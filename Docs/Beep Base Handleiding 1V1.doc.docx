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4BD" w:rsidRPr="00720BFC" w:rsidRDefault="000F44BD" w:rsidP="00471241"/>
    <w:p w:rsidR="00621729" w:rsidRPr="00720BFC" w:rsidRDefault="00621729" w:rsidP="000F44BD"/>
    <w:p w:rsidR="00621729" w:rsidRPr="00720BFC" w:rsidRDefault="00621729" w:rsidP="000F44BD">
      <w:pPr>
        <w:autoSpaceDE w:val="0"/>
        <w:autoSpaceDN w:val="0"/>
        <w:adjustRightInd w:val="0"/>
        <w:rPr>
          <w:rFonts w:cs="Courier New"/>
        </w:rPr>
      </w:pPr>
    </w:p>
    <w:p w:rsidR="00621729" w:rsidRPr="00720BFC" w:rsidRDefault="00621729" w:rsidP="000F44BD">
      <w:pPr>
        <w:autoSpaceDE w:val="0"/>
        <w:autoSpaceDN w:val="0"/>
        <w:adjustRightInd w:val="0"/>
        <w:rPr>
          <w:rFonts w:cs="Courier New"/>
        </w:rPr>
      </w:pPr>
    </w:p>
    <w:p w:rsidR="004D5346" w:rsidRPr="00720BFC" w:rsidRDefault="004D5346" w:rsidP="00EA3776">
      <w:pPr>
        <w:rPr>
          <w:rFonts w:cs="Courier New"/>
        </w:rPr>
      </w:pPr>
    </w:p>
    <w:p w:rsidR="000F44BD" w:rsidRPr="00720BFC" w:rsidRDefault="000F44BD" w:rsidP="000F44BD">
      <w:pPr>
        <w:rPr>
          <w:b/>
        </w:rPr>
      </w:pPr>
    </w:p>
    <w:p w:rsidR="000F44BD" w:rsidRPr="00720BFC" w:rsidRDefault="000F44BD" w:rsidP="000F44BD">
      <w:pPr>
        <w:rPr>
          <w:b/>
        </w:rPr>
      </w:pPr>
    </w:p>
    <w:p w:rsidR="000F44BD" w:rsidRPr="00720BFC" w:rsidRDefault="000F44BD" w:rsidP="000F44BD"/>
    <w:p w:rsidR="00621729" w:rsidRPr="00720BFC" w:rsidRDefault="00621729" w:rsidP="000F44BD">
      <w:pPr>
        <w:jc w:val="right"/>
      </w:pPr>
    </w:p>
    <w:p w:rsidR="004D5346" w:rsidRPr="00720BFC" w:rsidRDefault="004D5346" w:rsidP="000F44BD">
      <w:pPr>
        <w:jc w:val="right"/>
      </w:pPr>
    </w:p>
    <w:p w:rsidR="000F44BD" w:rsidRPr="00720BFC" w:rsidRDefault="000F44BD" w:rsidP="000F44BD"/>
    <w:p w:rsidR="005F6963" w:rsidRPr="00D334AA" w:rsidRDefault="00AE77C6" w:rsidP="00842CB9">
      <w:pPr>
        <w:jc w:val="center"/>
        <w:rPr>
          <w:b/>
          <w:sz w:val="48"/>
          <w:szCs w:val="48"/>
          <w:lang w:val="en-GB"/>
        </w:rPr>
      </w:pPr>
      <w:r w:rsidRPr="00D334AA">
        <w:rPr>
          <w:b/>
          <w:sz w:val="48"/>
          <w:szCs w:val="48"/>
          <w:lang w:val="en-GB"/>
        </w:rPr>
        <w:t xml:space="preserve">Beep Base </w:t>
      </w:r>
      <w:r w:rsidR="002A70C4" w:rsidRPr="00D334AA">
        <w:rPr>
          <w:b/>
          <w:sz w:val="48"/>
          <w:szCs w:val="48"/>
          <w:lang w:val="en-GB"/>
        </w:rPr>
        <w:t xml:space="preserve">handleiding </w:t>
      </w:r>
      <w:r w:rsidR="00923BD1">
        <w:rPr>
          <w:b/>
          <w:sz w:val="48"/>
          <w:szCs w:val="48"/>
          <w:lang w:val="en-GB"/>
        </w:rPr>
        <w:t>V1.1</w:t>
      </w:r>
    </w:p>
    <w:p w:rsidR="00281246" w:rsidRPr="00D334AA" w:rsidRDefault="00281246" w:rsidP="00842CB9">
      <w:pPr>
        <w:jc w:val="center"/>
        <w:rPr>
          <w:b/>
          <w:sz w:val="48"/>
          <w:szCs w:val="48"/>
          <w:lang w:val="en-GB"/>
        </w:rPr>
      </w:pPr>
      <w:r w:rsidRPr="00D334AA">
        <w:rPr>
          <w:b/>
          <w:sz w:val="48"/>
          <w:szCs w:val="48"/>
          <w:lang w:val="en-GB"/>
        </w:rPr>
        <w:t>ID</w:t>
      </w:r>
      <w:r w:rsidR="00D04D8F" w:rsidRPr="00D334AA">
        <w:rPr>
          <w:b/>
          <w:sz w:val="48"/>
          <w:szCs w:val="48"/>
          <w:lang w:val="en-GB"/>
        </w:rPr>
        <w:t>1</w:t>
      </w:r>
      <w:r w:rsidR="00AE77C6" w:rsidRPr="00D334AA">
        <w:rPr>
          <w:b/>
          <w:sz w:val="48"/>
          <w:szCs w:val="48"/>
          <w:lang w:val="en-GB"/>
        </w:rPr>
        <w:t>90222</w:t>
      </w:r>
      <w:r w:rsidR="00D04D8F" w:rsidRPr="00D334AA">
        <w:rPr>
          <w:b/>
          <w:sz w:val="48"/>
          <w:szCs w:val="48"/>
          <w:lang w:val="en-GB"/>
        </w:rPr>
        <w:t>-0</w:t>
      </w:r>
      <w:r w:rsidR="00AE77C6" w:rsidRPr="00D334AA">
        <w:rPr>
          <w:b/>
          <w:sz w:val="48"/>
          <w:szCs w:val="48"/>
          <w:lang w:val="en-GB"/>
        </w:rPr>
        <w:t>1</w:t>
      </w:r>
    </w:p>
    <w:p w:rsidR="00BD5CD7" w:rsidRPr="00D334AA" w:rsidRDefault="00BD5CD7" w:rsidP="004B5327">
      <w:pPr>
        <w:rPr>
          <w:sz w:val="48"/>
          <w:szCs w:val="48"/>
          <w:lang w:val="en-GB"/>
        </w:rPr>
      </w:pPr>
    </w:p>
    <w:p w:rsidR="00BD5CD7" w:rsidRPr="00D334AA" w:rsidRDefault="00BD5CD7" w:rsidP="00842CB9">
      <w:pPr>
        <w:jc w:val="center"/>
        <w:rPr>
          <w:sz w:val="48"/>
          <w:szCs w:val="48"/>
          <w:lang w:val="en-GB"/>
        </w:rPr>
      </w:pPr>
    </w:p>
    <w:p w:rsidR="00BD5CD7" w:rsidRPr="00D334AA" w:rsidRDefault="00BD5CD7" w:rsidP="00842CB9">
      <w:pPr>
        <w:jc w:val="center"/>
        <w:rPr>
          <w:sz w:val="48"/>
          <w:szCs w:val="48"/>
          <w:lang w:val="en-GB"/>
        </w:rPr>
      </w:pPr>
    </w:p>
    <w:p w:rsidR="00BD5CD7" w:rsidRPr="00D334AA" w:rsidRDefault="00BD5CD7" w:rsidP="00842CB9">
      <w:pPr>
        <w:jc w:val="center"/>
        <w:rPr>
          <w:sz w:val="48"/>
          <w:szCs w:val="48"/>
          <w:lang w:val="en-GB"/>
        </w:rPr>
      </w:pPr>
    </w:p>
    <w:p w:rsidR="00BD5CD7" w:rsidRPr="00D334AA" w:rsidRDefault="00BD5CD7" w:rsidP="00842CB9">
      <w:pPr>
        <w:jc w:val="center"/>
        <w:rPr>
          <w:sz w:val="48"/>
          <w:szCs w:val="48"/>
          <w:lang w:val="en-GB"/>
        </w:rPr>
      </w:pPr>
    </w:p>
    <w:p w:rsidR="00BD5CD7" w:rsidRPr="00D334AA" w:rsidRDefault="00BD5CD7" w:rsidP="00842CB9">
      <w:pPr>
        <w:jc w:val="center"/>
        <w:rPr>
          <w:sz w:val="48"/>
          <w:szCs w:val="48"/>
          <w:lang w:val="en-GB"/>
        </w:rPr>
      </w:pPr>
    </w:p>
    <w:p w:rsidR="004B5327" w:rsidRPr="00D334AA" w:rsidRDefault="004B5327" w:rsidP="00842CB9">
      <w:pPr>
        <w:jc w:val="center"/>
        <w:rPr>
          <w:sz w:val="48"/>
          <w:szCs w:val="48"/>
          <w:lang w:val="en-GB"/>
        </w:rPr>
      </w:pPr>
    </w:p>
    <w:p w:rsidR="004B5327" w:rsidRPr="00D334AA" w:rsidRDefault="004B5327" w:rsidP="00842CB9">
      <w:pPr>
        <w:jc w:val="center"/>
        <w:rPr>
          <w:sz w:val="48"/>
          <w:szCs w:val="48"/>
          <w:lang w:val="en-GB"/>
        </w:rPr>
      </w:pPr>
    </w:p>
    <w:p w:rsidR="00BD5CD7" w:rsidRPr="00D334AA" w:rsidRDefault="00BD5CD7" w:rsidP="00842CB9">
      <w:pPr>
        <w:jc w:val="center"/>
        <w:rPr>
          <w:sz w:val="48"/>
          <w:szCs w:val="48"/>
          <w:lang w:val="en-GB"/>
        </w:rPr>
      </w:pPr>
    </w:p>
    <w:p w:rsidR="00BD5CD7" w:rsidRPr="00D334AA" w:rsidRDefault="00BD5CD7" w:rsidP="00842CB9">
      <w:pPr>
        <w:jc w:val="center"/>
        <w:rPr>
          <w:sz w:val="48"/>
          <w:szCs w:val="48"/>
          <w:lang w:val="en-GB"/>
        </w:rPr>
      </w:pPr>
    </w:p>
    <w:p w:rsidR="00BD5CD7" w:rsidRPr="00D334AA" w:rsidRDefault="00BD5CD7" w:rsidP="00BD5CD7">
      <w:pPr>
        <w:rPr>
          <w:lang w:val="en-GB"/>
        </w:rPr>
      </w:pPr>
    </w:p>
    <w:p w:rsidR="00BD5CD7" w:rsidRPr="00D334AA" w:rsidRDefault="00BD5CD7" w:rsidP="00BD5CD7">
      <w:pPr>
        <w:rPr>
          <w:lang w:val="en-GB"/>
        </w:rPr>
      </w:pPr>
    </w:p>
    <w:p w:rsidR="00BD5CD7" w:rsidRPr="00D334AA" w:rsidRDefault="00BD5CD7" w:rsidP="00BD5CD7">
      <w:pPr>
        <w:rPr>
          <w:lang w:val="en-GB"/>
        </w:rPr>
      </w:pPr>
    </w:p>
    <w:p w:rsidR="00BD5CD7" w:rsidRPr="00D334AA" w:rsidRDefault="00BD5CD7" w:rsidP="00BD5CD7">
      <w:pPr>
        <w:rPr>
          <w:lang w:val="en-GB"/>
        </w:rPr>
      </w:pPr>
    </w:p>
    <w:p w:rsidR="00BD5CD7" w:rsidRPr="00D334AA" w:rsidRDefault="00BD5CD7" w:rsidP="00BD5CD7">
      <w:pPr>
        <w:rPr>
          <w:lang w:val="en-GB"/>
        </w:rPr>
      </w:pPr>
    </w:p>
    <w:p w:rsidR="00BD5CD7" w:rsidRPr="00D334AA" w:rsidRDefault="00BD5CD7" w:rsidP="00BD5CD7">
      <w:pPr>
        <w:rPr>
          <w:lang w:val="en-GB"/>
        </w:rPr>
      </w:pPr>
    </w:p>
    <w:p w:rsidR="00BD5CD7" w:rsidRPr="00D334AA" w:rsidRDefault="00BD5CD7" w:rsidP="00BD5CD7">
      <w:pPr>
        <w:rPr>
          <w:lang w:val="en-GB"/>
        </w:rPr>
      </w:pPr>
    </w:p>
    <w:p w:rsidR="00BD5CD7" w:rsidRPr="00D334AA" w:rsidRDefault="00BD5CD7" w:rsidP="00BD5CD7">
      <w:pPr>
        <w:rPr>
          <w:lang w:val="en-GB"/>
        </w:rPr>
      </w:pPr>
    </w:p>
    <w:p w:rsidR="00BD5CD7" w:rsidRPr="00D334AA" w:rsidRDefault="00BD5CD7" w:rsidP="00BD5CD7">
      <w:pPr>
        <w:rPr>
          <w:lang w:val="en-GB"/>
        </w:rPr>
      </w:pPr>
    </w:p>
    <w:p w:rsidR="00BD5CD7" w:rsidRPr="00D334AA" w:rsidRDefault="00BD5CD7" w:rsidP="00BD5CD7">
      <w:pPr>
        <w:rPr>
          <w:lang w:val="en-GB"/>
        </w:rPr>
      </w:pPr>
    </w:p>
    <w:p w:rsidR="00BD5CD7" w:rsidRPr="00D334AA" w:rsidRDefault="00BD5CD7" w:rsidP="00BD5CD7">
      <w:pPr>
        <w:rPr>
          <w:lang w:val="en-GB"/>
        </w:rPr>
      </w:pPr>
    </w:p>
    <w:p w:rsidR="00BD5CD7" w:rsidRPr="00720BFC" w:rsidRDefault="00240EC8" w:rsidP="00BD5CD7">
      <w:r w:rsidRPr="00720BFC">
        <w:t>Datum:</w:t>
      </w:r>
      <w:r w:rsidRPr="00720BFC">
        <w:tab/>
      </w:r>
      <w:r w:rsidRPr="00720BFC">
        <w:tab/>
      </w:r>
      <w:r w:rsidR="00923BD1">
        <w:t>4-11</w:t>
      </w:r>
      <w:r w:rsidR="00AE77C6">
        <w:t>-2019</w:t>
      </w:r>
    </w:p>
    <w:p w:rsidR="00BD5CD7" w:rsidRPr="00720BFC" w:rsidRDefault="008B5445" w:rsidP="00BD5CD7">
      <w:r>
        <w:t>Versie:</w:t>
      </w:r>
      <w:r>
        <w:tab/>
      </w:r>
      <w:r>
        <w:tab/>
      </w:r>
      <w:r>
        <w:tab/>
      </w:r>
      <w:r w:rsidR="00923BD1">
        <w:t>1.1</w:t>
      </w:r>
    </w:p>
    <w:p w:rsidR="00892FD4" w:rsidRPr="00720BFC" w:rsidRDefault="00BD5CD7" w:rsidP="00BD5CD7">
      <w:r w:rsidRPr="00720BFC">
        <w:t>Titel:</w:t>
      </w:r>
      <w:r w:rsidRPr="00720BFC">
        <w:tab/>
      </w:r>
      <w:r w:rsidRPr="00720BFC">
        <w:tab/>
      </w:r>
      <w:r w:rsidRPr="00720BFC">
        <w:tab/>
      </w:r>
      <w:r w:rsidR="00AE77C6">
        <w:t xml:space="preserve">Beep Base </w:t>
      </w:r>
      <w:r w:rsidR="002A70C4">
        <w:t>h</w:t>
      </w:r>
      <w:r w:rsidR="00AE77C6">
        <w:t>andleiding</w:t>
      </w:r>
      <w:r w:rsidR="00842CB9" w:rsidRPr="00720BFC">
        <w:br w:type="page"/>
      </w:r>
    </w:p>
    <w:p w:rsidR="00BD5CD7" w:rsidRPr="00720BFC" w:rsidRDefault="00BD5CD7" w:rsidP="00DA3487">
      <w:pPr>
        <w:pStyle w:val="Kop1"/>
      </w:pPr>
      <w:bookmarkStart w:id="0" w:name="_Toc23779681"/>
      <w:r w:rsidRPr="00720BFC">
        <w:lastRenderedPageBreak/>
        <w:t>Documentrevisie en verdeling</w:t>
      </w:r>
      <w:bookmarkEnd w:id="0"/>
    </w:p>
    <w:p w:rsidR="00BD5CD7" w:rsidRPr="00720BFC" w:rsidRDefault="00BD5CD7" w:rsidP="00BD5CD7"/>
    <w:p w:rsidR="008A1531" w:rsidRPr="00720BFC" w:rsidRDefault="008A1531" w:rsidP="00BD5CD7">
      <w:r w:rsidRPr="00720BFC">
        <w:t>Documentrevisie:</w:t>
      </w:r>
    </w:p>
    <w:p w:rsidR="008A1531" w:rsidRPr="00720BFC" w:rsidRDefault="008A1531" w:rsidP="00BD5C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4"/>
        <w:gridCol w:w="1404"/>
        <w:gridCol w:w="7130"/>
      </w:tblGrid>
      <w:tr w:rsidR="008A1531" w:rsidRPr="00720BFC" w:rsidTr="000B29EF">
        <w:tc>
          <w:tcPr>
            <w:tcW w:w="1101" w:type="dxa"/>
            <w:shd w:val="clear" w:color="auto" w:fill="auto"/>
          </w:tcPr>
          <w:p w:rsidR="008A1531" w:rsidRPr="00720BFC" w:rsidRDefault="008A1531" w:rsidP="00BD5CD7">
            <w:pPr>
              <w:rPr>
                <w:b/>
              </w:rPr>
            </w:pPr>
            <w:r w:rsidRPr="00720BFC">
              <w:rPr>
                <w:b/>
              </w:rPr>
              <w:t>Versie</w:t>
            </w:r>
          </w:p>
        </w:tc>
        <w:tc>
          <w:tcPr>
            <w:tcW w:w="1417" w:type="dxa"/>
            <w:shd w:val="clear" w:color="auto" w:fill="auto"/>
          </w:tcPr>
          <w:p w:rsidR="008A1531" w:rsidRPr="00720BFC" w:rsidRDefault="008A1531" w:rsidP="00BD5CD7">
            <w:pPr>
              <w:rPr>
                <w:b/>
              </w:rPr>
            </w:pPr>
            <w:r w:rsidRPr="00720BFC">
              <w:rPr>
                <w:b/>
              </w:rPr>
              <w:t>Datum</w:t>
            </w:r>
          </w:p>
        </w:tc>
        <w:tc>
          <w:tcPr>
            <w:tcW w:w="7260" w:type="dxa"/>
            <w:shd w:val="clear" w:color="auto" w:fill="auto"/>
          </w:tcPr>
          <w:p w:rsidR="008A1531" w:rsidRPr="00720BFC" w:rsidRDefault="008A1531" w:rsidP="00BD5CD7">
            <w:pPr>
              <w:rPr>
                <w:b/>
              </w:rPr>
            </w:pPr>
            <w:r w:rsidRPr="00720BFC">
              <w:rPr>
                <w:b/>
              </w:rPr>
              <w:t>Wijzigingen</w:t>
            </w:r>
          </w:p>
        </w:tc>
      </w:tr>
      <w:tr w:rsidR="008A1531" w:rsidRPr="00720BFC" w:rsidTr="000B29EF">
        <w:tc>
          <w:tcPr>
            <w:tcW w:w="1101" w:type="dxa"/>
            <w:shd w:val="clear" w:color="auto" w:fill="auto"/>
          </w:tcPr>
          <w:p w:rsidR="008A1531" w:rsidRPr="00720BFC" w:rsidRDefault="008A1531" w:rsidP="00BD5CD7">
            <w:r w:rsidRPr="00720BFC">
              <w:t>1.0</w:t>
            </w:r>
          </w:p>
        </w:tc>
        <w:tc>
          <w:tcPr>
            <w:tcW w:w="1417" w:type="dxa"/>
            <w:shd w:val="clear" w:color="auto" w:fill="auto"/>
          </w:tcPr>
          <w:p w:rsidR="008A1531" w:rsidRPr="00720BFC" w:rsidRDefault="008D35A3" w:rsidP="00BD5CD7">
            <w:r>
              <w:t>31-10-2019</w:t>
            </w:r>
          </w:p>
        </w:tc>
        <w:tc>
          <w:tcPr>
            <w:tcW w:w="7260" w:type="dxa"/>
            <w:shd w:val="clear" w:color="auto" w:fill="auto"/>
          </w:tcPr>
          <w:p w:rsidR="008A1531" w:rsidRPr="00720BFC" w:rsidRDefault="008A1531" w:rsidP="00BD5CD7">
            <w:r w:rsidRPr="00720BFC">
              <w:t>1</w:t>
            </w:r>
            <w:r w:rsidRPr="00720BFC">
              <w:rPr>
                <w:vertAlign w:val="superscript"/>
              </w:rPr>
              <w:t>e</w:t>
            </w:r>
            <w:r w:rsidRPr="00720BFC">
              <w:t xml:space="preserve"> uitgave</w:t>
            </w:r>
            <w:r w:rsidR="008D35A3">
              <w:t>: Inleiding, Hardware, Software toegevoegd.</w:t>
            </w:r>
          </w:p>
        </w:tc>
      </w:tr>
      <w:tr w:rsidR="00923BD1" w:rsidRPr="00720BFC" w:rsidTr="000B29EF">
        <w:tc>
          <w:tcPr>
            <w:tcW w:w="1101" w:type="dxa"/>
            <w:shd w:val="clear" w:color="auto" w:fill="auto"/>
          </w:tcPr>
          <w:p w:rsidR="00923BD1" w:rsidRPr="00720BFC" w:rsidRDefault="00923BD1" w:rsidP="00BD5CD7">
            <w:r>
              <w:t>1.1</w:t>
            </w:r>
          </w:p>
        </w:tc>
        <w:tc>
          <w:tcPr>
            <w:tcW w:w="1417" w:type="dxa"/>
            <w:shd w:val="clear" w:color="auto" w:fill="auto"/>
          </w:tcPr>
          <w:p w:rsidR="00923BD1" w:rsidRDefault="00923BD1" w:rsidP="00BD5CD7">
            <w:r>
              <w:t>4-11-10</w:t>
            </w:r>
          </w:p>
        </w:tc>
        <w:tc>
          <w:tcPr>
            <w:tcW w:w="7260" w:type="dxa"/>
            <w:shd w:val="clear" w:color="auto" w:fill="auto"/>
          </w:tcPr>
          <w:p w:rsidR="00923BD1" w:rsidRPr="00720BFC" w:rsidRDefault="00923BD1" w:rsidP="00BD5CD7">
            <w:r>
              <w:t>HX711 opdracht aangepast, HX711 meet configuratie toegevoegd, buzzer opdrachten toegevoegd</w:t>
            </w:r>
            <w:r w:rsidR="00137A32">
              <w:t>, Programmeren hoofdstuk toegevoegd.</w:t>
            </w:r>
          </w:p>
        </w:tc>
      </w:tr>
    </w:tbl>
    <w:p w:rsidR="00F57352" w:rsidRDefault="00F57352" w:rsidP="00F57352"/>
    <w:p w:rsidR="00F57352" w:rsidRDefault="00F57352" w:rsidP="00F57352">
      <w:r>
        <w:br w:type="page"/>
      </w:r>
    </w:p>
    <w:p w:rsidR="006C55AC" w:rsidRPr="00720BFC" w:rsidRDefault="006C55AC" w:rsidP="00DA3487">
      <w:pPr>
        <w:pStyle w:val="Kop1"/>
      </w:pPr>
      <w:bookmarkStart w:id="1" w:name="_Toc23779682"/>
      <w:r w:rsidRPr="00720BFC">
        <w:lastRenderedPageBreak/>
        <w:t>Inhoudsopgave</w:t>
      </w:r>
      <w:bookmarkEnd w:id="1"/>
    </w:p>
    <w:p w:rsidR="007344D4" w:rsidRDefault="006C55AC">
      <w:pPr>
        <w:pStyle w:val="Inhopg1"/>
        <w:tabs>
          <w:tab w:val="left" w:pos="400"/>
          <w:tab w:val="right" w:pos="9628"/>
        </w:tabs>
        <w:rPr>
          <w:rFonts w:asciiTheme="minorHAnsi" w:eastAsiaTheme="minorEastAsia" w:hAnsiTheme="minorHAnsi" w:cstheme="minorBidi"/>
          <w:b w:val="0"/>
          <w:bCs w:val="0"/>
          <w:caps w:val="0"/>
          <w:noProof/>
          <w:sz w:val="22"/>
          <w:szCs w:val="22"/>
        </w:rPr>
      </w:pPr>
      <w:r w:rsidRPr="00720BFC">
        <w:fldChar w:fldCharType="begin"/>
      </w:r>
      <w:r w:rsidRPr="00720BFC">
        <w:instrText xml:space="preserve"> TOC \o "1-3" \h \z \u </w:instrText>
      </w:r>
      <w:r w:rsidRPr="00720BFC">
        <w:fldChar w:fldCharType="separate"/>
      </w:r>
      <w:hyperlink w:anchor="_Toc23779681" w:history="1">
        <w:r w:rsidR="007344D4" w:rsidRPr="0093418E">
          <w:rPr>
            <w:rStyle w:val="Hyperlink"/>
            <w:noProof/>
          </w:rPr>
          <w:t>1</w:t>
        </w:r>
        <w:r w:rsidR="007344D4">
          <w:rPr>
            <w:rFonts w:asciiTheme="minorHAnsi" w:eastAsiaTheme="minorEastAsia" w:hAnsiTheme="minorHAnsi" w:cstheme="minorBidi"/>
            <w:b w:val="0"/>
            <w:bCs w:val="0"/>
            <w:caps w:val="0"/>
            <w:noProof/>
            <w:sz w:val="22"/>
            <w:szCs w:val="22"/>
          </w:rPr>
          <w:tab/>
        </w:r>
        <w:r w:rsidR="007344D4" w:rsidRPr="0093418E">
          <w:rPr>
            <w:rStyle w:val="Hyperlink"/>
            <w:noProof/>
          </w:rPr>
          <w:t>Documentrevisie en verdeling</w:t>
        </w:r>
        <w:r w:rsidR="007344D4">
          <w:rPr>
            <w:noProof/>
            <w:webHidden/>
          </w:rPr>
          <w:tab/>
        </w:r>
        <w:r w:rsidR="007344D4">
          <w:rPr>
            <w:noProof/>
            <w:webHidden/>
          </w:rPr>
          <w:fldChar w:fldCharType="begin"/>
        </w:r>
        <w:r w:rsidR="007344D4">
          <w:rPr>
            <w:noProof/>
            <w:webHidden/>
          </w:rPr>
          <w:instrText xml:space="preserve"> PAGEREF _Toc23779681 \h </w:instrText>
        </w:r>
        <w:r w:rsidR="007344D4">
          <w:rPr>
            <w:noProof/>
            <w:webHidden/>
          </w:rPr>
        </w:r>
        <w:r w:rsidR="007344D4">
          <w:rPr>
            <w:noProof/>
            <w:webHidden/>
          </w:rPr>
          <w:fldChar w:fldCharType="separate"/>
        </w:r>
        <w:r w:rsidR="0051770A">
          <w:rPr>
            <w:noProof/>
            <w:webHidden/>
          </w:rPr>
          <w:t>2</w:t>
        </w:r>
        <w:r w:rsidR="007344D4">
          <w:rPr>
            <w:noProof/>
            <w:webHidden/>
          </w:rPr>
          <w:fldChar w:fldCharType="end"/>
        </w:r>
      </w:hyperlink>
    </w:p>
    <w:p w:rsidR="007344D4" w:rsidRDefault="007344D4">
      <w:pPr>
        <w:pStyle w:val="Inhopg1"/>
        <w:tabs>
          <w:tab w:val="left" w:pos="400"/>
          <w:tab w:val="right" w:pos="9628"/>
        </w:tabs>
        <w:rPr>
          <w:rFonts w:asciiTheme="minorHAnsi" w:eastAsiaTheme="minorEastAsia" w:hAnsiTheme="minorHAnsi" w:cstheme="minorBidi"/>
          <w:b w:val="0"/>
          <w:bCs w:val="0"/>
          <w:caps w:val="0"/>
          <w:noProof/>
          <w:sz w:val="22"/>
          <w:szCs w:val="22"/>
        </w:rPr>
      </w:pPr>
      <w:hyperlink w:anchor="_Toc23779682" w:history="1">
        <w:r w:rsidRPr="0093418E">
          <w:rPr>
            <w:rStyle w:val="Hyperlink"/>
            <w:noProof/>
          </w:rPr>
          <w:t>2</w:t>
        </w:r>
        <w:r>
          <w:rPr>
            <w:rFonts w:asciiTheme="minorHAnsi" w:eastAsiaTheme="minorEastAsia" w:hAnsiTheme="minorHAnsi" w:cstheme="minorBidi"/>
            <w:b w:val="0"/>
            <w:bCs w:val="0"/>
            <w:caps w:val="0"/>
            <w:noProof/>
            <w:sz w:val="22"/>
            <w:szCs w:val="22"/>
          </w:rPr>
          <w:tab/>
        </w:r>
        <w:r w:rsidRPr="0093418E">
          <w:rPr>
            <w:rStyle w:val="Hyperlink"/>
            <w:noProof/>
          </w:rPr>
          <w:t>Inhoudsopgave</w:t>
        </w:r>
        <w:r>
          <w:rPr>
            <w:noProof/>
            <w:webHidden/>
          </w:rPr>
          <w:tab/>
        </w:r>
        <w:r>
          <w:rPr>
            <w:noProof/>
            <w:webHidden/>
          </w:rPr>
          <w:fldChar w:fldCharType="begin"/>
        </w:r>
        <w:r>
          <w:rPr>
            <w:noProof/>
            <w:webHidden/>
          </w:rPr>
          <w:instrText xml:space="preserve"> PAGEREF _Toc23779682 \h </w:instrText>
        </w:r>
        <w:r>
          <w:rPr>
            <w:noProof/>
            <w:webHidden/>
          </w:rPr>
        </w:r>
        <w:r>
          <w:rPr>
            <w:noProof/>
            <w:webHidden/>
          </w:rPr>
          <w:fldChar w:fldCharType="separate"/>
        </w:r>
        <w:r w:rsidR="0051770A">
          <w:rPr>
            <w:noProof/>
            <w:webHidden/>
          </w:rPr>
          <w:t>3</w:t>
        </w:r>
        <w:r>
          <w:rPr>
            <w:noProof/>
            <w:webHidden/>
          </w:rPr>
          <w:fldChar w:fldCharType="end"/>
        </w:r>
      </w:hyperlink>
    </w:p>
    <w:p w:rsidR="007344D4" w:rsidRDefault="007344D4">
      <w:pPr>
        <w:pStyle w:val="Inhopg1"/>
        <w:tabs>
          <w:tab w:val="left" w:pos="400"/>
          <w:tab w:val="right" w:pos="9628"/>
        </w:tabs>
        <w:rPr>
          <w:rFonts w:asciiTheme="minorHAnsi" w:eastAsiaTheme="minorEastAsia" w:hAnsiTheme="minorHAnsi" w:cstheme="minorBidi"/>
          <w:b w:val="0"/>
          <w:bCs w:val="0"/>
          <w:caps w:val="0"/>
          <w:noProof/>
          <w:sz w:val="22"/>
          <w:szCs w:val="22"/>
        </w:rPr>
      </w:pPr>
      <w:hyperlink w:anchor="_Toc23779683" w:history="1">
        <w:r w:rsidRPr="0093418E">
          <w:rPr>
            <w:rStyle w:val="Hyperlink"/>
            <w:noProof/>
          </w:rPr>
          <w:t>3</w:t>
        </w:r>
        <w:r>
          <w:rPr>
            <w:rFonts w:asciiTheme="minorHAnsi" w:eastAsiaTheme="minorEastAsia" w:hAnsiTheme="minorHAnsi" w:cstheme="minorBidi"/>
            <w:b w:val="0"/>
            <w:bCs w:val="0"/>
            <w:caps w:val="0"/>
            <w:noProof/>
            <w:sz w:val="22"/>
            <w:szCs w:val="22"/>
          </w:rPr>
          <w:tab/>
        </w:r>
        <w:r w:rsidRPr="0093418E">
          <w:rPr>
            <w:rStyle w:val="Hyperlink"/>
            <w:noProof/>
          </w:rPr>
          <w:t>Inleiding</w:t>
        </w:r>
        <w:r>
          <w:rPr>
            <w:noProof/>
            <w:webHidden/>
          </w:rPr>
          <w:tab/>
        </w:r>
        <w:r>
          <w:rPr>
            <w:noProof/>
            <w:webHidden/>
          </w:rPr>
          <w:fldChar w:fldCharType="begin"/>
        </w:r>
        <w:r>
          <w:rPr>
            <w:noProof/>
            <w:webHidden/>
          </w:rPr>
          <w:instrText xml:space="preserve"> PAGEREF _Toc23779683 \h </w:instrText>
        </w:r>
        <w:r>
          <w:rPr>
            <w:noProof/>
            <w:webHidden/>
          </w:rPr>
        </w:r>
        <w:r>
          <w:rPr>
            <w:noProof/>
            <w:webHidden/>
          </w:rPr>
          <w:fldChar w:fldCharType="separate"/>
        </w:r>
        <w:r w:rsidR="0051770A">
          <w:rPr>
            <w:noProof/>
            <w:webHidden/>
          </w:rPr>
          <w:t>5</w:t>
        </w:r>
        <w:r>
          <w:rPr>
            <w:noProof/>
            <w:webHidden/>
          </w:rPr>
          <w:fldChar w:fldCharType="end"/>
        </w:r>
      </w:hyperlink>
    </w:p>
    <w:p w:rsidR="007344D4" w:rsidRDefault="007344D4">
      <w:pPr>
        <w:pStyle w:val="Inhopg1"/>
        <w:tabs>
          <w:tab w:val="left" w:pos="400"/>
          <w:tab w:val="right" w:pos="9628"/>
        </w:tabs>
        <w:rPr>
          <w:rFonts w:asciiTheme="minorHAnsi" w:eastAsiaTheme="minorEastAsia" w:hAnsiTheme="minorHAnsi" w:cstheme="minorBidi"/>
          <w:b w:val="0"/>
          <w:bCs w:val="0"/>
          <w:caps w:val="0"/>
          <w:noProof/>
          <w:sz w:val="22"/>
          <w:szCs w:val="22"/>
        </w:rPr>
      </w:pPr>
      <w:hyperlink w:anchor="_Toc23779684" w:history="1">
        <w:r w:rsidRPr="0093418E">
          <w:rPr>
            <w:rStyle w:val="Hyperlink"/>
            <w:noProof/>
          </w:rPr>
          <w:t>4</w:t>
        </w:r>
        <w:r>
          <w:rPr>
            <w:rFonts w:asciiTheme="minorHAnsi" w:eastAsiaTheme="minorEastAsia" w:hAnsiTheme="minorHAnsi" w:cstheme="minorBidi"/>
            <w:b w:val="0"/>
            <w:bCs w:val="0"/>
            <w:caps w:val="0"/>
            <w:noProof/>
            <w:sz w:val="22"/>
            <w:szCs w:val="22"/>
          </w:rPr>
          <w:tab/>
        </w:r>
        <w:r w:rsidRPr="0093418E">
          <w:rPr>
            <w:rStyle w:val="Hyperlink"/>
            <w:noProof/>
          </w:rPr>
          <w:t>Hardware</w:t>
        </w:r>
        <w:r>
          <w:rPr>
            <w:noProof/>
            <w:webHidden/>
          </w:rPr>
          <w:tab/>
        </w:r>
        <w:r>
          <w:rPr>
            <w:noProof/>
            <w:webHidden/>
          </w:rPr>
          <w:fldChar w:fldCharType="begin"/>
        </w:r>
        <w:r>
          <w:rPr>
            <w:noProof/>
            <w:webHidden/>
          </w:rPr>
          <w:instrText xml:space="preserve"> PAGEREF _Toc23779684 \h </w:instrText>
        </w:r>
        <w:r>
          <w:rPr>
            <w:noProof/>
            <w:webHidden/>
          </w:rPr>
        </w:r>
        <w:r>
          <w:rPr>
            <w:noProof/>
            <w:webHidden/>
          </w:rPr>
          <w:fldChar w:fldCharType="separate"/>
        </w:r>
        <w:r w:rsidR="0051770A">
          <w:rPr>
            <w:noProof/>
            <w:webHidden/>
          </w:rPr>
          <w:t>5</w:t>
        </w:r>
        <w:r>
          <w:rPr>
            <w:noProof/>
            <w:webHidden/>
          </w:rPr>
          <w:fldChar w:fldCharType="end"/>
        </w:r>
      </w:hyperlink>
    </w:p>
    <w:p w:rsidR="007344D4" w:rsidRDefault="007344D4">
      <w:pPr>
        <w:pStyle w:val="Inhopg2"/>
        <w:tabs>
          <w:tab w:val="left" w:pos="600"/>
          <w:tab w:val="right" w:pos="9628"/>
        </w:tabs>
        <w:rPr>
          <w:rFonts w:asciiTheme="minorHAnsi" w:eastAsiaTheme="minorEastAsia" w:hAnsiTheme="minorHAnsi" w:cstheme="minorBidi"/>
          <w:b w:val="0"/>
          <w:bCs w:val="0"/>
          <w:noProof/>
          <w:sz w:val="22"/>
          <w:szCs w:val="22"/>
        </w:rPr>
      </w:pPr>
      <w:hyperlink w:anchor="_Toc23779685" w:history="1">
        <w:r w:rsidRPr="0093418E">
          <w:rPr>
            <w:rStyle w:val="Hyperlink"/>
            <w:noProof/>
          </w:rPr>
          <w:t>4.1</w:t>
        </w:r>
        <w:r>
          <w:rPr>
            <w:rFonts w:asciiTheme="minorHAnsi" w:eastAsiaTheme="minorEastAsia" w:hAnsiTheme="minorHAnsi" w:cstheme="minorBidi"/>
            <w:b w:val="0"/>
            <w:bCs w:val="0"/>
            <w:noProof/>
            <w:sz w:val="22"/>
            <w:szCs w:val="22"/>
          </w:rPr>
          <w:tab/>
        </w:r>
        <w:r w:rsidRPr="0093418E">
          <w:rPr>
            <w:rStyle w:val="Hyperlink"/>
            <w:noProof/>
          </w:rPr>
          <w:t>nRF52840</w:t>
        </w:r>
        <w:r>
          <w:rPr>
            <w:noProof/>
            <w:webHidden/>
          </w:rPr>
          <w:tab/>
        </w:r>
        <w:r>
          <w:rPr>
            <w:noProof/>
            <w:webHidden/>
          </w:rPr>
          <w:fldChar w:fldCharType="begin"/>
        </w:r>
        <w:r>
          <w:rPr>
            <w:noProof/>
            <w:webHidden/>
          </w:rPr>
          <w:instrText xml:space="preserve"> PAGEREF _Toc23779685 \h </w:instrText>
        </w:r>
        <w:r>
          <w:rPr>
            <w:noProof/>
            <w:webHidden/>
          </w:rPr>
        </w:r>
        <w:r>
          <w:rPr>
            <w:noProof/>
            <w:webHidden/>
          </w:rPr>
          <w:fldChar w:fldCharType="separate"/>
        </w:r>
        <w:r w:rsidR="0051770A">
          <w:rPr>
            <w:noProof/>
            <w:webHidden/>
          </w:rPr>
          <w:t>5</w:t>
        </w:r>
        <w:r>
          <w:rPr>
            <w:noProof/>
            <w:webHidden/>
          </w:rPr>
          <w:fldChar w:fldCharType="end"/>
        </w:r>
      </w:hyperlink>
    </w:p>
    <w:p w:rsidR="007344D4" w:rsidRDefault="007344D4">
      <w:pPr>
        <w:pStyle w:val="Inhopg2"/>
        <w:tabs>
          <w:tab w:val="left" w:pos="600"/>
          <w:tab w:val="right" w:pos="9628"/>
        </w:tabs>
        <w:rPr>
          <w:rFonts w:asciiTheme="minorHAnsi" w:eastAsiaTheme="minorEastAsia" w:hAnsiTheme="minorHAnsi" w:cstheme="minorBidi"/>
          <w:b w:val="0"/>
          <w:bCs w:val="0"/>
          <w:noProof/>
          <w:sz w:val="22"/>
          <w:szCs w:val="22"/>
        </w:rPr>
      </w:pPr>
      <w:hyperlink w:anchor="_Toc23779686" w:history="1">
        <w:r w:rsidRPr="0093418E">
          <w:rPr>
            <w:rStyle w:val="Hyperlink"/>
            <w:noProof/>
          </w:rPr>
          <w:t>4.2</w:t>
        </w:r>
        <w:r>
          <w:rPr>
            <w:rFonts w:asciiTheme="minorHAnsi" w:eastAsiaTheme="minorEastAsia" w:hAnsiTheme="minorHAnsi" w:cstheme="minorBidi"/>
            <w:b w:val="0"/>
            <w:bCs w:val="0"/>
            <w:noProof/>
            <w:sz w:val="22"/>
            <w:szCs w:val="22"/>
          </w:rPr>
          <w:tab/>
        </w:r>
        <w:r w:rsidRPr="0093418E">
          <w:rPr>
            <w:rStyle w:val="Hyperlink"/>
            <w:noProof/>
          </w:rPr>
          <w:t>AA batterijen</w:t>
        </w:r>
        <w:r>
          <w:rPr>
            <w:noProof/>
            <w:webHidden/>
          </w:rPr>
          <w:tab/>
        </w:r>
        <w:r>
          <w:rPr>
            <w:noProof/>
            <w:webHidden/>
          </w:rPr>
          <w:fldChar w:fldCharType="begin"/>
        </w:r>
        <w:r>
          <w:rPr>
            <w:noProof/>
            <w:webHidden/>
          </w:rPr>
          <w:instrText xml:space="preserve"> PAGEREF _Toc23779686 \h </w:instrText>
        </w:r>
        <w:r>
          <w:rPr>
            <w:noProof/>
            <w:webHidden/>
          </w:rPr>
        </w:r>
        <w:r>
          <w:rPr>
            <w:noProof/>
            <w:webHidden/>
          </w:rPr>
          <w:fldChar w:fldCharType="separate"/>
        </w:r>
        <w:r w:rsidR="0051770A">
          <w:rPr>
            <w:noProof/>
            <w:webHidden/>
          </w:rPr>
          <w:t>5</w:t>
        </w:r>
        <w:r>
          <w:rPr>
            <w:noProof/>
            <w:webHidden/>
          </w:rPr>
          <w:fldChar w:fldCharType="end"/>
        </w:r>
      </w:hyperlink>
    </w:p>
    <w:p w:rsidR="007344D4" w:rsidRDefault="007344D4">
      <w:pPr>
        <w:pStyle w:val="Inhopg2"/>
        <w:tabs>
          <w:tab w:val="left" w:pos="600"/>
          <w:tab w:val="right" w:pos="9628"/>
        </w:tabs>
        <w:rPr>
          <w:rFonts w:asciiTheme="minorHAnsi" w:eastAsiaTheme="minorEastAsia" w:hAnsiTheme="minorHAnsi" w:cstheme="minorBidi"/>
          <w:b w:val="0"/>
          <w:bCs w:val="0"/>
          <w:noProof/>
          <w:sz w:val="22"/>
          <w:szCs w:val="22"/>
        </w:rPr>
      </w:pPr>
      <w:hyperlink w:anchor="_Toc23779687" w:history="1">
        <w:r w:rsidRPr="0093418E">
          <w:rPr>
            <w:rStyle w:val="Hyperlink"/>
            <w:noProof/>
          </w:rPr>
          <w:t>4.3</w:t>
        </w:r>
        <w:r>
          <w:rPr>
            <w:rFonts w:asciiTheme="minorHAnsi" w:eastAsiaTheme="minorEastAsia" w:hAnsiTheme="minorHAnsi" w:cstheme="minorBidi"/>
            <w:b w:val="0"/>
            <w:bCs w:val="0"/>
            <w:noProof/>
            <w:sz w:val="22"/>
            <w:szCs w:val="22"/>
          </w:rPr>
          <w:tab/>
        </w:r>
        <w:r w:rsidRPr="0093418E">
          <w:rPr>
            <w:rStyle w:val="Hyperlink"/>
            <w:noProof/>
          </w:rPr>
          <w:t>DS18B20 temperatuur sensor</w:t>
        </w:r>
        <w:r>
          <w:rPr>
            <w:noProof/>
            <w:webHidden/>
          </w:rPr>
          <w:tab/>
        </w:r>
        <w:r>
          <w:rPr>
            <w:noProof/>
            <w:webHidden/>
          </w:rPr>
          <w:fldChar w:fldCharType="begin"/>
        </w:r>
        <w:r>
          <w:rPr>
            <w:noProof/>
            <w:webHidden/>
          </w:rPr>
          <w:instrText xml:space="preserve"> PAGEREF _Toc23779687 \h </w:instrText>
        </w:r>
        <w:r>
          <w:rPr>
            <w:noProof/>
            <w:webHidden/>
          </w:rPr>
        </w:r>
        <w:r>
          <w:rPr>
            <w:noProof/>
            <w:webHidden/>
          </w:rPr>
          <w:fldChar w:fldCharType="separate"/>
        </w:r>
        <w:r w:rsidR="0051770A">
          <w:rPr>
            <w:noProof/>
            <w:webHidden/>
          </w:rPr>
          <w:t>5</w:t>
        </w:r>
        <w:r>
          <w:rPr>
            <w:noProof/>
            <w:webHidden/>
          </w:rPr>
          <w:fldChar w:fldCharType="end"/>
        </w:r>
      </w:hyperlink>
    </w:p>
    <w:p w:rsidR="007344D4" w:rsidRDefault="007344D4">
      <w:pPr>
        <w:pStyle w:val="Inhopg2"/>
        <w:tabs>
          <w:tab w:val="left" w:pos="600"/>
          <w:tab w:val="right" w:pos="9628"/>
        </w:tabs>
        <w:rPr>
          <w:rFonts w:asciiTheme="minorHAnsi" w:eastAsiaTheme="minorEastAsia" w:hAnsiTheme="minorHAnsi" w:cstheme="minorBidi"/>
          <w:b w:val="0"/>
          <w:bCs w:val="0"/>
          <w:noProof/>
          <w:sz w:val="22"/>
          <w:szCs w:val="22"/>
        </w:rPr>
      </w:pPr>
      <w:hyperlink w:anchor="_Toc23779688" w:history="1">
        <w:r w:rsidRPr="0093418E">
          <w:rPr>
            <w:rStyle w:val="Hyperlink"/>
            <w:noProof/>
          </w:rPr>
          <w:t>4.4</w:t>
        </w:r>
        <w:r>
          <w:rPr>
            <w:rFonts w:asciiTheme="minorHAnsi" w:eastAsiaTheme="minorEastAsia" w:hAnsiTheme="minorHAnsi" w:cstheme="minorBidi"/>
            <w:b w:val="0"/>
            <w:bCs w:val="0"/>
            <w:noProof/>
            <w:sz w:val="22"/>
            <w:szCs w:val="22"/>
          </w:rPr>
          <w:tab/>
        </w:r>
        <w:r w:rsidRPr="0093418E">
          <w:rPr>
            <w:rStyle w:val="Hyperlink"/>
            <w:noProof/>
          </w:rPr>
          <w:t>HX711 rekstrook sensor</w:t>
        </w:r>
        <w:r>
          <w:rPr>
            <w:noProof/>
            <w:webHidden/>
          </w:rPr>
          <w:tab/>
        </w:r>
        <w:r>
          <w:rPr>
            <w:noProof/>
            <w:webHidden/>
          </w:rPr>
          <w:fldChar w:fldCharType="begin"/>
        </w:r>
        <w:r>
          <w:rPr>
            <w:noProof/>
            <w:webHidden/>
          </w:rPr>
          <w:instrText xml:space="preserve"> PAGEREF _Toc23779688 \h </w:instrText>
        </w:r>
        <w:r>
          <w:rPr>
            <w:noProof/>
            <w:webHidden/>
          </w:rPr>
        </w:r>
        <w:r>
          <w:rPr>
            <w:noProof/>
            <w:webHidden/>
          </w:rPr>
          <w:fldChar w:fldCharType="separate"/>
        </w:r>
        <w:r w:rsidR="0051770A">
          <w:rPr>
            <w:noProof/>
            <w:webHidden/>
          </w:rPr>
          <w:t>6</w:t>
        </w:r>
        <w:r>
          <w:rPr>
            <w:noProof/>
            <w:webHidden/>
          </w:rPr>
          <w:fldChar w:fldCharType="end"/>
        </w:r>
      </w:hyperlink>
    </w:p>
    <w:p w:rsidR="007344D4" w:rsidRDefault="007344D4">
      <w:pPr>
        <w:pStyle w:val="Inhopg2"/>
        <w:tabs>
          <w:tab w:val="left" w:pos="600"/>
          <w:tab w:val="right" w:pos="9628"/>
        </w:tabs>
        <w:rPr>
          <w:rFonts w:asciiTheme="minorHAnsi" w:eastAsiaTheme="minorEastAsia" w:hAnsiTheme="minorHAnsi" w:cstheme="minorBidi"/>
          <w:b w:val="0"/>
          <w:bCs w:val="0"/>
          <w:noProof/>
          <w:sz w:val="22"/>
          <w:szCs w:val="22"/>
        </w:rPr>
      </w:pPr>
      <w:hyperlink w:anchor="_Toc23779689" w:history="1">
        <w:r w:rsidRPr="0093418E">
          <w:rPr>
            <w:rStyle w:val="Hyperlink"/>
            <w:noProof/>
          </w:rPr>
          <w:t>4.5</w:t>
        </w:r>
        <w:r>
          <w:rPr>
            <w:rFonts w:asciiTheme="minorHAnsi" w:eastAsiaTheme="minorEastAsia" w:hAnsiTheme="minorHAnsi" w:cstheme="minorBidi"/>
            <w:b w:val="0"/>
            <w:bCs w:val="0"/>
            <w:noProof/>
            <w:sz w:val="22"/>
            <w:szCs w:val="22"/>
          </w:rPr>
          <w:tab/>
        </w:r>
        <w:r w:rsidRPr="0093418E">
          <w:rPr>
            <w:rStyle w:val="Hyperlink"/>
            <w:noProof/>
          </w:rPr>
          <w:t>Reedswitch</w:t>
        </w:r>
        <w:r>
          <w:rPr>
            <w:noProof/>
            <w:webHidden/>
          </w:rPr>
          <w:tab/>
        </w:r>
        <w:r>
          <w:rPr>
            <w:noProof/>
            <w:webHidden/>
          </w:rPr>
          <w:fldChar w:fldCharType="begin"/>
        </w:r>
        <w:r>
          <w:rPr>
            <w:noProof/>
            <w:webHidden/>
          </w:rPr>
          <w:instrText xml:space="preserve"> PAGEREF _Toc23779689 \h </w:instrText>
        </w:r>
        <w:r>
          <w:rPr>
            <w:noProof/>
            <w:webHidden/>
          </w:rPr>
        </w:r>
        <w:r>
          <w:rPr>
            <w:noProof/>
            <w:webHidden/>
          </w:rPr>
          <w:fldChar w:fldCharType="separate"/>
        </w:r>
        <w:r w:rsidR="0051770A">
          <w:rPr>
            <w:noProof/>
            <w:webHidden/>
          </w:rPr>
          <w:t>6</w:t>
        </w:r>
        <w:r>
          <w:rPr>
            <w:noProof/>
            <w:webHidden/>
          </w:rPr>
          <w:fldChar w:fldCharType="end"/>
        </w:r>
      </w:hyperlink>
    </w:p>
    <w:p w:rsidR="007344D4" w:rsidRDefault="007344D4">
      <w:pPr>
        <w:pStyle w:val="Inhopg2"/>
        <w:tabs>
          <w:tab w:val="left" w:pos="600"/>
          <w:tab w:val="right" w:pos="9628"/>
        </w:tabs>
        <w:rPr>
          <w:rFonts w:asciiTheme="minorHAnsi" w:eastAsiaTheme="minorEastAsia" w:hAnsiTheme="minorHAnsi" w:cstheme="minorBidi"/>
          <w:b w:val="0"/>
          <w:bCs w:val="0"/>
          <w:noProof/>
          <w:sz w:val="22"/>
          <w:szCs w:val="22"/>
        </w:rPr>
      </w:pPr>
      <w:hyperlink w:anchor="_Toc23779690" w:history="1">
        <w:r w:rsidRPr="0093418E">
          <w:rPr>
            <w:rStyle w:val="Hyperlink"/>
            <w:noProof/>
          </w:rPr>
          <w:t>4.6</w:t>
        </w:r>
        <w:r>
          <w:rPr>
            <w:rFonts w:asciiTheme="minorHAnsi" w:eastAsiaTheme="minorEastAsia" w:hAnsiTheme="minorHAnsi" w:cstheme="minorBidi"/>
            <w:b w:val="0"/>
            <w:bCs w:val="0"/>
            <w:noProof/>
            <w:sz w:val="22"/>
            <w:szCs w:val="22"/>
          </w:rPr>
          <w:tab/>
        </w:r>
        <w:r w:rsidRPr="0093418E">
          <w:rPr>
            <w:rStyle w:val="Hyperlink"/>
            <w:noProof/>
          </w:rPr>
          <w:t>TPS boostconverter en supply switch</w:t>
        </w:r>
        <w:r>
          <w:rPr>
            <w:noProof/>
            <w:webHidden/>
          </w:rPr>
          <w:tab/>
        </w:r>
        <w:r>
          <w:rPr>
            <w:noProof/>
            <w:webHidden/>
          </w:rPr>
          <w:fldChar w:fldCharType="begin"/>
        </w:r>
        <w:r>
          <w:rPr>
            <w:noProof/>
            <w:webHidden/>
          </w:rPr>
          <w:instrText xml:space="preserve"> PAGEREF _Toc23779690 \h </w:instrText>
        </w:r>
        <w:r>
          <w:rPr>
            <w:noProof/>
            <w:webHidden/>
          </w:rPr>
        </w:r>
        <w:r>
          <w:rPr>
            <w:noProof/>
            <w:webHidden/>
          </w:rPr>
          <w:fldChar w:fldCharType="separate"/>
        </w:r>
        <w:r w:rsidR="0051770A">
          <w:rPr>
            <w:noProof/>
            <w:webHidden/>
          </w:rPr>
          <w:t>6</w:t>
        </w:r>
        <w:r>
          <w:rPr>
            <w:noProof/>
            <w:webHidden/>
          </w:rPr>
          <w:fldChar w:fldCharType="end"/>
        </w:r>
      </w:hyperlink>
    </w:p>
    <w:p w:rsidR="007344D4" w:rsidRDefault="007344D4">
      <w:pPr>
        <w:pStyle w:val="Inhopg2"/>
        <w:tabs>
          <w:tab w:val="left" w:pos="600"/>
          <w:tab w:val="right" w:pos="9628"/>
        </w:tabs>
        <w:rPr>
          <w:rFonts w:asciiTheme="minorHAnsi" w:eastAsiaTheme="minorEastAsia" w:hAnsiTheme="minorHAnsi" w:cstheme="minorBidi"/>
          <w:b w:val="0"/>
          <w:bCs w:val="0"/>
          <w:noProof/>
          <w:sz w:val="22"/>
          <w:szCs w:val="22"/>
        </w:rPr>
      </w:pPr>
      <w:hyperlink w:anchor="_Toc23779691" w:history="1">
        <w:r w:rsidRPr="0093418E">
          <w:rPr>
            <w:rStyle w:val="Hyperlink"/>
            <w:noProof/>
          </w:rPr>
          <w:t>4.7</w:t>
        </w:r>
        <w:r>
          <w:rPr>
            <w:rFonts w:asciiTheme="minorHAnsi" w:eastAsiaTheme="minorEastAsia" w:hAnsiTheme="minorHAnsi" w:cstheme="minorBidi"/>
            <w:b w:val="0"/>
            <w:bCs w:val="0"/>
            <w:noProof/>
            <w:sz w:val="22"/>
            <w:szCs w:val="22"/>
          </w:rPr>
          <w:tab/>
        </w:r>
        <w:r w:rsidRPr="0093418E">
          <w:rPr>
            <w:rStyle w:val="Hyperlink"/>
            <w:noProof/>
          </w:rPr>
          <w:t>Buzzer</w:t>
        </w:r>
        <w:r>
          <w:rPr>
            <w:noProof/>
            <w:webHidden/>
          </w:rPr>
          <w:tab/>
        </w:r>
        <w:r>
          <w:rPr>
            <w:noProof/>
            <w:webHidden/>
          </w:rPr>
          <w:fldChar w:fldCharType="begin"/>
        </w:r>
        <w:r>
          <w:rPr>
            <w:noProof/>
            <w:webHidden/>
          </w:rPr>
          <w:instrText xml:space="preserve"> PAGEREF _Toc23779691 \h </w:instrText>
        </w:r>
        <w:r>
          <w:rPr>
            <w:noProof/>
            <w:webHidden/>
          </w:rPr>
        </w:r>
        <w:r>
          <w:rPr>
            <w:noProof/>
            <w:webHidden/>
          </w:rPr>
          <w:fldChar w:fldCharType="separate"/>
        </w:r>
        <w:r w:rsidR="0051770A">
          <w:rPr>
            <w:noProof/>
            <w:webHidden/>
          </w:rPr>
          <w:t>6</w:t>
        </w:r>
        <w:r>
          <w:rPr>
            <w:noProof/>
            <w:webHidden/>
          </w:rPr>
          <w:fldChar w:fldCharType="end"/>
        </w:r>
      </w:hyperlink>
    </w:p>
    <w:p w:rsidR="007344D4" w:rsidRDefault="007344D4">
      <w:pPr>
        <w:pStyle w:val="Inhopg2"/>
        <w:tabs>
          <w:tab w:val="left" w:pos="600"/>
          <w:tab w:val="right" w:pos="9628"/>
        </w:tabs>
        <w:rPr>
          <w:rFonts w:asciiTheme="minorHAnsi" w:eastAsiaTheme="minorEastAsia" w:hAnsiTheme="minorHAnsi" w:cstheme="minorBidi"/>
          <w:b w:val="0"/>
          <w:bCs w:val="0"/>
          <w:noProof/>
          <w:sz w:val="22"/>
          <w:szCs w:val="22"/>
        </w:rPr>
      </w:pPr>
      <w:hyperlink w:anchor="_Toc23779692" w:history="1">
        <w:r w:rsidRPr="0093418E">
          <w:rPr>
            <w:rStyle w:val="Hyperlink"/>
            <w:noProof/>
          </w:rPr>
          <w:t>4.8</w:t>
        </w:r>
        <w:r>
          <w:rPr>
            <w:rFonts w:asciiTheme="minorHAnsi" w:eastAsiaTheme="minorEastAsia" w:hAnsiTheme="minorHAnsi" w:cstheme="minorBidi"/>
            <w:b w:val="0"/>
            <w:bCs w:val="0"/>
            <w:noProof/>
            <w:sz w:val="22"/>
            <w:szCs w:val="22"/>
          </w:rPr>
          <w:tab/>
        </w:r>
        <w:r w:rsidRPr="0093418E">
          <w:rPr>
            <w:rStyle w:val="Hyperlink"/>
            <w:noProof/>
          </w:rPr>
          <w:t>Flash storage</w:t>
        </w:r>
        <w:r>
          <w:rPr>
            <w:noProof/>
            <w:webHidden/>
          </w:rPr>
          <w:tab/>
        </w:r>
        <w:r>
          <w:rPr>
            <w:noProof/>
            <w:webHidden/>
          </w:rPr>
          <w:fldChar w:fldCharType="begin"/>
        </w:r>
        <w:r>
          <w:rPr>
            <w:noProof/>
            <w:webHidden/>
          </w:rPr>
          <w:instrText xml:space="preserve"> PAGEREF _Toc23779692 \h </w:instrText>
        </w:r>
        <w:r>
          <w:rPr>
            <w:noProof/>
            <w:webHidden/>
          </w:rPr>
        </w:r>
        <w:r>
          <w:rPr>
            <w:noProof/>
            <w:webHidden/>
          </w:rPr>
          <w:fldChar w:fldCharType="separate"/>
        </w:r>
        <w:r w:rsidR="0051770A">
          <w:rPr>
            <w:noProof/>
            <w:webHidden/>
          </w:rPr>
          <w:t>6</w:t>
        </w:r>
        <w:r>
          <w:rPr>
            <w:noProof/>
            <w:webHidden/>
          </w:rPr>
          <w:fldChar w:fldCharType="end"/>
        </w:r>
      </w:hyperlink>
    </w:p>
    <w:p w:rsidR="007344D4" w:rsidRDefault="007344D4">
      <w:pPr>
        <w:pStyle w:val="Inhopg2"/>
        <w:tabs>
          <w:tab w:val="left" w:pos="600"/>
          <w:tab w:val="right" w:pos="9628"/>
        </w:tabs>
        <w:rPr>
          <w:rFonts w:asciiTheme="minorHAnsi" w:eastAsiaTheme="minorEastAsia" w:hAnsiTheme="minorHAnsi" w:cstheme="minorBidi"/>
          <w:b w:val="0"/>
          <w:bCs w:val="0"/>
          <w:noProof/>
          <w:sz w:val="22"/>
          <w:szCs w:val="22"/>
        </w:rPr>
      </w:pPr>
      <w:hyperlink w:anchor="_Toc23779693" w:history="1">
        <w:r w:rsidRPr="0093418E">
          <w:rPr>
            <w:rStyle w:val="Hyperlink"/>
            <w:noProof/>
          </w:rPr>
          <w:t>4.9</w:t>
        </w:r>
        <w:r>
          <w:rPr>
            <w:rFonts w:asciiTheme="minorHAnsi" w:eastAsiaTheme="minorEastAsia" w:hAnsiTheme="minorHAnsi" w:cstheme="minorBidi"/>
            <w:b w:val="0"/>
            <w:bCs w:val="0"/>
            <w:noProof/>
            <w:sz w:val="22"/>
            <w:szCs w:val="22"/>
          </w:rPr>
          <w:tab/>
        </w:r>
        <w:r w:rsidRPr="0093418E">
          <w:rPr>
            <w:rStyle w:val="Hyperlink"/>
            <w:noProof/>
          </w:rPr>
          <w:t>RFM95</w:t>
        </w:r>
        <w:r>
          <w:rPr>
            <w:noProof/>
            <w:webHidden/>
          </w:rPr>
          <w:tab/>
        </w:r>
        <w:r>
          <w:rPr>
            <w:noProof/>
            <w:webHidden/>
          </w:rPr>
          <w:fldChar w:fldCharType="begin"/>
        </w:r>
        <w:r>
          <w:rPr>
            <w:noProof/>
            <w:webHidden/>
          </w:rPr>
          <w:instrText xml:space="preserve"> PAGEREF _Toc23779693 \h </w:instrText>
        </w:r>
        <w:r>
          <w:rPr>
            <w:noProof/>
            <w:webHidden/>
          </w:rPr>
        </w:r>
        <w:r>
          <w:rPr>
            <w:noProof/>
            <w:webHidden/>
          </w:rPr>
          <w:fldChar w:fldCharType="separate"/>
        </w:r>
        <w:r w:rsidR="0051770A">
          <w:rPr>
            <w:noProof/>
            <w:webHidden/>
          </w:rPr>
          <w:t>6</w:t>
        </w:r>
        <w:r>
          <w:rPr>
            <w:noProof/>
            <w:webHidden/>
          </w:rPr>
          <w:fldChar w:fldCharType="end"/>
        </w:r>
      </w:hyperlink>
    </w:p>
    <w:p w:rsidR="007344D4" w:rsidRDefault="007344D4">
      <w:pPr>
        <w:pStyle w:val="Inhopg2"/>
        <w:tabs>
          <w:tab w:val="left" w:pos="600"/>
          <w:tab w:val="right" w:pos="9628"/>
        </w:tabs>
        <w:rPr>
          <w:rFonts w:asciiTheme="minorHAnsi" w:eastAsiaTheme="minorEastAsia" w:hAnsiTheme="minorHAnsi" w:cstheme="minorBidi"/>
          <w:b w:val="0"/>
          <w:bCs w:val="0"/>
          <w:noProof/>
          <w:sz w:val="22"/>
          <w:szCs w:val="22"/>
        </w:rPr>
      </w:pPr>
      <w:hyperlink w:anchor="_Toc23779694" w:history="1">
        <w:r w:rsidRPr="0093418E">
          <w:rPr>
            <w:rStyle w:val="Hyperlink"/>
            <w:noProof/>
          </w:rPr>
          <w:t>4.10</w:t>
        </w:r>
        <w:r>
          <w:rPr>
            <w:rFonts w:asciiTheme="minorHAnsi" w:eastAsiaTheme="minorEastAsia" w:hAnsiTheme="minorHAnsi" w:cstheme="minorBidi"/>
            <w:b w:val="0"/>
            <w:bCs w:val="0"/>
            <w:noProof/>
            <w:sz w:val="22"/>
            <w:szCs w:val="22"/>
          </w:rPr>
          <w:tab/>
        </w:r>
        <w:r w:rsidRPr="0093418E">
          <w:rPr>
            <w:rStyle w:val="Hyperlink"/>
            <w:noProof/>
          </w:rPr>
          <w:t>ATECC608A</w:t>
        </w:r>
        <w:r>
          <w:rPr>
            <w:noProof/>
            <w:webHidden/>
          </w:rPr>
          <w:tab/>
        </w:r>
        <w:r>
          <w:rPr>
            <w:noProof/>
            <w:webHidden/>
          </w:rPr>
          <w:fldChar w:fldCharType="begin"/>
        </w:r>
        <w:r>
          <w:rPr>
            <w:noProof/>
            <w:webHidden/>
          </w:rPr>
          <w:instrText xml:space="preserve"> PAGEREF _Toc23779694 \h </w:instrText>
        </w:r>
        <w:r>
          <w:rPr>
            <w:noProof/>
            <w:webHidden/>
          </w:rPr>
        </w:r>
        <w:r>
          <w:rPr>
            <w:noProof/>
            <w:webHidden/>
          </w:rPr>
          <w:fldChar w:fldCharType="separate"/>
        </w:r>
        <w:r w:rsidR="0051770A">
          <w:rPr>
            <w:noProof/>
            <w:webHidden/>
          </w:rPr>
          <w:t>6</w:t>
        </w:r>
        <w:r>
          <w:rPr>
            <w:noProof/>
            <w:webHidden/>
          </w:rPr>
          <w:fldChar w:fldCharType="end"/>
        </w:r>
      </w:hyperlink>
    </w:p>
    <w:p w:rsidR="007344D4" w:rsidRDefault="007344D4">
      <w:pPr>
        <w:pStyle w:val="Inhopg2"/>
        <w:tabs>
          <w:tab w:val="left" w:pos="600"/>
          <w:tab w:val="right" w:pos="9628"/>
        </w:tabs>
        <w:rPr>
          <w:rFonts w:asciiTheme="minorHAnsi" w:eastAsiaTheme="minorEastAsia" w:hAnsiTheme="minorHAnsi" w:cstheme="minorBidi"/>
          <w:b w:val="0"/>
          <w:bCs w:val="0"/>
          <w:noProof/>
          <w:sz w:val="22"/>
          <w:szCs w:val="22"/>
        </w:rPr>
      </w:pPr>
      <w:hyperlink w:anchor="_Toc23779695" w:history="1">
        <w:r w:rsidRPr="0093418E">
          <w:rPr>
            <w:rStyle w:val="Hyperlink"/>
            <w:noProof/>
          </w:rPr>
          <w:t>4.11</w:t>
        </w:r>
        <w:r>
          <w:rPr>
            <w:rFonts w:asciiTheme="minorHAnsi" w:eastAsiaTheme="minorEastAsia" w:hAnsiTheme="minorHAnsi" w:cstheme="minorBidi"/>
            <w:b w:val="0"/>
            <w:bCs w:val="0"/>
            <w:noProof/>
            <w:sz w:val="22"/>
            <w:szCs w:val="22"/>
          </w:rPr>
          <w:tab/>
        </w:r>
        <w:r w:rsidRPr="0093418E">
          <w:rPr>
            <w:rStyle w:val="Hyperlink"/>
            <w:noProof/>
          </w:rPr>
          <w:t>BME280</w:t>
        </w:r>
        <w:r>
          <w:rPr>
            <w:noProof/>
            <w:webHidden/>
          </w:rPr>
          <w:tab/>
        </w:r>
        <w:r>
          <w:rPr>
            <w:noProof/>
            <w:webHidden/>
          </w:rPr>
          <w:fldChar w:fldCharType="begin"/>
        </w:r>
        <w:r>
          <w:rPr>
            <w:noProof/>
            <w:webHidden/>
          </w:rPr>
          <w:instrText xml:space="preserve"> PAGEREF _Toc23779695 \h </w:instrText>
        </w:r>
        <w:r>
          <w:rPr>
            <w:noProof/>
            <w:webHidden/>
          </w:rPr>
        </w:r>
        <w:r>
          <w:rPr>
            <w:noProof/>
            <w:webHidden/>
          </w:rPr>
          <w:fldChar w:fldCharType="separate"/>
        </w:r>
        <w:r w:rsidR="0051770A">
          <w:rPr>
            <w:noProof/>
            <w:webHidden/>
          </w:rPr>
          <w:t>6</w:t>
        </w:r>
        <w:r>
          <w:rPr>
            <w:noProof/>
            <w:webHidden/>
          </w:rPr>
          <w:fldChar w:fldCharType="end"/>
        </w:r>
      </w:hyperlink>
    </w:p>
    <w:p w:rsidR="007344D4" w:rsidRDefault="007344D4">
      <w:pPr>
        <w:pStyle w:val="Inhopg2"/>
        <w:tabs>
          <w:tab w:val="left" w:pos="600"/>
          <w:tab w:val="right" w:pos="9628"/>
        </w:tabs>
        <w:rPr>
          <w:rFonts w:asciiTheme="minorHAnsi" w:eastAsiaTheme="minorEastAsia" w:hAnsiTheme="minorHAnsi" w:cstheme="minorBidi"/>
          <w:b w:val="0"/>
          <w:bCs w:val="0"/>
          <w:noProof/>
          <w:sz w:val="22"/>
          <w:szCs w:val="22"/>
        </w:rPr>
      </w:pPr>
      <w:hyperlink w:anchor="_Toc23779696" w:history="1">
        <w:r w:rsidRPr="0093418E">
          <w:rPr>
            <w:rStyle w:val="Hyperlink"/>
            <w:noProof/>
          </w:rPr>
          <w:t>4.12</w:t>
        </w:r>
        <w:r>
          <w:rPr>
            <w:rFonts w:asciiTheme="minorHAnsi" w:eastAsiaTheme="minorEastAsia" w:hAnsiTheme="minorHAnsi" w:cstheme="minorBidi"/>
            <w:b w:val="0"/>
            <w:bCs w:val="0"/>
            <w:noProof/>
            <w:sz w:val="22"/>
            <w:szCs w:val="22"/>
          </w:rPr>
          <w:tab/>
        </w:r>
        <w:r w:rsidRPr="0093418E">
          <w:rPr>
            <w:rStyle w:val="Hyperlink"/>
            <w:noProof/>
          </w:rPr>
          <w:t>TLV320ADC3100</w:t>
        </w:r>
        <w:r>
          <w:rPr>
            <w:noProof/>
            <w:webHidden/>
          </w:rPr>
          <w:tab/>
        </w:r>
        <w:r>
          <w:rPr>
            <w:noProof/>
            <w:webHidden/>
          </w:rPr>
          <w:fldChar w:fldCharType="begin"/>
        </w:r>
        <w:r>
          <w:rPr>
            <w:noProof/>
            <w:webHidden/>
          </w:rPr>
          <w:instrText xml:space="preserve"> PAGEREF _Toc23779696 \h </w:instrText>
        </w:r>
        <w:r>
          <w:rPr>
            <w:noProof/>
            <w:webHidden/>
          </w:rPr>
        </w:r>
        <w:r>
          <w:rPr>
            <w:noProof/>
            <w:webHidden/>
          </w:rPr>
          <w:fldChar w:fldCharType="separate"/>
        </w:r>
        <w:r w:rsidR="0051770A">
          <w:rPr>
            <w:noProof/>
            <w:webHidden/>
          </w:rPr>
          <w:t>6</w:t>
        </w:r>
        <w:r>
          <w:rPr>
            <w:noProof/>
            <w:webHidden/>
          </w:rPr>
          <w:fldChar w:fldCharType="end"/>
        </w:r>
      </w:hyperlink>
    </w:p>
    <w:p w:rsidR="007344D4" w:rsidRDefault="007344D4">
      <w:pPr>
        <w:pStyle w:val="Inhopg2"/>
        <w:tabs>
          <w:tab w:val="left" w:pos="600"/>
          <w:tab w:val="right" w:pos="9628"/>
        </w:tabs>
        <w:rPr>
          <w:rFonts w:asciiTheme="minorHAnsi" w:eastAsiaTheme="minorEastAsia" w:hAnsiTheme="minorHAnsi" w:cstheme="minorBidi"/>
          <w:b w:val="0"/>
          <w:bCs w:val="0"/>
          <w:noProof/>
          <w:sz w:val="22"/>
          <w:szCs w:val="22"/>
        </w:rPr>
      </w:pPr>
      <w:hyperlink w:anchor="_Toc23779697" w:history="1">
        <w:r w:rsidRPr="0093418E">
          <w:rPr>
            <w:rStyle w:val="Hyperlink"/>
            <w:noProof/>
          </w:rPr>
          <w:t>4.13</w:t>
        </w:r>
        <w:r>
          <w:rPr>
            <w:rFonts w:asciiTheme="minorHAnsi" w:eastAsiaTheme="minorEastAsia" w:hAnsiTheme="minorHAnsi" w:cstheme="minorBidi"/>
            <w:b w:val="0"/>
            <w:bCs w:val="0"/>
            <w:noProof/>
            <w:sz w:val="22"/>
            <w:szCs w:val="22"/>
          </w:rPr>
          <w:tab/>
        </w:r>
        <w:r w:rsidRPr="0093418E">
          <w:rPr>
            <w:rStyle w:val="Hyperlink"/>
            <w:noProof/>
          </w:rPr>
          <w:t>Logging</w:t>
        </w:r>
        <w:r>
          <w:rPr>
            <w:noProof/>
            <w:webHidden/>
          </w:rPr>
          <w:tab/>
        </w:r>
        <w:r>
          <w:rPr>
            <w:noProof/>
            <w:webHidden/>
          </w:rPr>
          <w:fldChar w:fldCharType="begin"/>
        </w:r>
        <w:r>
          <w:rPr>
            <w:noProof/>
            <w:webHidden/>
          </w:rPr>
          <w:instrText xml:space="preserve"> PAGEREF _Toc23779697 \h </w:instrText>
        </w:r>
        <w:r>
          <w:rPr>
            <w:noProof/>
            <w:webHidden/>
          </w:rPr>
        </w:r>
        <w:r>
          <w:rPr>
            <w:noProof/>
            <w:webHidden/>
          </w:rPr>
          <w:fldChar w:fldCharType="separate"/>
        </w:r>
        <w:r w:rsidR="0051770A">
          <w:rPr>
            <w:noProof/>
            <w:webHidden/>
          </w:rPr>
          <w:t>7</w:t>
        </w:r>
        <w:r>
          <w:rPr>
            <w:noProof/>
            <w:webHidden/>
          </w:rPr>
          <w:fldChar w:fldCharType="end"/>
        </w:r>
      </w:hyperlink>
    </w:p>
    <w:p w:rsidR="007344D4" w:rsidRDefault="007344D4">
      <w:pPr>
        <w:pStyle w:val="Inhopg1"/>
        <w:tabs>
          <w:tab w:val="left" w:pos="400"/>
          <w:tab w:val="right" w:pos="9628"/>
        </w:tabs>
        <w:rPr>
          <w:rFonts w:asciiTheme="minorHAnsi" w:eastAsiaTheme="minorEastAsia" w:hAnsiTheme="minorHAnsi" w:cstheme="minorBidi"/>
          <w:b w:val="0"/>
          <w:bCs w:val="0"/>
          <w:caps w:val="0"/>
          <w:noProof/>
          <w:sz w:val="22"/>
          <w:szCs w:val="22"/>
        </w:rPr>
      </w:pPr>
      <w:hyperlink w:anchor="_Toc23779698" w:history="1">
        <w:r w:rsidRPr="0093418E">
          <w:rPr>
            <w:rStyle w:val="Hyperlink"/>
            <w:noProof/>
          </w:rPr>
          <w:t>5</w:t>
        </w:r>
        <w:r>
          <w:rPr>
            <w:rFonts w:asciiTheme="minorHAnsi" w:eastAsiaTheme="minorEastAsia" w:hAnsiTheme="minorHAnsi" w:cstheme="minorBidi"/>
            <w:b w:val="0"/>
            <w:bCs w:val="0"/>
            <w:caps w:val="0"/>
            <w:noProof/>
            <w:sz w:val="22"/>
            <w:szCs w:val="22"/>
          </w:rPr>
          <w:tab/>
        </w:r>
        <w:r w:rsidRPr="0093418E">
          <w:rPr>
            <w:rStyle w:val="Hyperlink"/>
            <w:noProof/>
          </w:rPr>
          <w:t>Software</w:t>
        </w:r>
        <w:r>
          <w:rPr>
            <w:noProof/>
            <w:webHidden/>
          </w:rPr>
          <w:tab/>
        </w:r>
        <w:r>
          <w:rPr>
            <w:noProof/>
            <w:webHidden/>
          </w:rPr>
          <w:fldChar w:fldCharType="begin"/>
        </w:r>
        <w:r>
          <w:rPr>
            <w:noProof/>
            <w:webHidden/>
          </w:rPr>
          <w:instrText xml:space="preserve"> PAGEREF _Toc23779698 \h </w:instrText>
        </w:r>
        <w:r>
          <w:rPr>
            <w:noProof/>
            <w:webHidden/>
          </w:rPr>
        </w:r>
        <w:r>
          <w:rPr>
            <w:noProof/>
            <w:webHidden/>
          </w:rPr>
          <w:fldChar w:fldCharType="separate"/>
        </w:r>
        <w:r w:rsidR="0051770A">
          <w:rPr>
            <w:noProof/>
            <w:webHidden/>
          </w:rPr>
          <w:t>7</w:t>
        </w:r>
        <w:r>
          <w:rPr>
            <w:noProof/>
            <w:webHidden/>
          </w:rPr>
          <w:fldChar w:fldCharType="end"/>
        </w:r>
      </w:hyperlink>
    </w:p>
    <w:p w:rsidR="007344D4" w:rsidRDefault="007344D4">
      <w:pPr>
        <w:pStyle w:val="Inhopg2"/>
        <w:tabs>
          <w:tab w:val="left" w:pos="600"/>
          <w:tab w:val="right" w:pos="9628"/>
        </w:tabs>
        <w:rPr>
          <w:rFonts w:asciiTheme="minorHAnsi" w:eastAsiaTheme="minorEastAsia" w:hAnsiTheme="minorHAnsi" w:cstheme="minorBidi"/>
          <w:b w:val="0"/>
          <w:bCs w:val="0"/>
          <w:noProof/>
          <w:sz w:val="22"/>
          <w:szCs w:val="22"/>
        </w:rPr>
      </w:pPr>
      <w:hyperlink w:anchor="_Toc23779699" w:history="1">
        <w:r w:rsidRPr="0093418E">
          <w:rPr>
            <w:rStyle w:val="Hyperlink"/>
            <w:noProof/>
          </w:rPr>
          <w:t>5.1</w:t>
        </w:r>
        <w:r>
          <w:rPr>
            <w:rFonts w:asciiTheme="minorHAnsi" w:eastAsiaTheme="minorEastAsia" w:hAnsiTheme="minorHAnsi" w:cstheme="minorBidi"/>
            <w:b w:val="0"/>
            <w:bCs w:val="0"/>
            <w:noProof/>
            <w:sz w:val="22"/>
            <w:szCs w:val="22"/>
          </w:rPr>
          <w:tab/>
        </w:r>
        <w:r w:rsidRPr="0093418E">
          <w:rPr>
            <w:rStyle w:val="Hyperlink"/>
            <w:noProof/>
          </w:rPr>
          <w:t>Beep Protocol</w:t>
        </w:r>
        <w:r>
          <w:rPr>
            <w:noProof/>
            <w:webHidden/>
          </w:rPr>
          <w:tab/>
        </w:r>
        <w:r>
          <w:rPr>
            <w:noProof/>
            <w:webHidden/>
          </w:rPr>
          <w:fldChar w:fldCharType="begin"/>
        </w:r>
        <w:r>
          <w:rPr>
            <w:noProof/>
            <w:webHidden/>
          </w:rPr>
          <w:instrText xml:space="preserve"> PAGEREF _Toc23779699 \h </w:instrText>
        </w:r>
        <w:r>
          <w:rPr>
            <w:noProof/>
            <w:webHidden/>
          </w:rPr>
        </w:r>
        <w:r>
          <w:rPr>
            <w:noProof/>
            <w:webHidden/>
          </w:rPr>
          <w:fldChar w:fldCharType="separate"/>
        </w:r>
        <w:r w:rsidR="0051770A">
          <w:rPr>
            <w:noProof/>
            <w:webHidden/>
          </w:rPr>
          <w:t>7</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00" w:history="1">
        <w:r w:rsidRPr="0093418E">
          <w:rPr>
            <w:rStyle w:val="Hyperlink"/>
            <w:noProof/>
          </w:rPr>
          <w:t>5.1.1</w:t>
        </w:r>
        <w:r>
          <w:rPr>
            <w:rFonts w:asciiTheme="minorHAnsi" w:eastAsiaTheme="minorEastAsia" w:hAnsiTheme="minorHAnsi" w:cstheme="minorBidi"/>
            <w:noProof/>
            <w:sz w:val="22"/>
            <w:szCs w:val="22"/>
          </w:rPr>
          <w:tab/>
        </w:r>
        <w:r w:rsidRPr="0093418E">
          <w:rPr>
            <w:rStyle w:val="Hyperlink"/>
            <w:noProof/>
          </w:rPr>
          <w:t>0d/0x00 – RESPONSE</w:t>
        </w:r>
        <w:r>
          <w:rPr>
            <w:noProof/>
            <w:webHidden/>
          </w:rPr>
          <w:tab/>
        </w:r>
        <w:r>
          <w:rPr>
            <w:noProof/>
            <w:webHidden/>
          </w:rPr>
          <w:fldChar w:fldCharType="begin"/>
        </w:r>
        <w:r>
          <w:rPr>
            <w:noProof/>
            <w:webHidden/>
          </w:rPr>
          <w:instrText xml:space="preserve"> PAGEREF _Toc23779700 \h </w:instrText>
        </w:r>
        <w:r>
          <w:rPr>
            <w:noProof/>
            <w:webHidden/>
          </w:rPr>
        </w:r>
        <w:r>
          <w:rPr>
            <w:noProof/>
            <w:webHidden/>
          </w:rPr>
          <w:fldChar w:fldCharType="separate"/>
        </w:r>
        <w:r w:rsidR="0051770A">
          <w:rPr>
            <w:noProof/>
            <w:webHidden/>
          </w:rPr>
          <w:t>8</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01" w:history="1">
        <w:r w:rsidRPr="0093418E">
          <w:rPr>
            <w:rStyle w:val="Hyperlink"/>
            <w:noProof/>
            <w:lang w:val="en-GB"/>
          </w:rPr>
          <w:t>5.1.2</w:t>
        </w:r>
        <w:r>
          <w:rPr>
            <w:rFonts w:asciiTheme="minorHAnsi" w:eastAsiaTheme="minorEastAsia" w:hAnsiTheme="minorHAnsi" w:cstheme="minorBidi"/>
            <w:noProof/>
            <w:sz w:val="22"/>
            <w:szCs w:val="22"/>
          </w:rPr>
          <w:tab/>
        </w:r>
        <w:r w:rsidRPr="0093418E">
          <w:rPr>
            <w:rStyle w:val="Hyperlink"/>
            <w:noProof/>
            <w:lang w:val="en-GB"/>
          </w:rPr>
          <w:t>1d/0x01 - READ_FIRMWARE_VERSION</w:t>
        </w:r>
        <w:r>
          <w:rPr>
            <w:noProof/>
            <w:webHidden/>
          </w:rPr>
          <w:tab/>
        </w:r>
        <w:r>
          <w:rPr>
            <w:noProof/>
            <w:webHidden/>
          </w:rPr>
          <w:fldChar w:fldCharType="begin"/>
        </w:r>
        <w:r>
          <w:rPr>
            <w:noProof/>
            <w:webHidden/>
          </w:rPr>
          <w:instrText xml:space="preserve"> PAGEREF _Toc23779701 \h </w:instrText>
        </w:r>
        <w:r>
          <w:rPr>
            <w:noProof/>
            <w:webHidden/>
          </w:rPr>
        </w:r>
        <w:r>
          <w:rPr>
            <w:noProof/>
            <w:webHidden/>
          </w:rPr>
          <w:fldChar w:fldCharType="separate"/>
        </w:r>
        <w:r w:rsidR="0051770A">
          <w:rPr>
            <w:noProof/>
            <w:webHidden/>
          </w:rPr>
          <w:t>9</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02" w:history="1">
        <w:r w:rsidRPr="0093418E">
          <w:rPr>
            <w:rStyle w:val="Hyperlink"/>
            <w:noProof/>
            <w:lang w:val="en-GB"/>
          </w:rPr>
          <w:t>5.1.3</w:t>
        </w:r>
        <w:r>
          <w:rPr>
            <w:rFonts w:asciiTheme="minorHAnsi" w:eastAsiaTheme="minorEastAsia" w:hAnsiTheme="minorHAnsi" w:cstheme="minorBidi"/>
            <w:noProof/>
            <w:sz w:val="22"/>
            <w:szCs w:val="22"/>
          </w:rPr>
          <w:tab/>
        </w:r>
        <w:r w:rsidRPr="0093418E">
          <w:rPr>
            <w:rStyle w:val="Hyperlink"/>
            <w:noProof/>
            <w:lang w:val="en-GB"/>
          </w:rPr>
          <w:t>2d/0x02 - READ_HARDWARE_VERSION</w:t>
        </w:r>
        <w:r>
          <w:rPr>
            <w:noProof/>
            <w:webHidden/>
          </w:rPr>
          <w:tab/>
        </w:r>
        <w:r>
          <w:rPr>
            <w:noProof/>
            <w:webHidden/>
          </w:rPr>
          <w:fldChar w:fldCharType="begin"/>
        </w:r>
        <w:r>
          <w:rPr>
            <w:noProof/>
            <w:webHidden/>
          </w:rPr>
          <w:instrText xml:space="preserve"> PAGEREF _Toc23779702 \h </w:instrText>
        </w:r>
        <w:r>
          <w:rPr>
            <w:noProof/>
            <w:webHidden/>
          </w:rPr>
        </w:r>
        <w:r>
          <w:rPr>
            <w:noProof/>
            <w:webHidden/>
          </w:rPr>
          <w:fldChar w:fldCharType="separate"/>
        </w:r>
        <w:r w:rsidR="0051770A">
          <w:rPr>
            <w:noProof/>
            <w:webHidden/>
          </w:rPr>
          <w:t>9</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03" w:history="1">
        <w:r w:rsidRPr="0093418E">
          <w:rPr>
            <w:rStyle w:val="Hyperlink"/>
            <w:noProof/>
          </w:rPr>
          <w:t>5.1.4</w:t>
        </w:r>
        <w:r>
          <w:rPr>
            <w:rFonts w:asciiTheme="minorHAnsi" w:eastAsiaTheme="minorEastAsia" w:hAnsiTheme="minorHAnsi" w:cstheme="minorBidi"/>
            <w:noProof/>
            <w:sz w:val="22"/>
            <w:szCs w:val="22"/>
          </w:rPr>
          <w:tab/>
        </w:r>
        <w:r w:rsidRPr="0093418E">
          <w:rPr>
            <w:rStyle w:val="Hyperlink"/>
            <w:noProof/>
          </w:rPr>
          <w:t>3d/0x03 - READ_DS18B20_STATE</w:t>
        </w:r>
        <w:r>
          <w:rPr>
            <w:noProof/>
            <w:webHidden/>
          </w:rPr>
          <w:tab/>
        </w:r>
        <w:r>
          <w:rPr>
            <w:noProof/>
            <w:webHidden/>
          </w:rPr>
          <w:fldChar w:fldCharType="begin"/>
        </w:r>
        <w:r>
          <w:rPr>
            <w:noProof/>
            <w:webHidden/>
          </w:rPr>
          <w:instrText xml:space="preserve"> PAGEREF _Toc23779703 \h </w:instrText>
        </w:r>
        <w:r>
          <w:rPr>
            <w:noProof/>
            <w:webHidden/>
          </w:rPr>
        </w:r>
        <w:r>
          <w:rPr>
            <w:noProof/>
            <w:webHidden/>
          </w:rPr>
          <w:fldChar w:fldCharType="separate"/>
        </w:r>
        <w:r w:rsidR="0051770A">
          <w:rPr>
            <w:noProof/>
            <w:webHidden/>
          </w:rPr>
          <w:t>10</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04" w:history="1">
        <w:r w:rsidRPr="0093418E">
          <w:rPr>
            <w:rStyle w:val="Hyperlink"/>
            <w:noProof/>
            <w:lang w:val="en-GB"/>
          </w:rPr>
          <w:t>5.1.5</w:t>
        </w:r>
        <w:r>
          <w:rPr>
            <w:rFonts w:asciiTheme="minorHAnsi" w:eastAsiaTheme="minorEastAsia" w:hAnsiTheme="minorHAnsi" w:cstheme="minorBidi"/>
            <w:noProof/>
            <w:sz w:val="22"/>
            <w:szCs w:val="22"/>
          </w:rPr>
          <w:tab/>
        </w:r>
        <w:r w:rsidRPr="0093418E">
          <w:rPr>
            <w:rStyle w:val="Hyperlink"/>
            <w:noProof/>
            <w:lang w:val="en-GB"/>
          </w:rPr>
          <w:t>131d/0x83 - WRITE_DS18B20_STATE</w:t>
        </w:r>
        <w:r>
          <w:rPr>
            <w:noProof/>
            <w:webHidden/>
          </w:rPr>
          <w:tab/>
        </w:r>
        <w:r>
          <w:rPr>
            <w:noProof/>
            <w:webHidden/>
          </w:rPr>
          <w:fldChar w:fldCharType="begin"/>
        </w:r>
        <w:r>
          <w:rPr>
            <w:noProof/>
            <w:webHidden/>
          </w:rPr>
          <w:instrText xml:space="preserve"> PAGEREF _Toc23779704 \h </w:instrText>
        </w:r>
        <w:r>
          <w:rPr>
            <w:noProof/>
            <w:webHidden/>
          </w:rPr>
        </w:r>
        <w:r>
          <w:rPr>
            <w:noProof/>
            <w:webHidden/>
          </w:rPr>
          <w:fldChar w:fldCharType="separate"/>
        </w:r>
        <w:r w:rsidR="0051770A">
          <w:rPr>
            <w:noProof/>
            <w:webHidden/>
          </w:rPr>
          <w:t>10</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05" w:history="1">
        <w:r w:rsidRPr="0093418E">
          <w:rPr>
            <w:rStyle w:val="Hyperlink"/>
            <w:noProof/>
            <w:lang w:val="en-GB"/>
          </w:rPr>
          <w:t>5.1.6</w:t>
        </w:r>
        <w:r>
          <w:rPr>
            <w:rFonts w:asciiTheme="minorHAnsi" w:eastAsiaTheme="minorEastAsia" w:hAnsiTheme="minorHAnsi" w:cstheme="minorBidi"/>
            <w:noProof/>
            <w:sz w:val="22"/>
            <w:szCs w:val="22"/>
          </w:rPr>
          <w:tab/>
        </w:r>
        <w:r w:rsidRPr="0093418E">
          <w:rPr>
            <w:rStyle w:val="Hyperlink"/>
            <w:noProof/>
            <w:lang w:val="en-GB"/>
          </w:rPr>
          <w:t>4d/0x04 - READ_DS18B20_CONVERSION</w:t>
        </w:r>
        <w:r>
          <w:rPr>
            <w:noProof/>
            <w:webHidden/>
          </w:rPr>
          <w:tab/>
        </w:r>
        <w:r>
          <w:rPr>
            <w:noProof/>
            <w:webHidden/>
          </w:rPr>
          <w:fldChar w:fldCharType="begin"/>
        </w:r>
        <w:r>
          <w:rPr>
            <w:noProof/>
            <w:webHidden/>
          </w:rPr>
          <w:instrText xml:space="preserve"> PAGEREF _Toc23779705 \h </w:instrText>
        </w:r>
        <w:r>
          <w:rPr>
            <w:noProof/>
            <w:webHidden/>
          </w:rPr>
        </w:r>
        <w:r>
          <w:rPr>
            <w:noProof/>
            <w:webHidden/>
          </w:rPr>
          <w:fldChar w:fldCharType="separate"/>
        </w:r>
        <w:r w:rsidR="0051770A">
          <w:rPr>
            <w:noProof/>
            <w:webHidden/>
          </w:rPr>
          <w:t>11</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06" w:history="1">
        <w:r w:rsidRPr="0093418E">
          <w:rPr>
            <w:rStyle w:val="Hyperlink"/>
            <w:noProof/>
          </w:rPr>
          <w:t>5.1.7</w:t>
        </w:r>
        <w:r>
          <w:rPr>
            <w:rFonts w:asciiTheme="minorHAnsi" w:eastAsiaTheme="minorEastAsia" w:hAnsiTheme="minorHAnsi" w:cstheme="minorBidi"/>
            <w:noProof/>
            <w:sz w:val="22"/>
            <w:szCs w:val="22"/>
          </w:rPr>
          <w:tab/>
        </w:r>
        <w:r w:rsidRPr="0093418E">
          <w:rPr>
            <w:rStyle w:val="Hyperlink"/>
            <w:noProof/>
          </w:rPr>
          <w:t>132d/0x84 - WRITE_DS18B20_CONVERSION</w:t>
        </w:r>
        <w:r>
          <w:rPr>
            <w:noProof/>
            <w:webHidden/>
          </w:rPr>
          <w:tab/>
        </w:r>
        <w:r>
          <w:rPr>
            <w:noProof/>
            <w:webHidden/>
          </w:rPr>
          <w:fldChar w:fldCharType="begin"/>
        </w:r>
        <w:r>
          <w:rPr>
            <w:noProof/>
            <w:webHidden/>
          </w:rPr>
          <w:instrText xml:space="preserve"> PAGEREF _Toc23779706 \h </w:instrText>
        </w:r>
        <w:r>
          <w:rPr>
            <w:noProof/>
            <w:webHidden/>
          </w:rPr>
        </w:r>
        <w:r>
          <w:rPr>
            <w:noProof/>
            <w:webHidden/>
          </w:rPr>
          <w:fldChar w:fldCharType="separate"/>
        </w:r>
        <w:r w:rsidR="0051770A">
          <w:rPr>
            <w:noProof/>
            <w:webHidden/>
          </w:rPr>
          <w:t>11</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07" w:history="1">
        <w:r w:rsidRPr="0093418E">
          <w:rPr>
            <w:rStyle w:val="Hyperlink"/>
            <w:noProof/>
            <w:lang w:val="en-GB"/>
          </w:rPr>
          <w:t>5.1.8</w:t>
        </w:r>
        <w:r>
          <w:rPr>
            <w:rFonts w:asciiTheme="minorHAnsi" w:eastAsiaTheme="minorEastAsia" w:hAnsiTheme="minorHAnsi" w:cstheme="minorBidi"/>
            <w:noProof/>
            <w:sz w:val="22"/>
            <w:szCs w:val="22"/>
          </w:rPr>
          <w:tab/>
        </w:r>
        <w:r w:rsidRPr="0093418E">
          <w:rPr>
            <w:rStyle w:val="Hyperlink"/>
            <w:noProof/>
            <w:lang w:val="en-GB"/>
          </w:rPr>
          <w:t>9d/0x09 - READ_HX711_STATE</w:t>
        </w:r>
        <w:r>
          <w:rPr>
            <w:noProof/>
            <w:webHidden/>
          </w:rPr>
          <w:tab/>
        </w:r>
        <w:r>
          <w:rPr>
            <w:noProof/>
            <w:webHidden/>
          </w:rPr>
          <w:fldChar w:fldCharType="begin"/>
        </w:r>
        <w:r>
          <w:rPr>
            <w:noProof/>
            <w:webHidden/>
          </w:rPr>
          <w:instrText xml:space="preserve"> PAGEREF _Toc23779707 \h </w:instrText>
        </w:r>
        <w:r>
          <w:rPr>
            <w:noProof/>
            <w:webHidden/>
          </w:rPr>
        </w:r>
        <w:r>
          <w:rPr>
            <w:noProof/>
            <w:webHidden/>
          </w:rPr>
          <w:fldChar w:fldCharType="separate"/>
        </w:r>
        <w:r w:rsidR="0051770A">
          <w:rPr>
            <w:noProof/>
            <w:webHidden/>
          </w:rPr>
          <w:t>12</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08" w:history="1">
        <w:r w:rsidRPr="0093418E">
          <w:rPr>
            <w:rStyle w:val="Hyperlink"/>
            <w:noProof/>
            <w:lang w:val="en-GB"/>
          </w:rPr>
          <w:t>5.1.9</w:t>
        </w:r>
        <w:r>
          <w:rPr>
            <w:rFonts w:asciiTheme="minorHAnsi" w:eastAsiaTheme="minorEastAsia" w:hAnsiTheme="minorHAnsi" w:cstheme="minorBidi"/>
            <w:noProof/>
            <w:sz w:val="22"/>
            <w:szCs w:val="22"/>
          </w:rPr>
          <w:tab/>
        </w:r>
        <w:r w:rsidRPr="0093418E">
          <w:rPr>
            <w:rStyle w:val="Hyperlink"/>
            <w:noProof/>
            <w:lang w:val="en-GB"/>
          </w:rPr>
          <w:t>137d/0x89 - WRITE_HX711_STATE</w:t>
        </w:r>
        <w:r>
          <w:rPr>
            <w:noProof/>
            <w:webHidden/>
          </w:rPr>
          <w:tab/>
        </w:r>
        <w:r>
          <w:rPr>
            <w:noProof/>
            <w:webHidden/>
          </w:rPr>
          <w:fldChar w:fldCharType="begin"/>
        </w:r>
        <w:r>
          <w:rPr>
            <w:noProof/>
            <w:webHidden/>
          </w:rPr>
          <w:instrText xml:space="preserve"> PAGEREF _Toc23779708 \h </w:instrText>
        </w:r>
        <w:r>
          <w:rPr>
            <w:noProof/>
            <w:webHidden/>
          </w:rPr>
        </w:r>
        <w:r>
          <w:rPr>
            <w:noProof/>
            <w:webHidden/>
          </w:rPr>
          <w:fldChar w:fldCharType="separate"/>
        </w:r>
        <w:r w:rsidR="0051770A">
          <w:rPr>
            <w:noProof/>
            <w:webHidden/>
          </w:rPr>
          <w:t>13</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09" w:history="1">
        <w:r w:rsidRPr="0093418E">
          <w:rPr>
            <w:rStyle w:val="Hyperlink"/>
            <w:noProof/>
            <w:lang w:val="en-GB"/>
          </w:rPr>
          <w:t>5.1.10</w:t>
        </w:r>
        <w:r>
          <w:rPr>
            <w:rFonts w:asciiTheme="minorHAnsi" w:eastAsiaTheme="minorEastAsia" w:hAnsiTheme="minorHAnsi" w:cstheme="minorBidi"/>
            <w:noProof/>
            <w:sz w:val="22"/>
            <w:szCs w:val="22"/>
          </w:rPr>
          <w:tab/>
        </w:r>
        <w:r w:rsidRPr="0093418E">
          <w:rPr>
            <w:rStyle w:val="Hyperlink"/>
            <w:noProof/>
            <w:lang w:val="en-GB"/>
          </w:rPr>
          <w:t>10d/0x0A - READ_HX711_CONVERSION</w:t>
        </w:r>
        <w:r>
          <w:rPr>
            <w:noProof/>
            <w:webHidden/>
          </w:rPr>
          <w:tab/>
        </w:r>
        <w:r>
          <w:rPr>
            <w:noProof/>
            <w:webHidden/>
          </w:rPr>
          <w:fldChar w:fldCharType="begin"/>
        </w:r>
        <w:r>
          <w:rPr>
            <w:noProof/>
            <w:webHidden/>
          </w:rPr>
          <w:instrText xml:space="preserve"> PAGEREF _Toc23779709 \h </w:instrText>
        </w:r>
        <w:r>
          <w:rPr>
            <w:noProof/>
            <w:webHidden/>
          </w:rPr>
        </w:r>
        <w:r>
          <w:rPr>
            <w:noProof/>
            <w:webHidden/>
          </w:rPr>
          <w:fldChar w:fldCharType="separate"/>
        </w:r>
        <w:r w:rsidR="0051770A">
          <w:rPr>
            <w:noProof/>
            <w:webHidden/>
          </w:rPr>
          <w:t>14</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10" w:history="1">
        <w:r w:rsidRPr="0093418E">
          <w:rPr>
            <w:rStyle w:val="Hyperlink"/>
            <w:noProof/>
            <w:lang w:val="en-GB"/>
          </w:rPr>
          <w:t>5.1.11</w:t>
        </w:r>
        <w:r>
          <w:rPr>
            <w:rFonts w:asciiTheme="minorHAnsi" w:eastAsiaTheme="minorEastAsia" w:hAnsiTheme="minorHAnsi" w:cstheme="minorBidi"/>
            <w:noProof/>
            <w:sz w:val="22"/>
            <w:szCs w:val="22"/>
          </w:rPr>
          <w:tab/>
        </w:r>
        <w:r w:rsidRPr="0093418E">
          <w:rPr>
            <w:rStyle w:val="Hyperlink"/>
            <w:noProof/>
            <w:lang w:val="en-GB"/>
          </w:rPr>
          <w:t>138d/0x8A - WRITE_HX711_CONVERSION</w:t>
        </w:r>
        <w:r>
          <w:rPr>
            <w:noProof/>
            <w:webHidden/>
          </w:rPr>
          <w:tab/>
        </w:r>
        <w:r>
          <w:rPr>
            <w:noProof/>
            <w:webHidden/>
          </w:rPr>
          <w:fldChar w:fldCharType="begin"/>
        </w:r>
        <w:r>
          <w:rPr>
            <w:noProof/>
            <w:webHidden/>
          </w:rPr>
          <w:instrText xml:space="preserve"> PAGEREF _Toc23779710 \h </w:instrText>
        </w:r>
        <w:r>
          <w:rPr>
            <w:noProof/>
            <w:webHidden/>
          </w:rPr>
        </w:r>
        <w:r>
          <w:rPr>
            <w:noProof/>
            <w:webHidden/>
          </w:rPr>
          <w:fldChar w:fldCharType="separate"/>
        </w:r>
        <w:r w:rsidR="0051770A">
          <w:rPr>
            <w:noProof/>
            <w:webHidden/>
          </w:rPr>
          <w:t>14</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11" w:history="1">
        <w:r w:rsidRPr="0093418E">
          <w:rPr>
            <w:rStyle w:val="Hyperlink"/>
            <w:noProof/>
            <w:lang w:val="en-GB"/>
          </w:rPr>
          <w:t>5.1.12</w:t>
        </w:r>
        <w:r>
          <w:rPr>
            <w:rFonts w:asciiTheme="minorHAnsi" w:eastAsiaTheme="minorEastAsia" w:hAnsiTheme="minorHAnsi" w:cstheme="minorBidi"/>
            <w:noProof/>
            <w:sz w:val="22"/>
            <w:szCs w:val="22"/>
          </w:rPr>
          <w:tab/>
        </w:r>
        <w:r w:rsidRPr="0093418E">
          <w:rPr>
            <w:rStyle w:val="Hyperlink"/>
            <w:noProof/>
            <w:lang w:val="en-GB"/>
          </w:rPr>
          <w:t>20d/0x14 - READ_LORAWAN_STATE</w:t>
        </w:r>
        <w:r>
          <w:rPr>
            <w:noProof/>
            <w:webHidden/>
          </w:rPr>
          <w:tab/>
        </w:r>
        <w:r>
          <w:rPr>
            <w:noProof/>
            <w:webHidden/>
          </w:rPr>
          <w:fldChar w:fldCharType="begin"/>
        </w:r>
        <w:r>
          <w:rPr>
            <w:noProof/>
            <w:webHidden/>
          </w:rPr>
          <w:instrText xml:space="preserve"> PAGEREF _Toc23779711 \h </w:instrText>
        </w:r>
        <w:r>
          <w:rPr>
            <w:noProof/>
            <w:webHidden/>
          </w:rPr>
        </w:r>
        <w:r>
          <w:rPr>
            <w:noProof/>
            <w:webHidden/>
          </w:rPr>
          <w:fldChar w:fldCharType="separate"/>
        </w:r>
        <w:r w:rsidR="0051770A">
          <w:rPr>
            <w:noProof/>
            <w:webHidden/>
          </w:rPr>
          <w:t>16</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12" w:history="1">
        <w:r w:rsidRPr="0093418E">
          <w:rPr>
            <w:rStyle w:val="Hyperlink"/>
            <w:noProof/>
            <w:lang w:val="en-GB"/>
          </w:rPr>
          <w:t>5.1.13</w:t>
        </w:r>
        <w:r>
          <w:rPr>
            <w:rFonts w:asciiTheme="minorHAnsi" w:eastAsiaTheme="minorEastAsia" w:hAnsiTheme="minorHAnsi" w:cstheme="minorBidi"/>
            <w:noProof/>
            <w:sz w:val="22"/>
            <w:szCs w:val="22"/>
          </w:rPr>
          <w:tab/>
        </w:r>
        <w:r w:rsidRPr="0093418E">
          <w:rPr>
            <w:rStyle w:val="Hyperlink"/>
            <w:noProof/>
            <w:lang w:val="en-GB"/>
          </w:rPr>
          <w:t>145d/0x91 - WRITE_BUZZER_DEFAULT_TUNE</w:t>
        </w:r>
        <w:r>
          <w:rPr>
            <w:noProof/>
            <w:webHidden/>
          </w:rPr>
          <w:tab/>
        </w:r>
        <w:r>
          <w:rPr>
            <w:noProof/>
            <w:webHidden/>
          </w:rPr>
          <w:fldChar w:fldCharType="begin"/>
        </w:r>
        <w:r>
          <w:rPr>
            <w:noProof/>
            <w:webHidden/>
          </w:rPr>
          <w:instrText xml:space="preserve"> PAGEREF _Toc23779712 \h </w:instrText>
        </w:r>
        <w:r>
          <w:rPr>
            <w:noProof/>
            <w:webHidden/>
          </w:rPr>
        </w:r>
        <w:r>
          <w:rPr>
            <w:noProof/>
            <w:webHidden/>
          </w:rPr>
          <w:fldChar w:fldCharType="separate"/>
        </w:r>
        <w:r w:rsidR="0051770A">
          <w:rPr>
            <w:noProof/>
            <w:webHidden/>
          </w:rPr>
          <w:t>16</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13" w:history="1">
        <w:r w:rsidRPr="0093418E">
          <w:rPr>
            <w:rStyle w:val="Hyperlink"/>
            <w:noProof/>
            <w:lang w:val="en-GB"/>
          </w:rPr>
          <w:t>5.1.14</w:t>
        </w:r>
        <w:r>
          <w:rPr>
            <w:rFonts w:asciiTheme="minorHAnsi" w:eastAsiaTheme="minorEastAsia" w:hAnsiTheme="minorHAnsi" w:cstheme="minorBidi"/>
            <w:noProof/>
            <w:sz w:val="22"/>
            <w:szCs w:val="22"/>
          </w:rPr>
          <w:tab/>
        </w:r>
        <w:r w:rsidRPr="0093418E">
          <w:rPr>
            <w:rStyle w:val="Hyperlink"/>
            <w:noProof/>
            <w:lang w:val="en-GB"/>
          </w:rPr>
          <w:t>146d/0x92 - WRITE_BUZZER_CUSTOM_TUNE</w:t>
        </w:r>
        <w:r>
          <w:rPr>
            <w:noProof/>
            <w:webHidden/>
          </w:rPr>
          <w:tab/>
        </w:r>
        <w:r>
          <w:rPr>
            <w:noProof/>
            <w:webHidden/>
          </w:rPr>
          <w:fldChar w:fldCharType="begin"/>
        </w:r>
        <w:r>
          <w:rPr>
            <w:noProof/>
            <w:webHidden/>
          </w:rPr>
          <w:instrText xml:space="preserve"> PAGEREF _Toc23779713 \h </w:instrText>
        </w:r>
        <w:r>
          <w:rPr>
            <w:noProof/>
            <w:webHidden/>
          </w:rPr>
        </w:r>
        <w:r>
          <w:rPr>
            <w:noProof/>
            <w:webHidden/>
          </w:rPr>
          <w:fldChar w:fldCharType="separate"/>
        </w:r>
        <w:r w:rsidR="0051770A">
          <w:rPr>
            <w:noProof/>
            <w:webHidden/>
          </w:rPr>
          <w:t>17</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14" w:history="1">
        <w:r w:rsidRPr="0093418E">
          <w:rPr>
            <w:rStyle w:val="Hyperlink"/>
            <w:noProof/>
            <w:lang w:val="en-GB"/>
          </w:rPr>
          <w:t>5.1.15</w:t>
        </w:r>
        <w:r>
          <w:rPr>
            <w:rFonts w:asciiTheme="minorHAnsi" w:eastAsiaTheme="minorEastAsia" w:hAnsiTheme="minorHAnsi" w:cstheme="minorBidi"/>
            <w:noProof/>
            <w:sz w:val="22"/>
            <w:szCs w:val="22"/>
          </w:rPr>
          <w:tab/>
        </w:r>
        <w:r w:rsidRPr="0093418E">
          <w:rPr>
            <w:rStyle w:val="Hyperlink"/>
            <w:noProof/>
            <w:lang w:val="en-GB"/>
          </w:rPr>
          <w:t>148d/0x94 - WRITE_LORAWAN_STATE</w:t>
        </w:r>
        <w:r>
          <w:rPr>
            <w:noProof/>
            <w:webHidden/>
          </w:rPr>
          <w:tab/>
        </w:r>
        <w:r>
          <w:rPr>
            <w:noProof/>
            <w:webHidden/>
          </w:rPr>
          <w:fldChar w:fldCharType="begin"/>
        </w:r>
        <w:r>
          <w:rPr>
            <w:noProof/>
            <w:webHidden/>
          </w:rPr>
          <w:instrText xml:space="preserve"> PAGEREF _Toc23779714 \h </w:instrText>
        </w:r>
        <w:r>
          <w:rPr>
            <w:noProof/>
            <w:webHidden/>
          </w:rPr>
        </w:r>
        <w:r>
          <w:rPr>
            <w:noProof/>
            <w:webHidden/>
          </w:rPr>
          <w:fldChar w:fldCharType="separate"/>
        </w:r>
        <w:r w:rsidR="0051770A">
          <w:rPr>
            <w:noProof/>
            <w:webHidden/>
          </w:rPr>
          <w:t>17</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15" w:history="1">
        <w:r w:rsidRPr="0093418E">
          <w:rPr>
            <w:rStyle w:val="Hyperlink"/>
            <w:noProof/>
            <w:lang w:val="en-GB"/>
          </w:rPr>
          <w:t>5.1.16</w:t>
        </w:r>
        <w:r>
          <w:rPr>
            <w:rFonts w:asciiTheme="minorHAnsi" w:eastAsiaTheme="minorEastAsia" w:hAnsiTheme="minorHAnsi" w:cstheme="minorBidi"/>
            <w:noProof/>
            <w:sz w:val="22"/>
            <w:szCs w:val="22"/>
          </w:rPr>
          <w:tab/>
        </w:r>
        <w:r w:rsidRPr="0093418E">
          <w:rPr>
            <w:rStyle w:val="Hyperlink"/>
            <w:noProof/>
            <w:lang w:val="en-GB"/>
          </w:rPr>
          <w:t>21d/0x15 - READ_LORAWAN_DEVEUI</w:t>
        </w:r>
        <w:r>
          <w:rPr>
            <w:noProof/>
            <w:webHidden/>
          </w:rPr>
          <w:tab/>
        </w:r>
        <w:r>
          <w:rPr>
            <w:noProof/>
            <w:webHidden/>
          </w:rPr>
          <w:fldChar w:fldCharType="begin"/>
        </w:r>
        <w:r>
          <w:rPr>
            <w:noProof/>
            <w:webHidden/>
          </w:rPr>
          <w:instrText xml:space="preserve"> PAGEREF _Toc23779715 \h </w:instrText>
        </w:r>
        <w:r>
          <w:rPr>
            <w:noProof/>
            <w:webHidden/>
          </w:rPr>
        </w:r>
        <w:r>
          <w:rPr>
            <w:noProof/>
            <w:webHidden/>
          </w:rPr>
          <w:fldChar w:fldCharType="separate"/>
        </w:r>
        <w:r w:rsidR="0051770A">
          <w:rPr>
            <w:noProof/>
            <w:webHidden/>
          </w:rPr>
          <w:t>18</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16" w:history="1">
        <w:r w:rsidRPr="0093418E">
          <w:rPr>
            <w:rStyle w:val="Hyperlink"/>
            <w:noProof/>
            <w:lang w:val="en-GB"/>
          </w:rPr>
          <w:t>5.1.17</w:t>
        </w:r>
        <w:r>
          <w:rPr>
            <w:rFonts w:asciiTheme="minorHAnsi" w:eastAsiaTheme="minorEastAsia" w:hAnsiTheme="minorHAnsi" w:cstheme="minorBidi"/>
            <w:noProof/>
            <w:sz w:val="22"/>
            <w:szCs w:val="22"/>
          </w:rPr>
          <w:tab/>
        </w:r>
        <w:r w:rsidRPr="0093418E">
          <w:rPr>
            <w:rStyle w:val="Hyperlink"/>
            <w:noProof/>
            <w:lang w:val="en-GB"/>
          </w:rPr>
          <w:t>149d/0x95 - WRITE_LORAWAN_DEVEUI</w:t>
        </w:r>
        <w:r>
          <w:rPr>
            <w:noProof/>
            <w:webHidden/>
          </w:rPr>
          <w:tab/>
        </w:r>
        <w:r>
          <w:rPr>
            <w:noProof/>
            <w:webHidden/>
          </w:rPr>
          <w:fldChar w:fldCharType="begin"/>
        </w:r>
        <w:r>
          <w:rPr>
            <w:noProof/>
            <w:webHidden/>
          </w:rPr>
          <w:instrText xml:space="preserve"> PAGEREF _Toc23779716 \h </w:instrText>
        </w:r>
        <w:r>
          <w:rPr>
            <w:noProof/>
            <w:webHidden/>
          </w:rPr>
        </w:r>
        <w:r>
          <w:rPr>
            <w:noProof/>
            <w:webHidden/>
          </w:rPr>
          <w:fldChar w:fldCharType="separate"/>
        </w:r>
        <w:r w:rsidR="0051770A">
          <w:rPr>
            <w:noProof/>
            <w:webHidden/>
          </w:rPr>
          <w:t>18</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17" w:history="1">
        <w:r w:rsidRPr="0093418E">
          <w:rPr>
            <w:rStyle w:val="Hyperlink"/>
            <w:noProof/>
            <w:lang w:val="en-GB"/>
          </w:rPr>
          <w:t>5.1.18</w:t>
        </w:r>
        <w:r>
          <w:rPr>
            <w:rFonts w:asciiTheme="minorHAnsi" w:eastAsiaTheme="minorEastAsia" w:hAnsiTheme="minorHAnsi" w:cstheme="minorBidi"/>
            <w:noProof/>
            <w:sz w:val="22"/>
            <w:szCs w:val="22"/>
          </w:rPr>
          <w:tab/>
        </w:r>
        <w:r w:rsidRPr="0093418E">
          <w:rPr>
            <w:rStyle w:val="Hyperlink"/>
            <w:noProof/>
            <w:lang w:val="en-GB"/>
          </w:rPr>
          <w:t>22d/0x16 - READ_LORAWAN_APPEUI</w:t>
        </w:r>
        <w:r>
          <w:rPr>
            <w:noProof/>
            <w:webHidden/>
          </w:rPr>
          <w:tab/>
        </w:r>
        <w:r>
          <w:rPr>
            <w:noProof/>
            <w:webHidden/>
          </w:rPr>
          <w:fldChar w:fldCharType="begin"/>
        </w:r>
        <w:r>
          <w:rPr>
            <w:noProof/>
            <w:webHidden/>
          </w:rPr>
          <w:instrText xml:space="preserve"> PAGEREF _Toc23779717 \h </w:instrText>
        </w:r>
        <w:r>
          <w:rPr>
            <w:noProof/>
            <w:webHidden/>
          </w:rPr>
        </w:r>
        <w:r>
          <w:rPr>
            <w:noProof/>
            <w:webHidden/>
          </w:rPr>
          <w:fldChar w:fldCharType="separate"/>
        </w:r>
        <w:r w:rsidR="0051770A">
          <w:rPr>
            <w:noProof/>
            <w:webHidden/>
          </w:rPr>
          <w:t>18</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18" w:history="1">
        <w:r w:rsidRPr="0093418E">
          <w:rPr>
            <w:rStyle w:val="Hyperlink"/>
            <w:noProof/>
            <w:lang w:val="en-GB"/>
          </w:rPr>
          <w:t>5.1.19</w:t>
        </w:r>
        <w:r>
          <w:rPr>
            <w:rFonts w:asciiTheme="minorHAnsi" w:eastAsiaTheme="minorEastAsia" w:hAnsiTheme="minorHAnsi" w:cstheme="minorBidi"/>
            <w:noProof/>
            <w:sz w:val="22"/>
            <w:szCs w:val="22"/>
          </w:rPr>
          <w:tab/>
        </w:r>
        <w:r w:rsidRPr="0093418E">
          <w:rPr>
            <w:rStyle w:val="Hyperlink"/>
            <w:noProof/>
            <w:lang w:val="en-GB"/>
          </w:rPr>
          <w:t>150d/0x96 - WRITE_LORAWAN_APPEUI</w:t>
        </w:r>
        <w:r>
          <w:rPr>
            <w:noProof/>
            <w:webHidden/>
          </w:rPr>
          <w:tab/>
        </w:r>
        <w:r>
          <w:rPr>
            <w:noProof/>
            <w:webHidden/>
          </w:rPr>
          <w:fldChar w:fldCharType="begin"/>
        </w:r>
        <w:r>
          <w:rPr>
            <w:noProof/>
            <w:webHidden/>
          </w:rPr>
          <w:instrText xml:space="preserve"> PAGEREF _Toc23779718 \h </w:instrText>
        </w:r>
        <w:r>
          <w:rPr>
            <w:noProof/>
            <w:webHidden/>
          </w:rPr>
        </w:r>
        <w:r>
          <w:rPr>
            <w:noProof/>
            <w:webHidden/>
          </w:rPr>
          <w:fldChar w:fldCharType="separate"/>
        </w:r>
        <w:r w:rsidR="0051770A">
          <w:rPr>
            <w:noProof/>
            <w:webHidden/>
          </w:rPr>
          <w:t>19</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19" w:history="1">
        <w:r w:rsidRPr="0093418E">
          <w:rPr>
            <w:rStyle w:val="Hyperlink"/>
            <w:noProof/>
            <w:lang w:val="en-GB"/>
          </w:rPr>
          <w:t>5.1.20</w:t>
        </w:r>
        <w:r>
          <w:rPr>
            <w:rFonts w:asciiTheme="minorHAnsi" w:eastAsiaTheme="minorEastAsia" w:hAnsiTheme="minorHAnsi" w:cstheme="minorBidi"/>
            <w:noProof/>
            <w:sz w:val="22"/>
            <w:szCs w:val="22"/>
          </w:rPr>
          <w:tab/>
        </w:r>
        <w:r w:rsidRPr="0093418E">
          <w:rPr>
            <w:rStyle w:val="Hyperlink"/>
            <w:noProof/>
            <w:lang w:val="en-GB"/>
          </w:rPr>
          <w:t>23d/0x17 - READ_LORAWAN_APPKEY</w:t>
        </w:r>
        <w:r>
          <w:rPr>
            <w:noProof/>
            <w:webHidden/>
          </w:rPr>
          <w:tab/>
        </w:r>
        <w:r>
          <w:rPr>
            <w:noProof/>
            <w:webHidden/>
          </w:rPr>
          <w:fldChar w:fldCharType="begin"/>
        </w:r>
        <w:r>
          <w:rPr>
            <w:noProof/>
            <w:webHidden/>
          </w:rPr>
          <w:instrText xml:space="preserve"> PAGEREF _Toc23779719 \h </w:instrText>
        </w:r>
        <w:r>
          <w:rPr>
            <w:noProof/>
            <w:webHidden/>
          </w:rPr>
        </w:r>
        <w:r>
          <w:rPr>
            <w:noProof/>
            <w:webHidden/>
          </w:rPr>
          <w:fldChar w:fldCharType="separate"/>
        </w:r>
        <w:r w:rsidR="0051770A">
          <w:rPr>
            <w:noProof/>
            <w:webHidden/>
          </w:rPr>
          <w:t>19</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20" w:history="1">
        <w:r w:rsidRPr="0093418E">
          <w:rPr>
            <w:rStyle w:val="Hyperlink"/>
            <w:noProof/>
            <w:lang w:val="en-GB"/>
          </w:rPr>
          <w:t>5.1.21</w:t>
        </w:r>
        <w:r>
          <w:rPr>
            <w:rFonts w:asciiTheme="minorHAnsi" w:eastAsiaTheme="minorEastAsia" w:hAnsiTheme="minorHAnsi" w:cstheme="minorBidi"/>
            <w:noProof/>
            <w:sz w:val="22"/>
            <w:szCs w:val="22"/>
          </w:rPr>
          <w:tab/>
        </w:r>
        <w:r w:rsidRPr="0093418E">
          <w:rPr>
            <w:rStyle w:val="Hyperlink"/>
            <w:noProof/>
            <w:lang w:val="en-GB"/>
          </w:rPr>
          <w:t>151d/0x97 - WRITE_LORAWAN_APPKEY</w:t>
        </w:r>
        <w:r>
          <w:rPr>
            <w:noProof/>
            <w:webHidden/>
          </w:rPr>
          <w:tab/>
        </w:r>
        <w:r>
          <w:rPr>
            <w:noProof/>
            <w:webHidden/>
          </w:rPr>
          <w:fldChar w:fldCharType="begin"/>
        </w:r>
        <w:r>
          <w:rPr>
            <w:noProof/>
            <w:webHidden/>
          </w:rPr>
          <w:instrText xml:space="preserve"> PAGEREF _Toc23779720 \h </w:instrText>
        </w:r>
        <w:r>
          <w:rPr>
            <w:noProof/>
            <w:webHidden/>
          </w:rPr>
        </w:r>
        <w:r>
          <w:rPr>
            <w:noProof/>
            <w:webHidden/>
          </w:rPr>
          <w:fldChar w:fldCharType="separate"/>
        </w:r>
        <w:r w:rsidR="0051770A">
          <w:rPr>
            <w:noProof/>
            <w:webHidden/>
          </w:rPr>
          <w:t>19</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21" w:history="1">
        <w:r w:rsidRPr="0093418E">
          <w:rPr>
            <w:rStyle w:val="Hyperlink"/>
            <w:noProof/>
            <w:lang w:val="en-GB"/>
          </w:rPr>
          <w:t>5.1.22</w:t>
        </w:r>
        <w:r>
          <w:rPr>
            <w:rFonts w:asciiTheme="minorHAnsi" w:eastAsiaTheme="minorEastAsia" w:hAnsiTheme="minorHAnsi" w:cstheme="minorBidi"/>
            <w:noProof/>
            <w:sz w:val="22"/>
            <w:szCs w:val="22"/>
          </w:rPr>
          <w:tab/>
        </w:r>
        <w:r w:rsidRPr="0093418E">
          <w:rPr>
            <w:rStyle w:val="Hyperlink"/>
            <w:noProof/>
            <w:lang w:val="en-GB"/>
          </w:rPr>
          <w:t>136d/0x98 - WRITE_LORAWAN_TRANSMIT</w:t>
        </w:r>
        <w:r>
          <w:rPr>
            <w:noProof/>
            <w:webHidden/>
          </w:rPr>
          <w:tab/>
        </w:r>
        <w:r>
          <w:rPr>
            <w:noProof/>
            <w:webHidden/>
          </w:rPr>
          <w:fldChar w:fldCharType="begin"/>
        </w:r>
        <w:r>
          <w:rPr>
            <w:noProof/>
            <w:webHidden/>
          </w:rPr>
          <w:instrText xml:space="preserve"> PAGEREF _Toc23779721 \h </w:instrText>
        </w:r>
        <w:r>
          <w:rPr>
            <w:noProof/>
            <w:webHidden/>
          </w:rPr>
        </w:r>
        <w:r>
          <w:rPr>
            <w:noProof/>
            <w:webHidden/>
          </w:rPr>
          <w:fldChar w:fldCharType="separate"/>
        </w:r>
        <w:r w:rsidR="0051770A">
          <w:rPr>
            <w:noProof/>
            <w:webHidden/>
          </w:rPr>
          <w:t>19</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22" w:history="1">
        <w:r w:rsidRPr="0093418E">
          <w:rPr>
            <w:rStyle w:val="Hyperlink"/>
            <w:noProof/>
            <w:lang w:val="en-GB"/>
          </w:rPr>
          <w:t>5.1.23</w:t>
        </w:r>
        <w:r>
          <w:rPr>
            <w:rFonts w:asciiTheme="minorHAnsi" w:eastAsiaTheme="minorEastAsia" w:hAnsiTheme="minorHAnsi" w:cstheme="minorBidi"/>
            <w:noProof/>
            <w:sz w:val="22"/>
            <w:szCs w:val="22"/>
          </w:rPr>
          <w:tab/>
        </w:r>
        <w:r w:rsidRPr="0093418E">
          <w:rPr>
            <w:rStyle w:val="Hyperlink"/>
            <w:noProof/>
            <w:lang w:val="en-GB"/>
          </w:rPr>
          <w:t>27d/0x1B - READ_nRF_ADC_CONVERSION</w:t>
        </w:r>
        <w:r>
          <w:rPr>
            <w:noProof/>
            <w:webHidden/>
          </w:rPr>
          <w:tab/>
        </w:r>
        <w:r>
          <w:rPr>
            <w:noProof/>
            <w:webHidden/>
          </w:rPr>
          <w:fldChar w:fldCharType="begin"/>
        </w:r>
        <w:r>
          <w:rPr>
            <w:noProof/>
            <w:webHidden/>
          </w:rPr>
          <w:instrText xml:space="preserve"> PAGEREF _Toc23779722 \h </w:instrText>
        </w:r>
        <w:r>
          <w:rPr>
            <w:noProof/>
            <w:webHidden/>
          </w:rPr>
        </w:r>
        <w:r>
          <w:rPr>
            <w:noProof/>
            <w:webHidden/>
          </w:rPr>
          <w:fldChar w:fldCharType="separate"/>
        </w:r>
        <w:r w:rsidR="0051770A">
          <w:rPr>
            <w:noProof/>
            <w:webHidden/>
          </w:rPr>
          <w:t>20</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23" w:history="1">
        <w:r w:rsidRPr="0093418E">
          <w:rPr>
            <w:rStyle w:val="Hyperlink"/>
            <w:noProof/>
            <w:lang w:val="en-GB"/>
          </w:rPr>
          <w:t>5.1.24</w:t>
        </w:r>
        <w:r>
          <w:rPr>
            <w:rFonts w:asciiTheme="minorHAnsi" w:eastAsiaTheme="minorEastAsia" w:hAnsiTheme="minorHAnsi" w:cstheme="minorBidi"/>
            <w:noProof/>
            <w:sz w:val="22"/>
            <w:szCs w:val="22"/>
          </w:rPr>
          <w:tab/>
        </w:r>
        <w:r w:rsidRPr="0093418E">
          <w:rPr>
            <w:rStyle w:val="Hyperlink"/>
            <w:noProof/>
            <w:lang w:val="en-GB"/>
          </w:rPr>
          <w:t>155d/0x9B - WRITE_nRF_ADC_CONVERSION</w:t>
        </w:r>
        <w:r>
          <w:rPr>
            <w:noProof/>
            <w:webHidden/>
          </w:rPr>
          <w:tab/>
        </w:r>
        <w:r>
          <w:rPr>
            <w:noProof/>
            <w:webHidden/>
          </w:rPr>
          <w:fldChar w:fldCharType="begin"/>
        </w:r>
        <w:r>
          <w:rPr>
            <w:noProof/>
            <w:webHidden/>
          </w:rPr>
          <w:instrText xml:space="preserve"> PAGEREF _Toc23779723 \h </w:instrText>
        </w:r>
        <w:r>
          <w:rPr>
            <w:noProof/>
            <w:webHidden/>
          </w:rPr>
        </w:r>
        <w:r>
          <w:rPr>
            <w:noProof/>
            <w:webHidden/>
          </w:rPr>
          <w:fldChar w:fldCharType="separate"/>
        </w:r>
        <w:r w:rsidR="0051770A">
          <w:rPr>
            <w:noProof/>
            <w:webHidden/>
          </w:rPr>
          <w:t>20</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24" w:history="1">
        <w:r w:rsidRPr="0093418E">
          <w:rPr>
            <w:rStyle w:val="Hyperlink"/>
            <w:noProof/>
            <w:lang w:val="en-GB"/>
          </w:rPr>
          <w:t>5.1.25</w:t>
        </w:r>
        <w:r>
          <w:rPr>
            <w:rFonts w:asciiTheme="minorHAnsi" w:eastAsiaTheme="minorEastAsia" w:hAnsiTheme="minorHAnsi" w:cstheme="minorBidi"/>
            <w:noProof/>
            <w:sz w:val="22"/>
            <w:szCs w:val="22"/>
          </w:rPr>
          <w:tab/>
        </w:r>
        <w:r w:rsidRPr="0093418E">
          <w:rPr>
            <w:rStyle w:val="Hyperlink"/>
            <w:noProof/>
            <w:lang w:val="en-GB"/>
          </w:rPr>
          <w:t>29d/0x1D - READ_APPLICATION_CONFIG</w:t>
        </w:r>
        <w:r>
          <w:rPr>
            <w:noProof/>
            <w:webHidden/>
          </w:rPr>
          <w:tab/>
        </w:r>
        <w:r>
          <w:rPr>
            <w:noProof/>
            <w:webHidden/>
          </w:rPr>
          <w:fldChar w:fldCharType="begin"/>
        </w:r>
        <w:r>
          <w:rPr>
            <w:noProof/>
            <w:webHidden/>
          </w:rPr>
          <w:instrText xml:space="preserve"> PAGEREF _Toc23779724 \h </w:instrText>
        </w:r>
        <w:r>
          <w:rPr>
            <w:noProof/>
            <w:webHidden/>
          </w:rPr>
        </w:r>
        <w:r>
          <w:rPr>
            <w:noProof/>
            <w:webHidden/>
          </w:rPr>
          <w:fldChar w:fldCharType="separate"/>
        </w:r>
        <w:r w:rsidR="0051770A">
          <w:rPr>
            <w:noProof/>
            <w:webHidden/>
          </w:rPr>
          <w:t>21</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25" w:history="1">
        <w:r w:rsidRPr="0093418E">
          <w:rPr>
            <w:rStyle w:val="Hyperlink"/>
            <w:noProof/>
          </w:rPr>
          <w:t>5.1.26</w:t>
        </w:r>
        <w:r>
          <w:rPr>
            <w:rFonts w:asciiTheme="minorHAnsi" w:eastAsiaTheme="minorEastAsia" w:hAnsiTheme="minorHAnsi" w:cstheme="minorBidi"/>
            <w:noProof/>
            <w:sz w:val="22"/>
            <w:szCs w:val="22"/>
          </w:rPr>
          <w:tab/>
        </w:r>
        <w:r w:rsidRPr="0093418E">
          <w:rPr>
            <w:rStyle w:val="Hyperlink"/>
            <w:noProof/>
          </w:rPr>
          <w:t>157d/0x9D - WRITE_APPLICATION_CONFIG</w:t>
        </w:r>
        <w:r>
          <w:rPr>
            <w:noProof/>
            <w:webHidden/>
          </w:rPr>
          <w:tab/>
        </w:r>
        <w:r>
          <w:rPr>
            <w:noProof/>
            <w:webHidden/>
          </w:rPr>
          <w:fldChar w:fldCharType="begin"/>
        </w:r>
        <w:r>
          <w:rPr>
            <w:noProof/>
            <w:webHidden/>
          </w:rPr>
          <w:instrText xml:space="preserve"> PAGEREF _Toc23779725 \h </w:instrText>
        </w:r>
        <w:r>
          <w:rPr>
            <w:noProof/>
            <w:webHidden/>
          </w:rPr>
        </w:r>
        <w:r>
          <w:rPr>
            <w:noProof/>
            <w:webHidden/>
          </w:rPr>
          <w:fldChar w:fldCharType="separate"/>
        </w:r>
        <w:r w:rsidR="0051770A">
          <w:rPr>
            <w:noProof/>
            <w:webHidden/>
          </w:rPr>
          <w:t>21</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26" w:history="1">
        <w:r w:rsidRPr="0093418E">
          <w:rPr>
            <w:rStyle w:val="Hyperlink"/>
            <w:noProof/>
          </w:rPr>
          <w:t>5.1.27</w:t>
        </w:r>
        <w:r>
          <w:rPr>
            <w:rFonts w:asciiTheme="minorHAnsi" w:eastAsiaTheme="minorEastAsia" w:hAnsiTheme="minorHAnsi" w:cstheme="minorBidi"/>
            <w:noProof/>
            <w:sz w:val="22"/>
            <w:szCs w:val="22"/>
          </w:rPr>
          <w:tab/>
        </w:r>
        <w:r w:rsidRPr="0093418E">
          <w:rPr>
            <w:rStyle w:val="Hyperlink"/>
            <w:noProof/>
          </w:rPr>
          <w:t>30d/0x1E - READ_PINCODE</w:t>
        </w:r>
        <w:r>
          <w:rPr>
            <w:noProof/>
            <w:webHidden/>
          </w:rPr>
          <w:tab/>
        </w:r>
        <w:r>
          <w:rPr>
            <w:noProof/>
            <w:webHidden/>
          </w:rPr>
          <w:fldChar w:fldCharType="begin"/>
        </w:r>
        <w:r>
          <w:rPr>
            <w:noProof/>
            <w:webHidden/>
          </w:rPr>
          <w:instrText xml:space="preserve"> PAGEREF _Toc23779726 \h </w:instrText>
        </w:r>
        <w:r>
          <w:rPr>
            <w:noProof/>
            <w:webHidden/>
          </w:rPr>
        </w:r>
        <w:r>
          <w:rPr>
            <w:noProof/>
            <w:webHidden/>
          </w:rPr>
          <w:fldChar w:fldCharType="separate"/>
        </w:r>
        <w:r w:rsidR="0051770A">
          <w:rPr>
            <w:noProof/>
            <w:webHidden/>
          </w:rPr>
          <w:t>22</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27" w:history="1">
        <w:r w:rsidRPr="0093418E">
          <w:rPr>
            <w:rStyle w:val="Hyperlink"/>
            <w:noProof/>
          </w:rPr>
          <w:t>5.1.28</w:t>
        </w:r>
        <w:r>
          <w:rPr>
            <w:rFonts w:asciiTheme="minorHAnsi" w:eastAsiaTheme="minorEastAsia" w:hAnsiTheme="minorHAnsi" w:cstheme="minorBidi"/>
            <w:noProof/>
            <w:sz w:val="22"/>
            <w:szCs w:val="22"/>
          </w:rPr>
          <w:tab/>
        </w:r>
        <w:r w:rsidRPr="0093418E">
          <w:rPr>
            <w:rStyle w:val="Hyperlink"/>
            <w:noProof/>
          </w:rPr>
          <w:t>158d/0x9E - WRITE_PINCODE</w:t>
        </w:r>
        <w:r>
          <w:rPr>
            <w:noProof/>
            <w:webHidden/>
          </w:rPr>
          <w:tab/>
        </w:r>
        <w:r>
          <w:rPr>
            <w:noProof/>
            <w:webHidden/>
          </w:rPr>
          <w:fldChar w:fldCharType="begin"/>
        </w:r>
        <w:r>
          <w:rPr>
            <w:noProof/>
            <w:webHidden/>
          </w:rPr>
          <w:instrText xml:space="preserve"> PAGEREF _Toc23779727 \h </w:instrText>
        </w:r>
        <w:r>
          <w:rPr>
            <w:noProof/>
            <w:webHidden/>
          </w:rPr>
        </w:r>
        <w:r>
          <w:rPr>
            <w:noProof/>
            <w:webHidden/>
          </w:rPr>
          <w:fldChar w:fldCharType="separate"/>
        </w:r>
        <w:r w:rsidR="0051770A">
          <w:rPr>
            <w:noProof/>
            <w:webHidden/>
          </w:rPr>
          <w:t>22</w:t>
        </w:r>
        <w:r>
          <w:rPr>
            <w:noProof/>
            <w:webHidden/>
          </w:rPr>
          <w:fldChar w:fldCharType="end"/>
        </w:r>
      </w:hyperlink>
    </w:p>
    <w:p w:rsidR="007344D4" w:rsidRDefault="007344D4">
      <w:pPr>
        <w:pStyle w:val="Inhopg2"/>
        <w:tabs>
          <w:tab w:val="left" w:pos="600"/>
          <w:tab w:val="right" w:pos="9628"/>
        </w:tabs>
        <w:rPr>
          <w:rFonts w:asciiTheme="minorHAnsi" w:eastAsiaTheme="minorEastAsia" w:hAnsiTheme="minorHAnsi" w:cstheme="minorBidi"/>
          <w:b w:val="0"/>
          <w:bCs w:val="0"/>
          <w:noProof/>
          <w:sz w:val="22"/>
          <w:szCs w:val="22"/>
        </w:rPr>
      </w:pPr>
      <w:hyperlink w:anchor="_Toc23779728" w:history="1">
        <w:r w:rsidRPr="0093418E">
          <w:rPr>
            <w:rStyle w:val="Hyperlink"/>
            <w:noProof/>
          </w:rPr>
          <w:t>5.2</w:t>
        </w:r>
        <w:r>
          <w:rPr>
            <w:rFonts w:asciiTheme="minorHAnsi" w:eastAsiaTheme="minorEastAsia" w:hAnsiTheme="minorHAnsi" w:cstheme="minorBidi"/>
            <w:b w:val="0"/>
            <w:bCs w:val="0"/>
            <w:noProof/>
            <w:sz w:val="22"/>
            <w:szCs w:val="22"/>
          </w:rPr>
          <w:tab/>
        </w:r>
        <w:r w:rsidRPr="0093418E">
          <w:rPr>
            <w:rStyle w:val="Hyperlink"/>
            <w:noProof/>
          </w:rPr>
          <w:t>Bluetooth Low Energy</w:t>
        </w:r>
        <w:r>
          <w:rPr>
            <w:noProof/>
            <w:webHidden/>
          </w:rPr>
          <w:tab/>
        </w:r>
        <w:r>
          <w:rPr>
            <w:noProof/>
            <w:webHidden/>
          </w:rPr>
          <w:fldChar w:fldCharType="begin"/>
        </w:r>
        <w:r>
          <w:rPr>
            <w:noProof/>
            <w:webHidden/>
          </w:rPr>
          <w:instrText xml:space="preserve"> PAGEREF _Toc23779728 \h </w:instrText>
        </w:r>
        <w:r>
          <w:rPr>
            <w:noProof/>
            <w:webHidden/>
          </w:rPr>
        </w:r>
        <w:r>
          <w:rPr>
            <w:noProof/>
            <w:webHidden/>
          </w:rPr>
          <w:fldChar w:fldCharType="separate"/>
        </w:r>
        <w:r w:rsidR="0051770A">
          <w:rPr>
            <w:noProof/>
            <w:webHidden/>
          </w:rPr>
          <w:t>23</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29" w:history="1">
        <w:r w:rsidRPr="0093418E">
          <w:rPr>
            <w:rStyle w:val="Hyperlink"/>
            <w:noProof/>
          </w:rPr>
          <w:t>5.2.1</w:t>
        </w:r>
        <w:r>
          <w:rPr>
            <w:rFonts w:asciiTheme="minorHAnsi" w:eastAsiaTheme="minorEastAsia" w:hAnsiTheme="minorHAnsi" w:cstheme="minorBidi"/>
            <w:noProof/>
            <w:sz w:val="22"/>
            <w:szCs w:val="22"/>
          </w:rPr>
          <w:tab/>
        </w:r>
        <w:r w:rsidRPr="0093418E">
          <w:rPr>
            <w:rStyle w:val="Hyperlink"/>
            <w:noProof/>
          </w:rPr>
          <w:t>Pin code</w:t>
        </w:r>
        <w:r>
          <w:rPr>
            <w:noProof/>
            <w:webHidden/>
          </w:rPr>
          <w:tab/>
        </w:r>
        <w:r>
          <w:rPr>
            <w:noProof/>
            <w:webHidden/>
          </w:rPr>
          <w:fldChar w:fldCharType="begin"/>
        </w:r>
        <w:r>
          <w:rPr>
            <w:noProof/>
            <w:webHidden/>
          </w:rPr>
          <w:instrText xml:space="preserve"> PAGEREF _Toc23779729 \h </w:instrText>
        </w:r>
        <w:r>
          <w:rPr>
            <w:noProof/>
            <w:webHidden/>
          </w:rPr>
        </w:r>
        <w:r>
          <w:rPr>
            <w:noProof/>
            <w:webHidden/>
          </w:rPr>
          <w:fldChar w:fldCharType="separate"/>
        </w:r>
        <w:r w:rsidR="0051770A">
          <w:rPr>
            <w:noProof/>
            <w:webHidden/>
          </w:rPr>
          <w:t>23</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30" w:history="1">
        <w:r w:rsidRPr="0093418E">
          <w:rPr>
            <w:rStyle w:val="Hyperlink"/>
            <w:noProof/>
          </w:rPr>
          <w:t>5.2.2</w:t>
        </w:r>
        <w:r>
          <w:rPr>
            <w:rFonts w:asciiTheme="minorHAnsi" w:eastAsiaTheme="minorEastAsia" w:hAnsiTheme="minorHAnsi" w:cstheme="minorBidi"/>
            <w:noProof/>
            <w:sz w:val="22"/>
            <w:szCs w:val="22"/>
          </w:rPr>
          <w:tab/>
        </w:r>
        <w:r w:rsidRPr="0093418E">
          <w:rPr>
            <w:rStyle w:val="Hyperlink"/>
            <w:noProof/>
          </w:rPr>
          <w:t>Device information service</w:t>
        </w:r>
        <w:r>
          <w:rPr>
            <w:noProof/>
            <w:webHidden/>
          </w:rPr>
          <w:tab/>
        </w:r>
        <w:r>
          <w:rPr>
            <w:noProof/>
            <w:webHidden/>
          </w:rPr>
          <w:fldChar w:fldCharType="begin"/>
        </w:r>
        <w:r>
          <w:rPr>
            <w:noProof/>
            <w:webHidden/>
          </w:rPr>
          <w:instrText xml:space="preserve"> PAGEREF _Toc23779730 \h </w:instrText>
        </w:r>
        <w:r>
          <w:rPr>
            <w:noProof/>
            <w:webHidden/>
          </w:rPr>
        </w:r>
        <w:r>
          <w:rPr>
            <w:noProof/>
            <w:webHidden/>
          </w:rPr>
          <w:fldChar w:fldCharType="separate"/>
        </w:r>
        <w:r w:rsidR="0051770A">
          <w:rPr>
            <w:noProof/>
            <w:webHidden/>
          </w:rPr>
          <w:t>23</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31" w:history="1">
        <w:r w:rsidRPr="0093418E">
          <w:rPr>
            <w:rStyle w:val="Hyperlink"/>
            <w:noProof/>
          </w:rPr>
          <w:t>5.2.3</w:t>
        </w:r>
        <w:r>
          <w:rPr>
            <w:rFonts w:asciiTheme="minorHAnsi" w:eastAsiaTheme="minorEastAsia" w:hAnsiTheme="minorHAnsi" w:cstheme="minorBidi"/>
            <w:noProof/>
            <w:sz w:val="22"/>
            <w:szCs w:val="22"/>
          </w:rPr>
          <w:tab/>
        </w:r>
        <w:r w:rsidRPr="0093418E">
          <w:rPr>
            <w:rStyle w:val="Hyperlink"/>
            <w:noProof/>
          </w:rPr>
          <w:t>Battery service</w:t>
        </w:r>
        <w:r>
          <w:rPr>
            <w:noProof/>
            <w:webHidden/>
          </w:rPr>
          <w:tab/>
        </w:r>
        <w:r>
          <w:rPr>
            <w:noProof/>
            <w:webHidden/>
          </w:rPr>
          <w:fldChar w:fldCharType="begin"/>
        </w:r>
        <w:r>
          <w:rPr>
            <w:noProof/>
            <w:webHidden/>
          </w:rPr>
          <w:instrText xml:space="preserve"> PAGEREF _Toc23779731 \h </w:instrText>
        </w:r>
        <w:r>
          <w:rPr>
            <w:noProof/>
            <w:webHidden/>
          </w:rPr>
        </w:r>
        <w:r>
          <w:rPr>
            <w:noProof/>
            <w:webHidden/>
          </w:rPr>
          <w:fldChar w:fldCharType="separate"/>
        </w:r>
        <w:r w:rsidR="0051770A">
          <w:rPr>
            <w:noProof/>
            <w:webHidden/>
          </w:rPr>
          <w:t>23</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32" w:history="1">
        <w:r w:rsidRPr="0093418E">
          <w:rPr>
            <w:rStyle w:val="Hyperlink"/>
            <w:noProof/>
          </w:rPr>
          <w:t>5.2.4</w:t>
        </w:r>
        <w:r>
          <w:rPr>
            <w:rFonts w:asciiTheme="minorHAnsi" w:eastAsiaTheme="minorEastAsia" w:hAnsiTheme="minorHAnsi" w:cstheme="minorBidi"/>
            <w:noProof/>
            <w:sz w:val="22"/>
            <w:szCs w:val="22"/>
          </w:rPr>
          <w:tab/>
        </w:r>
        <w:r w:rsidRPr="0093418E">
          <w:rPr>
            <w:rStyle w:val="Hyperlink"/>
            <w:noProof/>
          </w:rPr>
          <w:t>DFU</w:t>
        </w:r>
        <w:r>
          <w:rPr>
            <w:noProof/>
            <w:webHidden/>
          </w:rPr>
          <w:tab/>
        </w:r>
        <w:r>
          <w:rPr>
            <w:noProof/>
            <w:webHidden/>
          </w:rPr>
          <w:fldChar w:fldCharType="begin"/>
        </w:r>
        <w:r>
          <w:rPr>
            <w:noProof/>
            <w:webHidden/>
          </w:rPr>
          <w:instrText xml:space="preserve"> PAGEREF _Toc23779732 \h </w:instrText>
        </w:r>
        <w:r>
          <w:rPr>
            <w:noProof/>
            <w:webHidden/>
          </w:rPr>
        </w:r>
        <w:r>
          <w:rPr>
            <w:noProof/>
            <w:webHidden/>
          </w:rPr>
          <w:fldChar w:fldCharType="separate"/>
        </w:r>
        <w:r w:rsidR="0051770A">
          <w:rPr>
            <w:noProof/>
            <w:webHidden/>
          </w:rPr>
          <w:t>24</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33" w:history="1">
        <w:r w:rsidRPr="0093418E">
          <w:rPr>
            <w:rStyle w:val="Hyperlink"/>
            <w:noProof/>
          </w:rPr>
          <w:t>5.2.5</w:t>
        </w:r>
        <w:r>
          <w:rPr>
            <w:rFonts w:asciiTheme="minorHAnsi" w:eastAsiaTheme="minorEastAsia" w:hAnsiTheme="minorHAnsi" w:cstheme="minorBidi"/>
            <w:noProof/>
            <w:sz w:val="22"/>
            <w:szCs w:val="22"/>
          </w:rPr>
          <w:tab/>
        </w:r>
        <w:r w:rsidRPr="0093418E">
          <w:rPr>
            <w:rStyle w:val="Hyperlink"/>
            <w:noProof/>
          </w:rPr>
          <w:t>Beep service</w:t>
        </w:r>
        <w:r>
          <w:rPr>
            <w:noProof/>
            <w:webHidden/>
          </w:rPr>
          <w:tab/>
        </w:r>
        <w:r>
          <w:rPr>
            <w:noProof/>
            <w:webHidden/>
          </w:rPr>
          <w:fldChar w:fldCharType="begin"/>
        </w:r>
        <w:r>
          <w:rPr>
            <w:noProof/>
            <w:webHidden/>
          </w:rPr>
          <w:instrText xml:space="preserve"> PAGEREF _Toc23779733 \h </w:instrText>
        </w:r>
        <w:r>
          <w:rPr>
            <w:noProof/>
            <w:webHidden/>
          </w:rPr>
        </w:r>
        <w:r>
          <w:rPr>
            <w:noProof/>
            <w:webHidden/>
          </w:rPr>
          <w:fldChar w:fldCharType="separate"/>
        </w:r>
        <w:r w:rsidR="0051770A">
          <w:rPr>
            <w:noProof/>
            <w:webHidden/>
          </w:rPr>
          <w:t>24</w:t>
        </w:r>
        <w:r>
          <w:rPr>
            <w:noProof/>
            <w:webHidden/>
          </w:rPr>
          <w:fldChar w:fldCharType="end"/>
        </w:r>
      </w:hyperlink>
    </w:p>
    <w:p w:rsidR="007344D4" w:rsidRDefault="007344D4">
      <w:pPr>
        <w:pStyle w:val="Inhopg2"/>
        <w:tabs>
          <w:tab w:val="left" w:pos="600"/>
          <w:tab w:val="right" w:pos="9628"/>
        </w:tabs>
        <w:rPr>
          <w:rFonts w:asciiTheme="minorHAnsi" w:eastAsiaTheme="minorEastAsia" w:hAnsiTheme="minorHAnsi" w:cstheme="minorBidi"/>
          <w:b w:val="0"/>
          <w:bCs w:val="0"/>
          <w:noProof/>
          <w:sz w:val="22"/>
          <w:szCs w:val="22"/>
        </w:rPr>
      </w:pPr>
      <w:hyperlink w:anchor="_Toc23779734" w:history="1">
        <w:r w:rsidRPr="0093418E">
          <w:rPr>
            <w:rStyle w:val="Hyperlink"/>
            <w:noProof/>
          </w:rPr>
          <w:t>5.3</w:t>
        </w:r>
        <w:r>
          <w:rPr>
            <w:rFonts w:asciiTheme="minorHAnsi" w:eastAsiaTheme="minorEastAsia" w:hAnsiTheme="minorHAnsi" w:cstheme="minorBidi"/>
            <w:b w:val="0"/>
            <w:bCs w:val="0"/>
            <w:noProof/>
            <w:sz w:val="22"/>
            <w:szCs w:val="22"/>
          </w:rPr>
          <w:tab/>
        </w:r>
        <w:r w:rsidRPr="0093418E">
          <w:rPr>
            <w:rStyle w:val="Hyperlink"/>
            <w:noProof/>
          </w:rPr>
          <w:t>LoRaWAN</w:t>
        </w:r>
        <w:r>
          <w:rPr>
            <w:noProof/>
            <w:webHidden/>
          </w:rPr>
          <w:tab/>
        </w:r>
        <w:r>
          <w:rPr>
            <w:noProof/>
            <w:webHidden/>
          </w:rPr>
          <w:fldChar w:fldCharType="begin"/>
        </w:r>
        <w:r>
          <w:rPr>
            <w:noProof/>
            <w:webHidden/>
          </w:rPr>
          <w:instrText xml:space="preserve"> PAGEREF _Toc23779734 \h </w:instrText>
        </w:r>
        <w:r>
          <w:rPr>
            <w:noProof/>
            <w:webHidden/>
          </w:rPr>
        </w:r>
        <w:r>
          <w:rPr>
            <w:noProof/>
            <w:webHidden/>
          </w:rPr>
          <w:fldChar w:fldCharType="separate"/>
        </w:r>
        <w:r w:rsidR="0051770A">
          <w:rPr>
            <w:noProof/>
            <w:webHidden/>
          </w:rPr>
          <w:t>25</w:t>
        </w:r>
        <w:r>
          <w:rPr>
            <w:noProof/>
            <w:webHidden/>
          </w:rPr>
          <w:fldChar w:fldCharType="end"/>
        </w:r>
      </w:hyperlink>
    </w:p>
    <w:p w:rsidR="007344D4" w:rsidRDefault="007344D4">
      <w:pPr>
        <w:pStyle w:val="Inhopg3"/>
        <w:tabs>
          <w:tab w:val="left" w:pos="1000"/>
          <w:tab w:val="right" w:pos="9628"/>
        </w:tabs>
        <w:rPr>
          <w:rFonts w:asciiTheme="minorHAnsi" w:eastAsiaTheme="minorEastAsia" w:hAnsiTheme="minorHAnsi" w:cstheme="minorBidi"/>
          <w:noProof/>
          <w:sz w:val="22"/>
          <w:szCs w:val="22"/>
        </w:rPr>
      </w:pPr>
      <w:hyperlink w:anchor="_Toc23779735" w:history="1">
        <w:r w:rsidRPr="0093418E">
          <w:rPr>
            <w:rStyle w:val="Hyperlink"/>
            <w:noProof/>
          </w:rPr>
          <w:t>5.3.1</w:t>
        </w:r>
        <w:r>
          <w:rPr>
            <w:rFonts w:asciiTheme="minorHAnsi" w:eastAsiaTheme="minorEastAsia" w:hAnsiTheme="minorHAnsi" w:cstheme="minorBidi"/>
            <w:noProof/>
            <w:sz w:val="22"/>
            <w:szCs w:val="22"/>
          </w:rPr>
          <w:tab/>
        </w:r>
        <w:r w:rsidRPr="0093418E">
          <w:rPr>
            <w:rStyle w:val="Hyperlink"/>
            <w:noProof/>
          </w:rPr>
          <w:t>Standaard bericht types</w:t>
        </w:r>
        <w:r>
          <w:rPr>
            <w:noProof/>
            <w:webHidden/>
          </w:rPr>
          <w:tab/>
        </w:r>
        <w:r>
          <w:rPr>
            <w:noProof/>
            <w:webHidden/>
          </w:rPr>
          <w:fldChar w:fldCharType="begin"/>
        </w:r>
        <w:r>
          <w:rPr>
            <w:noProof/>
            <w:webHidden/>
          </w:rPr>
          <w:instrText xml:space="preserve"> PAGEREF _Toc23779735 \h </w:instrText>
        </w:r>
        <w:r>
          <w:rPr>
            <w:noProof/>
            <w:webHidden/>
          </w:rPr>
        </w:r>
        <w:r>
          <w:rPr>
            <w:noProof/>
            <w:webHidden/>
          </w:rPr>
          <w:fldChar w:fldCharType="separate"/>
        </w:r>
        <w:r w:rsidR="0051770A">
          <w:rPr>
            <w:noProof/>
            <w:webHidden/>
          </w:rPr>
          <w:t>25</w:t>
        </w:r>
        <w:r>
          <w:rPr>
            <w:noProof/>
            <w:webHidden/>
          </w:rPr>
          <w:fldChar w:fldCharType="end"/>
        </w:r>
      </w:hyperlink>
    </w:p>
    <w:p w:rsidR="007344D4" w:rsidRDefault="007344D4">
      <w:pPr>
        <w:pStyle w:val="Inhopg1"/>
        <w:tabs>
          <w:tab w:val="left" w:pos="400"/>
          <w:tab w:val="right" w:pos="9628"/>
        </w:tabs>
        <w:rPr>
          <w:rFonts w:asciiTheme="minorHAnsi" w:eastAsiaTheme="minorEastAsia" w:hAnsiTheme="minorHAnsi" w:cstheme="minorBidi"/>
          <w:b w:val="0"/>
          <w:bCs w:val="0"/>
          <w:caps w:val="0"/>
          <w:noProof/>
          <w:sz w:val="22"/>
          <w:szCs w:val="22"/>
        </w:rPr>
      </w:pPr>
      <w:hyperlink w:anchor="_Toc23779736" w:history="1">
        <w:r w:rsidRPr="0093418E">
          <w:rPr>
            <w:rStyle w:val="Hyperlink"/>
            <w:noProof/>
          </w:rPr>
          <w:t>6</w:t>
        </w:r>
        <w:r>
          <w:rPr>
            <w:rFonts w:asciiTheme="minorHAnsi" w:eastAsiaTheme="minorEastAsia" w:hAnsiTheme="minorHAnsi" w:cstheme="minorBidi"/>
            <w:b w:val="0"/>
            <w:bCs w:val="0"/>
            <w:caps w:val="0"/>
            <w:noProof/>
            <w:sz w:val="22"/>
            <w:szCs w:val="22"/>
          </w:rPr>
          <w:tab/>
        </w:r>
        <w:r w:rsidRPr="0093418E">
          <w:rPr>
            <w:rStyle w:val="Hyperlink"/>
            <w:noProof/>
          </w:rPr>
          <w:t>Programmeren</w:t>
        </w:r>
        <w:r>
          <w:rPr>
            <w:noProof/>
            <w:webHidden/>
          </w:rPr>
          <w:tab/>
        </w:r>
        <w:r>
          <w:rPr>
            <w:noProof/>
            <w:webHidden/>
          </w:rPr>
          <w:fldChar w:fldCharType="begin"/>
        </w:r>
        <w:r>
          <w:rPr>
            <w:noProof/>
            <w:webHidden/>
          </w:rPr>
          <w:instrText xml:space="preserve"> PAGEREF _Toc23779736 \h </w:instrText>
        </w:r>
        <w:r>
          <w:rPr>
            <w:noProof/>
            <w:webHidden/>
          </w:rPr>
        </w:r>
        <w:r>
          <w:rPr>
            <w:noProof/>
            <w:webHidden/>
          </w:rPr>
          <w:fldChar w:fldCharType="separate"/>
        </w:r>
        <w:r w:rsidR="0051770A">
          <w:rPr>
            <w:noProof/>
            <w:webHidden/>
          </w:rPr>
          <w:t>26</w:t>
        </w:r>
        <w:r>
          <w:rPr>
            <w:noProof/>
            <w:webHidden/>
          </w:rPr>
          <w:fldChar w:fldCharType="end"/>
        </w:r>
      </w:hyperlink>
    </w:p>
    <w:p w:rsidR="007344D4" w:rsidRDefault="007344D4">
      <w:pPr>
        <w:pStyle w:val="Inhopg2"/>
        <w:tabs>
          <w:tab w:val="left" w:pos="600"/>
          <w:tab w:val="right" w:pos="9628"/>
        </w:tabs>
        <w:rPr>
          <w:rFonts w:asciiTheme="minorHAnsi" w:eastAsiaTheme="minorEastAsia" w:hAnsiTheme="minorHAnsi" w:cstheme="minorBidi"/>
          <w:b w:val="0"/>
          <w:bCs w:val="0"/>
          <w:noProof/>
          <w:sz w:val="22"/>
          <w:szCs w:val="22"/>
        </w:rPr>
      </w:pPr>
      <w:hyperlink w:anchor="_Toc23779737" w:history="1">
        <w:r w:rsidRPr="0093418E">
          <w:rPr>
            <w:rStyle w:val="Hyperlink"/>
            <w:noProof/>
          </w:rPr>
          <w:t>6.1</w:t>
        </w:r>
        <w:r>
          <w:rPr>
            <w:rFonts w:asciiTheme="minorHAnsi" w:eastAsiaTheme="minorEastAsia" w:hAnsiTheme="minorHAnsi" w:cstheme="minorBidi"/>
            <w:b w:val="0"/>
            <w:bCs w:val="0"/>
            <w:noProof/>
            <w:sz w:val="22"/>
            <w:szCs w:val="22"/>
          </w:rPr>
          <w:tab/>
        </w:r>
        <w:r w:rsidRPr="0093418E">
          <w:rPr>
            <w:rStyle w:val="Hyperlink"/>
            <w:noProof/>
          </w:rPr>
          <w:t>BEEPBASE</w:t>
        </w:r>
        <w:r>
          <w:rPr>
            <w:noProof/>
            <w:webHidden/>
          </w:rPr>
          <w:tab/>
        </w:r>
        <w:r>
          <w:rPr>
            <w:noProof/>
            <w:webHidden/>
          </w:rPr>
          <w:fldChar w:fldCharType="begin"/>
        </w:r>
        <w:r>
          <w:rPr>
            <w:noProof/>
            <w:webHidden/>
          </w:rPr>
          <w:instrText xml:space="preserve"> PAGEREF _Toc23779737 \h </w:instrText>
        </w:r>
        <w:r>
          <w:rPr>
            <w:noProof/>
            <w:webHidden/>
          </w:rPr>
        </w:r>
        <w:r>
          <w:rPr>
            <w:noProof/>
            <w:webHidden/>
          </w:rPr>
          <w:fldChar w:fldCharType="separate"/>
        </w:r>
        <w:r w:rsidR="0051770A">
          <w:rPr>
            <w:noProof/>
            <w:webHidden/>
          </w:rPr>
          <w:t>26</w:t>
        </w:r>
        <w:r>
          <w:rPr>
            <w:noProof/>
            <w:webHidden/>
          </w:rPr>
          <w:fldChar w:fldCharType="end"/>
        </w:r>
      </w:hyperlink>
    </w:p>
    <w:p w:rsidR="007344D4" w:rsidRDefault="007344D4">
      <w:pPr>
        <w:pStyle w:val="Inhopg2"/>
        <w:tabs>
          <w:tab w:val="left" w:pos="600"/>
          <w:tab w:val="right" w:pos="9628"/>
        </w:tabs>
        <w:rPr>
          <w:rFonts w:asciiTheme="minorHAnsi" w:eastAsiaTheme="minorEastAsia" w:hAnsiTheme="minorHAnsi" w:cstheme="minorBidi"/>
          <w:b w:val="0"/>
          <w:bCs w:val="0"/>
          <w:noProof/>
          <w:sz w:val="22"/>
          <w:szCs w:val="22"/>
        </w:rPr>
      </w:pPr>
      <w:hyperlink w:anchor="_Toc23779738" w:history="1">
        <w:r w:rsidRPr="0093418E">
          <w:rPr>
            <w:rStyle w:val="Hyperlink"/>
            <w:noProof/>
          </w:rPr>
          <w:t>6.2</w:t>
        </w:r>
        <w:r>
          <w:rPr>
            <w:rFonts w:asciiTheme="minorHAnsi" w:eastAsiaTheme="minorEastAsia" w:hAnsiTheme="minorHAnsi" w:cstheme="minorBidi"/>
            <w:b w:val="0"/>
            <w:bCs w:val="0"/>
            <w:noProof/>
            <w:sz w:val="22"/>
            <w:szCs w:val="22"/>
          </w:rPr>
          <w:tab/>
        </w:r>
        <w:r w:rsidRPr="0093418E">
          <w:rPr>
            <w:rStyle w:val="Hyperlink"/>
            <w:noProof/>
          </w:rPr>
          <w:t>Programeer script.</w:t>
        </w:r>
        <w:r>
          <w:rPr>
            <w:noProof/>
            <w:webHidden/>
          </w:rPr>
          <w:tab/>
        </w:r>
        <w:r>
          <w:rPr>
            <w:noProof/>
            <w:webHidden/>
          </w:rPr>
          <w:fldChar w:fldCharType="begin"/>
        </w:r>
        <w:r>
          <w:rPr>
            <w:noProof/>
            <w:webHidden/>
          </w:rPr>
          <w:instrText xml:space="preserve"> PAGEREF _Toc23779738 \h </w:instrText>
        </w:r>
        <w:r>
          <w:rPr>
            <w:noProof/>
            <w:webHidden/>
          </w:rPr>
        </w:r>
        <w:r>
          <w:rPr>
            <w:noProof/>
            <w:webHidden/>
          </w:rPr>
          <w:fldChar w:fldCharType="separate"/>
        </w:r>
        <w:r w:rsidR="0051770A">
          <w:rPr>
            <w:noProof/>
            <w:webHidden/>
          </w:rPr>
          <w:t>26</w:t>
        </w:r>
        <w:r>
          <w:rPr>
            <w:noProof/>
            <w:webHidden/>
          </w:rPr>
          <w:fldChar w:fldCharType="end"/>
        </w:r>
      </w:hyperlink>
    </w:p>
    <w:p w:rsidR="007344D4" w:rsidRDefault="007344D4">
      <w:pPr>
        <w:pStyle w:val="Inhopg2"/>
        <w:tabs>
          <w:tab w:val="left" w:pos="600"/>
          <w:tab w:val="right" w:pos="9628"/>
        </w:tabs>
        <w:rPr>
          <w:rFonts w:asciiTheme="minorHAnsi" w:eastAsiaTheme="minorEastAsia" w:hAnsiTheme="minorHAnsi" w:cstheme="minorBidi"/>
          <w:b w:val="0"/>
          <w:bCs w:val="0"/>
          <w:noProof/>
          <w:sz w:val="22"/>
          <w:szCs w:val="22"/>
        </w:rPr>
      </w:pPr>
      <w:hyperlink w:anchor="_Toc23779739" w:history="1">
        <w:r w:rsidRPr="0093418E">
          <w:rPr>
            <w:rStyle w:val="Hyperlink"/>
            <w:noProof/>
          </w:rPr>
          <w:t>6.3</w:t>
        </w:r>
        <w:r>
          <w:rPr>
            <w:rFonts w:asciiTheme="minorHAnsi" w:eastAsiaTheme="minorEastAsia" w:hAnsiTheme="minorHAnsi" w:cstheme="minorBidi"/>
            <w:b w:val="0"/>
            <w:bCs w:val="0"/>
            <w:noProof/>
            <w:sz w:val="22"/>
            <w:szCs w:val="22"/>
          </w:rPr>
          <w:tab/>
        </w:r>
        <w:r w:rsidRPr="0093418E">
          <w:rPr>
            <w:rStyle w:val="Hyperlink"/>
            <w:noProof/>
          </w:rPr>
          <w:t>nRFutil</w:t>
        </w:r>
        <w:r>
          <w:rPr>
            <w:noProof/>
            <w:webHidden/>
          </w:rPr>
          <w:tab/>
        </w:r>
        <w:r>
          <w:rPr>
            <w:noProof/>
            <w:webHidden/>
          </w:rPr>
          <w:fldChar w:fldCharType="begin"/>
        </w:r>
        <w:r>
          <w:rPr>
            <w:noProof/>
            <w:webHidden/>
          </w:rPr>
          <w:instrText xml:space="preserve"> PAGEREF _Toc23779739 \h </w:instrText>
        </w:r>
        <w:r>
          <w:rPr>
            <w:noProof/>
            <w:webHidden/>
          </w:rPr>
        </w:r>
        <w:r>
          <w:rPr>
            <w:noProof/>
            <w:webHidden/>
          </w:rPr>
          <w:fldChar w:fldCharType="separate"/>
        </w:r>
        <w:r w:rsidR="0051770A">
          <w:rPr>
            <w:noProof/>
            <w:webHidden/>
          </w:rPr>
          <w:t>27</w:t>
        </w:r>
        <w:r>
          <w:rPr>
            <w:noProof/>
            <w:webHidden/>
          </w:rPr>
          <w:fldChar w:fldCharType="end"/>
        </w:r>
      </w:hyperlink>
    </w:p>
    <w:p w:rsidR="007344D4" w:rsidRDefault="007344D4">
      <w:pPr>
        <w:pStyle w:val="Inhopg2"/>
        <w:tabs>
          <w:tab w:val="left" w:pos="600"/>
          <w:tab w:val="right" w:pos="9628"/>
        </w:tabs>
        <w:rPr>
          <w:rFonts w:asciiTheme="minorHAnsi" w:eastAsiaTheme="minorEastAsia" w:hAnsiTheme="minorHAnsi" w:cstheme="minorBidi"/>
          <w:b w:val="0"/>
          <w:bCs w:val="0"/>
          <w:noProof/>
          <w:sz w:val="22"/>
          <w:szCs w:val="22"/>
        </w:rPr>
      </w:pPr>
      <w:hyperlink w:anchor="_Toc23779740" w:history="1">
        <w:r w:rsidRPr="0093418E">
          <w:rPr>
            <w:rStyle w:val="Hyperlink"/>
            <w:noProof/>
          </w:rPr>
          <w:t>6.4</w:t>
        </w:r>
        <w:r>
          <w:rPr>
            <w:rFonts w:asciiTheme="minorHAnsi" w:eastAsiaTheme="minorEastAsia" w:hAnsiTheme="minorHAnsi" w:cstheme="minorBidi"/>
            <w:b w:val="0"/>
            <w:bCs w:val="0"/>
            <w:noProof/>
            <w:sz w:val="22"/>
            <w:szCs w:val="22"/>
          </w:rPr>
          <w:tab/>
        </w:r>
        <w:r w:rsidRPr="0093418E">
          <w:rPr>
            <w:rStyle w:val="Hyperlink"/>
            <w:noProof/>
          </w:rPr>
          <w:t>Segger Embedded Studio</w:t>
        </w:r>
        <w:r>
          <w:rPr>
            <w:noProof/>
            <w:webHidden/>
          </w:rPr>
          <w:tab/>
        </w:r>
        <w:r>
          <w:rPr>
            <w:noProof/>
            <w:webHidden/>
          </w:rPr>
          <w:fldChar w:fldCharType="begin"/>
        </w:r>
        <w:r>
          <w:rPr>
            <w:noProof/>
            <w:webHidden/>
          </w:rPr>
          <w:instrText xml:space="preserve"> PAGEREF _Toc23779740 \h </w:instrText>
        </w:r>
        <w:r>
          <w:rPr>
            <w:noProof/>
            <w:webHidden/>
          </w:rPr>
        </w:r>
        <w:r>
          <w:rPr>
            <w:noProof/>
            <w:webHidden/>
          </w:rPr>
          <w:fldChar w:fldCharType="separate"/>
        </w:r>
        <w:r w:rsidR="0051770A">
          <w:rPr>
            <w:noProof/>
            <w:webHidden/>
          </w:rPr>
          <w:t>27</w:t>
        </w:r>
        <w:r>
          <w:rPr>
            <w:noProof/>
            <w:webHidden/>
          </w:rPr>
          <w:fldChar w:fldCharType="end"/>
        </w:r>
      </w:hyperlink>
    </w:p>
    <w:p w:rsidR="007344D4" w:rsidRDefault="007344D4">
      <w:pPr>
        <w:pStyle w:val="Inhopg2"/>
        <w:tabs>
          <w:tab w:val="left" w:pos="600"/>
          <w:tab w:val="right" w:pos="9628"/>
        </w:tabs>
        <w:rPr>
          <w:rFonts w:asciiTheme="minorHAnsi" w:eastAsiaTheme="minorEastAsia" w:hAnsiTheme="minorHAnsi" w:cstheme="minorBidi"/>
          <w:b w:val="0"/>
          <w:bCs w:val="0"/>
          <w:noProof/>
          <w:sz w:val="22"/>
          <w:szCs w:val="22"/>
        </w:rPr>
      </w:pPr>
      <w:hyperlink w:anchor="_Toc23779741" w:history="1">
        <w:r w:rsidRPr="0093418E">
          <w:rPr>
            <w:rStyle w:val="Hyperlink"/>
            <w:noProof/>
          </w:rPr>
          <w:t>6.5</w:t>
        </w:r>
        <w:r>
          <w:rPr>
            <w:rFonts w:asciiTheme="minorHAnsi" w:eastAsiaTheme="minorEastAsia" w:hAnsiTheme="minorHAnsi" w:cstheme="minorBidi"/>
            <w:b w:val="0"/>
            <w:bCs w:val="0"/>
            <w:noProof/>
            <w:sz w:val="22"/>
            <w:szCs w:val="22"/>
          </w:rPr>
          <w:tab/>
        </w:r>
        <w:r w:rsidRPr="0093418E">
          <w:rPr>
            <w:rStyle w:val="Hyperlink"/>
            <w:noProof/>
          </w:rPr>
          <w:t>Applicatie debuggen</w:t>
        </w:r>
        <w:r>
          <w:rPr>
            <w:noProof/>
            <w:webHidden/>
          </w:rPr>
          <w:tab/>
        </w:r>
        <w:r>
          <w:rPr>
            <w:noProof/>
            <w:webHidden/>
          </w:rPr>
          <w:fldChar w:fldCharType="begin"/>
        </w:r>
        <w:r>
          <w:rPr>
            <w:noProof/>
            <w:webHidden/>
          </w:rPr>
          <w:instrText xml:space="preserve"> PAGEREF _Toc23779741 \h </w:instrText>
        </w:r>
        <w:r>
          <w:rPr>
            <w:noProof/>
            <w:webHidden/>
          </w:rPr>
        </w:r>
        <w:r>
          <w:rPr>
            <w:noProof/>
            <w:webHidden/>
          </w:rPr>
          <w:fldChar w:fldCharType="separate"/>
        </w:r>
        <w:r w:rsidR="0051770A">
          <w:rPr>
            <w:noProof/>
            <w:webHidden/>
          </w:rPr>
          <w:t>27</w:t>
        </w:r>
        <w:r>
          <w:rPr>
            <w:noProof/>
            <w:webHidden/>
          </w:rPr>
          <w:fldChar w:fldCharType="end"/>
        </w:r>
      </w:hyperlink>
    </w:p>
    <w:p w:rsidR="007344D4" w:rsidRDefault="007344D4">
      <w:pPr>
        <w:pStyle w:val="Inhopg2"/>
        <w:tabs>
          <w:tab w:val="left" w:pos="600"/>
          <w:tab w:val="right" w:pos="9628"/>
        </w:tabs>
        <w:rPr>
          <w:rFonts w:asciiTheme="minorHAnsi" w:eastAsiaTheme="minorEastAsia" w:hAnsiTheme="minorHAnsi" w:cstheme="minorBidi"/>
          <w:b w:val="0"/>
          <w:bCs w:val="0"/>
          <w:noProof/>
          <w:sz w:val="22"/>
          <w:szCs w:val="22"/>
        </w:rPr>
      </w:pPr>
      <w:hyperlink w:anchor="_Toc23779742" w:history="1">
        <w:r w:rsidRPr="0093418E">
          <w:rPr>
            <w:rStyle w:val="Hyperlink"/>
            <w:noProof/>
          </w:rPr>
          <w:t>6.6</w:t>
        </w:r>
        <w:r>
          <w:rPr>
            <w:rFonts w:asciiTheme="minorHAnsi" w:eastAsiaTheme="minorEastAsia" w:hAnsiTheme="minorHAnsi" w:cstheme="minorBidi"/>
            <w:b w:val="0"/>
            <w:bCs w:val="0"/>
            <w:noProof/>
            <w:sz w:val="22"/>
            <w:szCs w:val="22"/>
          </w:rPr>
          <w:tab/>
        </w:r>
        <w:r w:rsidRPr="0093418E">
          <w:rPr>
            <w:rStyle w:val="Hyperlink"/>
            <w:noProof/>
          </w:rPr>
          <w:t>Compilatie scripts</w:t>
        </w:r>
        <w:r>
          <w:rPr>
            <w:noProof/>
            <w:webHidden/>
          </w:rPr>
          <w:tab/>
        </w:r>
        <w:r>
          <w:rPr>
            <w:noProof/>
            <w:webHidden/>
          </w:rPr>
          <w:fldChar w:fldCharType="begin"/>
        </w:r>
        <w:r>
          <w:rPr>
            <w:noProof/>
            <w:webHidden/>
          </w:rPr>
          <w:instrText xml:space="preserve"> PAGEREF _Toc23779742 \h </w:instrText>
        </w:r>
        <w:r>
          <w:rPr>
            <w:noProof/>
            <w:webHidden/>
          </w:rPr>
        </w:r>
        <w:r>
          <w:rPr>
            <w:noProof/>
            <w:webHidden/>
          </w:rPr>
          <w:fldChar w:fldCharType="separate"/>
        </w:r>
        <w:r w:rsidR="0051770A">
          <w:rPr>
            <w:noProof/>
            <w:webHidden/>
          </w:rPr>
          <w:t>27</w:t>
        </w:r>
        <w:r>
          <w:rPr>
            <w:noProof/>
            <w:webHidden/>
          </w:rPr>
          <w:fldChar w:fldCharType="end"/>
        </w:r>
      </w:hyperlink>
    </w:p>
    <w:p w:rsidR="007344D4" w:rsidRDefault="007344D4">
      <w:pPr>
        <w:pStyle w:val="Inhopg1"/>
        <w:tabs>
          <w:tab w:val="left" w:pos="400"/>
          <w:tab w:val="right" w:pos="9628"/>
        </w:tabs>
        <w:rPr>
          <w:rFonts w:asciiTheme="minorHAnsi" w:eastAsiaTheme="minorEastAsia" w:hAnsiTheme="minorHAnsi" w:cstheme="minorBidi"/>
          <w:b w:val="0"/>
          <w:bCs w:val="0"/>
          <w:caps w:val="0"/>
          <w:noProof/>
          <w:sz w:val="22"/>
          <w:szCs w:val="22"/>
        </w:rPr>
      </w:pPr>
      <w:hyperlink w:anchor="_Toc23779743" w:history="1">
        <w:r w:rsidRPr="0093418E">
          <w:rPr>
            <w:rStyle w:val="Hyperlink"/>
            <w:noProof/>
          </w:rPr>
          <w:t>7</w:t>
        </w:r>
        <w:r>
          <w:rPr>
            <w:rFonts w:asciiTheme="minorHAnsi" w:eastAsiaTheme="minorEastAsia" w:hAnsiTheme="minorHAnsi" w:cstheme="minorBidi"/>
            <w:b w:val="0"/>
            <w:bCs w:val="0"/>
            <w:caps w:val="0"/>
            <w:noProof/>
            <w:sz w:val="22"/>
            <w:szCs w:val="22"/>
          </w:rPr>
          <w:tab/>
        </w:r>
        <w:r w:rsidRPr="0093418E">
          <w:rPr>
            <w:rStyle w:val="Hyperlink"/>
            <w:noProof/>
          </w:rPr>
          <w:t>Elektrisch</w:t>
        </w:r>
        <w:r>
          <w:rPr>
            <w:noProof/>
            <w:webHidden/>
          </w:rPr>
          <w:tab/>
        </w:r>
        <w:r>
          <w:rPr>
            <w:noProof/>
            <w:webHidden/>
          </w:rPr>
          <w:fldChar w:fldCharType="begin"/>
        </w:r>
        <w:r>
          <w:rPr>
            <w:noProof/>
            <w:webHidden/>
          </w:rPr>
          <w:instrText xml:space="preserve"> PAGEREF _Toc23779743 \h </w:instrText>
        </w:r>
        <w:r>
          <w:rPr>
            <w:noProof/>
            <w:webHidden/>
          </w:rPr>
        </w:r>
        <w:r>
          <w:rPr>
            <w:noProof/>
            <w:webHidden/>
          </w:rPr>
          <w:fldChar w:fldCharType="separate"/>
        </w:r>
        <w:r w:rsidR="0051770A">
          <w:rPr>
            <w:noProof/>
            <w:webHidden/>
          </w:rPr>
          <w:t>28</w:t>
        </w:r>
        <w:r>
          <w:rPr>
            <w:noProof/>
            <w:webHidden/>
          </w:rPr>
          <w:fldChar w:fldCharType="end"/>
        </w:r>
      </w:hyperlink>
    </w:p>
    <w:p w:rsidR="008A1531" w:rsidRPr="00720BFC" w:rsidRDefault="006C55AC" w:rsidP="00BD5CD7">
      <w:r w:rsidRPr="00720BFC">
        <w:rPr>
          <w:rFonts w:ascii="Arial" w:hAnsi="Arial" w:cs="Arial"/>
        </w:rPr>
        <w:fldChar w:fldCharType="end"/>
      </w:r>
    </w:p>
    <w:p w:rsidR="00EF4801" w:rsidRDefault="00AE77C6" w:rsidP="00DA3487">
      <w:pPr>
        <w:pStyle w:val="Kop1"/>
      </w:pPr>
      <w:r>
        <w:br w:type="page"/>
      </w:r>
      <w:bookmarkStart w:id="2" w:name="_Toc23779683"/>
      <w:r w:rsidR="00EF4801" w:rsidRPr="00720BFC">
        <w:lastRenderedPageBreak/>
        <w:t>Inleiding</w:t>
      </w:r>
      <w:bookmarkEnd w:id="2"/>
    </w:p>
    <w:p w:rsidR="007B2C97" w:rsidRDefault="007B2C97" w:rsidP="007B2C97">
      <w:pPr>
        <w:tabs>
          <w:tab w:val="left" w:pos="7227"/>
        </w:tabs>
      </w:pPr>
      <w:r>
        <w:t xml:space="preserve">Het Beep meet systeem (Beep Base) is een systeem voor het monitoren van een bijen kast door middel van het gewicht, temperatuur en geluid. Al deze gemeten data wordt gelogd door de Beep Base. </w:t>
      </w:r>
    </w:p>
    <w:p w:rsidR="007B2C97" w:rsidRDefault="007B2C97" w:rsidP="007B2C97">
      <w:pPr>
        <w:tabs>
          <w:tab w:val="left" w:pos="7227"/>
        </w:tabs>
      </w:pPr>
    </w:p>
    <w:p w:rsidR="007B2C97" w:rsidRDefault="007B2C97" w:rsidP="007B2C97">
      <w:pPr>
        <w:tabs>
          <w:tab w:val="left" w:pos="7227"/>
        </w:tabs>
      </w:pPr>
      <w:r>
        <w:t>LoRaWAN wordt gebruikt om regelmatig dat te versturen richting het beep back-end, alarmering en om op afstand instellingen te wijzigingen.</w:t>
      </w:r>
    </w:p>
    <w:p w:rsidR="007B2C97" w:rsidRDefault="007B2C97" w:rsidP="007B2C97">
      <w:pPr>
        <w:tabs>
          <w:tab w:val="left" w:pos="7227"/>
        </w:tabs>
      </w:pPr>
    </w:p>
    <w:p w:rsidR="007B2C97" w:rsidRDefault="007B2C97" w:rsidP="007B2C97">
      <w:pPr>
        <w:tabs>
          <w:tab w:val="left" w:pos="7227"/>
        </w:tabs>
      </w:pPr>
      <w:r>
        <w:t xml:space="preserve">Met bluetooth low energy kan de gelogde data worden uitgelezen door de Beep App. De Beep App wordt ook gebruikt voor de initiële configuratie van de Beep Base. Met de App kunnen de instellingen van de sensoren en meet intervallen worden aangepast, maar bijvoorbeeld ook de encryptie sleutels voor LoRaWAN worden aangepast. </w:t>
      </w:r>
    </w:p>
    <w:p w:rsidR="00AE77C6" w:rsidRPr="00AE77C6" w:rsidRDefault="00AE77C6" w:rsidP="00AE77C6"/>
    <w:p w:rsidR="00F90654" w:rsidRDefault="00AE77C6" w:rsidP="00F90654">
      <w:pPr>
        <w:pStyle w:val="Kop1"/>
      </w:pPr>
      <w:bookmarkStart w:id="3" w:name="_Toc23779684"/>
      <w:r>
        <w:t>Hardware</w:t>
      </w:r>
      <w:bookmarkEnd w:id="3"/>
    </w:p>
    <w:p w:rsidR="007B2C97" w:rsidRPr="0093459A" w:rsidRDefault="007B2C97" w:rsidP="007B2C97">
      <w:r>
        <w:t>Voor Beep is de hardware voor dit project al ontworpen: ID190222. De print heeft de volgende onderdelen:</w:t>
      </w:r>
    </w:p>
    <w:p w:rsidR="007B2C97" w:rsidRDefault="007B2C97" w:rsidP="007B2C97">
      <w:pPr>
        <w:pStyle w:val="Lijstalinea"/>
        <w:numPr>
          <w:ilvl w:val="0"/>
          <w:numId w:val="21"/>
        </w:numPr>
        <w:spacing w:after="0" w:line="240" w:lineRule="auto"/>
      </w:pPr>
      <w:r>
        <w:t>nRF52840 BLE low power microcontroller (BMD-340 module).</w:t>
      </w:r>
    </w:p>
    <w:p w:rsidR="007B2C97" w:rsidRDefault="007B2C97" w:rsidP="007B2C97">
      <w:pPr>
        <w:pStyle w:val="Lijstalinea"/>
        <w:numPr>
          <w:ilvl w:val="0"/>
          <w:numId w:val="21"/>
        </w:numPr>
        <w:spacing w:after="0" w:line="240" w:lineRule="auto"/>
      </w:pPr>
      <w:r>
        <w:t>2x AA batterij.</w:t>
      </w:r>
    </w:p>
    <w:p w:rsidR="007B2C97" w:rsidRDefault="007B2C97" w:rsidP="007B2C97">
      <w:pPr>
        <w:pStyle w:val="Lijstalinea"/>
        <w:numPr>
          <w:ilvl w:val="0"/>
          <w:numId w:val="21"/>
        </w:numPr>
        <w:spacing w:after="0" w:line="240" w:lineRule="auto"/>
      </w:pPr>
      <w:r>
        <w:t>DS18B20 temperatuur probe sensor met one-wire interface.</w:t>
      </w:r>
    </w:p>
    <w:p w:rsidR="007B2C97" w:rsidRPr="00D334AA" w:rsidRDefault="007B2C97" w:rsidP="007B2C97">
      <w:pPr>
        <w:pStyle w:val="Lijstalinea"/>
        <w:numPr>
          <w:ilvl w:val="0"/>
          <w:numId w:val="21"/>
        </w:numPr>
        <w:spacing w:after="0" w:line="240" w:lineRule="auto"/>
        <w:rPr>
          <w:lang w:val="nl-NL"/>
        </w:rPr>
      </w:pPr>
      <w:r w:rsidRPr="00D334AA">
        <w:rPr>
          <w:lang w:val="nl-NL"/>
        </w:rPr>
        <w:t>HX711 dubbele weegbrug sensor voor het meten van het gewicht van de bijenkast.</w:t>
      </w:r>
    </w:p>
    <w:p w:rsidR="007B2C97" w:rsidRDefault="007B2C97" w:rsidP="007B2C97">
      <w:pPr>
        <w:pStyle w:val="Lijstalinea"/>
        <w:numPr>
          <w:ilvl w:val="0"/>
          <w:numId w:val="21"/>
        </w:numPr>
        <w:spacing w:after="0" w:line="240" w:lineRule="auto"/>
      </w:pPr>
      <w:r>
        <w:t>SQ-SEN-645 Tilt switch: horizontaal en verticaal detecteren.</w:t>
      </w:r>
    </w:p>
    <w:p w:rsidR="007B2C97" w:rsidRDefault="007B2C97" w:rsidP="007B2C97">
      <w:pPr>
        <w:pStyle w:val="Lijstalinea"/>
        <w:numPr>
          <w:ilvl w:val="0"/>
          <w:numId w:val="21"/>
        </w:numPr>
        <w:spacing w:after="0" w:line="240" w:lineRule="auto"/>
      </w:pPr>
      <w:r>
        <w:t>Reed switch voor gebruiker activatie</w:t>
      </w:r>
    </w:p>
    <w:p w:rsidR="007B2C97" w:rsidRDefault="007B2C97" w:rsidP="007B2C97">
      <w:pPr>
        <w:pStyle w:val="Lijstalinea"/>
        <w:numPr>
          <w:ilvl w:val="0"/>
          <w:numId w:val="21"/>
        </w:numPr>
        <w:spacing w:after="0" w:line="240" w:lineRule="auto"/>
      </w:pPr>
      <w:r>
        <w:t>TPS61292 boost converter.</w:t>
      </w:r>
    </w:p>
    <w:p w:rsidR="007B2C97" w:rsidRDefault="007B2C97" w:rsidP="007B2C97">
      <w:pPr>
        <w:pStyle w:val="Lijstalinea"/>
        <w:numPr>
          <w:ilvl w:val="0"/>
          <w:numId w:val="21"/>
        </w:numPr>
        <w:spacing w:after="0" w:line="240" w:lineRule="auto"/>
      </w:pPr>
      <w:r>
        <w:t>TPS22917 supply switch.</w:t>
      </w:r>
    </w:p>
    <w:p w:rsidR="007B2C97" w:rsidRPr="00D334AA" w:rsidRDefault="007B2C97" w:rsidP="007B2C97">
      <w:pPr>
        <w:pStyle w:val="Lijstalinea"/>
        <w:numPr>
          <w:ilvl w:val="0"/>
          <w:numId w:val="21"/>
        </w:numPr>
        <w:spacing w:after="0" w:line="240" w:lineRule="auto"/>
        <w:rPr>
          <w:lang w:val="nl-NL"/>
        </w:rPr>
      </w:pPr>
      <w:r w:rsidRPr="00D334AA">
        <w:rPr>
          <w:lang w:val="nl-NL"/>
        </w:rPr>
        <w:t>Buzzer voor audio feedback aan de gebruiker.</w:t>
      </w:r>
    </w:p>
    <w:p w:rsidR="007B2C97" w:rsidRPr="00D334AA" w:rsidRDefault="007B2C97" w:rsidP="007B2C97">
      <w:pPr>
        <w:pStyle w:val="Lijstalinea"/>
        <w:numPr>
          <w:ilvl w:val="0"/>
          <w:numId w:val="21"/>
        </w:numPr>
        <w:spacing w:after="0" w:line="240" w:lineRule="auto"/>
        <w:rPr>
          <w:lang w:val="nl-NL"/>
        </w:rPr>
      </w:pPr>
      <w:r w:rsidRPr="00D334AA">
        <w:rPr>
          <w:lang w:val="nl-NL"/>
        </w:rPr>
        <w:t>Flash voor loggen van meetgegevens.</w:t>
      </w:r>
    </w:p>
    <w:p w:rsidR="007B2C97" w:rsidRDefault="007B2C97" w:rsidP="007B2C97">
      <w:pPr>
        <w:pStyle w:val="Lijstalinea"/>
        <w:numPr>
          <w:ilvl w:val="0"/>
          <w:numId w:val="21"/>
        </w:numPr>
        <w:spacing w:after="0" w:line="240" w:lineRule="auto"/>
      </w:pPr>
      <w:r>
        <w:t>RFM95 voor LoRaWAN communicatie.</w:t>
      </w:r>
    </w:p>
    <w:p w:rsidR="007B2C97" w:rsidRPr="00D334AA" w:rsidRDefault="007B2C97" w:rsidP="007B2C97">
      <w:pPr>
        <w:pStyle w:val="Lijstalinea"/>
        <w:numPr>
          <w:ilvl w:val="0"/>
          <w:numId w:val="21"/>
        </w:numPr>
        <w:spacing w:after="0" w:line="240" w:lineRule="auto"/>
        <w:rPr>
          <w:lang w:val="nl-NL"/>
        </w:rPr>
      </w:pPr>
      <w:r w:rsidRPr="00D334AA">
        <w:rPr>
          <w:lang w:val="nl-NL"/>
        </w:rPr>
        <w:t>ATECC608A encryptie en unieke key voor DEVEUI.</w:t>
      </w:r>
    </w:p>
    <w:p w:rsidR="007B2C97" w:rsidRPr="00D334AA" w:rsidRDefault="007B2C97" w:rsidP="007B2C97">
      <w:pPr>
        <w:pStyle w:val="Lijstalinea"/>
        <w:numPr>
          <w:ilvl w:val="0"/>
          <w:numId w:val="21"/>
        </w:numPr>
        <w:spacing w:after="0" w:line="240" w:lineRule="auto"/>
        <w:rPr>
          <w:lang w:val="nl-NL"/>
        </w:rPr>
      </w:pPr>
      <w:r w:rsidRPr="00D334AA">
        <w:rPr>
          <w:lang w:val="nl-NL"/>
        </w:rPr>
        <w:t>BME280 temperatuur, luchtvochtigheid en luchtdruk meten.</w:t>
      </w:r>
    </w:p>
    <w:p w:rsidR="007B2C97" w:rsidRDefault="007B2C97" w:rsidP="007B2C97">
      <w:pPr>
        <w:pStyle w:val="Lijstalinea"/>
        <w:numPr>
          <w:ilvl w:val="0"/>
          <w:numId w:val="21"/>
        </w:numPr>
        <w:spacing w:after="0" w:line="240" w:lineRule="auto"/>
      </w:pPr>
      <w:r>
        <w:t>TLV320ADC3100 Electret signaal conditioner en recorder voor Fourier analyse.</w:t>
      </w:r>
    </w:p>
    <w:p w:rsidR="007B2C97" w:rsidRDefault="007B2C97" w:rsidP="007B2C97">
      <w:pPr>
        <w:pStyle w:val="Lijstalinea"/>
        <w:spacing w:after="0" w:line="240" w:lineRule="auto"/>
      </w:pPr>
    </w:p>
    <w:p w:rsidR="007B2C97" w:rsidRDefault="007B2C97" w:rsidP="007B2C97"/>
    <w:p w:rsidR="007B2C97" w:rsidRDefault="007B2C97" w:rsidP="007B2C97">
      <w:pPr>
        <w:pStyle w:val="Kop2"/>
        <w:keepLines/>
        <w:tabs>
          <w:tab w:val="left" w:pos="567"/>
        </w:tabs>
        <w:spacing w:before="0" w:after="0"/>
      </w:pPr>
      <w:bookmarkStart w:id="4" w:name="_Toc18332409"/>
      <w:bookmarkStart w:id="5" w:name="_Toc23779685"/>
      <w:r>
        <w:t>nRF52840</w:t>
      </w:r>
      <w:bookmarkEnd w:id="4"/>
      <w:bookmarkEnd w:id="5"/>
    </w:p>
    <w:p w:rsidR="007B2C97" w:rsidRPr="0093459A" w:rsidRDefault="007B2C97" w:rsidP="007B2C97">
      <w:r>
        <w:t>De nRF52840 microcontroller van Nordic wordt gebruikt om de functionaliteit van de Beep Base te implementeren. De nRF52840 heeft een radio module die door middel van het SDK van Nordic bluetooth low energy ondersteund.</w:t>
      </w:r>
    </w:p>
    <w:p w:rsidR="007B2C97" w:rsidRDefault="007B2C97" w:rsidP="007B2C97"/>
    <w:p w:rsidR="007B2C97" w:rsidRDefault="007B2C97" w:rsidP="007B2C97">
      <w:pPr>
        <w:pStyle w:val="Kop2"/>
        <w:keepLines/>
        <w:tabs>
          <w:tab w:val="left" w:pos="567"/>
        </w:tabs>
        <w:spacing w:before="0" w:after="0"/>
      </w:pPr>
      <w:bookmarkStart w:id="6" w:name="_Toc18332410"/>
      <w:bookmarkStart w:id="7" w:name="_Toc23779686"/>
      <w:r>
        <w:t>AA batterijen</w:t>
      </w:r>
      <w:bookmarkEnd w:id="6"/>
      <w:bookmarkEnd w:id="7"/>
    </w:p>
    <w:p w:rsidR="007B2C97" w:rsidRPr="0093459A" w:rsidRDefault="007B2C97" w:rsidP="007B2C97">
      <w:r>
        <w:t>Om de elektronica van energie te voorzien worden er twee lithium AAA batterijen van Energizer in serie gebruikt.</w:t>
      </w:r>
    </w:p>
    <w:p w:rsidR="007B2C97" w:rsidRDefault="007B2C97" w:rsidP="007B2C97"/>
    <w:p w:rsidR="007B2C97" w:rsidRDefault="007B2C97" w:rsidP="007B2C97">
      <w:pPr>
        <w:pStyle w:val="Kop2"/>
        <w:keepLines/>
        <w:tabs>
          <w:tab w:val="left" w:pos="567"/>
        </w:tabs>
        <w:spacing w:before="0" w:after="0"/>
      </w:pPr>
      <w:bookmarkStart w:id="8" w:name="_Toc18332411"/>
      <w:bookmarkStart w:id="9" w:name="_Toc23779687"/>
      <w:r>
        <w:t>DS18B20 temperatuur sensor</w:t>
      </w:r>
      <w:bookmarkEnd w:id="8"/>
      <w:bookmarkEnd w:id="9"/>
    </w:p>
    <w:p w:rsidR="007B2C97" w:rsidRPr="0093459A" w:rsidRDefault="007B2C97" w:rsidP="007B2C97">
      <w:r>
        <w:t>Om de temperatuur op verschillende plekken in de bijenkast te meten worden er meerdere DS18B20 temperatuur probes gebruikt. Deze sensoren gebruiken een one-Wire protocol om de sensor in te stellen, een temperatuur conversie te starten en het resultaat uit te lezen.</w:t>
      </w:r>
    </w:p>
    <w:p w:rsidR="007B2C97" w:rsidRDefault="007B2C97" w:rsidP="007B2C97"/>
    <w:p w:rsidR="007B2C97" w:rsidRDefault="007B2C97" w:rsidP="007B2C97">
      <w:pPr>
        <w:pStyle w:val="Kop2"/>
        <w:keepLines/>
        <w:tabs>
          <w:tab w:val="left" w:pos="567"/>
        </w:tabs>
        <w:spacing w:before="0" w:after="0"/>
      </w:pPr>
      <w:bookmarkStart w:id="10" w:name="_Toc18332412"/>
      <w:bookmarkStart w:id="11" w:name="_Toc23779688"/>
      <w:r>
        <w:lastRenderedPageBreak/>
        <w:t>HX711 rekstrook sensor</w:t>
      </w:r>
      <w:bookmarkEnd w:id="10"/>
      <w:bookmarkEnd w:id="11"/>
    </w:p>
    <w:p w:rsidR="007B2C97" w:rsidRDefault="007B2C97" w:rsidP="007B2C97">
      <w:r>
        <w:t>De HX711 rekstrook sensor wordt gebruikt om de rekstrook te meten waarop het gewicht van de bijenkast rust. Met het meetresultaat en de gevoeligheid van de rekstrook kan het gewicht van de bijenkast worden berekend.</w:t>
      </w:r>
    </w:p>
    <w:p w:rsidR="007B2C97" w:rsidRDefault="007B2C97" w:rsidP="007B2C97"/>
    <w:p w:rsidR="007B2C97" w:rsidRDefault="007B2C97" w:rsidP="007B2C97">
      <w:pPr>
        <w:pStyle w:val="Kop2"/>
        <w:keepLines/>
        <w:tabs>
          <w:tab w:val="left" w:pos="567"/>
        </w:tabs>
        <w:spacing w:before="0" w:after="0"/>
      </w:pPr>
      <w:bookmarkStart w:id="12" w:name="_Toc18332413"/>
      <w:bookmarkStart w:id="13" w:name="_Toc23779689"/>
      <w:r>
        <w:t>Reedswitch</w:t>
      </w:r>
      <w:bookmarkEnd w:id="12"/>
      <w:bookmarkEnd w:id="13"/>
    </w:p>
    <w:p w:rsidR="007B2C97" w:rsidRDefault="007B2C97" w:rsidP="007B2C97">
      <w:r>
        <w:t>De gebruiker kan door middel van de reedswitch de BLE communicatie activeren. Optioneel wordt de reedswitch ook gebruikt om de pincode te resetten.</w:t>
      </w:r>
    </w:p>
    <w:p w:rsidR="007B2C97" w:rsidRDefault="007B2C97" w:rsidP="007B2C97"/>
    <w:p w:rsidR="007B2C97" w:rsidRDefault="007B2C97" w:rsidP="007B2C97">
      <w:pPr>
        <w:pStyle w:val="Kop2"/>
        <w:keepLines/>
        <w:tabs>
          <w:tab w:val="left" w:pos="567"/>
        </w:tabs>
        <w:spacing w:before="0" w:after="0"/>
      </w:pPr>
      <w:bookmarkStart w:id="14" w:name="_Toc18332414"/>
      <w:bookmarkStart w:id="15" w:name="_Toc23779690"/>
      <w:r>
        <w:t>TPS boostconverter en supply switch</w:t>
      </w:r>
      <w:bookmarkEnd w:id="14"/>
      <w:bookmarkEnd w:id="15"/>
    </w:p>
    <w:p w:rsidR="007B2C97" w:rsidRDefault="007B2C97" w:rsidP="007B2C97">
      <w:r>
        <w:t>De TPS61291 boost converter wordt gebruikt om de batterij spanning te verhogen naar 3V als de batterij spanning lager is. De boost converter kan worden uitgeschakeld waarna de batterij spanning direct aan de uitgang wordt doorgegeven.</w:t>
      </w:r>
    </w:p>
    <w:p w:rsidR="007B2C97" w:rsidRDefault="007B2C97" w:rsidP="007B2C97"/>
    <w:p w:rsidR="007B2C97" w:rsidRPr="001E06B8" w:rsidRDefault="007B2C97" w:rsidP="007B2C97">
      <w:r>
        <w:t>Omdat niet alle onderdelen werken of zijn gespecificeerd voor onder de 3V is er nog een voedingsschakelaar gebruikt om die onderdelen van de voedingspanning los te koppelen.</w:t>
      </w:r>
    </w:p>
    <w:p w:rsidR="007B2C97" w:rsidRDefault="007B2C97" w:rsidP="007B2C97"/>
    <w:p w:rsidR="007B2C97" w:rsidRDefault="007B2C97" w:rsidP="007B2C97">
      <w:pPr>
        <w:pStyle w:val="Kop2"/>
        <w:keepLines/>
        <w:tabs>
          <w:tab w:val="left" w:pos="567"/>
        </w:tabs>
        <w:spacing w:before="0" w:after="0"/>
      </w:pPr>
      <w:bookmarkStart w:id="16" w:name="_Toc18332415"/>
      <w:bookmarkStart w:id="17" w:name="_Toc23779691"/>
      <w:r>
        <w:t>Buzzer</w:t>
      </w:r>
      <w:bookmarkEnd w:id="16"/>
      <w:bookmarkEnd w:id="17"/>
    </w:p>
    <w:p w:rsidR="007B2C97" w:rsidRPr="00A34120" w:rsidRDefault="007B2C97" w:rsidP="007B2C97">
      <w:r>
        <w:t>Als er met BLE parameters worden geschreven of de sensor in een nieuwe oriëntatie wordt geplaats wordt de buzzer gebruikt voor feedback aan de gebruiker. De buzzer zal slechts een aantal tonen/melodieën ondersteunen.</w:t>
      </w:r>
    </w:p>
    <w:p w:rsidR="007B2C97" w:rsidRDefault="007B2C97" w:rsidP="007B2C97"/>
    <w:p w:rsidR="007B2C97" w:rsidRDefault="007B2C97" w:rsidP="007B2C97">
      <w:pPr>
        <w:pStyle w:val="Kop2"/>
        <w:keepLines/>
        <w:tabs>
          <w:tab w:val="left" w:pos="567"/>
        </w:tabs>
        <w:spacing w:before="0" w:after="0"/>
      </w:pPr>
      <w:bookmarkStart w:id="18" w:name="_Toc18332416"/>
      <w:bookmarkStart w:id="19" w:name="_Toc23779692"/>
      <w:r>
        <w:t>Flash storage</w:t>
      </w:r>
      <w:bookmarkEnd w:id="18"/>
      <w:bookmarkEnd w:id="19"/>
    </w:p>
    <w:p w:rsidR="007B2C97" w:rsidRPr="00A34120" w:rsidRDefault="007B2C97" w:rsidP="007B2C97">
      <w:r>
        <w:t>De MX25R6435 flash storage IC wordt gebruikt om de gemeten gegeven op te slaan. Het flash IC heeft een opslag grote van 64Mb. Met BLE kan dit vervolgens worden uitgelezen met de Beep App.</w:t>
      </w:r>
    </w:p>
    <w:p w:rsidR="007B2C97" w:rsidRDefault="007B2C97" w:rsidP="007B2C97"/>
    <w:p w:rsidR="007B2C97" w:rsidRDefault="007B2C97" w:rsidP="007B2C97">
      <w:pPr>
        <w:pStyle w:val="Kop2"/>
        <w:keepLines/>
        <w:tabs>
          <w:tab w:val="left" w:pos="567"/>
        </w:tabs>
        <w:spacing w:before="0" w:after="0"/>
      </w:pPr>
      <w:bookmarkStart w:id="20" w:name="_Toc18332417"/>
      <w:bookmarkStart w:id="21" w:name="_Toc23779693"/>
      <w:r>
        <w:t>RFM95</w:t>
      </w:r>
      <w:bookmarkEnd w:id="20"/>
      <w:bookmarkEnd w:id="21"/>
    </w:p>
    <w:p w:rsidR="007B2C97" w:rsidRPr="00A34120" w:rsidRDefault="007B2C97" w:rsidP="007B2C97">
      <w:r>
        <w:t>De RFM95 voor de 868MHz EU band wordt gebruikt voor LoRaWAN communicatie. Een antenne kan worden aangesloten door middel van een micro UFL connector.</w:t>
      </w:r>
    </w:p>
    <w:p w:rsidR="007B2C97" w:rsidRDefault="007B2C97" w:rsidP="007B2C97"/>
    <w:p w:rsidR="007B2C97" w:rsidRDefault="007B2C97" w:rsidP="007B2C97">
      <w:pPr>
        <w:pStyle w:val="Kop2"/>
        <w:keepLines/>
        <w:tabs>
          <w:tab w:val="left" w:pos="567"/>
        </w:tabs>
        <w:spacing w:before="0" w:after="0"/>
      </w:pPr>
      <w:r>
        <w:t xml:space="preserve"> </w:t>
      </w:r>
      <w:bookmarkStart w:id="22" w:name="_Toc18332418"/>
      <w:bookmarkStart w:id="23" w:name="_Toc23779694"/>
      <w:r>
        <w:t>ATECC608A</w:t>
      </w:r>
      <w:bookmarkEnd w:id="22"/>
      <w:bookmarkEnd w:id="23"/>
    </w:p>
    <w:p w:rsidR="007B2C97" w:rsidRPr="00A34120" w:rsidRDefault="007B2C97" w:rsidP="007B2C97">
      <w:r>
        <w:t>De ATEC608A is een crypto authenticatie IC die verschillende vormen van encryptie, decryptie, hash berekeningen, een 72 bits unieke serienummer en opslag van sleutels of certificaten ondersteund. Voor de Beep Base wordt echter enkel de unieke serienummer gebruikt om de DEVEUI van af te leiden en de Beep Base hardware-matig te identificeren in het back-end.</w:t>
      </w:r>
    </w:p>
    <w:p w:rsidR="007B2C97" w:rsidRDefault="007B2C97" w:rsidP="007B2C97"/>
    <w:p w:rsidR="007B2C97" w:rsidRDefault="007B2C97" w:rsidP="007B2C97">
      <w:pPr>
        <w:pStyle w:val="Kop2"/>
        <w:keepLines/>
        <w:tabs>
          <w:tab w:val="left" w:pos="567"/>
        </w:tabs>
        <w:spacing w:before="0" w:after="0"/>
      </w:pPr>
      <w:r>
        <w:t xml:space="preserve"> </w:t>
      </w:r>
      <w:bookmarkStart w:id="24" w:name="_Toc18332419"/>
      <w:bookmarkStart w:id="25" w:name="_Toc23779695"/>
      <w:r>
        <w:t>BME280</w:t>
      </w:r>
      <w:bookmarkEnd w:id="24"/>
      <w:bookmarkEnd w:id="25"/>
    </w:p>
    <w:p w:rsidR="007B2C97" w:rsidRPr="0020567E" w:rsidRDefault="007B2C97" w:rsidP="007B2C97">
      <w:r>
        <w:t>Temperatuur, luchtvochtigheid en luchtdruk sensor van Bosch die op een 2 meter lange kabel wordt gemonteerd, zodat deze in het bijenhok kan worden geplaatst. Wordt via I2C aangestuurd door middel van de nRF52840.</w:t>
      </w:r>
    </w:p>
    <w:p w:rsidR="007B2C97" w:rsidRDefault="007B2C97" w:rsidP="007B2C97"/>
    <w:p w:rsidR="007B2C97" w:rsidRDefault="007B2C97" w:rsidP="007B2C97">
      <w:pPr>
        <w:pStyle w:val="Kop2"/>
        <w:keepLines/>
        <w:tabs>
          <w:tab w:val="left" w:pos="567"/>
        </w:tabs>
        <w:spacing w:before="0" w:after="0"/>
      </w:pPr>
      <w:r>
        <w:t xml:space="preserve"> </w:t>
      </w:r>
      <w:bookmarkStart w:id="26" w:name="_Toc18332420"/>
      <w:bookmarkStart w:id="27" w:name="_Toc23779696"/>
      <w:r>
        <w:t>TLV320ADC3100</w:t>
      </w:r>
      <w:bookmarkEnd w:id="26"/>
      <w:bookmarkEnd w:id="27"/>
    </w:p>
    <w:p w:rsidR="007B2C97" w:rsidRDefault="007B2C97" w:rsidP="007B2C97">
      <w:r>
        <w:t>De TLV320ADC3100 is een audio ADC die twee electret microfoons kan voeden en kan uitlezen. De Audio meet data wordt door middel van een I2S interface naar de nRF52840 getransporteerd. Met een I2C interface wordt de audio ADC ingesteld op de juiste ingang en filter responses.</w:t>
      </w:r>
    </w:p>
    <w:p w:rsidR="007B2C97" w:rsidRDefault="007B2C97" w:rsidP="007B2C97"/>
    <w:p w:rsidR="007B2C97" w:rsidRPr="00DF71A5" w:rsidRDefault="007B2C97" w:rsidP="007B2C97">
      <w:r>
        <w:t>In de nRF52840 wordt de gemeten audio data met een FFT omgezet naar amplitudes in een aantal frequentie banden, wat vervolgens wordt gelogd.</w:t>
      </w:r>
    </w:p>
    <w:p w:rsidR="007B2C97" w:rsidRDefault="007B2C97" w:rsidP="007B2C97"/>
    <w:p w:rsidR="007B2C97" w:rsidRDefault="007B2C97" w:rsidP="007B2C97"/>
    <w:p w:rsidR="007B2C97" w:rsidRDefault="007B2C97" w:rsidP="007B2C97">
      <w:pPr>
        <w:pStyle w:val="Kop2"/>
        <w:keepLines/>
        <w:tabs>
          <w:tab w:val="left" w:pos="567"/>
        </w:tabs>
        <w:spacing w:before="0" w:after="0"/>
      </w:pPr>
      <w:r>
        <w:lastRenderedPageBreak/>
        <w:t xml:space="preserve"> </w:t>
      </w:r>
      <w:bookmarkStart w:id="28" w:name="_Toc18332421"/>
      <w:bookmarkStart w:id="29" w:name="_Toc23779697"/>
      <w:r>
        <w:t>Logging</w:t>
      </w:r>
      <w:bookmarkEnd w:id="28"/>
      <w:bookmarkEnd w:id="29"/>
    </w:p>
    <w:p w:rsidR="007B2C97" w:rsidRDefault="007B2C97" w:rsidP="007B2C97">
      <w:r>
        <w:t>Het logging protocol is nog niet gespecificeerd. Naar alle waarschijnlijkheid zal dit een ASCII protocol worden. Optioneel een binaire log in het Flash geheugen en bij het uitlezen vertalen naar een ASCII formaat.</w:t>
      </w:r>
    </w:p>
    <w:p w:rsidR="007B2C97" w:rsidRPr="00D334AA" w:rsidRDefault="007B2C97" w:rsidP="007B2C97">
      <w:pPr>
        <w:pStyle w:val="Lijstalinea"/>
        <w:spacing w:after="0" w:line="240" w:lineRule="auto"/>
        <w:rPr>
          <w:lang w:val="nl-NL"/>
        </w:rPr>
      </w:pPr>
    </w:p>
    <w:p w:rsidR="00AE77C6" w:rsidRPr="00AE77C6" w:rsidRDefault="00AE77C6" w:rsidP="00AE77C6"/>
    <w:p w:rsidR="00AE77C6" w:rsidRDefault="00AE77C6" w:rsidP="00AE77C6">
      <w:pPr>
        <w:pStyle w:val="Kop1"/>
      </w:pPr>
      <w:bookmarkStart w:id="30" w:name="_Toc23779698"/>
      <w:r>
        <w:t>Software</w:t>
      </w:r>
      <w:bookmarkEnd w:id="30"/>
    </w:p>
    <w:p w:rsidR="00DA13D5" w:rsidRDefault="00DA13D5" w:rsidP="00DA13D5"/>
    <w:p w:rsidR="00700E8F" w:rsidRDefault="00AE77C6" w:rsidP="007B2C97">
      <w:pPr>
        <w:pStyle w:val="Kop2"/>
      </w:pPr>
      <w:bookmarkStart w:id="31" w:name="_Toc23779699"/>
      <w:r>
        <w:t>Beep Protocol</w:t>
      </w:r>
      <w:bookmarkEnd w:id="31"/>
    </w:p>
    <w:p w:rsidR="00D334AA" w:rsidRDefault="00D334AA" w:rsidP="00D334AA">
      <w:r>
        <w:t xml:space="preserve">Het beep protocol is opgebouwd uit complementaire lees en schrijf opdrachten die worden geïdentificeerd door een enkele byte waarvan altijd de zevende bit 1 is voor schrijf opdrachten. Bijvoorbeeld het </w:t>
      </w:r>
      <w:r w:rsidRPr="00D334AA">
        <w:t>READ_DS18B20_CONVERSION</w:t>
      </w:r>
      <w:r>
        <w:t xml:space="preserve"> commando met de waarde 4d/0x04h heeft een complementaire schrijf commando 132d/0x84h. </w:t>
      </w:r>
    </w:p>
    <w:p w:rsidR="00D334AA" w:rsidRDefault="00D334AA" w:rsidP="00D334AA"/>
    <w:p w:rsidR="00D334AA" w:rsidRDefault="00D334AA" w:rsidP="00D334AA">
      <w:r>
        <w:t>Hieronder een kort overzicht van de gedefineerde commando’s:</w:t>
      </w:r>
    </w:p>
    <w:tbl>
      <w:tblPr>
        <w:tblStyle w:val="Tabelraster"/>
        <w:tblW w:w="5000" w:type="pct"/>
        <w:tblLook w:val="04A0" w:firstRow="1" w:lastRow="0" w:firstColumn="1" w:lastColumn="0" w:noHBand="0" w:noVBand="1"/>
      </w:tblPr>
      <w:tblGrid>
        <w:gridCol w:w="549"/>
        <w:gridCol w:w="697"/>
        <w:gridCol w:w="3468"/>
        <w:gridCol w:w="4914"/>
      </w:tblGrid>
      <w:tr w:rsidR="0031559D" w:rsidTr="006D4E91">
        <w:tc>
          <w:tcPr>
            <w:tcW w:w="647" w:type="pct"/>
            <w:gridSpan w:val="2"/>
          </w:tcPr>
          <w:p w:rsidR="0031559D" w:rsidRPr="00D334AA" w:rsidRDefault="0031559D" w:rsidP="00D334AA">
            <w:pPr>
              <w:rPr>
                <w:b/>
              </w:rPr>
            </w:pPr>
            <w:r>
              <w:rPr>
                <w:b/>
              </w:rPr>
              <w:t>Dec/hex</w:t>
            </w:r>
          </w:p>
        </w:tc>
        <w:tc>
          <w:tcPr>
            <w:tcW w:w="1801" w:type="pct"/>
          </w:tcPr>
          <w:p w:rsidR="0031559D" w:rsidRPr="00D334AA" w:rsidRDefault="0031559D" w:rsidP="00D334AA">
            <w:pPr>
              <w:rPr>
                <w:b/>
              </w:rPr>
            </w:pPr>
            <w:r>
              <w:rPr>
                <w:b/>
              </w:rPr>
              <w:t>Naam</w:t>
            </w:r>
          </w:p>
        </w:tc>
        <w:tc>
          <w:tcPr>
            <w:tcW w:w="2552" w:type="pct"/>
          </w:tcPr>
          <w:p w:rsidR="0031559D" w:rsidRPr="00D334AA" w:rsidRDefault="0031559D" w:rsidP="00D334AA">
            <w:pPr>
              <w:rPr>
                <w:b/>
              </w:rPr>
            </w:pPr>
            <w:r w:rsidRPr="00D334AA">
              <w:rPr>
                <w:b/>
              </w:rPr>
              <w:t>Omschrijving</w:t>
            </w:r>
          </w:p>
        </w:tc>
      </w:tr>
      <w:tr w:rsidR="0031559D" w:rsidTr="006D4E91">
        <w:tc>
          <w:tcPr>
            <w:tcW w:w="285" w:type="pct"/>
          </w:tcPr>
          <w:p w:rsidR="0031559D" w:rsidRDefault="0031559D" w:rsidP="00D334AA">
            <w:r>
              <w:t>0</w:t>
            </w:r>
          </w:p>
        </w:tc>
        <w:tc>
          <w:tcPr>
            <w:tcW w:w="362" w:type="pct"/>
          </w:tcPr>
          <w:p w:rsidR="0031559D" w:rsidRDefault="0031559D" w:rsidP="00D334AA">
            <w:r>
              <w:t>0x00</w:t>
            </w:r>
          </w:p>
        </w:tc>
        <w:tc>
          <w:tcPr>
            <w:tcW w:w="1801" w:type="pct"/>
          </w:tcPr>
          <w:p w:rsidR="0031559D" w:rsidRDefault="0031559D" w:rsidP="00D334AA">
            <w:r>
              <w:t>RESPONSE</w:t>
            </w:r>
          </w:p>
        </w:tc>
        <w:tc>
          <w:tcPr>
            <w:tcW w:w="2552" w:type="pct"/>
          </w:tcPr>
          <w:p w:rsidR="0031559D" w:rsidRDefault="009C6522" w:rsidP="00D334AA">
            <w:r>
              <w:t>Antwoord op een schrijf opdracht</w:t>
            </w:r>
          </w:p>
        </w:tc>
      </w:tr>
      <w:tr w:rsidR="0031559D" w:rsidTr="006D4E91">
        <w:tc>
          <w:tcPr>
            <w:tcW w:w="285" w:type="pct"/>
          </w:tcPr>
          <w:p w:rsidR="0031559D" w:rsidRDefault="0031559D" w:rsidP="00D334AA">
            <w:r>
              <w:t>1</w:t>
            </w:r>
          </w:p>
        </w:tc>
        <w:tc>
          <w:tcPr>
            <w:tcW w:w="362" w:type="pct"/>
          </w:tcPr>
          <w:p w:rsidR="0031559D" w:rsidRDefault="0031559D" w:rsidP="00D334AA">
            <w:r>
              <w:t>0x01</w:t>
            </w:r>
          </w:p>
        </w:tc>
        <w:tc>
          <w:tcPr>
            <w:tcW w:w="1801" w:type="pct"/>
          </w:tcPr>
          <w:p w:rsidR="0031559D" w:rsidRDefault="0031559D" w:rsidP="00D334AA">
            <w:r>
              <w:t>READ_FIRMWARE_VERSION</w:t>
            </w:r>
          </w:p>
        </w:tc>
        <w:tc>
          <w:tcPr>
            <w:tcW w:w="2552" w:type="pct"/>
          </w:tcPr>
          <w:p w:rsidR="0031559D" w:rsidRDefault="009C6522" w:rsidP="00D334AA">
            <w:r>
              <w:t>Lees de firmware versie uit</w:t>
            </w:r>
          </w:p>
        </w:tc>
      </w:tr>
      <w:tr w:rsidR="0031559D" w:rsidTr="006D4E91">
        <w:tc>
          <w:tcPr>
            <w:tcW w:w="285" w:type="pct"/>
          </w:tcPr>
          <w:p w:rsidR="0031559D" w:rsidRDefault="0031559D" w:rsidP="00D334AA">
            <w:r>
              <w:t>2</w:t>
            </w:r>
          </w:p>
        </w:tc>
        <w:tc>
          <w:tcPr>
            <w:tcW w:w="362" w:type="pct"/>
          </w:tcPr>
          <w:p w:rsidR="0031559D" w:rsidRDefault="0031559D" w:rsidP="00D334AA">
            <w:r>
              <w:t>0x02</w:t>
            </w:r>
          </w:p>
        </w:tc>
        <w:tc>
          <w:tcPr>
            <w:tcW w:w="1801" w:type="pct"/>
          </w:tcPr>
          <w:p w:rsidR="0031559D" w:rsidRDefault="0031559D" w:rsidP="00D334AA">
            <w:r>
              <w:t>READ_HARDWARE_VERSION</w:t>
            </w:r>
          </w:p>
        </w:tc>
        <w:tc>
          <w:tcPr>
            <w:tcW w:w="2552" w:type="pct"/>
          </w:tcPr>
          <w:p w:rsidR="0031559D" w:rsidRDefault="009C6522" w:rsidP="00D334AA">
            <w:r>
              <w:t>Lees de hardware versie uit</w:t>
            </w:r>
          </w:p>
        </w:tc>
      </w:tr>
      <w:tr w:rsidR="0031559D" w:rsidTr="006D4E91">
        <w:tc>
          <w:tcPr>
            <w:tcW w:w="285" w:type="pct"/>
          </w:tcPr>
          <w:p w:rsidR="0031559D" w:rsidRDefault="0031559D" w:rsidP="00D334AA">
            <w:r>
              <w:t>3</w:t>
            </w:r>
          </w:p>
        </w:tc>
        <w:tc>
          <w:tcPr>
            <w:tcW w:w="362" w:type="pct"/>
          </w:tcPr>
          <w:p w:rsidR="0031559D" w:rsidRDefault="0031559D" w:rsidP="00D334AA">
            <w:r>
              <w:t>0x03</w:t>
            </w:r>
          </w:p>
        </w:tc>
        <w:tc>
          <w:tcPr>
            <w:tcW w:w="1801" w:type="pct"/>
          </w:tcPr>
          <w:p w:rsidR="0031559D" w:rsidRDefault="0031559D" w:rsidP="00D334AA">
            <w:r>
              <w:t>READ_DS18B20_STATE</w:t>
            </w:r>
          </w:p>
        </w:tc>
        <w:tc>
          <w:tcPr>
            <w:tcW w:w="2552" w:type="pct"/>
          </w:tcPr>
          <w:p w:rsidR="0031559D" w:rsidRDefault="009C6522" w:rsidP="009C6522">
            <w:r>
              <w:t>Lees de temperatuur resolutie en status uit.</w:t>
            </w:r>
          </w:p>
        </w:tc>
      </w:tr>
      <w:tr w:rsidR="009C6522" w:rsidTr="006D4E91">
        <w:tc>
          <w:tcPr>
            <w:tcW w:w="285" w:type="pct"/>
          </w:tcPr>
          <w:p w:rsidR="009C6522" w:rsidRDefault="009C6522" w:rsidP="009C6522">
            <w:r>
              <w:t>131</w:t>
            </w:r>
          </w:p>
        </w:tc>
        <w:tc>
          <w:tcPr>
            <w:tcW w:w="362" w:type="pct"/>
          </w:tcPr>
          <w:p w:rsidR="009C6522" w:rsidRDefault="009C6522" w:rsidP="009C6522">
            <w:r>
              <w:t>0x83</w:t>
            </w:r>
          </w:p>
        </w:tc>
        <w:tc>
          <w:tcPr>
            <w:tcW w:w="1801" w:type="pct"/>
          </w:tcPr>
          <w:p w:rsidR="009C6522" w:rsidRDefault="009C6522" w:rsidP="009C6522">
            <w:r>
              <w:t>WRITE_DS18B20_STATE</w:t>
            </w:r>
          </w:p>
        </w:tc>
        <w:tc>
          <w:tcPr>
            <w:tcW w:w="2552" w:type="pct"/>
          </w:tcPr>
          <w:p w:rsidR="009C6522" w:rsidRDefault="009C6522" w:rsidP="009C6522">
            <w:r>
              <w:t>Beschrijf de temperatuur resolutie en status.</w:t>
            </w:r>
          </w:p>
        </w:tc>
      </w:tr>
      <w:tr w:rsidR="009C6522" w:rsidTr="006D4E91">
        <w:tc>
          <w:tcPr>
            <w:tcW w:w="285" w:type="pct"/>
          </w:tcPr>
          <w:p w:rsidR="009C6522" w:rsidRDefault="009C6522" w:rsidP="009C6522">
            <w:r>
              <w:t>4</w:t>
            </w:r>
          </w:p>
        </w:tc>
        <w:tc>
          <w:tcPr>
            <w:tcW w:w="362" w:type="pct"/>
          </w:tcPr>
          <w:p w:rsidR="009C6522" w:rsidRDefault="009C6522" w:rsidP="009C6522">
            <w:r>
              <w:t>0x04</w:t>
            </w:r>
          </w:p>
        </w:tc>
        <w:tc>
          <w:tcPr>
            <w:tcW w:w="1801" w:type="pct"/>
          </w:tcPr>
          <w:p w:rsidR="009C6522" w:rsidRDefault="009C6522" w:rsidP="009C6522">
            <w:r w:rsidRPr="009C6522">
              <w:t>READ_DS18B20_CONVERSION</w:t>
            </w:r>
          </w:p>
        </w:tc>
        <w:tc>
          <w:tcPr>
            <w:tcW w:w="2552" w:type="pct"/>
          </w:tcPr>
          <w:p w:rsidR="009C6522" w:rsidRDefault="009C6522" w:rsidP="009C6522">
            <w:r>
              <w:t>Lees de laatste temperatuur conversie waardes</w:t>
            </w:r>
          </w:p>
        </w:tc>
      </w:tr>
      <w:tr w:rsidR="009C6522" w:rsidTr="006D4E91">
        <w:tc>
          <w:tcPr>
            <w:tcW w:w="285" w:type="pct"/>
          </w:tcPr>
          <w:p w:rsidR="009C6522" w:rsidRDefault="009C6522" w:rsidP="009C6522">
            <w:r>
              <w:t>132</w:t>
            </w:r>
          </w:p>
        </w:tc>
        <w:tc>
          <w:tcPr>
            <w:tcW w:w="362" w:type="pct"/>
          </w:tcPr>
          <w:p w:rsidR="009C6522" w:rsidRDefault="009C6522" w:rsidP="009C6522">
            <w:r>
              <w:t>0x84</w:t>
            </w:r>
          </w:p>
        </w:tc>
        <w:tc>
          <w:tcPr>
            <w:tcW w:w="1801" w:type="pct"/>
          </w:tcPr>
          <w:p w:rsidR="009C6522" w:rsidRDefault="009C6522" w:rsidP="009C6522">
            <w:r>
              <w:t>WRITE</w:t>
            </w:r>
            <w:r w:rsidRPr="009C6522">
              <w:t>_DS18B20_CONVERSION</w:t>
            </w:r>
          </w:p>
        </w:tc>
        <w:tc>
          <w:tcPr>
            <w:tcW w:w="2552" w:type="pct"/>
          </w:tcPr>
          <w:p w:rsidR="009C6522" w:rsidRDefault="009C6522" w:rsidP="009C6522">
            <w:r>
              <w:t>Start een temperatuur conversie</w:t>
            </w:r>
          </w:p>
        </w:tc>
      </w:tr>
      <w:tr w:rsidR="009C6522" w:rsidTr="006D4E91">
        <w:tc>
          <w:tcPr>
            <w:tcW w:w="285" w:type="pct"/>
          </w:tcPr>
          <w:p w:rsidR="009C6522" w:rsidRDefault="009C6522" w:rsidP="009C6522">
            <w:r>
              <w:t>5</w:t>
            </w:r>
          </w:p>
        </w:tc>
        <w:tc>
          <w:tcPr>
            <w:tcW w:w="362" w:type="pct"/>
          </w:tcPr>
          <w:p w:rsidR="009C6522" w:rsidRDefault="009C6522" w:rsidP="009C6522">
            <w:r>
              <w:t>0x05</w:t>
            </w:r>
          </w:p>
        </w:tc>
        <w:tc>
          <w:tcPr>
            <w:tcW w:w="1801" w:type="pct"/>
          </w:tcPr>
          <w:p w:rsidR="009C6522" w:rsidRDefault="009C6522" w:rsidP="009C6522">
            <w:r w:rsidRPr="0031559D">
              <w:t>READ_DS18B20_CONFIG</w:t>
            </w:r>
          </w:p>
        </w:tc>
        <w:tc>
          <w:tcPr>
            <w:tcW w:w="2552" w:type="pct"/>
          </w:tcPr>
          <w:p w:rsidR="009C6522" w:rsidRDefault="009C6522" w:rsidP="009C6522">
            <w:r>
              <w:t>N.A.</w:t>
            </w:r>
          </w:p>
        </w:tc>
      </w:tr>
      <w:tr w:rsidR="009C6522" w:rsidTr="006D4E91">
        <w:tc>
          <w:tcPr>
            <w:tcW w:w="285" w:type="pct"/>
          </w:tcPr>
          <w:p w:rsidR="009C6522" w:rsidRDefault="009C6522" w:rsidP="009C6522">
            <w:r>
              <w:t>6</w:t>
            </w:r>
          </w:p>
        </w:tc>
        <w:tc>
          <w:tcPr>
            <w:tcW w:w="362" w:type="pct"/>
          </w:tcPr>
          <w:p w:rsidR="009C6522" w:rsidRDefault="009C6522" w:rsidP="009C6522">
            <w:r>
              <w:t>0x06</w:t>
            </w:r>
          </w:p>
        </w:tc>
        <w:tc>
          <w:tcPr>
            <w:tcW w:w="1801" w:type="pct"/>
          </w:tcPr>
          <w:p w:rsidR="009C6522" w:rsidRDefault="009C6522" w:rsidP="009C6522">
            <w:r w:rsidRPr="0031559D">
              <w:t>READ_BME280_STATE</w:t>
            </w:r>
          </w:p>
        </w:tc>
        <w:tc>
          <w:tcPr>
            <w:tcW w:w="2552" w:type="pct"/>
          </w:tcPr>
          <w:p w:rsidR="009C6522" w:rsidRDefault="009C6522" w:rsidP="009C6522">
            <w:r>
              <w:t>N.A.</w:t>
            </w:r>
          </w:p>
        </w:tc>
      </w:tr>
      <w:tr w:rsidR="009C6522" w:rsidTr="006D4E91">
        <w:tc>
          <w:tcPr>
            <w:tcW w:w="285" w:type="pct"/>
          </w:tcPr>
          <w:p w:rsidR="009C6522" w:rsidRDefault="009C6522" w:rsidP="009C6522">
            <w:r>
              <w:t>7</w:t>
            </w:r>
          </w:p>
        </w:tc>
        <w:tc>
          <w:tcPr>
            <w:tcW w:w="362" w:type="pct"/>
          </w:tcPr>
          <w:p w:rsidR="009C6522" w:rsidRDefault="009C6522" w:rsidP="009C6522">
            <w:r>
              <w:t>0x07</w:t>
            </w:r>
          </w:p>
        </w:tc>
        <w:tc>
          <w:tcPr>
            <w:tcW w:w="1801" w:type="pct"/>
          </w:tcPr>
          <w:p w:rsidR="009C6522" w:rsidRDefault="009C6522" w:rsidP="009C6522">
            <w:r w:rsidRPr="0031559D">
              <w:t>READ_BME280_CONVERSION</w:t>
            </w:r>
          </w:p>
        </w:tc>
        <w:tc>
          <w:tcPr>
            <w:tcW w:w="2552" w:type="pct"/>
          </w:tcPr>
          <w:p w:rsidR="009C6522" w:rsidRDefault="009C6522" w:rsidP="009C6522">
            <w:r>
              <w:t>N.A.</w:t>
            </w:r>
          </w:p>
        </w:tc>
      </w:tr>
      <w:tr w:rsidR="009C6522" w:rsidTr="006D4E91">
        <w:tc>
          <w:tcPr>
            <w:tcW w:w="285" w:type="pct"/>
          </w:tcPr>
          <w:p w:rsidR="009C6522" w:rsidRDefault="009C6522" w:rsidP="009C6522">
            <w:r>
              <w:t>8</w:t>
            </w:r>
          </w:p>
        </w:tc>
        <w:tc>
          <w:tcPr>
            <w:tcW w:w="362" w:type="pct"/>
          </w:tcPr>
          <w:p w:rsidR="009C6522" w:rsidRDefault="009C6522" w:rsidP="009C6522">
            <w:r>
              <w:t>0x08</w:t>
            </w:r>
          </w:p>
        </w:tc>
        <w:tc>
          <w:tcPr>
            <w:tcW w:w="1801" w:type="pct"/>
          </w:tcPr>
          <w:p w:rsidR="009C6522" w:rsidRDefault="009C6522" w:rsidP="009C6522">
            <w:r w:rsidRPr="0031559D">
              <w:t>READ_BME280_I2C</w:t>
            </w:r>
          </w:p>
        </w:tc>
        <w:tc>
          <w:tcPr>
            <w:tcW w:w="2552" w:type="pct"/>
          </w:tcPr>
          <w:p w:rsidR="009C6522" w:rsidRDefault="009C6522" w:rsidP="009C6522">
            <w:r>
              <w:t>N.A.</w:t>
            </w:r>
          </w:p>
        </w:tc>
      </w:tr>
      <w:tr w:rsidR="009C6522" w:rsidTr="006D4E91">
        <w:tc>
          <w:tcPr>
            <w:tcW w:w="285" w:type="pct"/>
          </w:tcPr>
          <w:p w:rsidR="009C6522" w:rsidRDefault="009C6522" w:rsidP="009C6522">
            <w:r>
              <w:t>9</w:t>
            </w:r>
          </w:p>
        </w:tc>
        <w:tc>
          <w:tcPr>
            <w:tcW w:w="362" w:type="pct"/>
          </w:tcPr>
          <w:p w:rsidR="009C6522" w:rsidRDefault="009C6522" w:rsidP="009C6522">
            <w:r>
              <w:t>0x09</w:t>
            </w:r>
          </w:p>
        </w:tc>
        <w:tc>
          <w:tcPr>
            <w:tcW w:w="1801" w:type="pct"/>
          </w:tcPr>
          <w:p w:rsidR="009C6522" w:rsidRDefault="009C6522" w:rsidP="009C6522">
            <w:r w:rsidRPr="0031559D">
              <w:t>READ_HX711_STATE</w:t>
            </w:r>
          </w:p>
        </w:tc>
        <w:tc>
          <w:tcPr>
            <w:tcW w:w="2552" w:type="pct"/>
          </w:tcPr>
          <w:p w:rsidR="009C6522" w:rsidRDefault="009C6522" w:rsidP="009C6522">
            <w:r>
              <w:t>N.A.</w:t>
            </w:r>
          </w:p>
        </w:tc>
      </w:tr>
      <w:tr w:rsidR="009C6522" w:rsidTr="006D4E91">
        <w:tc>
          <w:tcPr>
            <w:tcW w:w="285" w:type="pct"/>
          </w:tcPr>
          <w:p w:rsidR="009C6522" w:rsidRDefault="009C6522" w:rsidP="009C6522">
            <w:r>
              <w:t>10</w:t>
            </w:r>
          </w:p>
        </w:tc>
        <w:tc>
          <w:tcPr>
            <w:tcW w:w="362" w:type="pct"/>
          </w:tcPr>
          <w:p w:rsidR="009C6522" w:rsidRDefault="009C6522" w:rsidP="009C6522">
            <w:r>
              <w:t>0x0A</w:t>
            </w:r>
          </w:p>
        </w:tc>
        <w:tc>
          <w:tcPr>
            <w:tcW w:w="1801" w:type="pct"/>
          </w:tcPr>
          <w:p w:rsidR="009C6522" w:rsidRDefault="009C6522" w:rsidP="009C6522">
            <w:r w:rsidRPr="0031559D">
              <w:t>READ_HX711_CONVERSION</w:t>
            </w:r>
          </w:p>
        </w:tc>
        <w:tc>
          <w:tcPr>
            <w:tcW w:w="2552" w:type="pct"/>
          </w:tcPr>
          <w:p w:rsidR="009C6522" w:rsidRDefault="009C6522" w:rsidP="009C6522">
            <w:r>
              <w:t>Lees het laatste meet resultaat</w:t>
            </w:r>
          </w:p>
        </w:tc>
      </w:tr>
      <w:tr w:rsidR="009C6522" w:rsidTr="006D4E91">
        <w:tc>
          <w:tcPr>
            <w:tcW w:w="285" w:type="pct"/>
          </w:tcPr>
          <w:p w:rsidR="009C6522" w:rsidRDefault="009C6522" w:rsidP="009C6522">
            <w:r>
              <w:t>138</w:t>
            </w:r>
          </w:p>
        </w:tc>
        <w:tc>
          <w:tcPr>
            <w:tcW w:w="362" w:type="pct"/>
          </w:tcPr>
          <w:p w:rsidR="009C6522" w:rsidRDefault="009C6522" w:rsidP="009C6522">
            <w:r>
              <w:t>0x8A</w:t>
            </w:r>
          </w:p>
        </w:tc>
        <w:tc>
          <w:tcPr>
            <w:tcW w:w="1801" w:type="pct"/>
          </w:tcPr>
          <w:p w:rsidR="009C6522" w:rsidRDefault="009C6522" w:rsidP="009C6522">
            <w:r>
              <w:t>WRITE</w:t>
            </w:r>
            <w:r w:rsidRPr="0031559D">
              <w:t>_HX711_CONVERSION</w:t>
            </w:r>
          </w:p>
        </w:tc>
        <w:tc>
          <w:tcPr>
            <w:tcW w:w="2552" w:type="pct"/>
          </w:tcPr>
          <w:p w:rsidR="009C6522" w:rsidRDefault="009C6522" w:rsidP="009C6522">
            <w:r>
              <w:t>Start een nieuwe meting op een kanaal</w:t>
            </w:r>
          </w:p>
        </w:tc>
      </w:tr>
      <w:tr w:rsidR="009C6522" w:rsidTr="006D4E91">
        <w:tc>
          <w:tcPr>
            <w:tcW w:w="285" w:type="pct"/>
          </w:tcPr>
          <w:p w:rsidR="009C6522" w:rsidRDefault="009C6522" w:rsidP="009C6522">
            <w:r>
              <w:t>11</w:t>
            </w:r>
          </w:p>
        </w:tc>
        <w:tc>
          <w:tcPr>
            <w:tcW w:w="362" w:type="pct"/>
          </w:tcPr>
          <w:p w:rsidR="009C6522" w:rsidRDefault="009C6522" w:rsidP="009C6522">
            <w:r>
              <w:t>0x0B</w:t>
            </w:r>
          </w:p>
        </w:tc>
        <w:tc>
          <w:tcPr>
            <w:tcW w:w="1801" w:type="pct"/>
          </w:tcPr>
          <w:p w:rsidR="009C6522" w:rsidRDefault="009C6522" w:rsidP="009C6522">
            <w:r w:rsidRPr="0031559D">
              <w:t>READ_AUDIO_ADC_STATE</w:t>
            </w:r>
          </w:p>
        </w:tc>
        <w:tc>
          <w:tcPr>
            <w:tcW w:w="2552" w:type="pct"/>
          </w:tcPr>
          <w:p w:rsidR="009C6522" w:rsidRDefault="009C6522" w:rsidP="009C6522">
            <w:r>
              <w:t>N.A.</w:t>
            </w:r>
          </w:p>
        </w:tc>
      </w:tr>
      <w:tr w:rsidR="009C6522" w:rsidTr="006D4E91">
        <w:tc>
          <w:tcPr>
            <w:tcW w:w="285" w:type="pct"/>
          </w:tcPr>
          <w:p w:rsidR="009C6522" w:rsidRDefault="009C6522" w:rsidP="009C6522">
            <w:r>
              <w:t>12</w:t>
            </w:r>
          </w:p>
        </w:tc>
        <w:tc>
          <w:tcPr>
            <w:tcW w:w="362" w:type="pct"/>
          </w:tcPr>
          <w:p w:rsidR="009C6522" w:rsidRDefault="009C6522" w:rsidP="009C6522">
            <w:r>
              <w:t>0x0C</w:t>
            </w:r>
          </w:p>
        </w:tc>
        <w:tc>
          <w:tcPr>
            <w:tcW w:w="1801" w:type="pct"/>
          </w:tcPr>
          <w:p w:rsidR="009C6522" w:rsidRDefault="009C6522" w:rsidP="009C6522">
            <w:r w:rsidRPr="0031559D">
              <w:t>READ_AUDIO_ADC_CONVERSION</w:t>
            </w:r>
          </w:p>
        </w:tc>
        <w:tc>
          <w:tcPr>
            <w:tcW w:w="2552" w:type="pct"/>
          </w:tcPr>
          <w:p w:rsidR="009C6522" w:rsidRDefault="009C6522" w:rsidP="009C6522">
            <w:r>
              <w:t>N.A.</w:t>
            </w:r>
          </w:p>
        </w:tc>
      </w:tr>
      <w:tr w:rsidR="009C6522" w:rsidTr="006D4E91">
        <w:tc>
          <w:tcPr>
            <w:tcW w:w="285" w:type="pct"/>
          </w:tcPr>
          <w:p w:rsidR="009C6522" w:rsidRDefault="009C6522" w:rsidP="009C6522">
            <w:r>
              <w:t>13</w:t>
            </w:r>
          </w:p>
        </w:tc>
        <w:tc>
          <w:tcPr>
            <w:tcW w:w="362" w:type="pct"/>
          </w:tcPr>
          <w:p w:rsidR="009C6522" w:rsidRDefault="009C6522" w:rsidP="009C6522">
            <w:r>
              <w:t>0x0D</w:t>
            </w:r>
          </w:p>
        </w:tc>
        <w:tc>
          <w:tcPr>
            <w:tcW w:w="1801" w:type="pct"/>
          </w:tcPr>
          <w:p w:rsidR="009C6522" w:rsidRDefault="009C6522" w:rsidP="009C6522">
            <w:r w:rsidRPr="0031559D">
              <w:t>READ_AUDIO_ADC_I2C</w:t>
            </w:r>
          </w:p>
        </w:tc>
        <w:tc>
          <w:tcPr>
            <w:tcW w:w="2552" w:type="pct"/>
          </w:tcPr>
          <w:p w:rsidR="009C6522" w:rsidRDefault="009C6522" w:rsidP="009C6522">
            <w:r>
              <w:t>N.A.</w:t>
            </w:r>
          </w:p>
        </w:tc>
      </w:tr>
      <w:tr w:rsidR="009C6522" w:rsidTr="006D4E91">
        <w:tc>
          <w:tcPr>
            <w:tcW w:w="285" w:type="pct"/>
          </w:tcPr>
          <w:p w:rsidR="009C6522" w:rsidRDefault="009C6522" w:rsidP="009C6522">
            <w:r>
              <w:t>14</w:t>
            </w:r>
          </w:p>
        </w:tc>
        <w:tc>
          <w:tcPr>
            <w:tcW w:w="362" w:type="pct"/>
          </w:tcPr>
          <w:p w:rsidR="009C6522" w:rsidRDefault="009C6522" w:rsidP="009C6522">
            <w:r>
              <w:t>0x0E</w:t>
            </w:r>
          </w:p>
        </w:tc>
        <w:tc>
          <w:tcPr>
            <w:tcW w:w="1801" w:type="pct"/>
          </w:tcPr>
          <w:p w:rsidR="009C6522" w:rsidRDefault="009C6522" w:rsidP="009C6522">
            <w:r w:rsidRPr="0031559D">
              <w:t>READ_ATECC_READ_ID</w:t>
            </w:r>
          </w:p>
        </w:tc>
        <w:tc>
          <w:tcPr>
            <w:tcW w:w="2552" w:type="pct"/>
          </w:tcPr>
          <w:p w:rsidR="009C6522" w:rsidRDefault="009C6522" w:rsidP="009C6522">
            <w:r>
              <w:t>N.A.</w:t>
            </w:r>
          </w:p>
        </w:tc>
      </w:tr>
      <w:tr w:rsidR="009C6522" w:rsidTr="006D4E91">
        <w:tc>
          <w:tcPr>
            <w:tcW w:w="285" w:type="pct"/>
          </w:tcPr>
          <w:p w:rsidR="009C6522" w:rsidRDefault="009C6522" w:rsidP="009C6522">
            <w:r>
              <w:t>15</w:t>
            </w:r>
          </w:p>
        </w:tc>
        <w:tc>
          <w:tcPr>
            <w:tcW w:w="362" w:type="pct"/>
          </w:tcPr>
          <w:p w:rsidR="009C6522" w:rsidRDefault="009C6522" w:rsidP="009C6522">
            <w:r>
              <w:t>0x0F</w:t>
            </w:r>
          </w:p>
        </w:tc>
        <w:tc>
          <w:tcPr>
            <w:tcW w:w="1801" w:type="pct"/>
          </w:tcPr>
          <w:p w:rsidR="009C6522" w:rsidRDefault="009C6522" w:rsidP="009C6522">
            <w:r w:rsidRPr="0031559D">
              <w:t>READ_ATECC_I2C</w:t>
            </w:r>
          </w:p>
        </w:tc>
        <w:tc>
          <w:tcPr>
            <w:tcW w:w="2552" w:type="pct"/>
          </w:tcPr>
          <w:p w:rsidR="009C6522" w:rsidRDefault="009C6522" w:rsidP="009C6522">
            <w:r>
              <w:t>N.A.</w:t>
            </w:r>
          </w:p>
        </w:tc>
      </w:tr>
      <w:tr w:rsidR="009C6522" w:rsidTr="006D4E91">
        <w:tc>
          <w:tcPr>
            <w:tcW w:w="285" w:type="pct"/>
          </w:tcPr>
          <w:p w:rsidR="009C6522" w:rsidRDefault="009C6522" w:rsidP="009C6522">
            <w:r>
              <w:t>16</w:t>
            </w:r>
          </w:p>
        </w:tc>
        <w:tc>
          <w:tcPr>
            <w:tcW w:w="362" w:type="pct"/>
          </w:tcPr>
          <w:p w:rsidR="009C6522" w:rsidRDefault="009C6522" w:rsidP="009C6522">
            <w:r>
              <w:t>0x10</w:t>
            </w:r>
          </w:p>
        </w:tc>
        <w:tc>
          <w:tcPr>
            <w:tcW w:w="1801" w:type="pct"/>
          </w:tcPr>
          <w:p w:rsidR="009C6522" w:rsidRDefault="009C6522" w:rsidP="009C6522">
            <w:r w:rsidRPr="0031559D">
              <w:t>READ_BUZZER_STATE</w:t>
            </w:r>
          </w:p>
        </w:tc>
        <w:tc>
          <w:tcPr>
            <w:tcW w:w="2552" w:type="pct"/>
          </w:tcPr>
          <w:p w:rsidR="009C6522" w:rsidRDefault="009C6522" w:rsidP="009C6522">
            <w:r>
              <w:t>N.A.</w:t>
            </w:r>
          </w:p>
        </w:tc>
      </w:tr>
      <w:tr w:rsidR="009C6522" w:rsidTr="006D4E91">
        <w:tc>
          <w:tcPr>
            <w:tcW w:w="285" w:type="pct"/>
          </w:tcPr>
          <w:p w:rsidR="009C6522" w:rsidRDefault="009C6522" w:rsidP="009C6522">
            <w:r>
              <w:t>17</w:t>
            </w:r>
          </w:p>
        </w:tc>
        <w:tc>
          <w:tcPr>
            <w:tcW w:w="362" w:type="pct"/>
          </w:tcPr>
          <w:p w:rsidR="009C6522" w:rsidRDefault="009C6522" w:rsidP="009C6522">
            <w:r>
              <w:t>0x11</w:t>
            </w:r>
          </w:p>
        </w:tc>
        <w:tc>
          <w:tcPr>
            <w:tcW w:w="1801" w:type="pct"/>
          </w:tcPr>
          <w:p w:rsidR="009C6522" w:rsidRDefault="009C6522" w:rsidP="009C6522">
            <w:r w:rsidRPr="0031559D">
              <w:t>READ_BUZZER_TUNE</w:t>
            </w:r>
          </w:p>
        </w:tc>
        <w:tc>
          <w:tcPr>
            <w:tcW w:w="2552" w:type="pct"/>
          </w:tcPr>
          <w:p w:rsidR="009C6522" w:rsidRDefault="009C6522" w:rsidP="009C6522">
            <w:r>
              <w:t>N.A.</w:t>
            </w:r>
          </w:p>
        </w:tc>
      </w:tr>
      <w:tr w:rsidR="009C6522" w:rsidTr="006D4E91">
        <w:tc>
          <w:tcPr>
            <w:tcW w:w="285" w:type="pct"/>
          </w:tcPr>
          <w:p w:rsidR="009C6522" w:rsidRDefault="009C6522" w:rsidP="009C6522">
            <w:r>
              <w:t>18</w:t>
            </w:r>
          </w:p>
        </w:tc>
        <w:tc>
          <w:tcPr>
            <w:tcW w:w="362" w:type="pct"/>
          </w:tcPr>
          <w:p w:rsidR="009C6522" w:rsidRDefault="009C6522" w:rsidP="009C6522">
            <w:r>
              <w:t>0x12</w:t>
            </w:r>
          </w:p>
        </w:tc>
        <w:tc>
          <w:tcPr>
            <w:tcW w:w="1801" w:type="pct"/>
          </w:tcPr>
          <w:p w:rsidR="009C6522" w:rsidRDefault="009C6522" w:rsidP="009C6522">
            <w:r w:rsidRPr="0031559D">
              <w:t>READ_BUZZER_CUSTOM_TUNE</w:t>
            </w:r>
          </w:p>
        </w:tc>
        <w:tc>
          <w:tcPr>
            <w:tcW w:w="2552" w:type="pct"/>
          </w:tcPr>
          <w:p w:rsidR="009C6522" w:rsidRDefault="009C6522" w:rsidP="009C6522">
            <w:r>
              <w:t>N.A.</w:t>
            </w:r>
          </w:p>
        </w:tc>
      </w:tr>
      <w:tr w:rsidR="009C6522" w:rsidTr="006D4E91">
        <w:tc>
          <w:tcPr>
            <w:tcW w:w="285" w:type="pct"/>
          </w:tcPr>
          <w:p w:rsidR="009C6522" w:rsidRDefault="009C6522" w:rsidP="009C6522">
            <w:r>
              <w:t>19</w:t>
            </w:r>
          </w:p>
        </w:tc>
        <w:tc>
          <w:tcPr>
            <w:tcW w:w="362" w:type="pct"/>
          </w:tcPr>
          <w:p w:rsidR="009C6522" w:rsidRDefault="009C6522" w:rsidP="009C6522">
            <w:r>
              <w:t>0x13</w:t>
            </w:r>
          </w:p>
        </w:tc>
        <w:tc>
          <w:tcPr>
            <w:tcW w:w="1801" w:type="pct"/>
          </w:tcPr>
          <w:p w:rsidR="009C6522" w:rsidRDefault="009C6522" w:rsidP="009C6522">
            <w:r w:rsidRPr="0031559D">
              <w:t>READ_SQ_MIN_STATE</w:t>
            </w:r>
          </w:p>
        </w:tc>
        <w:tc>
          <w:tcPr>
            <w:tcW w:w="2552" w:type="pct"/>
          </w:tcPr>
          <w:p w:rsidR="009C6522" w:rsidRDefault="009C6522" w:rsidP="009C6522">
            <w:r>
              <w:t>N.A.</w:t>
            </w:r>
          </w:p>
        </w:tc>
      </w:tr>
      <w:tr w:rsidR="009C6522" w:rsidRPr="009C6522" w:rsidTr="006D4E91">
        <w:tc>
          <w:tcPr>
            <w:tcW w:w="285" w:type="pct"/>
          </w:tcPr>
          <w:p w:rsidR="009C6522" w:rsidRDefault="009C6522" w:rsidP="009C6522">
            <w:r>
              <w:t>20</w:t>
            </w:r>
          </w:p>
        </w:tc>
        <w:tc>
          <w:tcPr>
            <w:tcW w:w="362" w:type="pct"/>
          </w:tcPr>
          <w:p w:rsidR="009C6522" w:rsidRDefault="009C6522" w:rsidP="009C6522">
            <w:r>
              <w:t>0x14</w:t>
            </w:r>
          </w:p>
        </w:tc>
        <w:tc>
          <w:tcPr>
            <w:tcW w:w="1801" w:type="pct"/>
          </w:tcPr>
          <w:p w:rsidR="009C6522" w:rsidRDefault="009C6522" w:rsidP="009C6522">
            <w:r w:rsidRPr="0031559D">
              <w:t>READ_LORAWAN_STATE</w:t>
            </w:r>
          </w:p>
        </w:tc>
        <w:tc>
          <w:tcPr>
            <w:tcW w:w="2552" w:type="pct"/>
          </w:tcPr>
          <w:p w:rsidR="009C6522" w:rsidRPr="009C6522" w:rsidRDefault="006D4E91" w:rsidP="006D4E91">
            <w:pPr>
              <w:rPr>
                <w:lang w:val="en-GB"/>
              </w:rPr>
            </w:pPr>
            <w:r>
              <w:rPr>
                <w:lang w:val="en-GB"/>
              </w:rPr>
              <w:t>Lees de LoRaWAN status: aan/uit, joined, duty-cycle, Adaptive Data Rate, correcte sleutels</w:t>
            </w:r>
          </w:p>
        </w:tc>
      </w:tr>
      <w:tr w:rsidR="009C6522" w:rsidTr="006D4E91">
        <w:tc>
          <w:tcPr>
            <w:tcW w:w="285" w:type="pct"/>
          </w:tcPr>
          <w:p w:rsidR="009C6522" w:rsidRDefault="009C6522" w:rsidP="009C6522">
            <w:r>
              <w:t>148</w:t>
            </w:r>
          </w:p>
        </w:tc>
        <w:tc>
          <w:tcPr>
            <w:tcW w:w="362" w:type="pct"/>
          </w:tcPr>
          <w:p w:rsidR="009C6522" w:rsidRDefault="009C6522" w:rsidP="009C6522">
            <w:r>
              <w:t>0x94</w:t>
            </w:r>
          </w:p>
        </w:tc>
        <w:tc>
          <w:tcPr>
            <w:tcW w:w="1801" w:type="pct"/>
          </w:tcPr>
          <w:p w:rsidR="009C6522" w:rsidRDefault="009C6522" w:rsidP="009C6522">
            <w:r>
              <w:t>WRITE</w:t>
            </w:r>
            <w:r w:rsidRPr="0031559D">
              <w:t>_LORAWAN_STATE</w:t>
            </w:r>
          </w:p>
        </w:tc>
        <w:tc>
          <w:tcPr>
            <w:tcW w:w="2552" w:type="pct"/>
          </w:tcPr>
          <w:p w:rsidR="009C6522" w:rsidRDefault="006D4E91" w:rsidP="006D4E91">
            <w:r w:rsidRPr="006D4E91">
              <w:t>Schrijf de LoRaWAN status: aan/uit, duty-cycle, Adaptive Data Rate</w:t>
            </w:r>
          </w:p>
        </w:tc>
      </w:tr>
      <w:tr w:rsidR="009C6522" w:rsidRPr="0031559D" w:rsidTr="006D4E91">
        <w:tc>
          <w:tcPr>
            <w:tcW w:w="285" w:type="pct"/>
          </w:tcPr>
          <w:p w:rsidR="009C6522" w:rsidRDefault="009C6522" w:rsidP="009C6522">
            <w:r>
              <w:t>21</w:t>
            </w:r>
          </w:p>
        </w:tc>
        <w:tc>
          <w:tcPr>
            <w:tcW w:w="362" w:type="pct"/>
          </w:tcPr>
          <w:p w:rsidR="009C6522" w:rsidRDefault="009C6522" w:rsidP="009C6522">
            <w:r>
              <w:t>0x15</w:t>
            </w:r>
          </w:p>
        </w:tc>
        <w:tc>
          <w:tcPr>
            <w:tcW w:w="1801" w:type="pct"/>
          </w:tcPr>
          <w:p w:rsidR="009C6522" w:rsidRPr="0031559D" w:rsidRDefault="009C6522" w:rsidP="009C6522">
            <w:pPr>
              <w:rPr>
                <w:lang w:val="en-GB"/>
              </w:rPr>
            </w:pPr>
            <w:r w:rsidRPr="0031559D">
              <w:rPr>
                <w:lang w:val="en-GB"/>
              </w:rPr>
              <w:t>READ_LORAWAN_DEVEUI</w:t>
            </w:r>
          </w:p>
        </w:tc>
        <w:tc>
          <w:tcPr>
            <w:tcW w:w="2552" w:type="pct"/>
          </w:tcPr>
          <w:p w:rsidR="009C6522" w:rsidRPr="0031559D" w:rsidRDefault="006D4E91" w:rsidP="009C6522">
            <w:pPr>
              <w:rPr>
                <w:lang w:val="en-GB"/>
              </w:rPr>
            </w:pPr>
            <w:r>
              <w:rPr>
                <w:lang w:val="en-GB"/>
              </w:rPr>
              <w:t>Lees de DEVEUI, 8 bytes</w:t>
            </w:r>
          </w:p>
        </w:tc>
      </w:tr>
      <w:tr w:rsidR="009C6522" w:rsidRPr="0031559D" w:rsidTr="006D4E91">
        <w:tc>
          <w:tcPr>
            <w:tcW w:w="285" w:type="pct"/>
          </w:tcPr>
          <w:p w:rsidR="009C6522" w:rsidRDefault="009C6522" w:rsidP="009C6522">
            <w:r>
              <w:t>149</w:t>
            </w:r>
          </w:p>
        </w:tc>
        <w:tc>
          <w:tcPr>
            <w:tcW w:w="362" w:type="pct"/>
          </w:tcPr>
          <w:p w:rsidR="009C6522" w:rsidRDefault="009C6522" w:rsidP="009C6522">
            <w:r>
              <w:t>0x95</w:t>
            </w:r>
          </w:p>
        </w:tc>
        <w:tc>
          <w:tcPr>
            <w:tcW w:w="1801" w:type="pct"/>
          </w:tcPr>
          <w:p w:rsidR="009C6522" w:rsidRPr="0031559D" w:rsidRDefault="00D24390" w:rsidP="009C6522">
            <w:pPr>
              <w:rPr>
                <w:lang w:val="en-GB"/>
              </w:rPr>
            </w:pPr>
            <w:r>
              <w:rPr>
                <w:lang w:val="en-GB"/>
              </w:rPr>
              <w:t>WRITE</w:t>
            </w:r>
            <w:r w:rsidR="009C6522" w:rsidRPr="0031559D">
              <w:rPr>
                <w:lang w:val="en-GB"/>
              </w:rPr>
              <w:t>_LORAWAN_DEVEUI</w:t>
            </w:r>
          </w:p>
        </w:tc>
        <w:tc>
          <w:tcPr>
            <w:tcW w:w="2552" w:type="pct"/>
          </w:tcPr>
          <w:p w:rsidR="009C6522" w:rsidRPr="0031559D" w:rsidRDefault="006D4E91" w:rsidP="009C6522">
            <w:pPr>
              <w:rPr>
                <w:lang w:val="en-GB"/>
              </w:rPr>
            </w:pPr>
            <w:r>
              <w:rPr>
                <w:lang w:val="en-GB"/>
              </w:rPr>
              <w:t>Schrijf de DEVEUI, 8 bytes</w:t>
            </w:r>
          </w:p>
        </w:tc>
      </w:tr>
      <w:tr w:rsidR="009C6522" w:rsidTr="006D4E91">
        <w:tc>
          <w:tcPr>
            <w:tcW w:w="285" w:type="pct"/>
          </w:tcPr>
          <w:p w:rsidR="009C6522" w:rsidRDefault="009C6522" w:rsidP="009C6522">
            <w:r>
              <w:t>22</w:t>
            </w:r>
          </w:p>
        </w:tc>
        <w:tc>
          <w:tcPr>
            <w:tcW w:w="362" w:type="pct"/>
          </w:tcPr>
          <w:p w:rsidR="009C6522" w:rsidRDefault="009C6522" w:rsidP="009C6522">
            <w:r>
              <w:t>0x16</w:t>
            </w:r>
          </w:p>
        </w:tc>
        <w:tc>
          <w:tcPr>
            <w:tcW w:w="1801" w:type="pct"/>
          </w:tcPr>
          <w:p w:rsidR="009C6522" w:rsidRDefault="009C6522" w:rsidP="009C6522">
            <w:r w:rsidRPr="0031559D">
              <w:t>READ_LORAWAN_APPEUI</w:t>
            </w:r>
          </w:p>
        </w:tc>
        <w:tc>
          <w:tcPr>
            <w:tcW w:w="2552" w:type="pct"/>
          </w:tcPr>
          <w:p w:rsidR="009C6522" w:rsidRDefault="006D4E91" w:rsidP="006D4E91">
            <w:r>
              <w:rPr>
                <w:lang w:val="en-GB"/>
              </w:rPr>
              <w:t>Lees de APPEUI, 8 bytes</w:t>
            </w:r>
          </w:p>
        </w:tc>
      </w:tr>
      <w:tr w:rsidR="009C6522" w:rsidTr="006D4E91">
        <w:tc>
          <w:tcPr>
            <w:tcW w:w="285" w:type="pct"/>
          </w:tcPr>
          <w:p w:rsidR="009C6522" w:rsidRDefault="009C6522" w:rsidP="009C6522">
            <w:r>
              <w:t>150</w:t>
            </w:r>
          </w:p>
        </w:tc>
        <w:tc>
          <w:tcPr>
            <w:tcW w:w="362" w:type="pct"/>
          </w:tcPr>
          <w:p w:rsidR="009C6522" w:rsidRDefault="009C6522" w:rsidP="009C6522">
            <w:r>
              <w:t>0x96</w:t>
            </w:r>
          </w:p>
        </w:tc>
        <w:tc>
          <w:tcPr>
            <w:tcW w:w="1801" w:type="pct"/>
          </w:tcPr>
          <w:p w:rsidR="009C6522" w:rsidRDefault="009C6522" w:rsidP="009C6522">
            <w:r>
              <w:t>WRITE</w:t>
            </w:r>
            <w:r w:rsidRPr="0031559D">
              <w:t>_LORAWAN_APPEUI</w:t>
            </w:r>
          </w:p>
        </w:tc>
        <w:tc>
          <w:tcPr>
            <w:tcW w:w="2552" w:type="pct"/>
          </w:tcPr>
          <w:p w:rsidR="009C6522" w:rsidRDefault="006D4E91" w:rsidP="009C6522">
            <w:r>
              <w:t>Schrijf de APPEUI</w:t>
            </w:r>
            <w:r>
              <w:rPr>
                <w:lang w:val="en-GB"/>
              </w:rPr>
              <w:t>, 8 bytes</w:t>
            </w:r>
          </w:p>
        </w:tc>
      </w:tr>
      <w:tr w:rsidR="006D4E91" w:rsidTr="006D4E91">
        <w:tc>
          <w:tcPr>
            <w:tcW w:w="285" w:type="pct"/>
          </w:tcPr>
          <w:p w:rsidR="006D4E91" w:rsidRDefault="006D4E91" w:rsidP="006D4E91">
            <w:r>
              <w:t>23</w:t>
            </w:r>
          </w:p>
        </w:tc>
        <w:tc>
          <w:tcPr>
            <w:tcW w:w="362" w:type="pct"/>
          </w:tcPr>
          <w:p w:rsidR="006D4E91" w:rsidRDefault="006D4E91" w:rsidP="006D4E91">
            <w:r>
              <w:t>0x17</w:t>
            </w:r>
          </w:p>
        </w:tc>
        <w:tc>
          <w:tcPr>
            <w:tcW w:w="1801" w:type="pct"/>
          </w:tcPr>
          <w:p w:rsidR="006D4E91" w:rsidRDefault="006D4E91" w:rsidP="006D4E91">
            <w:r w:rsidRPr="0031559D">
              <w:t>READ_LORAWAN_APPKEY</w:t>
            </w:r>
          </w:p>
        </w:tc>
        <w:tc>
          <w:tcPr>
            <w:tcW w:w="2552" w:type="pct"/>
          </w:tcPr>
          <w:p w:rsidR="006D4E91" w:rsidRDefault="006D4E91" w:rsidP="006D4E91">
            <w:r>
              <w:rPr>
                <w:lang w:val="en-GB"/>
              </w:rPr>
              <w:t>Lees de APPKEY, 16 bytes</w:t>
            </w:r>
          </w:p>
        </w:tc>
      </w:tr>
      <w:tr w:rsidR="006D4E91" w:rsidTr="006D4E91">
        <w:tc>
          <w:tcPr>
            <w:tcW w:w="285" w:type="pct"/>
          </w:tcPr>
          <w:p w:rsidR="006D4E91" w:rsidRDefault="006D4E91" w:rsidP="006D4E91">
            <w:r>
              <w:t>151</w:t>
            </w:r>
          </w:p>
        </w:tc>
        <w:tc>
          <w:tcPr>
            <w:tcW w:w="362" w:type="pct"/>
          </w:tcPr>
          <w:p w:rsidR="006D4E91" w:rsidRDefault="006D4E91" w:rsidP="006D4E91">
            <w:r>
              <w:t>0x97</w:t>
            </w:r>
          </w:p>
        </w:tc>
        <w:tc>
          <w:tcPr>
            <w:tcW w:w="1801" w:type="pct"/>
          </w:tcPr>
          <w:p w:rsidR="006D4E91" w:rsidRDefault="006D4E91" w:rsidP="006D4E91">
            <w:r>
              <w:t>WRITE</w:t>
            </w:r>
            <w:r w:rsidRPr="0031559D">
              <w:t>_LORAWAN_APPKEY</w:t>
            </w:r>
          </w:p>
        </w:tc>
        <w:tc>
          <w:tcPr>
            <w:tcW w:w="2552" w:type="pct"/>
          </w:tcPr>
          <w:p w:rsidR="006D4E91" w:rsidRDefault="006D4E91" w:rsidP="006D4E91">
            <w:r>
              <w:t xml:space="preserve">Schrijf de </w:t>
            </w:r>
            <w:r>
              <w:rPr>
                <w:lang w:val="en-GB"/>
              </w:rPr>
              <w:t>APPKEY, 16 bytes</w:t>
            </w:r>
          </w:p>
        </w:tc>
      </w:tr>
      <w:tr w:rsidR="006D4E91" w:rsidTr="006D4E91">
        <w:tc>
          <w:tcPr>
            <w:tcW w:w="285" w:type="pct"/>
          </w:tcPr>
          <w:p w:rsidR="006D4E91" w:rsidRDefault="006D4E91" w:rsidP="006D4E91">
            <w:r>
              <w:t>136</w:t>
            </w:r>
          </w:p>
        </w:tc>
        <w:tc>
          <w:tcPr>
            <w:tcW w:w="362" w:type="pct"/>
          </w:tcPr>
          <w:p w:rsidR="006D4E91" w:rsidRDefault="006D4E91" w:rsidP="006D4E91">
            <w:r>
              <w:t>0x88</w:t>
            </w:r>
          </w:p>
        </w:tc>
        <w:tc>
          <w:tcPr>
            <w:tcW w:w="1801" w:type="pct"/>
          </w:tcPr>
          <w:p w:rsidR="006D4E91" w:rsidRDefault="006D4E91" w:rsidP="006D4E91">
            <w:r w:rsidRPr="009C6522">
              <w:t>WRITE_LORAWAN_TRANSMIT</w:t>
            </w:r>
          </w:p>
        </w:tc>
        <w:tc>
          <w:tcPr>
            <w:tcW w:w="2552" w:type="pct"/>
          </w:tcPr>
          <w:p w:rsidR="006D4E91" w:rsidRDefault="006D4E91" w:rsidP="006D4E91">
            <w:r>
              <w:t>Zend een LoRaWAN bericht</w:t>
            </w:r>
          </w:p>
        </w:tc>
      </w:tr>
      <w:tr w:rsidR="006D4E91" w:rsidTr="006D4E91">
        <w:tc>
          <w:tcPr>
            <w:tcW w:w="285" w:type="pct"/>
          </w:tcPr>
          <w:p w:rsidR="006D4E91" w:rsidRDefault="006D4E91" w:rsidP="006D4E91">
            <w:r>
              <w:lastRenderedPageBreak/>
              <w:t>25</w:t>
            </w:r>
          </w:p>
        </w:tc>
        <w:tc>
          <w:tcPr>
            <w:tcW w:w="362" w:type="pct"/>
          </w:tcPr>
          <w:p w:rsidR="006D4E91" w:rsidRDefault="006D4E91" w:rsidP="006D4E91">
            <w:r>
              <w:t>0x19</w:t>
            </w:r>
          </w:p>
        </w:tc>
        <w:tc>
          <w:tcPr>
            <w:tcW w:w="1801" w:type="pct"/>
          </w:tcPr>
          <w:p w:rsidR="006D4E91" w:rsidRDefault="006D4E91" w:rsidP="006D4E91">
            <w:r w:rsidRPr="0031559D">
              <w:t>READ_CID_nRF_FLASH</w:t>
            </w:r>
          </w:p>
        </w:tc>
        <w:tc>
          <w:tcPr>
            <w:tcW w:w="2552" w:type="pct"/>
          </w:tcPr>
          <w:p w:rsidR="006D4E91" w:rsidRDefault="006D4E91" w:rsidP="006D4E91">
            <w:r>
              <w:t>N.A.</w:t>
            </w:r>
          </w:p>
        </w:tc>
      </w:tr>
      <w:tr w:rsidR="006D4E91" w:rsidTr="006D4E91">
        <w:tc>
          <w:tcPr>
            <w:tcW w:w="285" w:type="pct"/>
          </w:tcPr>
          <w:p w:rsidR="006D4E91" w:rsidRDefault="006D4E91" w:rsidP="006D4E91">
            <w:r>
              <w:t>26</w:t>
            </w:r>
          </w:p>
        </w:tc>
        <w:tc>
          <w:tcPr>
            <w:tcW w:w="362" w:type="pct"/>
          </w:tcPr>
          <w:p w:rsidR="006D4E91" w:rsidRDefault="006D4E91" w:rsidP="006D4E91">
            <w:r>
              <w:t>0x1A</w:t>
            </w:r>
          </w:p>
        </w:tc>
        <w:tc>
          <w:tcPr>
            <w:tcW w:w="1801" w:type="pct"/>
          </w:tcPr>
          <w:p w:rsidR="006D4E91" w:rsidRDefault="006D4E91" w:rsidP="006D4E91">
            <w:r w:rsidRPr="0031559D">
              <w:t>READ_nRF_ADC_CONFIG</w:t>
            </w:r>
          </w:p>
        </w:tc>
        <w:tc>
          <w:tcPr>
            <w:tcW w:w="2552" w:type="pct"/>
          </w:tcPr>
          <w:p w:rsidR="006D4E91" w:rsidRDefault="006D4E91" w:rsidP="006D4E91">
            <w:r>
              <w:t>N.A.</w:t>
            </w:r>
          </w:p>
        </w:tc>
      </w:tr>
      <w:tr w:rsidR="006D4E91" w:rsidTr="006D4E91">
        <w:tc>
          <w:tcPr>
            <w:tcW w:w="285" w:type="pct"/>
          </w:tcPr>
          <w:p w:rsidR="006D4E91" w:rsidRDefault="006D4E91" w:rsidP="006D4E91">
            <w:r>
              <w:t>27</w:t>
            </w:r>
          </w:p>
        </w:tc>
        <w:tc>
          <w:tcPr>
            <w:tcW w:w="362" w:type="pct"/>
          </w:tcPr>
          <w:p w:rsidR="006D4E91" w:rsidRDefault="006D4E91" w:rsidP="006D4E91">
            <w:r>
              <w:t>0x1B</w:t>
            </w:r>
          </w:p>
        </w:tc>
        <w:tc>
          <w:tcPr>
            <w:tcW w:w="1801" w:type="pct"/>
          </w:tcPr>
          <w:p w:rsidR="006D4E91" w:rsidRDefault="006D4E91" w:rsidP="006D4E91">
            <w:r w:rsidRPr="0031559D">
              <w:t>READ_nRF_ADC_CONVERSION</w:t>
            </w:r>
          </w:p>
        </w:tc>
        <w:tc>
          <w:tcPr>
            <w:tcW w:w="2552" w:type="pct"/>
          </w:tcPr>
          <w:p w:rsidR="006D4E91" w:rsidRDefault="006D4E91" w:rsidP="006D4E91">
            <w:r>
              <w:t>Lees de laatste conversie waardes van de batterij, nRF voedingspanning en batterij percentage.</w:t>
            </w:r>
          </w:p>
        </w:tc>
      </w:tr>
      <w:tr w:rsidR="006D4E91" w:rsidTr="006D4E91">
        <w:tc>
          <w:tcPr>
            <w:tcW w:w="285" w:type="pct"/>
          </w:tcPr>
          <w:p w:rsidR="006D4E91" w:rsidRDefault="006D4E91" w:rsidP="006D4E91">
            <w:r>
              <w:t>155</w:t>
            </w:r>
          </w:p>
        </w:tc>
        <w:tc>
          <w:tcPr>
            <w:tcW w:w="362" w:type="pct"/>
          </w:tcPr>
          <w:p w:rsidR="006D4E91" w:rsidRDefault="006D4E91" w:rsidP="006D4E91">
            <w:r>
              <w:t>0x9B</w:t>
            </w:r>
          </w:p>
        </w:tc>
        <w:tc>
          <w:tcPr>
            <w:tcW w:w="1801" w:type="pct"/>
          </w:tcPr>
          <w:p w:rsidR="006D4E91" w:rsidRPr="0031559D" w:rsidRDefault="006D4E91" w:rsidP="006D4E91">
            <w:r w:rsidRPr="0031559D">
              <w:t>WRITE_nRF_ADC_CONVERSION</w:t>
            </w:r>
          </w:p>
        </w:tc>
        <w:tc>
          <w:tcPr>
            <w:tcW w:w="2552" w:type="pct"/>
          </w:tcPr>
          <w:p w:rsidR="006D4E91" w:rsidRDefault="006D4E91" w:rsidP="006D4E91">
            <w:r>
              <w:t>Start een ADC conversie</w:t>
            </w:r>
          </w:p>
        </w:tc>
      </w:tr>
      <w:tr w:rsidR="006D4E91" w:rsidTr="006D4E91">
        <w:tc>
          <w:tcPr>
            <w:tcW w:w="285" w:type="pct"/>
          </w:tcPr>
          <w:p w:rsidR="006D4E91" w:rsidRDefault="006D4E91" w:rsidP="006D4E91">
            <w:r>
              <w:t>28</w:t>
            </w:r>
          </w:p>
        </w:tc>
        <w:tc>
          <w:tcPr>
            <w:tcW w:w="362" w:type="pct"/>
          </w:tcPr>
          <w:p w:rsidR="006D4E91" w:rsidRDefault="006D4E91" w:rsidP="006D4E91">
            <w:r>
              <w:t>0x1C</w:t>
            </w:r>
          </w:p>
        </w:tc>
        <w:tc>
          <w:tcPr>
            <w:tcW w:w="1801" w:type="pct"/>
          </w:tcPr>
          <w:p w:rsidR="006D4E91" w:rsidRDefault="006D4E91" w:rsidP="006D4E91">
            <w:r w:rsidRPr="0031559D">
              <w:t>READ_APPLICATION_STATE</w:t>
            </w:r>
          </w:p>
        </w:tc>
        <w:tc>
          <w:tcPr>
            <w:tcW w:w="2552" w:type="pct"/>
          </w:tcPr>
          <w:p w:rsidR="006D4E91" w:rsidRDefault="006D4E91" w:rsidP="006D4E91">
            <w:r>
              <w:t>N.A.</w:t>
            </w:r>
          </w:p>
        </w:tc>
      </w:tr>
      <w:tr w:rsidR="006D4E91" w:rsidTr="006D4E91">
        <w:tc>
          <w:tcPr>
            <w:tcW w:w="285" w:type="pct"/>
          </w:tcPr>
          <w:p w:rsidR="006D4E91" w:rsidRDefault="006D4E91" w:rsidP="006D4E91">
            <w:r>
              <w:t>29</w:t>
            </w:r>
          </w:p>
        </w:tc>
        <w:tc>
          <w:tcPr>
            <w:tcW w:w="362" w:type="pct"/>
          </w:tcPr>
          <w:p w:rsidR="006D4E91" w:rsidRDefault="006D4E91" w:rsidP="006D4E91">
            <w:r>
              <w:t>0x1D</w:t>
            </w:r>
          </w:p>
        </w:tc>
        <w:tc>
          <w:tcPr>
            <w:tcW w:w="1801" w:type="pct"/>
          </w:tcPr>
          <w:p w:rsidR="006D4E91" w:rsidRDefault="006D4E91" w:rsidP="006D4E91">
            <w:r w:rsidRPr="0031559D">
              <w:t>READ_APPLICATION_CONFIG</w:t>
            </w:r>
          </w:p>
        </w:tc>
        <w:tc>
          <w:tcPr>
            <w:tcW w:w="2552" w:type="pct"/>
          </w:tcPr>
          <w:p w:rsidR="006D4E91" w:rsidRDefault="006D4E91" w:rsidP="006D4E91">
            <w:r>
              <w:t>Lees het meet interval en de verhouding tussen meten en versturen uit.</w:t>
            </w:r>
          </w:p>
        </w:tc>
      </w:tr>
      <w:tr w:rsidR="006D4E91" w:rsidTr="006D4E91">
        <w:tc>
          <w:tcPr>
            <w:tcW w:w="285" w:type="pct"/>
          </w:tcPr>
          <w:p w:rsidR="006D4E91" w:rsidRDefault="006D4E91" w:rsidP="006D4E91">
            <w:r>
              <w:t>157</w:t>
            </w:r>
          </w:p>
        </w:tc>
        <w:tc>
          <w:tcPr>
            <w:tcW w:w="362" w:type="pct"/>
          </w:tcPr>
          <w:p w:rsidR="006D4E91" w:rsidRDefault="006D4E91" w:rsidP="006D4E91">
            <w:r>
              <w:t>0x9D</w:t>
            </w:r>
          </w:p>
        </w:tc>
        <w:tc>
          <w:tcPr>
            <w:tcW w:w="1801" w:type="pct"/>
          </w:tcPr>
          <w:p w:rsidR="006D4E91" w:rsidRPr="0031559D" w:rsidRDefault="006D4E91" w:rsidP="006D4E91">
            <w:r w:rsidRPr="0031559D">
              <w:t>WRITE_APPLICATION_CONFIG</w:t>
            </w:r>
          </w:p>
        </w:tc>
        <w:tc>
          <w:tcPr>
            <w:tcW w:w="2552" w:type="pct"/>
          </w:tcPr>
          <w:p w:rsidR="006D4E91" w:rsidRDefault="006D4E91" w:rsidP="006D4E91">
            <w:r>
              <w:t>Stel het meet interval en de verhouding tussen meten en versturen in.</w:t>
            </w:r>
          </w:p>
        </w:tc>
      </w:tr>
      <w:tr w:rsidR="006D4E91" w:rsidTr="008D35A3">
        <w:tc>
          <w:tcPr>
            <w:tcW w:w="285" w:type="pct"/>
            <w:tcBorders>
              <w:bottom w:val="single" w:sz="4" w:space="0" w:color="auto"/>
            </w:tcBorders>
          </w:tcPr>
          <w:p w:rsidR="006D4E91" w:rsidRDefault="006D4E91" w:rsidP="006D4E91">
            <w:r>
              <w:t>30</w:t>
            </w:r>
          </w:p>
        </w:tc>
        <w:tc>
          <w:tcPr>
            <w:tcW w:w="362" w:type="pct"/>
            <w:tcBorders>
              <w:bottom w:val="single" w:sz="4" w:space="0" w:color="auto"/>
            </w:tcBorders>
          </w:tcPr>
          <w:p w:rsidR="006D4E91" w:rsidRDefault="006D4E91" w:rsidP="006D4E91">
            <w:r>
              <w:t>0x1E</w:t>
            </w:r>
          </w:p>
        </w:tc>
        <w:tc>
          <w:tcPr>
            <w:tcW w:w="1801" w:type="pct"/>
            <w:tcBorders>
              <w:bottom w:val="single" w:sz="4" w:space="0" w:color="auto"/>
            </w:tcBorders>
          </w:tcPr>
          <w:p w:rsidR="006D4E91" w:rsidRDefault="006D4E91" w:rsidP="006D4E91">
            <w:r w:rsidRPr="0031559D">
              <w:t>READ_PINCODE</w:t>
            </w:r>
          </w:p>
        </w:tc>
        <w:tc>
          <w:tcPr>
            <w:tcW w:w="2552" w:type="pct"/>
            <w:tcBorders>
              <w:bottom w:val="single" w:sz="4" w:space="0" w:color="auto"/>
            </w:tcBorders>
          </w:tcPr>
          <w:p w:rsidR="006D4E91" w:rsidRDefault="006D4E91" w:rsidP="006D4E91">
            <w:r>
              <w:t>Lees de BLE pin code, 7 – 16 getallen: ‘0’ – ‘9’</w:t>
            </w:r>
          </w:p>
        </w:tc>
      </w:tr>
      <w:tr w:rsidR="006D4E91" w:rsidTr="008D35A3">
        <w:tc>
          <w:tcPr>
            <w:tcW w:w="285" w:type="pct"/>
            <w:tcBorders>
              <w:bottom w:val="single" w:sz="4" w:space="0" w:color="auto"/>
            </w:tcBorders>
          </w:tcPr>
          <w:p w:rsidR="006D4E91" w:rsidRDefault="006D4E91" w:rsidP="006D4E91">
            <w:r>
              <w:t>158</w:t>
            </w:r>
          </w:p>
        </w:tc>
        <w:tc>
          <w:tcPr>
            <w:tcW w:w="362" w:type="pct"/>
            <w:tcBorders>
              <w:bottom w:val="single" w:sz="4" w:space="0" w:color="auto"/>
            </w:tcBorders>
          </w:tcPr>
          <w:p w:rsidR="006D4E91" w:rsidRDefault="006D4E91" w:rsidP="006D4E91">
            <w:r>
              <w:t>0x9E</w:t>
            </w:r>
          </w:p>
        </w:tc>
        <w:tc>
          <w:tcPr>
            <w:tcW w:w="1801" w:type="pct"/>
            <w:tcBorders>
              <w:bottom w:val="single" w:sz="4" w:space="0" w:color="auto"/>
            </w:tcBorders>
          </w:tcPr>
          <w:p w:rsidR="006D4E91" w:rsidRDefault="006D4E91" w:rsidP="006D4E91">
            <w:r>
              <w:t>WRITE</w:t>
            </w:r>
            <w:r w:rsidRPr="0031559D">
              <w:t>_PINCODE</w:t>
            </w:r>
          </w:p>
        </w:tc>
        <w:tc>
          <w:tcPr>
            <w:tcW w:w="2552" w:type="pct"/>
            <w:tcBorders>
              <w:bottom w:val="single" w:sz="4" w:space="0" w:color="auto"/>
            </w:tcBorders>
          </w:tcPr>
          <w:p w:rsidR="006D4E91" w:rsidRDefault="006D4E91" w:rsidP="006D4E91">
            <w:r>
              <w:t>Schrijf de BLE pin code, 7 – 16 getallen: ‘0’ – ‘9’</w:t>
            </w:r>
          </w:p>
        </w:tc>
      </w:tr>
      <w:tr w:rsidR="008D35A3" w:rsidTr="008D35A3">
        <w:tc>
          <w:tcPr>
            <w:tcW w:w="5000" w:type="pct"/>
            <w:gridSpan w:val="4"/>
            <w:tcBorders>
              <w:top w:val="single" w:sz="4" w:space="0" w:color="auto"/>
              <w:left w:val="nil"/>
              <w:bottom w:val="nil"/>
              <w:right w:val="nil"/>
            </w:tcBorders>
          </w:tcPr>
          <w:p w:rsidR="008D35A3" w:rsidRPr="008D35A3" w:rsidRDefault="008D35A3" w:rsidP="008D35A3">
            <w:pPr>
              <w:jc w:val="center"/>
              <w:rPr>
                <w:b/>
              </w:rPr>
            </w:pPr>
            <w:r w:rsidRPr="008D35A3">
              <w:rPr>
                <w:b/>
              </w:rPr>
              <w:t>Tabel:1</w:t>
            </w:r>
          </w:p>
        </w:tc>
      </w:tr>
    </w:tbl>
    <w:p w:rsidR="00D334AA" w:rsidRDefault="00D334AA" w:rsidP="00D334AA"/>
    <w:p w:rsidR="00D334AA" w:rsidRDefault="00EF3587" w:rsidP="00D334AA">
      <w:r>
        <w:t>Alle commando’s en waardes zijn in big endian.</w:t>
      </w:r>
    </w:p>
    <w:p w:rsidR="00C91119" w:rsidRDefault="00C91119" w:rsidP="00D334AA"/>
    <w:p w:rsidR="00C91119" w:rsidRDefault="00C91119" w:rsidP="00D334AA">
      <w:r>
        <w:t>Voor LoRaWAN is het mogelijk om meerdere opdrachten in een enkel bericht te stoppen, bijvoorbeeld:</w:t>
      </w:r>
    </w:p>
    <w:tbl>
      <w:tblPr>
        <w:tblStyle w:val="Tabelraster"/>
        <w:tblW w:w="0" w:type="auto"/>
        <w:tblLook w:val="04A0" w:firstRow="1" w:lastRow="0" w:firstColumn="1" w:lastColumn="0" w:noHBand="0" w:noVBand="1"/>
      </w:tblPr>
      <w:tblGrid>
        <w:gridCol w:w="1696"/>
        <w:gridCol w:w="7932"/>
      </w:tblGrid>
      <w:tr w:rsidR="00C91119" w:rsidTr="00C91119">
        <w:tc>
          <w:tcPr>
            <w:tcW w:w="1696" w:type="dxa"/>
          </w:tcPr>
          <w:p w:rsidR="00C91119" w:rsidRPr="00C91119" w:rsidRDefault="00C91119" w:rsidP="00D334AA">
            <w:pPr>
              <w:rPr>
                <w:b/>
              </w:rPr>
            </w:pPr>
            <w:r w:rsidRPr="00C91119">
              <w:rPr>
                <w:b/>
              </w:rPr>
              <w:t>Hex</w:t>
            </w:r>
          </w:p>
        </w:tc>
        <w:tc>
          <w:tcPr>
            <w:tcW w:w="7932" w:type="dxa"/>
          </w:tcPr>
          <w:p w:rsidR="00C91119" w:rsidRPr="00C91119" w:rsidRDefault="00C91119" w:rsidP="00D334AA">
            <w:pPr>
              <w:rPr>
                <w:b/>
              </w:rPr>
            </w:pPr>
            <w:r w:rsidRPr="00C91119">
              <w:rPr>
                <w:b/>
              </w:rPr>
              <w:t>Opdrachten</w:t>
            </w:r>
          </w:p>
        </w:tc>
      </w:tr>
      <w:tr w:rsidR="00C91119" w:rsidRPr="007344D4" w:rsidTr="00C91119">
        <w:tc>
          <w:tcPr>
            <w:tcW w:w="1696" w:type="dxa"/>
          </w:tcPr>
          <w:p w:rsidR="00C91119" w:rsidRDefault="00C91119" w:rsidP="00D334AA">
            <w:r>
              <w:t>0102</w:t>
            </w:r>
          </w:p>
        </w:tc>
        <w:tc>
          <w:tcPr>
            <w:tcW w:w="7932" w:type="dxa"/>
          </w:tcPr>
          <w:p w:rsidR="00C91119" w:rsidRPr="008B7E31" w:rsidRDefault="00C91119" w:rsidP="00C91119">
            <w:pPr>
              <w:rPr>
                <w:lang w:val="en-GB"/>
              </w:rPr>
            </w:pPr>
            <w:r w:rsidRPr="00B67BDB">
              <w:rPr>
                <w:lang w:val="en-GB"/>
              </w:rPr>
              <w:t>READ_FIRMWARE_VERSION</w:t>
            </w:r>
            <w:r>
              <w:rPr>
                <w:lang w:val="en-GB"/>
              </w:rPr>
              <w:t xml:space="preserve">, </w:t>
            </w:r>
            <w:r w:rsidRPr="00B67BDB">
              <w:rPr>
                <w:lang w:val="en-GB"/>
              </w:rPr>
              <w:t>READ_</w:t>
            </w:r>
            <w:r>
              <w:rPr>
                <w:lang w:val="en-GB"/>
              </w:rPr>
              <w:t>HARDWARE</w:t>
            </w:r>
            <w:r w:rsidRPr="00B67BDB">
              <w:rPr>
                <w:lang w:val="en-GB"/>
              </w:rPr>
              <w:t>_VERSION</w:t>
            </w:r>
          </w:p>
        </w:tc>
      </w:tr>
    </w:tbl>
    <w:p w:rsidR="00C91119" w:rsidRPr="008B7E31" w:rsidRDefault="00C91119" w:rsidP="00D334AA">
      <w:pPr>
        <w:rPr>
          <w:lang w:val="en-GB"/>
        </w:rPr>
      </w:pPr>
    </w:p>
    <w:p w:rsidR="006D4E91" w:rsidRDefault="00C91119" w:rsidP="00D334AA">
      <w:r>
        <w:t>Bij BLE wordt er maar 1 opdracht per bericht uitgevoerd en zal per opdracht een bericht moeten worden verzonden en het eventuele antwoord worden afgevangen.</w:t>
      </w:r>
    </w:p>
    <w:p w:rsidR="00C91119" w:rsidRDefault="00C91119" w:rsidP="00D334AA">
      <w:r>
        <w:t>LoRaWAN maximale buffer grote is 52 bytes en het BLE control point heeft een grote van 30 bytes.</w:t>
      </w:r>
    </w:p>
    <w:p w:rsidR="00C91119" w:rsidRDefault="00C91119" w:rsidP="00D334AA"/>
    <w:p w:rsidR="006D4E91" w:rsidRDefault="006D4E91" w:rsidP="00C91119">
      <w:pPr>
        <w:pStyle w:val="Kop3"/>
      </w:pPr>
      <w:bookmarkStart w:id="32" w:name="_Toc23779700"/>
      <w:r>
        <w:t>0d/0x00 – RESPONSE</w:t>
      </w:r>
      <w:bookmarkEnd w:id="32"/>
    </w:p>
    <w:p w:rsidR="00EF3587" w:rsidRDefault="006D4E91" w:rsidP="006D4E91">
      <w:r>
        <w:t>Antwoord op een opdracht</w:t>
      </w:r>
      <w:r w:rsidR="00EF3587">
        <w:t xml:space="preserve"> met een status indicatie van de fout of succes.</w:t>
      </w:r>
      <w:r w:rsidR="00B67BDB">
        <w:t xml:space="preserve"> Wordt enkel door de BEEPBASE verstuurdt</w:t>
      </w:r>
    </w:p>
    <w:tbl>
      <w:tblPr>
        <w:tblStyle w:val="Tabelraster"/>
        <w:tblW w:w="0" w:type="auto"/>
        <w:tblLook w:val="04A0" w:firstRow="1" w:lastRow="0" w:firstColumn="1" w:lastColumn="0" w:noHBand="0" w:noVBand="1"/>
      </w:tblPr>
      <w:tblGrid>
        <w:gridCol w:w="1248"/>
        <w:gridCol w:w="1074"/>
        <w:gridCol w:w="1132"/>
        <w:gridCol w:w="6174"/>
      </w:tblGrid>
      <w:tr w:rsidR="00B67BDB" w:rsidTr="00B67BDB">
        <w:tc>
          <w:tcPr>
            <w:tcW w:w="1188" w:type="dxa"/>
          </w:tcPr>
          <w:p w:rsidR="00B67BDB" w:rsidRPr="00B67BDB" w:rsidRDefault="00B67BDB" w:rsidP="006D4E91">
            <w:pPr>
              <w:rPr>
                <w:b/>
              </w:rPr>
            </w:pPr>
            <w:r w:rsidRPr="00B67BDB">
              <w:rPr>
                <w:b/>
              </w:rPr>
              <w:t>Veld</w:t>
            </w:r>
          </w:p>
        </w:tc>
        <w:tc>
          <w:tcPr>
            <w:tcW w:w="1075" w:type="dxa"/>
          </w:tcPr>
          <w:p w:rsidR="00B67BDB" w:rsidRPr="00B67BDB" w:rsidRDefault="00B67BDB" w:rsidP="006D4E91">
            <w:pPr>
              <w:rPr>
                <w:b/>
              </w:rPr>
            </w:pPr>
            <w:r>
              <w:rPr>
                <w:b/>
              </w:rPr>
              <w:t>Grote</w:t>
            </w:r>
          </w:p>
        </w:tc>
        <w:tc>
          <w:tcPr>
            <w:tcW w:w="1134" w:type="dxa"/>
          </w:tcPr>
          <w:p w:rsidR="00B67BDB" w:rsidRPr="00B67BDB" w:rsidRDefault="00B67BDB" w:rsidP="006D4E91">
            <w:pPr>
              <w:rPr>
                <w:b/>
              </w:rPr>
            </w:pPr>
            <w:r w:rsidRPr="00B67BDB">
              <w:rPr>
                <w:b/>
              </w:rPr>
              <w:t>Waarde</w:t>
            </w:r>
          </w:p>
        </w:tc>
        <w:tc>
          <w:tcPr>
            <w:tcW w:w="6231" w:type="dxa"/>
          </w:tcPr>
          <w:p w:rsidR="00B67BDB" w:rsidRPr="00B67BDB" w:rsidRDefault="00B67BDB" w:rsidP="006D4E91">
            <w:pPr>
              <w:rPr>
                <w:b/>
              </w:rPr>
            </w:pPr>
            <w:r w:rsidRPr="00B67BDB">
              <w:rPr>
                <w:b/>
              </w:rPr>
              <w:t>Omschrijving</w:t>
            </w:r>
          </w:p>
        </w:tc>
      </w:tr>
      <w:tr w:rsidR="00B67BDB" w:rsidTr="00B67BDB">
        <w:tc>
          <w:tcPr>
            <w:tcW w:w="1188" w:type="dxa"/>
          </w:tcPr>
          <w:p w:rsidR="00B67BDB" w:rsidRDefault="00B67BDB" w:rsidP="006D4E91">
            <w:r>
              <w:t>RESPONSE</w:t>
            </w:r>
          </w:p>
        </w:tc>
        <w:tc>
          <w:tcPr>
            <w:tcW w:w="1075" w:type="dxa"/>
          </w:tcPr>
          <w:p w:rsidR="00B67BDB" w:rsidRDefault="00B67BDB" w:rsidP="006D4E91">
            <w:r>
              <w:t>Uint8_t</w:t>
            </w:r>
          </w:p>
        </w:tc>
        <w:tc>
          <w:tcPr>
            <w:tcW w:w="1134" w:type="dxa"/>
          </w:tcPr>
          <w:p w:rsidR="00B67BDB" w:rsidRDefault="00B67BDB" w:rsidP="006D4E91">
            <w:r>
              <w:t>0x00</w:t>
            </w:r>
          </w:p>
        </w:tc>
        <w:tc>
          <w:tcPr>
            <w:tcW w:w="6231" w:type="dxa"/>
          </w:tcPr>
          <w:p w:rsidR="00B67BDB" w:rsidRDefault="00B67BDB" w:rsidP="006D4E91">
            <w:r>
              <w:t>RESPONSE opdracht ID</w:t>
            </w:r>
          </w:p>
        </w:tc>
      </w:tr>
      <w:tr w:rsidR="00B67BDB" w:rsidTr="00B67BDB">
        <w:tc>
          <w:tcPr>
            <w:tcW w:w="1188" w:type="dxa"/>
          </w:tcPr>
          <w:p w:rsidR="00B67BDB" w:rsidRDefault="00B67BDB" w:rsidP="006D4E91">
            <w:r>
              <w:t>command</w:t>
            </w:r>
          </w:p>
        </w:tc>
        <w:tc>
          <w:tcPr>
            <w:tcW w:w="1075" w:type="dxa"/>
          </w:tcPr>
          <w:p w:rsidR="00B67BDB" w:rsidRDefault="00B67BDB" w:rsidP="006D4E91">
            <w:r>
              <w:t>Uint8_t</w:t>
            </w:r>
          </w:p>
        </w:tc>
        <w:tc>
          <w:tcPr>
            <w:tcW w:w="1134" w:type="dxa"/>
          </w:tcPr>
          <w:p w:rsidR="00B67BDB" w:rsidRDefault="00B67BDB" w:rsidP="006D4E91">
            <w:r>
              <w:t>-</w:t>
            </w:r>
          </w:p>
        </w:tc>
        <w:tc>
          <w:tcPr>
            <w:tcW w:w="6231" w:type="dxa"/>
          </w:tcPr>
          <w:p w:rsidR="00B67BDB" w:rsidRDefault="00B67BDB" w:rsidP="006D4E91">
            <w:r>
              <w:t>Het opdracht ID waarop een antwoord wordt gestuurd</w:t>
            </w:r>
          </w:p>
        </w:tc>
      </w:tr>
      <w:tr w:rsidR="00B67BDB" w:rsidTr="00B67BDB">
        <w:tc>
          <w:tcPr>
            <w:tcW w:w="1188" w:type="dxa"/>
          </w:tcPr>
          <w:p w:rsidR="00B67BDB" w:rsidRDefault="00B67BDB" w:rsidP="006D4E91">
            <w:r>
              <w:t>Error code</w:t>
            </w:r>
          </w:p>
        </w:tc>
        <w:tc>
          <w:tcPr>
            <w:tcW w:w="1075" w:type="dxa"/>
          </w:tcPr>
          <w:p w:rsidR="00B67BDB" w:rsidRDefault="00B67BDB" w:rsidP="006D4E91">
            <w:r>
              <w:t>Uint32_t</w:t>
            </w:r>
          </w:p>
        </w:tc>
        <w:tc>
          <w:tcPr>
            <w:tcW w:w="1134" w:type="dxa"/>
          </w:tcPr>
          <w:p w:rsidR="00B67BDB" w:rsidRDefault="00B67BDB" w:rsidP="006D4E91">
            <w:r>
              <w:t>-</w:t>
            </w:r>
          </w:p>
        </w:tc>
        <w:tc>
          <w:tcPr>
            <w:tcW w:w="6231" w:type="dxa"/>
          </w:tcPr>
          <w:p w:rsidR="00B67BDB" w:rsidRDefault="00B67BDB" w:rsidP="006D4E91">
            <w:r>
              <w:t>Zie de tabel hieronder voor de error code en de omschrijving</w:t>
            </w:r>
          </w:p>
        </w:tc>
      </w:tr>
    </w:tbl>
    <w:p w:rsidR="00EF3587" w:rsidRDefault="00EF3587" w:rsidP="006D4E91"/>
    <w:p w:rsidR="00EF3587" w:rsidRDefault="00EF3587" w:rsidP="006D4E91">
      <w:r>
        <w:t>nRF SDK Foutcodes:</w:t>
      </w:r>
    </w:p>
    <w:tbl>
      <w:tblPr>
        <w:tblStyle w:val="Tabelraster"/>
        <w:tblW w:w="0" w:type="auto"/>
        <w:tblLook w:val="04A0" w:firstRow="1" w:lastRow="0" w:firstColumn="1" w:lastColumn="0" w:noHBand="0" w:noVBand="1"/>
      </w:tblPr>
      <w:tblGrid>
        <w:gridCol w:w="4068"/>
        <w:gridCol w:w="463"/>
        <w:gridCol w:w="5097"/>
      </w:tblGrid>
      <w:tr w:rsidR="00B67BDB" w:rsidTr="00B67BDB">
        <w:tc>
          <w:tcPr>
            <w:tcW w:w="4068" w:type="dxa"/>
          </w:tcPr>
          <w:p w:rsidR="00B67BDB" w:rsidRPr="00B67BDB" w:rsidRDefault="00B67BDB" w:rsidP="006D4E91">
            <w:pPr>
              <w:rPr>
                <w:b/>
              </w:rPr>
            </w:pPr>
            <w:r w:rsidRPr="00B67BDB">
              <w:rPr>
                <w:b/>
              </w:rPr>
              <w:t>Error code</w:t>
            </w:r>
          </w:p>
        </w:tc>
        <w:tc>
          <w:tcPr>
            <w:tcW w:w="463" w:type="dxa"/>
          </w:tcPr>
          <w:p w:rsidR="00B67BDB" w:rsidRPr="00B67BDB" w:rsidRDefault="00B67BDB" w:rsidP="006D4E91">
            <w:pPr>
              <w:rPr>
                <w:b/>
              </w:rPr>
            </w:pPr>
            <w:r w:rsidRPr="00B67BDB">
              <w:rPr>
                <w:b/>
              </w:rPr>
              <w:t>#</w:t>
            </w:r>
          </w:p>
        </w:tc>
        <w:tc>
          <w:tcPr>
            <w:tcW w:w="5097" w:type="dxa"/>
          </w:tcPr>
          <w:p w:rsidR="00B67BDB" w:rsidRPr="00B67BDB" w:rsidRDefault="00B67BDB" w:rsidP="006D4E91">
            <w:pPr>
              <w:rPr>
                <w:b/>
              </w:rPr>
            </w:pPr>
            <w:r w:rsidRPr="00B67BDB">
              <w:rPr>
                <w:b/>
              </w:rPr>
              <w:t>Omschrijving</w:t>
            </w:r>
          </w:p>
        </w:tc>
      </w:tr>
      <w:tr w:rsidR="00EF3587" w:rsidTr="00B67BDB">
        <w:tc>
          <w:tcPr>
            <w:tcW w:w="4068" w:type="dxa"/>
          </w:tcPr>
          <w:p w:rsidR="00EF3587" w:rsidRDefault="00B67BDB" w:rsidP="006D4E91">
            <w:r w:rsidRPr="00B67BDB">
              <w:t>NRF_SUCCESS</w:t>
            </w:r>
          </w:p>
        </w:tc>
        <w:tc>
          <w:tcPr>
            <w:tcW w:w="463" w:type="dxa"/>
          </w:tcPr>
          <w:p w:rsidR="00EF3587" w:rsidRDefault="00B67BDB" w:rsidP="006D4E91">
            <w:r>
              <w:t>0</w:t>
            </w:r>
          </w:p>
        </w:tc>
        <w:tc>
          <w:tcPr>
            <w:tcW w:w="5097" w:type="dxa"/>
          </w:tcPr>
          <w:p w:rsidR="00EF3587" w:rsidRDefault="00B67BDB" w:rsidP="006D4E91">
            <w:r w:rsidRPr="00B67BDB">
              <w:t>Successful command</w:t>
            </w:r>
          </w:p>
        </w:tc>
      </w:tr>
      <w:tr w:rsidR="00EF3587" w:rsidRPr="00EF3587" w:rsidTr="00B67BDB">
        <w:tc>
          <w:tcPr>
            <w:tcW w:w="4068" w:type="dxa"/>
          </w:tcPr>
          <w:p w:rsidR="00EF3587" w:rsidRPr="00EF3587" w:rsidRDefault="00EF3587" w:rsidP="006D4E91">
            <w:pPr>
              <w:rPr>
                <w:lang w:val="en-GB"/>
              </w:rPr>
            </w:pPr>
            <w:r w:rsidRPr="00EF3587">
              <w:rPr>
                <w:lang w:val="en-GB"/>
              </w:rPr>
              <w:t>NRF_ERROR_SVC_HANDLER_MISSING</w:t>
            </w:r>
          </w:p>
        </w:tc>
        <w:tc>
          <w:tcPr>
            <w:tcW w:w="463" w:type="dxa"/>
          </w:tcPr>
          <w:p w:rsidR="00EF3587" w:rsidRPr="00EF3587" w:rsidRDefault="00B67BDB" w:rsidP="006D4E91">
            <w:pPr>
              <w:rPr>
                <w:lang w:val="en-GB"/>
              </w:rPr>
            </w:pPr>
            <w:r>
              <w:rPr>
                <w:lang w:val="en-GB"/>
              </w:rPr>
              <w:t>1</w:t>
            </w:r>
          </w:p>
        </w:tc>
        <w:tc>
          <w:tcPr>
            <w:tcW w:w="5097" w:type="dxa"/>
          </w:tcPr>
          <w:p w:rsidR="00EF3587" w:rsidRPr="00EF3587" w:rsidRDefault="00B67BDB" w:rsidP="00B67BDB">
            <w:pPr>
              <w:tabs>
                <w:tab w:val="left" w:pos="1212"/>
              </w:tabs>
              <w:rPr>
                <w:lang w:val="en-GB"/>
              </w:rPr>
            </w:pPr>
            <w:r w:rsidRPr="00B67BDB">
              <w:rPr>
                <w:lang w:val="en-GB"/>
              </w:rPr>
              <w:t>SVC handler is missing</w:t>
            </w:r>
          </w:p>
        </w:tc>
      </w:tr>
      <w:tr w:rsidR="00EF3587" w:rsidRPr="007344D4" w:rsidTr="00B67BDB">
        <w:tc>
          <w:tcPr>
            <w:tcW w:w="4068" w:type="dxa"/>
          </w:tcPr>
          <w:p w:rsidR="00EF3587" w:rsidRPr="00EF3587" w:rsidRDefault="00EF3587" w:rsidP="006D4E91">
            <w:pPr>
              <w:rPr>
                <w:lang w:val="en-GB"/>
              </w:rPr>
            </w:pPr>
            <w:r w:rsidRPr="00EF3587">
              <w:rPr>
                <w:lang w:val="en-GB"/>
              </w:rPr>
              <w:t>NRF_ERROR_SOFTDEVICE_NOT_ENABLED</w:t>
            </w:r>
          </w:p>
        </w:tc>
        <w:tc>
          <w:tcPr>
            <w:tcW w:w="463" w:type="dxa"/>
          </w:tcPr>
          <w:p w:rsidR="00EF3587" w:rsidRPr="00EF3587" w:rsidRDefault="00B67BDB" w:rsidP="006D4E91">
            <w:pPr>
              <w:rPr>
                <w:lang w:val="en-GB"/>
              </w:rPr>
            </w:pPr>
            <w:r>
              <w:rPr>
                <w:lang w:val="en-GB"/>
              </w:rPr>
              <w:t>2</w:t>
            </w:r>
          </w:p>
        </w:tc>
        <w:tc>
          <w:tcPr>
            <w:tcW w:w="5097" w:type="dxa"/>
          </w:tcPr>
          <w:p w:rsidR="00EF3587" w:rsidRPr="00EF3587" w:rsidRDefault="00B67BDB" w:rsidP="006D4E91">
            <w:pPr>
              <w:rPr>
                <w:lang w:val="en-GB"/>
              </w:rPr>
            </w:pPr>
            <w:r w:rsidRPr="00B67BDB">
              <w:rPr>
                <w:lang w:val="en-GB"/>
              </w:rPr>
              <w:t>SoftDevice has not been enabled</w:t>
            </w:r>
          </w:p>
        </w:tc>
      </w:tr>
      <w:tr w:rsidR="00EF3587" w:rsidRPr="00EF3587" w:rsidTr="00B67BDB">
        <w:tc>
          <w:tcPr>
            <w:tcW w:w="4068" w:type="dxa"/>
          </w:tcPr>
          <w:p w:rsidR="00EF3587" w:rsidRPr="00EF3587" w:rsidRDefault="00EF3587" w:rsidP="006D4E91">
            <w:pPr>
              <w:rPr>
                <w:lang w:val="en-GB"/>
              </w:rPr>
            </w:pPr>
            <w:r w:rsidRPr="00EF3587">
              <w:rPr>
                <w:lang w:val="en-GB"/>
              </w:rPr>
              <w:t>NRF_ERROR_INTERNAL</w:t>
            </w:r>
          </w:p>
        </w:tc>
        <w:tc>
          <w:tcPr>
            <w:tcW w:w="463" w:type="dxa"/>
          </w:tcPr>
          <w:p w:rsidR="00EF3587" w:rsidRPr="00EF3587" w:rsidRDefault="00B67BDB" w:rsidP="006D4E91">
            <w:pPr>
              <w:rPr>
                <w:lang w:val="en-GB"/>
              </w:rPr>
            </w:pPr>
            <w:r>
              <w:rPr>
                <w:lang w:val="en-GB"/>
              </w:rPr>
              <w:t>3</w:t>
            </w:r>
          </w:p>
        </w:tc>
        <w:tc>
          <w:tcPr>
            <w:tcW w:w="5097" w:type="dxa"/>
          </w:tcPr>
          <w:p w:rsidR="00EF3587" w:rsidRPr="00EF3587" w:rsidRDefault="00B67BDB" w:rsidP="006D4E91">
            <w:pPr>
              <w:rPr>
                <w:lang w:val="en-GB"/>
              </w:rPr>
            </w:pPr>
            <w:r w:rsidRPr="00B67BDB">
              <w:rPr>
                <w:lang w:val="en-GB"/>
              </w:rPr>
              <w:t>Internal Error</w:t>
            </w:r>
          </w:p>
        </w:tc>
      </w:tr>
      <w:tr w:rsidR="00EF3587" w:rsidRPr="00EF3587" w:rsidTr="00B67BDB">
        <w:tc>
          <w:tcPr>
            <w:tcW w:w="4068" w:type="dxa"/>
          </w:tcPr>
          <w:p w:rsidR="00EF3587" w:rsidRPr="00EF3587" w:rsidRDefault="00EF3587" w:rsidP="006D4E91">
            <w:pPr>
              <w:rPr>
                <w:lang w:val="en-GB"/>
              </w:rPr>
            </w:pPr>
            <w:r w:rsidRPr="00EF3587">
              <w:rPr>
                <w:lang w:val="en-GB"/>
              </w:rPr>
              <w:t>NRF_ERROR_NO_MEM</w:t>
            </w:r>
          </w:p>
        </w:tc>
        <w:tc>
          <w:tcPr>
            <w:tcW w:w="463" w:type="dxa"/>
          </w:tcPr>
          <w:p w:rsidR="00EF3587" w:rsidRPr="00EF3587" w:rsidRDefault="00B67BDB" w:rsidP="006D4E91">
            <w:pPr>
              <w:rPr>
                <w:lang w:val="en-GB"/>
              </w:rPr>
            </w:pPr>
            <w:r>
              <w:rPr>
                <w:lang w:val="en-GB"/>
              </w:rPr>
              <w:t>4</w:t>
            </w:r>
          </w:p>
        </w:tc>
        <w:tc>
          <w:tcPr>
            <w:tcW w:w="5097" w:type="dxa"/>
          </w:tcPr>
          <w:p w:rsidR="00EF3587" w:rsidRPr="00EF3587" w:rsidRDefault="00B67BDB" w:rsidP="006D4E91">
            <w:pPr>
              <w:rPr>
                <w:lang w:val="en-GB"/>
              </w:rPr>
            </w:pPr>
            <w:r w:rsidRPr="00B67BDB">
              <w:rPr>
                <w:lang w:val="en-GB"/>
              </w:rPr>
              <w:t>No Memory for operation</w:t>
            </w:r>
          </w:p>
        </w:tc>
      </w:tr>
      <w:tr w:rsidR="00EF3587" w:rsidRPr="00EF3587" w:rsidTr="00B67BDB">
        <w:tc>
          <w:tcPr>
            <w:tcW w:w="4068" w:type="dxa"/>
          </w:tcPr>
          <w:p w:rsidR="00EF3587" w:rsidRPr="00EF3587" w:rsidRDefault="00EF3587" w:rsidP="006D4E91">
            <w:pPr>
              <w:rPr>
                <w:lang w:val="en-GB"/>
              </w:rPr>
            </w:pPr>
            <w:r w:rsidRPr="00EF3587">
              <w:rPr>
                <w:lang w:val="en-GB"/>
              </w:rPr>
              <w:t>NRF_ERROR_NOT_FOUND</w:t>
            </w:r>
          </w:p>
        </w:tc>
        <w:tc>
          <w:tcPr>
            <w:tcW w:w="463" w:type="dxa"/>
          </w:tcPr>
          <w:p w:rsidR="00EF3587" w:rsidRPr="00EF3587" w:rsidRDefault="00B67BDB" w:rsidP="006D4E91">
            <w:pPr>
              <w:rPr>
                <w:lang w:val="en-GB"/>
              </w:rPr>
            </w:pPr>
            <w:r>
              <w:rPr>
                <w:lang w:val="en-GB"/>
              </w:rPr>
              <w:t>5</w:t>
            </w:r>
          </w:p>
        </w:tc>
        <w:tc>
          <w:tcPr>
            <w:tcW w:w="5097" w:type="dxa"/>
          </w:tcPr>
          <w:p w:rsidR="00EF3587" w:rsidRPr="00EF3587" w:rsidRDefault="00B67BDB" w:rsidP="006D4E91">
            <w:pPr>
              <w:rPr>
                <w:lang w:val="en-GB"/>
              </w:rPr>
            </w:pPr>
            <w:r w:rsidRPr="00B67BDB">
              <w:rPr>
                <w:lang w:val="en-GB"/>
              </w:rPr>
              <w:t>Not found</w:t>
            </w:r>
          </w:p>
        </w:tc>
      </w:tr>
      <w:tr w:rsidR="00EF3587" w:rsidRPr="00EF3587" w:rsidTr="00B67BDB">
        <w:tc>
          <w:tcPr>
            <w:tcW w:w="4068" w:type="dxa"/>
          </w:tcPr>
          <w:p w:rsidR="00EF3587" w:rsidRPr="00EF3587" w:rsidRDefault="00EF3587" w:rsidP="006D4E91">
            <w:pPr>
              <w:rPr>
                <w:lang w:val="en-GB"/>
              </w:rPr>
            </w:pPr>
            <w:r w:rsidRPr="00EF3587">
              <w:rPr>
                <w:lang w:val="en-GB"/>
              </w:rPr>
              <w:t>NRF_ERROR_NOT_SUPPORTED</w:t>
            </w:r>
          </w:p>
        </w:tc>
        <w:tc>
          <w:tcPr>
            <w:tcW w:w="463" w:type="dxa"/>
          </w:tcPr>
          <w:p w:rsidR="00EF3587" w:rsidRPr="00EF3587" w:rsidRDefault="00B67BDB" w:rsidP="006D4E91">
            <w:pPr>
              <w:rPr>
                <w:lang w:val="en-GB"/>
              </w:rPr>
            </w:pPr>
            <w:r>
              <w:rPr>
                <w:lang w:val="en-GB"/>
              </w:rPr>
              <w:t>6</w:t>
            </w:r>
          </w:p>
        </w:tc>
        <w:tc>
          <w:tcPr>
            <w:tcW w:w="5097" w:type="dxa"/>
          </w:tcPr>
          <w:p w:rsidR="00EF3587" w:rsidRPr="00EF3587" w:rsidRDefault="00B67BDB" w:rsidP="006D4E91">
            <w:pPr>
              <w:rPr>
                <w:lang w:val="en-GB"/>
              </w:rPr>
            </w:pPr>
            <w:r w:rsidRPr="00B67BDB">
              <w:rPr>
                <w:lang w:val="en-GB"/>
              </w:rPr>
              <w:t>Not supported</w:t>
            </w:r>
          </w:p>
        </w:tc>
      </w:tr>
      <w:tr w:rsidR="00EF3587" w:rsidRPr="00EF3587" w:rsidTr="00B67BDB">
        <w:tc>
          <w:tcPr>
            <w:tcW w:w="4068" w:type="dxa"/>
          </w:tcPr>
          <w:p w:rsidR="00EF3587" w:rsidRPr="00EF3587" w:rsidRDefault="00EF3587" w:rsidP="006D4E91">
            <w:pPr>
              <w:rPr>
                <w:lang w:val="en-GB"/>
              </w:rPr>
            </w:pPr>
            <w:r w:rsidRPr="00EF3587">
              <w:rPr>
                <w:lang w:val="en-GB"/>
              </w:rPr>
              <w:t>NRF_ERROR_INVALID_PARAM</w:t>
            </w:r>
          </w:p>
        </w:tc>
        <w:tc>
          <w:tcPr>
            <w:tcW w:w="463" w:type="dxa"/>
          </w:tcPr>
          <w:p w:rsidR="00EF3587" w:rsidRPr="00EF3587" w:rsidRDefault="00B67BDB" w:rsidP="006D4E91">
            <w:pPr>
              <w:rPr>
                <w:lang w:val="en-GB"/>
              </w:rPr>
            </w:pPr>
            <w:r>
              <w:rPr>
                <w:lang w:val="en-GB"/>
              </w:rPr>
              <w:t>7</w:t>
            </w:r>
          </w:p>
        </w:tc>
        <w:tc>
          <w:tcPr>
            <w:tcW w:w="5097" w:type="dxa"/>
          </w:tcPr>
          <w:p w:rsidR="00EF3587" w:rsidRPr="00EF3587" w:rsidRDefault="00B67BDB" w:rsidP="006D4E91">
            <w:pPr>
              <w:rPr>
                <w:lang w:val="en-GB"/>
              </w:rPr>
            </w:pPr>
            <w:r w:rsidRPr="00B67BDB">
              <w:rPr>
                <w:lang w:val="en-GB"/>
              </w:rPr>
              <w:t>Invalid Parameter</w:t>
            </w:r>
          </w:p>
        </w:tc>
      </w:tr>
      <w:tr w:rsidR="00EF3587" w:rsidRPr="007344D4" w:rsidTr="00B67BDB">
        <w:tc>
          <w:tcPr>
            <w:tcW w:w="4068" w:type="dxa"/>
          </w:tcPr>
          <w:p w:rsidR="00EF3587" w:rsidRPr="00EF3587" w:rsidRDefault="00EF3587" w:rsidP="006D4E91">
            <w:pPr>
              <w:rPr>
                <w:lang w:val="en-GB"/>
              </w:rPr>
            </w:pPr>
            <w:r w:rsidRPr="00EF3587">
              <w:rPr>
                <w:lang w:val="en-GB"/>
              </w:rPr>
              <w:t>NRF_ERROR_INVALID_STATE</w:t>
            </w:r>
          </w:p>
        </w:tc>
        <w:tc>
          <w:tcPr>
            <w:tcW w:w="463" w:type="dxa"/>
          </w:tcPr>
          <w:p w:rsidR="00EF3587" w:rsidRPr="00EF3587" w:rsidRDefault="00B67BDB" w:rsidP="006D4E91">
            <w:pPr>
              <w:rPr>
                <w:lang w:val="en-GB"/>
              </w:rPr>
            </w:pPr>
            <w:r>
              <w:rPr>
                <w:lang w:val="en-GB"/>
              </w:rPr>
              <w:t>8</w:t>
            </w:r>
          </w:p>
        </w:tc>
        <w:tc>
          <w:tcPr>
            <w:tcW w:w="5097" w:type="dxa"/>
          </w:tcPr>
          <w:p w:rsidR="00EF3587" w:rsidRPr="00EF3587" w:rsidRDefault="00B67BDB" w:rsidP="006D4E91">
            <w:pPr>
              <w:rPr>
                <w:lang w:val="en-GB"/>
              </w:rPr>
            </w:pPr>
            <w:r w:rsidRPr="00B67BDB">
              <w:rPr>
                <w:lang w:val="en-GB"/>
              </w:rPr>
              <w:t>Invalid state, operation disallowed in this state</w:t>
            </w:r>
          </w:p>
        </w:tc>
      </w:tr>
      <w:tr w:rsidR="00EF3587" w:rsidRPr="00EF3587" w:rsidTr="00B67BDB">
        <w:tc>
          <w:tcPr>
            <w:tcW w:w="4068" w:type="dxa"/>
          </w:tcPr>
          <w:p w:rsidR="00EF3587" w:rsidRPr="00EF3587" w:rsidRDefault="00EF3587" w:rsidP="006D4E91">
            <w:pPr>
              <w:rPr>
                <w:lang w:val="en-GB"/>
              </w:rPr>
            </w:pPr>
            <w:r w:rsidRPr="00EF3587">
              <w:rPr>
                <w:lang w:val="en-GB"/>
              </w:rPr>
              <w:t>NRF_ERROR_INVALID_LENGTH</w:t>
            </w:r>
          </w:p>
        </w:tc>
        <w:tc>
          <w:tcPr>
            <w:tcW w:w="463" w:type="dxa"/>
          </w:tcPr>
          <w:p w:rsidR="00EF3587" w:rsidRPr="00EF3587" w:rsidRDefault="00B67BDB" w:rsidP="006D4E91">
            <w:pPr>
              <w:rPr>
                <w:lang w:val="en-GB"/>
              </w:rPr>
            </w:pPr>
            <w:r>
              <w:rPr>
                <w:lang w:val="en-GB"/>
              </w:rPr>
              <w:t>9</w:t>
            </w:r>
          </w:p>
        </w:tc>
        <w:tc>
          <w:tcPr>
            <w:tcW w:w="5097" w:type="dxa"/>
          </w:tcPr>
          <w:p w:rsidR="00EF3587" w:rsidRPr="00EF3587" w:rsidRDefault="00B67BDB" w:rsidP="006D4E91">
            <w:pPr>
              <w:rPr>
                <w:lang w:val="en-GB"/>
              </w:rPr>
            </w:pPr>
            <w:r w:rsidRPr="00B67BDB">
              <w:rPr>
                <w:lang w:val="en-GB"/>
              </w:rPr>
              <w:t>Invalid Length</w:t>
            </w:r>
          </w:p>
        </w:tc>
      </w:tr>
      <w:tr w:rsidR="00EF3587" w:rsidRPr="00EF3587" w:rsidTr="00B67BDB">
        <w:tc>
          <w:tcPr>
            <w:tcW w:w="4068" w:type="dxa"/>
          </w:tcPr>
          <w:p w:rsidR="00EF3587" w:rsidRPr="00EF3587" w:rsidRDefault="00EF3587" w:rsidP="006D4E91">
            <w:pPr>
              <w:rPr>
                <w:lang w:val="en-GB"/>
              </w:rPr>
            </w:pPr>
            <w:r w:rsidRPr="00EF3587">
              <w:rPr>
                <w:lang w:val="en-GB"/>
              </w:rPr>
              <w:t>NRF_ERROR_INVALID_FLAGS</w:t>
            </w:r>
          </w:p>
        </w:tc>
        <w:tc>
          <w:tcPr>
            <w:tcW w:w="463" w:type="dxa"/>
          </w:tcPr>
          <w:p w:rsidR="00EF3587" w:rsidRPr="00EF3587" w:rsidRDefault="00B67BDB" w:rsidP="006D4E91">
            <w:pPr>
              <w:rPr>
                <w:lang w:val="en-GB"/>
              </w:rPr>
            </w:pPr>
            <w:r>
              <w:rPr>
                <w:lang w:val="en-GB"/>
              </w:rPr>
              <w:t>10</w:t>
            </w:r>
          </w:p>
        </w:tc>
        <w:tc>
          <w:tcPr>
            <w:tcW w:w="5097" w:type="dxa"/>
          </w:tcPr>
          <w:p w:rsidR="00EF3587" w:rsidRPr="00EF3587" w:rsidRDefault="00B67BDB" w:rsidP="006D4E91">
            <w:pPr>
              <w:rPr>
                <w:lang w:val="en-GB"/>
              </w:rPr>
            </w:pPr>
            <w:r w:rsidRPr="00B67BDB">
              <w:rPr>
                <w:lang w:val="en-GB"/>
              </w:rPr>
              <w:t>Invalid Flags</w:t>
            </w:r>
          </w:p>
        </w:tc>
      </w:tr>
      <w:tr w:rsidR="00EF3587" w:rsidRPr="00EF3587" w:rsidTr="00B67BDB">
        <w:tc>
          <w:tcPr>
            <w:tcW w:w="4068" w:type="dxa"/>
          </w:tcPr>
          <w:p w:rsidR="00EF3587" w:rsidRPr="00EF3587" w:rsidRDefault="00EF3587" w:rsidP="006D4E91">
            <w:pPr>
              <w:rPr>
                <w:lang w:val="en-GB"/>
              </w:rPr>
            </w:pPr>
            <w:r w:rsidRPr="00EF3587">
              <w:rPr>
                <w:lang w:val="en-GB"/>
              </w:rPr>
              <w:t>NRF_ERROR_INVALID_DATA</w:t>
            </w:r>
          </w:p>
        </w:tc>
        <w:tc>
          <w:tcPr>
            <w:tcW w:w="463" w:type="dxa"/>
          </w:tcPr>
          <w:p w:rsidR="00EF3587" w:rsidRPr="00EF3587" w:rsidRDefault="00B67BDB" w:rsidP="006D4E91">
            <w:pPr>
              <w:rPr>
                <w:lang w:val="en-GB"/>
              </w:rPr>
            </w:pPr>
            <w:r>
              <w:rPr>
                <w:lang w:val="en-GB"/>
              </w:rPr>
              <w:t>11</w:t>
            </w:r>
          </w:p>
        </w:tc>
        <w:tc>
          <w:tcPr>
            <w:tcW w:w="5097" w:type="dxa"/>
          </w:tcPr>
          <w:p w:rsidR="00EF3587" w:rsidRPr="00EF3587" w:rsidRDefault="00B67BDB" w:rsidP="006D4E91">
            <w:pPr>
              <w:rPr>
                <w:lang w:val="en-GB"/>
              </w:rPr>
            </w:pPr>
            <w:r w:rsidRPr="00B67BDB">
              <w:rPr>
                <w:lang w:val="en-GB"/>
              </w:rPr>
              <w:t>Invalid Data</w:t>
            </w:r>
          </w:p>
        </w:tc>
      </w:tr>
      <w:tr w:rsidR="00EF3587" w:rsidRPr="00EF3587" w:rsidTr="00B67BDB">
        <w:tc>
          <w:tcPr>
            <w:tcW w:w="4068" w:type="dxa"/>
          </w:tcPr>
          <w:p w:rsidR="00EF3587" w:rsidRPr="00EF3587" w:rsidRDefault="00EF3587" w:rsidP="006D4E91">
            <w:pPr>
              <w:rPr>
                <w:lang w:val="en-GB"/>
              </w:rPr>
            </w:pPr>
            <w:r w:rsidRPr="00EF3587">
              <w:rPr>
                <w:lang w:val="en-GB"/>
              </w:rPr>
              <w:t>NRF_ERROR_DATA_SIZE</w:t>
            </w:r>
          </w:p>
        </w:tc>
        <w:tc>
          <w:tcPr>
            <w:tcW w:w="463" w:type="dxa"/>
          </w:tcPr>
          <w:p w:rsidR="00EF3587" w:rsidRPr="00EF3587" w:rsidRDefault="00B67BDB" w:rsidP="006D4E91">
            <w:pPr>
              <w:rPr>
                <w:lang w:val="en-GB"/>
              </w:rPr>
            </w:pPr>
            <w:r>
              <w:rPr>
                <w:lang w:val="en-GB"/>
              </w:rPr>
              <w:t>12</w:t>
            </w:r>
          </w:p>
        </w:tc>
        <w:tc>
          <w:tcPr>
            <w:tcW w:w="5097" w:type="dxa"/>
          </w:tcPr>
          <w:p w:rsidR="00EF3587" w:rsidRPr="00EF3587" w:rsidRDefault="00B67BDB" w:rsidP="006D4E91">
            <w:pPr>
              <w:rPr>
                <w:lang w:val="en-GB"/>
              </w:rPr>
            </w:pPr>
            <w:r w:rsidRPr="00B67BDB">
              <w:rPr>
                <w:lang w:val="en-GB"/>
              </w:rPr>
              <w:t>Invalid Data size</w:t>
            </w:r>
          </w:p>
        </w:tc>
      </w:tr>
      <w:tr w:rsidR="00EF3587" w:rsidRPr="00EF3587" w:rsidTr="00B67BDB">
        <w:tc>
          <w:tcPr>
            <w:tcW w:w="4068" w:type="dxa"/>
          </w:tcPr>
          <w:p w:rsidR="00EF3587" w:rsidRPr="00EF3587" w:rsidRDefault="00EF3587" w:rsidP="006D4E91">
            <w:pPr>
              <w:rPr>
                <w:lang w:val="en-GB"/>
              </w:rPr>
            </w:pPr>
            <w:r w:rsidRPr="00EF3587">
              <w:rPr>
                <w:lang w:val="en-GB"/>
              </w:rPr>
              <w:t>NRF_ERROR_TIMEOUT</w:t>
            </w:r>
          </w:p>
        </w:tc>
        <w:tc>
          <w:tcPr>
            <w:tcW w:w="463" w:type="dxa"/>
          </w:tcPr>
          <w:p w:rsidR="00EF3587" w:rsidRPr="00EF3587" w:rsidRDefault="00B67BDB" w:rsidP="006D4E91">
            <w:pPr>
              <w:rPr>
                <w:lang w:val="en-GB"/>
              </w:rPr>
            </w:pPr>
            <w:r>
              <w:rPr>
                <w:lang w:val="en-GB"/>
              </w:rPr>
              <w:t>13</w:t>
            </w:r>
          </w:p>
        </w:tc>
        <w:tc>
          <w:tcPr>
            <w:tcW w:w="5097" w:type="dxa"/>
          </w:tcPr>
          <w:p w:rsidR="00EF3587" w:rsidRPr="00EF3587" w:rsidRDefault="00B67BDB" w:rsidP="006D4E91">
            <w:pPr>
              <w:rPr>
                <w:lang w:val="en-GB"/>
              </w:rPr>
            </w:pPr>
            <w:r w:rsidRPr="00B67BDB">
              <w:rPr>
                <w:lang w:val="en-GB"/>
              </w:rPr>
              <w:t>Operation timed out</w:t>
            </w:r>
          </w:p>
        </w:tc>
      </w:tr>
      <w:tr w:rsidR="00EF3587" w:rsidRPr="00EF3587" w:rsidTr="00B67BDB">
        <w:tc>
          <w:tcPr>
            <w:tcW w:w="4068" w:type="dxa"/>
          </w:tcPr>
          <w:p w:rsidR="00EF3587" w:rsidRPr="00EF3587" w:rsidRDefault="00EF3587" w:rsidP="006D4E91">
            <w:pPr>
              <w:rPr>
                <w:lang w:val="en-GB"/>
              </w:rPr>
            </w:pPr>
            <w:r w:rsidRPr="00EF3587">
              <w:rPr>
                <w:lang w:val="en-GB"/>
              </w:rPr>
              <w:t>NRF_ERROR_NULL</w:t>
            </w:r>
          </w:p>
        </w:tc>
        <w:tc>
          <w:tcPr>
            <w:tcW w:w="463" w:type="dxa"/>
          </w:tcPr>
          <w:p w:rsidR="00EF3587" w:rsidRPr="00EF3587" w:rsidRDefault="00B67BDB" w:rsidP="006D4E91">
            <w:pPr>
              <w:rPr>
                <w:lang w:val="en-GB"/>
              </w:rPr>
            </w:pPr>
            <w:r>
              <w:rPr>
                <w:lang w:val="en-GB"/>
              </w:rPr>
              <w:t>14</w:t>
            </w:r>
          </w:p>
        </w:tc>
        <w:tc>
          <w:tcPr>
            <w:tcW w:w="5097" w:type="dxa"/>
          </w:tcPr>
          <w:p w:rsidR="00EF3587" w:rsidRPr="00EF3587" w:rsidRDefault="00B67BDB" w:rsidP="006D4E91">
            <w:pPr>
              <w:rPr>
                <w:lang w:val="en-GB"/>
              </w:rPr>
            </w:pPr>
            <w:r w:rsidRPr="00B67BDB">
              <w:rPr>
                <w:lang w:val="en-GB"/>
              </w:rPr>
              <w:t>Null Pointer</w:t>
            </w:r>
          </w:p>
        </w:tc>
      </w:tr>
      <w:tr w:rsidR="00EF3587" w:rsidRPr="00EF3587" w:rsidTr="00B67BDB">
        <w:tc>
          <w:tcPr>
            <w:tcW w:w="4068" w:type="dxa"/>
          </w:tcPr>
          <w:p w:rsidR="00EF3587" w:rsidRPr="00EF3587" w:rsidRDefault="00EF3587" w:rsidP="006D4E91">
            <w:pPr>
              <w:rPr>
                <w:lang w:val="en-GB"/>
              </w:rPr>
            </w:pPr>
            <w:r w:rsidRPr="00EF3587">
              <w:rPr>
                <w:lang w:val="en-GB"/>
              </w:rPr>
              <w:t>NRF_ERROR_FORBIDDEN</w:t>
            </w:r>
          </w:p>
        </w:tc>
        <w:tc>
          <w:tcPr>
            <w:tcW w:w="463" w:type="dxa"/>
          </w:tcPr>
          <w:p w:rsidR="00EF3587" w:rsidRPr="00EF3587" w:rsidRDefault="00B67BDB" w:rsidP="006D4E91">
            <w:pPr>
              <w:rPr>
                <w:lang w:val="en-GB"/>
              </w:rPr>
            </w:pPr>
            <w:r>
              <w:rPr>
                <w:lang w:val="en-GB"/>
              </w:rPr>
              <w:t>15</w:t>
            </w:r>
          </w:p>
        </w:tc>
        <w:tc>
          <w:tcPr>
            <w:tcW w:w="5097" w:type="dxa"/>
          </w:tcPr>
          <w:p w:rsidR="00EF3587" w:rsidRPr="00EF3587" w:rsidRDefault="00B67BDB" w:rsidP="006D4E91">
            <w:pPr>
              <w:rPr>
                <w:lang w:val="en-GB"/>
              </w:rPr>
            </w:pPr>
            <w:r w:rsidRPr="00B67BDB">
              <w:rPr>
                <w:lang w:val="en-GB"/>
              </w:rPr>
              <w:t>Forbidden Operation</w:t>
            </w:r>
          </w:p>
        </w:tc>
      </w:tr>
      <w:tr w:rsidR="00EF3587" w:rsidRPr="00EF3587" w:rsidTr="00B67BDB">
        <w:tc>
          <w:tcPr>
            <w:tcW w:w="4068" w:type="dxa"/>
          </w:tcPr>
          <w:p w:rsidR="00EF3587" w:rsidRPr="00EF3587" w:rsidRDefault="00EF3587" w:rsidP="006D4E91">
            <w:pPr>
              <w:rPr>
                <w:lang w:val="en-GB"/>
              </w:rPr>
            </w:pPr>
            <w:r w:rsidRPr="00EF3587">
              <w:rPr>
                <w:lang w:val="en-GB"/>
              </w:rPr>
              <w:t>NRF_ERROR_INVALID_ADDR</w:t>
            </w:r>
          </w:p>
        </w:tc>
        <w:tc>
          <w:tcPr>
            <w:tcW w:w="463" w:type="dxa"/>
          </w:tcPr>
          <w:p w:rsidR="00EF3587" w:rsidRPr="00EF3587" w:rsidRDefault="00B67BDB" w:rsidP="006D4E91">
            <w:pPr>
              <w:rPr>
                <w:lang w:val="en-GB"/>
              </w:rPr>
            </w:pPr>
            <w:r>
              <w:rPr>
                <w:lang w:val="en-GB"/>
              </w:rPr>
              <w:t>16</w:t>
            </w:r>
          </w:p>
        </w:tc>
        <w:tc>
          <w:tcPr>
            <w:tcW w:w="5097" w:type="dxa"/>
          </w:tcPr>
          <w:p w:rsidR="00EF3587" w:rsidRPr="00EF3587" w:rsidRDefault="00B67BDB" w:rsidP="006D4E91">
            <w:pPr>
              <w:rPr>
                <w:lang w:val="en-GB"/>
              </w:rPr>
            </w:pPr>
            <w:r w:rsidRPr="00B67BDB">
              <w:rPr>
                <w:lang w:val="en-GB"/>
              </w:rPr>
              <w:t>Bad Memory Address</w:t>
            </w:r>
          </w:p>
        </w:tc>
      </w:tr>
      <w:tr w:rsidR="00EF3587" w:rsidRPr="00EF3587" w:rsidTr="00B67BDB">
        <w:tc>
          <w:tcPr>
            <w:tcW w:w="4068" w:type="dxa"/>
          </w:tcPr>
          <w:p w:rsidR="00EF3587" w:rsidRPr="00EF3587" w:rsidRDefault="00EF3587" w:rsidP="006D4E91">
            <w:pPr>
              <w:rPr>
                <w:lang w:val="en-GB"/>
              </w:rPr>
            </w:pPr>
            <w:r w:rsidRPr="00EF3587">
              <w:rPr>
                <w:lang w:val="en-GB"/>
              </w:rPr>
              <w:lastRenderedPageBreak/>
              <w:t>NRF_ERROR_BUSY</w:t>
            </w:r>
          </w:p>
        </w:tc>
        <w:tc>
          <w:tcPr>
            <w:tcW w:w="463" w:type="dxa"/>
          </w:tcPr>
          <w:p w:rsidR="00EF3587" w:rsidRPr="00EF3587" w:rsidRDefault="00B67BDB" w:rsidP="006D4E91">
            <w:pPr>
              <w:rPr>
                <w:lang w:val="en-GB"/>
              </w:rPr>
            </w:pPr>
            <w:r>
              <w:rPr>
                <w:lang w:val="en-GB"/>
              </w:rPr>
              <w:t>17</w:t>
            </w:r>
          </w:p>
        </w:tc>
        <w:tc>
          <w:tcPr>
            <w:tcW w:w="5097" w:type="dxa"/>
          </w:tcPr>
          <w:p w:rsidR="00EF3587" w:rsidRPr="00EF3587" w:rsidRDefault="00B67BDB" w:rsidP="006D4E91">
            <w:pPr>
              <w:rPr>
                <w:lang w:val="en-GB"/>
              </w:rPr>
            </w:pPr>
            <w:r w:rsidRPr="00B67BDB">
              <w:rPr>
                <w:lang w:val="en-GB"/>
              </w:rPr>
              <w:t>Busy</w:t>
            </w:r>
          </w:p>
        </w:tc>
      </w:tr>
      <w:tr w:rsidR="00EF3587" w:rsidRPr="00EF3587" w:rsidTr="008D35A3">
        <w:tc>
          <w:tcPr>
            <w:tcW w:w="4068" w:type="dxa"/>
            <w:tcBorders>
              <w:bottom w:val="single" w:sz="4" w:space="0" w:color="auto"/>
            </w:tcBorders>
          </w:tcPr>
          <w:p w:rsidR="00EF3587" w:rsidRPr="00EF3587" w:rsidRDefault="00EF3587" w:rsidP="006D4E91">
            <w:pPr>
              <w:rPr>
                <w:lang w:val="en-GB"/>
              </w:rPr>
            </w:pPr>
            <w:r w:rsidRPr="00EF3587">
              <w:rPr>
                <w:lang w:val="en-GB"/>
              </w:rPr>
              <w:t>NRF_ERROR_CONN_COUNT</w:t>
            </w:r>
          </w:p>
        </w:tc>
        <w:tc>
          <w:tcPr>
            <w:tcW w:w="463" w:type="dxa"/>
            <w:tcBorders>
              <w:bottom w:val="single" w:sz="4" w:space="0" w:color="auto"/>
            </w:tcBorders>
          </w:tcPr>
          <w:p w:rsidR="00EF3587" w:rsidRPr="00EF3587" w:rsidRDefault="00B67BDB" w:rsidP="006D4E91">
            <w:pPr>
              <w:rPr>
                <w:lang w:val="en-GB"/>
              </w:rPr>
            </w:pPr>
            <w:r>
              <w:rPr>
                <w:lang w:val="en-GB"/>
              </w:rPr>
              <w:t>18</w:t>
            </w:r>
          </w:p>
        </w:tc>
        <w:tc>
          <w:tcPr>
            <w:tcW w:w="5097" w:type="dxa"/>
            <w:tcBorders>
              <w:bottom w:val="single" w:sz="4" w:space="0" w:color="auto"/>
            </w:tcBorders>
          </w:tcPr>
          <w:p w:rsidR="00EF3587" w:rsidRPr="00EF3587" w:rsidRDefault="00B67BDB" w:rsidP="006D4E91">
            <w:pPr>
              <w:rPr>
                <w:lang w:val="en-GB"/>
              </w:rPr>
            </w:pPr>
            <w:r w:rsidRPr="00B67BDB">
              <w:rPr>
                <w:lang w:val="en-GB"/>
              </w:rPr>
              <w:t>Maximum connection count exceeded.</w:t>
            </w:r>
          </w:p>
        </w:tc>
      </w:tr>
      <w:tr w:rsidR="00EF3587" w:rsidRPr="007344D4" w:rsidTr="008D35A3">
        <w:tc>
          <w:tcPr>
            <w:tcW w:w="4068" w:type="dxa"/>
            <w:tcBorders>
              <w:bottom w:val="single" w:sz="4" w:space="0" w:color="auto"/>
            </w:tcBorders>
          </w:tcPr>
          <w:p w:rsidR="00EF3587" w:rsidRPr="00EF3587" w:rsidRDefault="00EF3587" w:rsidP="00EF3587">
            <w:pPr>
              <w:tabs>
                <w:tab w:val="left" w:pos="1027"/>
              </w:tabs>
              <w:rPr>
                <w:lang w:val="en-GB"/>
              </w:rPr>
            </w:pPr>
            <w:r w:rsidRPr="00EF3587">
              <w:rPr>
                <w:lang w:val="en-GB"/>
              </w:rPr>
              <w:t>NRF_ERROR_RESOURCES</w:t>
            </w:r>
          </w:p>
        </w:tc>
        <w:tc>
          <w:tcPr>
            <w:tcW w:w="463" w:type="dxa"/>
            <w:tcBorders>
              <w:bottom w:val="single" w:sz="4" w:space="0" w:color="auto"/>
            </w:tcBorders>
          </w:tcPr>
          <w:p w:rsidR="00EF3587" w:rsidRPr="00EF3587" w:rsidRDefault="00B67BDB" w:rsidP="006D4E91">
            <w:pPr>
              <w:rPr>
                <w:lang w:val="en-GB"/>
              </w:rPr>
            </w:pPr>
            <w:r>
              <w:rPr>
                <w:lang w:val="en-GB"/>
              </w:rPr>
              <w:t>19</w:t>
            </w:r>
          </w:p>
        </w:tc>
        <w:tc>
          <w:tcPr>
            <w:tcW w:w="5097" w:type="dxa"/>
            <w:tcBorders>
              <w:bottom w:val="single" w:sz="4" w:space="0" w:color="auto"/>
            </w:tcBorders>
          </w:tcPr>
          <w:p w:rsidR="00EF3587" w:rsidRPr="00EF3587" w:rsidRDefault="00B67BDB" w:rsidP="006D4E91">
            <w:pPr>
              <w:rPr>
                <w:lang w:val="en-GB"/>
              </w:rPr>
            </w:pPr>
            <w:r w:rsidRPr="00B67BDB">
              <w:rPr>
                <w:lang w:val="en-GB"/>
              </w:rPr>
              <w:t>Not enough resources for operation</w:t>
            </w:r>
          </w:p>
        </w:tc>
      </w:tr>
      <w:tr w:rsidR="008D35A3" w:rsidRPr="00EF3587" w:rsidTr="008D35A3">
        <w:tc>
          <w:tcPr>
            <w:tcW w:w="9628" w:type="dxa"/>
            <w:gridSpan w:val="3"/>
            <w:tcBorders>
              <w:top w:val="single" w:sz="4" w:space="0" w:color="auto"/>
              <w:left w:val="nil"/>
              <w:bottom w:val="nil"/>
              <w:right w:val="nil"/>
            </w:tcBorders>
          </w:tcPr>
          <w:p w:rsidR="008D35A3" w:rsidRPr="008D35A3" w:rsidRDefault="008D35A3" w:rsidP="008D35A3">
            <w:pPr>
              <w:jc w:val="center"/>
              <w:rPr>
                <w:b/>
                <w:lang w:val="en-GB"/>
              </w:rPr>
            </w:pPr>
            <w:r w:rsidRPr="008D35A3">
              <w:rPr>
                <w:b/>
                <w:lang w:val="en-GB"/>
              </w:rPr>
              <w:t>Tabel: 2</w:t>
            </w:r>
          </w:p>
        </w:tc>
      </w:tr>
    </w:tbl>
    <w:p w:rsidR="00EF3587" w:rsidRPr="00EF3587" w:rsidRDefault="00EF3587" w:rsidP="006D4E91">
      <w:pPr>
        <w:rPr>
          <w:lang w:val="en-GB"/>
        </w:rPr>
      </w:pPr>
    </w:p>
    <w:p w:rsidR="00C91119" w:rsidRDefault="00B67BDB" w:rsidP="006D4E91">
      <w:r w:rsidRPr="00B67BDB">
        <w:t xml:space="preserve">Als een opdracht wordt gestuurd dat nog een aantal extra bytes verwacht, maar er </w:t>
      </w:r>
      <w:r>
        <w:t>worden te weinig bytes meegestu</w:t>
      </w:r>
      <w:r w:rsidRPr="00B67BDB">
        <w:t>u</w:t>
      </w:r>
      <w:r>
        <w:t>r</w:t>
      </w:r>
      <w:r w:rsidRPr="00B67BDB">
        <w:t>d met de opdracht.</w:t>
      </w:r>
      <w:r>
        <w:t xml:space="preserve"> Dan wordt de error code “</w:t>
      </w:r>
      <w:r w:rsidRPr="00B67BDB">
        <w:t xml:space="preserve">Invalid Length” terug gestuurd. </w:t>
      </w:r>
    </w:p>
    <w:p w:rsidR="00C91119" w:rsidRPr="00B67BDB" w:rsidRDefault="00B67BDB" w:rsidP="006D4E91">
      <w:r w:rsidRPr="00B67BDB">
        <w:t>Voorbeeld:</w:t>
      </w:r>
    </w:p>
    <w:tbl>
      <w:tblPr>
        <w:tblStyle w:val="Tabelraster"/>
        <w:tblW w:w="10201" w:type="dxa"/>
        <w:tblLook w:val="04A0" w:firstRow="1" w:lastRow="0" w:firstColumn="1" w:lastColumn="0" w:noHBand="0" w:noVBand="1"/>
      </w:tblPr>
      <w:tblGrid>
        <w:gridCol w:w="1199"/>
        <w:gridCol w:w="2057"/>
        <w:gridCol w:w="6945"/>
      </w:tblGrid>
      <w:tr w:rsidR="00B67BDB" w:rsidTr="00B67BDB">
        <w:tc>
          <w:tcPr>
            <w:tcW w:w="1199" w:type="dxa"/>
          </w:tcPr>
          <w:p w:rsidR="00B67BDB" w:rsidRPr="00B67BDB" w:rsidRDefault="00B67BDB" w:rsidP="006D4E91">
            <w:pPr>
              <w:rPr>
                <w:b/>
              </w:rPr>
            </w:pPr>
          </w:p>
        </w:tc>
        <w:tc>
          <w:tcPr>
            <w:tcW w:w="2057" w:type="dxa"/>
          </w:tcPr>
          <w:p w:rsidR="00B67BDB" w:rsidRPr="00B67BDB" w:rsidRDefault="00B67BDB" w:rsidP="00B67BDB">
            <w:pPr>
              <w:rPr>
                <w:b/>
              </w:rPr>
            </w:pPr>
            <w:r w:rsidRPr="00B67BDB">
              <w:rPr>
                <w:b/>
              </w:rPr>
              <w:t>Hex bericht</w:t>
            </w:r>
          </w:p>
        </w:tc>
        <w:tc>
          <w:tcPr>
            <w:tcW w:w="6945" w:type="dxa"/>
          </w:tcPr>
          <w:p w:rsidR="00B67BDB" w:rsidRPr="00B67BDB" w:rsidRDefault="00B67BDB" w:rsidP="00B67BDB">
            <w:pPr>
              <w:rPr>
                <w:b/>
              </w:rPr>
            </w:pPr>
            <w:r w:rsidRPr="00B67BDB">
              <w:rPr>
                <w:b/>
              </w:rPr>
              <w:t>Inhoud</w:t>
            </w:r>
          </w:p>
        </w:tc>
      </w:tr>
      <w:tr w:rsidR="00B67BDB" w:rsidTr="00B67BDB">
        <w:tc>
          <w:tcPr>
            <w:tcW w:w="1199" w:type="dxa"/>
          </w:tcPr>
          <w:p w:rsidR="00B67BDB" w:rsidRPr="00B67BDB" w:rsidRDefault="00B67BDB" w:rsidP="006D4E91">
            <w:pPr>
              <w:rPr>
                <w:b/>
              </w:rPr>
            </w:pPr>
            <w:r w:rsidRPr="00B67BDB">
              <w:rPr>
                <w:b/>
              </w:rPr>
              <w:t>Opdracht</w:t>
            </w:r>
          </w:p>
        </w:tc>
        <w:tc>
          <w:tcPr>
            <w:tcW w:w="2057" w:type="dxa"/>
          </w:tcPr>
          <w:p w:rsidR="00B67BDB" w:rsidRDefault="00B67BDB" w:rsidP="00B67BDB">
            <w:r>
              <w:t>0x96</w:t>
            </w:r>
          </w:p>
        </w:tc>
        <w:tc>
          <w:tcPr>
            <w:tcW w:w="6945" w:type="dxa"/>
          </w:tcPr>
          <w:p w:rsidR="00B67BDB" w:rsidRDefault="00B67BDB" w:rsidP="00B67BDB">
            <w:r>
              <w:t>WRITE</w:t>
            </w:r>
            <w:r w:rsidRPr="0031559D">
              <w:t>_LORAWAN_APPEUI</w:t>
            </w:r>
          </w:p>
        </w:tc>
      </w:tr>
      <w:tr w:rsidR="00B67BDB" w:rsidRPr="007344D4" w:rsidTr="00B67BDB">
        <w:trPr>
          <w:trHeight w:val="274"/>
        </w:trPr>
        <w:tc>
          <w:tcPr>
            <w:tcW w:w="1199" w:type="dxa"/>
          </w:tcPr>
          <w:p w:rsidR="00B67BDB" w:rsidRPr="00B67BDB" w:rsidRDefault="00B67BDB" w:rsidP="006D4E91">
            <w:pPr>
              <w:rPr>
                <w:b/>
              </w:rPr>
            </w:pPr>
            <w:r w:rsidRPr="00B67BDB">
              <w:rPr>
                <w:b/>
              </w:rPr>
              <w:t>Antwoord</w:t>
            </w:r>
          </w:p>
        </w:tc>
        <w:tc>
          <w:tcPr>
            <w:tcW w:w="2057" w:type="dxa"/>
          </w:tcPr>
          <w:p w:rsidR="00B67BDB" w:rsidRDefault="00B67BDB" w:rsidP="006D4E91">
            <w:r>
              <w:t>0x009600000009</w:t>
            </w:r>
          </w:p>
        </w:tc>
        <w:tc>
          <w:tcPr>
            <w:tcW w:w="6945" w:type="dxa"/>
          </w:tcPr>
          <w:p w:rsidR="00B67BDB" w:rsidRPr="00B67BDB" w:rsidRDefault="00B67BDB" w:rsidP="006D4E91">
            <w:pPr>
              <w:rPr>
                <w:lang w:val="en-GB"/>
              </w:rPr>
            </w:pPr>
            <w:r w:rsidRPr="00B67BDB">
              <w:rPr>
                <w:lang w:val="en-GB"/>
              </w:rPr>
              <w:t>RESPONSE voor WRITE_LORAWAN_APPEUI</w:t>
            </w:r>
            <w:r>
              <w:rPr>
                <w:lang w:val="en-GB"/>
              </w:rPr>
              <w:t xml:space="preserve">, error code: </w:t>
            </w:r>
            <w:r w:rsidRPr="00B67BDB">
              <w:rPr>
                <w:lang w:val="en-GB"/>
              </w:rPr>
              <w:t>Invalid Length</w:t>
            </w:r>
          </w:p>
        </w:tc>
      </w:tr>
    </w:tbl>
    <w:p w:rsidR="00B67BDB" w:rsidRPr="00B67BDB" w:rsidRDefault="00B67BDB" w:rsidP="006D4E91">
      <w:pPr>
        <w:rPr>
          <w:lang w:val="en-GB"/>
        </w:rPr>
      </w:pPr>
    </w:p>
    <w:p w:rsidR="00B67BDB" w:rsidRDefault="008C7B0E" w:rsidP="006D4E91">
      <w:r>
        <w:t>Al</w:t>
      </w:r>
      <w:r w:rsidR="00B67BDB" w:rsidRPr="00B67BDB">
        <w:t>s</w:t>
      </w:r>
      <w:r>
        <w:t xml:space="preserve"> </w:t>
      </w:r>
      <w:r w:rsidR="00B67BDB" w:rsidRPr="00B67BDB">
        <w:t xml:space="preserve">een onbekend </w:t>
      </w:r>
      <w:r w:rsidR="00B67BDB">
        <w:t>commando</w:t>
      </w:r>
      <w:r w:rsidR="00B67BDB" w:rsidRPr="00B67BDB">
        <w:t xml:space="preserve"> wordt gestuurd </w:t>
      </w:r>
      <w:r>
        <w:t>wordt</w:t>
      </w:r>
    </w:p>
    <w:tbl>
      <w:tblPr>
        <w:tblStyle w:val="Tabelraster"/>
        <w:tblW w:w="10201" w:type="dxa"/>
        <w:tblLook w:val="04A0" w:firstRow="1" w:lastRow="0" w:firstColumn="1" w:lastColumn="0" w:noHBand="0" w:noVBand="1"/>
      </w:tblPr>
      <w:tblGrid>
        <w:gridCol w:w="1199"/>
        <w:gridCol w:w="2057"/>
        <w:gridCol w:w="6945"/>
      </w:tblGrid>
      <w:tr w:rsidR="008C7B0E" w:rsidTr="00E601C0">
        <w:tc>
          <w:tcPr>
            <w:tcW w:w="1199" w:type="dxa"/>
          </w:tcPr>
          <w:p w:rsidR="008C7B0E" w:rsidRPr="00B67BDB" w:rsidRDefault="008C7B0E" w:rsidP="00E601C0">
            <w:pPr>
              <w:rPr>
                <w:b/>
              </w:rPr>
            </w:pPr>
          </w:p>
        </w:tc>
        <w:tc>
          <w:tcPr>
            <w:tcW w:w="2057" w:type="dxa"/>
          </w:tcPr>
          <w:p w:rsidR="008C7B0E" w:rsidRPr="00B67BDB" w:rsidRDefault="008C7B0E" w:rsidP="00E601C0">
            <w:pPr>
              <w:rPr>
                <w:b/>
              </w:rPr>
            </w:pPr>
            <w:r w:rsidRPr="00B67BDB">
              <w:rPr>
                <w:b/>
              </w:rPr>
              <w:t>Hex bericht</w:t>
            </w:r>
          </w:p>
        </w:tc>
        <w:tc>
          <w:tcPr>
            <w:tcW w:w="6945" w:type="dxa"/>
          </w:tcPr>
          <w:p w:rsidR="008C7B0E" w:rsidRPr="00B67BDB" w:rsidRDefault="008C7B0E" w:rsidP="00E601C0">
            <w:pPr>
              <w:rPr>
                <w:b/>
              </w:rPr>
            </w:pPr>
            <w:r w:rsidRPr="00B67BDB">
              <w:rPr>
                <w:b/>
              </w:rPr>
              <w:t>Inhoud</w:t>
            </w:r>
          </w:p>
        </w:tc>
      </w:tr>
      <w:tr w:rsidR="008C7B0E" w:rsidTr="00E601C0">
        <w:tc>
          <w:tcPr>
            <w:tcW w:w="1199" w:type="dxa"/>
          </w:tcPr>
          <w:p w:rsidR="008C7B0E" w:rsidRPr="00B67BDB" w:rsidRDefault="008C7B0E" w:rsidP="00E601C0">
            <w:pPr>
              <w:rPr>
                <w:b/>
              </w:rPr>
            </w:pPr>
            <w:r w:rsidRPr="00B67BDB">
              <w:rPr>
                <w:b/>
              </w:rPr>
              <w:t>Opdracht</w:t>
            </w:r>
          </w:p>
        </w:tc>
        <w:tc>
          <w:tcPr>
            <w:tcW w:w="2057" w:type="dxa"/>
          </w:tcPr>
          <w:p w:rsidR="008C7B0E" w:rsidRDefault="008C7B0E" w:rsidP="00E601C0">
            <w:r>
              <w:t>0xFE</w:t>
            </w:r>
          </w:p>
        </w:tc>
        <w:tc>
          <w:tcPr>
            <w:tcW w:w="6945" w:type="dxa"/>
          </w:tcPr>
          <w:p w:rsidR="008C7B0E" w:rsidRDefault="008C7B0E" w:rsidP="008C7B0E">
            <w:r>
              <w:t>Geen gespecificeerde opdracht</w:t>
            </w:r>
          </w:p>
        </w:tc>
      </w:tr>
      <w:tr w:rsidR="008C7B0E" w:rsidRPr="007344D4" w:rsidTr="00E601C0">
        <w:trPr>
          <w:trHeight w:val="274"/>
        </w:trPr>
        <w:tc>
          <w:tcPr>
            <w:tcW w:w="1199" w:type="dxa"/>
          </w:tcPr>
          <w:p w:rsidR="008C7B0E" w:rsidRPr="00B67BDB" w:rsidRDefault="008C7B0E" w:rsidP="00E601C0">
            <w:pPr>
              <w:rPr>
                <w:b/>
              </w:rPr>
            </w:pPr>
            <w:r w:rsidRPr="00B67BDB">
              <w:rPr>
                <w:b/>
              </w:rPr>
              <w:t>Antwoord</w:t>
            </w:r>
          </w:p>
        </w:tc>
        <w:tc>
          <w:tcPr>
            <w:tcW w:w="2057" w:type="dxa"/>
          </w:tcPr>
          <w:p w:rsidR="008C7B0E" w:rsidRDefault="008C7B0E" w:rsidP="008C7B0E">
            <w:r>
              <w:t>0x00FE00000005</w:t>
            </w:r>
          </w:p>
        </w:tc>
        <w:tc>
          <w:tcPr>
            <w:tcW w:w="6945" w:type="dxa"/>
          </w:tcPr>
          <w:p w:rsidR="008C7B0E" w:rsidRPr="00B67BDB" w:rsidRDefault="008C7B0E" w:rsidP="008C7B0E">
            <w:pPr>
              <w:rPr>
                <w:lang w:val="en-GB"/>
              </w:rPr>
            </w:pPr>
            <w:r w:rsidRPr="00B67BDB">
              <w:rPr>
                <w:lang w:val="en-GB"/>
              </w:rPr>
              <w:t xml:space="preserve">RESPONSE voor </w:t>
            </w:r>
            <w:r>
              <w:rPr>
                <w:lang w:val="en-GB"/>
              </w:rPr>
              <w:t xml:space="preserve">0xFE, error code: </w:t>
            </w:r>
            <w:r w:rsidRPr="00B67BDB">
              <w:rPr>
                <w:lang w:val="en-GB"/>
              </w:rPr>
              <w:t>Not found</w:t>
            </w:r>
          </w:p>
        </w:tc>
      </w:tr>
    </w:tbl>
    <w:p w:rsidR="008C7B0E" w:rsidRPr="008C7B0E" w:rsidRDefault="008C7B0E" w:rsidP="006D4E91">
      <w:pPr>
        <w:rPr>
          <w:lang w:val="en-GB"/>
        </w:rPr>
      </w:pPr>
    </w:p>
    <w:p w:rsidR="00B67BDB" w:rsidRPr="008C7B0E" w:rsidRDefault="00B67BDB" w:rsidP="006D4E91">
      <w:pPr>
        <w:rPr>
          <w:lang w:val="en-GB"/>
        </w:rPr>
      </w:pPr>
    </w:p>
    <w:p w:rsidR="00B67BDB" w:rsidRPr="008C7B0E" w:rsidRDefault="00B67BDB" w:rsidP="006D4E91">
      <w:pPr>
        <w:rPr>
          <w:lang w:val="en-GB"/>
        </w:rPr>
      </w:pPr>
    </w:p>
    <w:p w:rsidR="006D4E91" w:rsidRPr="00B67BDB" w:rsidRDefault="006D4E91" w:rsidP="00C91119">
      <w:pPr>
        <w:pStyle w:val="Kop3"/>
        <w:rPr>
          <w:lang w:val="en-GB"/>
        </w:rPr>
      </w:pPr>
      <w:bookmarkStart w:id="33" w:name="_Toc23779701"/>
      <w:r w:rsidRPr="00B67BDB">
        <w:rPr>
          <w:lang w:val="en-GB"/>
        </w:rPr>
        <w:t>1d/0x01 - READ_FIRMWARE_VERSION</w:t>
      </w:r>
      <w:bookmarkEnd w:id="33"/>
      <w:r w:rsidRPr="00B67BDB">
        <w:rPr>
          <w:lang w:val="en-GB"/>
        </w:rPr>
        <w:tab/>
      </w:r>
    </w:p>
    <w:p w:rsidR="006D4E91" w:rsidRDefault="008D35A3" w:rsidP="006D4E91">
      <w:r>
        <w:t>Met dit commando wordt de firmware versie uitgelezen.</w:t>
      </w:r>
    </w:p>
    <w:p w:rsidR="008D35A3" w:rsidRDefault="008D35A3" w:rsidP="006D4E91"/>
    <w:tbl>
      <w:tblPr>
        <w:tblStyle w:val="Tabelraster"/>
        <w:tblW w:w="0" w:type="auto"/>
        <w:tblLook w:val="04A0" w:firstRow="1" w:lastRow="0" w:firstColumn="1" w:lastColumn="0" w:noHBand="0" w:noVBand="1"/>
      </w:tblPr>
      <w:tblGrid>
        <w:gridCol w:w="2793"/>
        <w:gridCol w:w="1028"/>
        <w:gridCol w:w="1069"/>
        <w:gridCol w:w="4738"/>
      </w:tblGrid>
      <w:tr w:rsidR="008D35A3" w:rsidTr="00E601C0">
        <w:tc>
          <w:tcPr>
            <w:tcW w:w="1188" w:type="dxa"/>
          </w:tcPr>
          <w:p w:rsidR="008D35A3" w:rsidRPr="00B67BDB" w:rsidRDefault="008D35A3" w:rsidP="00E601C0">
            <w:pPr>
              <w:rPr>
                <w:b/>
              </w:rPr>
            </w:pPr>
            <w:r w:rsidRPr="00B67BDB">
              <w:rPr>
                <w:b/>
              </w:rPr>
              <w:t>Veld</w:t>
            </w:r>
          </w:p>
        </w:tc>
        <w:tc>
          <w:tcPr>
            <w:tcW w:w="1075" w:type="dxa"/>
          </w:tcPr>
          <w:p w:rsidR="008D35A3" w:rsidRPr="00B67BDB" w:rsidRDefault="008D35A3" w:rsidP="00E601C0">
            <w:pPr>
              <w:rPr>
                <w:b/>
              </w:rPr>
            </w:pPr>
            <w:r>
              <w:rPr>
                <w:b/>
              </w:rPr>
              <w:t>Grote</w:t>
            </w:r>
          </w:p>
        </w:tc>
        <w:tc>
          <w:tcPr>
            <w:tcW w:w="1134" w:type="dxa"/>
          </w:tcPr>
          <w:p w:rsidR="008D35A3" w:rsidRPr="00B67BDB" w:rsidRDefault="008D35A3" w:rsidP="00E601C0">
            <w:pPr>
              <w:rPr>
                <w:b/>
              </w:rPr>
            </w:pPr>
            <w:r w:rsidRPr="00B67BDB">
              <w:rPr>
                <w:b/>
              </w:rPr>
              <w:t>Waarde</w:t>
            </w:r>
          </w:p>
        </w:tc>
        <w:tc>
          <w:tcPr>
            <w:tcW w:w="6231" w:type="dxa"/>
          </w:tcPr>
          <w:p w:rsidR="008D35A3" w:rsidRPr="00B67BDB" w:rsidRDefault="008D35A3" w:rsidP="00E601C0">
            <w:pPr>
              <w:rPr>
                <w:b/>
              </w:rPr>
            </w:pPr>
            <w:r w:rsidRPr="00B67BDB">
              <w:rPr>
                <w:b/>
              </w:rPr>
              <w:t>Omschrijving</w:t>
            </w:r>
          </w:p>
        </w:tc>
      </w:tr>
      <w:tr w:rsidR="008D35A3" w:rsidTr="00E601C0">
        <w:tc>
          <w:tcPr>
            <w:tcW w:w="1188" w:type="dxa"/>
          </w:tcPr>
          <w:p w:rsidR="008D35A3" w:rsidRDefault="008D35A3" w:rsidP="00E601C0">
            <w:r w:rsidRPr="00B67BDB">
              <w:rPr>
                <w:lang w:val="en-GB"/>
              </w:rPr>
              <w:t>READ_FIRMWARE_VERSION</w:t>
            </w:r>
          </w:p>
        </w:tc>
        <w:tc>
          <w:tcPr>
            <w:tcW w:w="1075" w:type="dxa"/>
          </w:tcPr>
          <w:p w:rsidR="008D35A3" w:rsidRDefault="008D35A3" w:rsidP="00E601C0">
            <w:r>
              <w:t>Uint8_t</w:t>
            </w:r>
          </w:p>
        </w:tc>
        <w:tc>
          <w:tcPr>
            <w:tcW w:w="1134" w:type="dxa"/>
          </w:tcPr>
          <w:p w:rsidR="008D35A3" w:rsidRDefault="008D35A3" w:rsidP="00E601C0">
            <w:r>
              <w:t>0x01</w:t>
            </w:r>
          </w:p>
        </w:tc>
        <w:tc>
          <w:tcPr>
            <w:tcW w:w="6231" w:type="dxa"/>
          </w:tcPr>
          <w:p w:rsidR="008D35A3" w:rsidRDefault="008D35A3" w:rsidP="00E601C0">
            <w:r w:rsidRPr="00B67BDB">
              <w:rPr>
                <w:lang w:val="en-GB"/>
              </w:rPr>
              <w:t>READ_FIRMWARE_VERSION</w:t>
            </w:r>
            <w:r>
              <w:t xml:space="preserve"> opdracht ID</w:t>
            </w:r>
          </w:p>
        </w:tc>
      </w:tr>
      <w:tr w:rsidR="008D35A3" w:rsidTr="00E601C0">
        <w:tc>
          <w:tcPr>
            <w:tcW w:w="1188" w:type="dxa"/>
          </w:tcPr>
          <w:p w:rsidR="008D35A3" w:rsidRDefault="008D35A3" w:rsidP="00E601C0">
            <w:r>
              <w:t>Major</w:t>
            </w:r>
          </w:p>
        </w:tc>
        <w:tc>
          <w:tcPr>
            <w:tcW w:w="1075" w:type="dxa"/>
          </w:tcPr>
          <w:p w:rsidR="008D35A3" w:rsidRDefault="008D35A3" w:rsidP="00E601C0">
            <w:r>
              <w:t>Uint16_t</w:t>
            </w:r>
          </w:p>
        </w:tc>
        <w:tc>
          <w:tcPr>
            <w:tcW w:w="1134" w:type="dxa"/>
          </w:tcPr>
          <w:p w:rsidR="008D35A3" w:rsidRDefault="008D35A3" w:rsidP="00E601C0">
            <w:r>
              <w:t>-</w:t>
            </w:r>
          </w:p>
        </w:tc>
        <w:tc>
          <w:tcPr>
            <w:tcW w:w="6231" w:type="dxa"/>
          </w:tcPr>
          <w:p w:rsidR="008D35A3" w:rsidRDefault="008D35A3" w:rsidP="00E601C0">
            <w:r>
              <w:t>Firmware major number</w:t>
            </w:r>
          </w:p>
        </w:tc>
      </w:tr>
      <w:tr w:rsidR="008D35A3" w:rsidTr="00E601C0">
        <w:tc>
          <w:tcPr>
            <w:tcW w:w="1188" w:type="dxa"/>
          </w:tcPr>
          <w:p w:rsidR="008D35A3" w:rsidRDefault="008D35A3" w:rsidP="00E601C0">
            <w:r>
              <w:t>Minor</w:t>
            </w:r>
          </w:p>
        </w:tc>
        <w:tc>
          <w:tcPr>
            <w:tcW w:w="1075" w:type="dxa"/>
          </w:tcPr>
          <w:p w:rsidR="008D35A3" w:rsidRDefault="008D35A3" w:rsidP="008D35A3">
            <w:r>
              <w:t>Uint16_t</w:t>
            </w:r>
          </w:p>
        </w:tc>
        <w:tc>
          <w:tcPr>
            <w:tcW w:w="1134" w:type="dxa"/>
          </w:tcPr>
          <w:p w:rsidR="008D35A3" w:rsidRDefault="008D35A3" w:rsidP="00E601C0">
            <w:r>
              <w:t>-</w:t>
            </w:r>
          </w:p>
        </w:tc>
        <w:tc>
          <w:tcPr>
            <w:tcW w:w="6231" w:type="dxa"/>
          </w:tcPr>
          <w:p w:rsidR="008D35A3" w:rsidRDefault="008D35A3" w:rsidP="008D35A3">
            <w:r>
              <w:t>Firmware minor number</w:t>
            </w:r>
          </w:p>
        </w:tc>
      </w:tr>
      <w:tr w:rsidR="008D35A3" w:rsidTr="00E601C0">
        <w:tc>
          <w:tcPr>
            <w:tcW w:w="1188" w:type="dxa"/>
          </w:tcPr>
          <w:p w:rsidR="008D35A3" w:rsidRDefault="008D35A3" w:rsidP="00E601C0">
            <w:r>
              <w:t>Sub</w:t>
            </w:r>
          </w:p>
        </w:tc>
        <w:tc>
          <w:tcPr>
            <w:tcW w:w="1075" w:type="dxa"/>
          </w:tcPr>
          <w:p w:rsidR="008D35A3" w:rsidRDefault="008D35A3" w:rsidP="008D35A3">
            <w:r>
              <w:t>Uint16_t</w:t>
            </w:r>
          </w:p>
        </w:tc>
        <w:tc>
          <w:tcPr>
            <w:tcW w:w="1134" w:type="dxa"/>
          </w:tcPr>
          <w:p w:rsidR="008D35A3" w:rsidRDefault="008D35A3" w:rsidP="00E601C0">
            <w:r>
              <w:t>-</w:t>
            </w:r>
          </w:p>
        </w:tc>
        <w:tc>
          <w:tcPr>
            <w:tcW w:w="6231" w:type="dxa"/>
          </w:tcPr>
          <w:p w:rsidR="008D35A3" w:rsidRDefault="008D35A3" w:rsidP="008D35A3">
            <w:r>
              <w:t>Firmware sub number</w:t>
            </w:r>
          </w:p>
        </w:tc>
      </w:tr>
    </w:tbl>
    <w:p w:rsidR="008D35A3" w:rsidRDefault="008D35A3" w:rsidP="006D4E91"/>
    <w:p w:rsidR="008D35A3" w:rsidRDefault="008D35A3" w:rsidP="006D4E91">
      <w:r>
        <w:t>Voorbeeld:</w:t>
      </w:r>
    </w:p>
    <w:tbl>
      <w:tblPr>
        <w:tblStyle w:val="Tabelraster"/>
        <w:tblW w:w="10201" w:type="dxa"/>
        <w:tblLook w:val="04A0" w:firstRow="1" w:lastRow="0" w:firstColumn="1" w:lastColumn="0" w:noHBand="0" w:noVBand="1"/>
      </w:tblPr>
      <w:tblGrid>
        <w:gridCol w:w="1199"/>
        <w:gridCol w:w="2057"/>
        <w:gridCol w:w="6945"/>
      </w:tblGrid>
      <w:tr w:rsidR="008D35A3" w:rsidTr="00E601C0">
        <w:tc>
          <w:tcPr>
            <w:tcW w:w="1199" w:type="dxa"/>
          </w:tcPr>
          <w:p w:rsidR="008D35A3" w:rsidRPr="00B67BDB" w:rsidRDefault="008D35A3" w:rsidP="00E601C0">
            <w:pPr>
              <w:rPr>
                <w:b/>
              </w:rPr>
            </w:pPr>
          </w:p>
        </w:tc>
        <w:tc>
          <w:tcPr>
            <w:tcW w:w="2057" w:type="dxa"/>
          </w:tcPr>
          <w:p w:rsidR="008D35A3" w:rsidRPr="00B67BDB" w:rsidRDefault="008D35A3" w:rsidP="00E601C0">
            <w:pPr>
              <w:rPr>
                <w:b/>
              </w:rPr>
            </w:pPr>
            <w:r w:rsidRPr="00B67BDB">
              <w:rPr>
                <w:b/>
              </w:rPr>
              <w:t>Hex bericht</w:t>
            </w:r>
          </w:p>
        </w:tc>
        <w:tc>
          <w:tcPr>
            <w:tcW w:w="6945" w:type="dxa"/>
          </w:tcPr>
          <w:p w:rsidR="008D35A3" w:rsidRPr="00B67BDB" w:rsidRDefault="008D35A3" w:rsidP="00E601C0">
            <w:pPr>
              <w:rPr>
                <w:b/>
              </w:rPr>
            </w:pPr>
            <w:r w:rsidRPr="00B67BDB">
              <w:rPr>
                <w:b/>
              </w:rPr>
              <w:t>Inhoud</w:t>
            </w:r>
          </w:p>
        </w:tc>
      </w:tr>
      <w:tr w:rsidR="008D35A3" w:rsidTr="00E601C0">
        <w:tc>
          <w:tcPr>
            <w:tcW w:w="1199" w:type="dxa"/>
          </w:tcPr>
          <w:p w:rsidR="008D35A3" w:rsidRPr="00B67BDB" w:rsidRDefault="008D35A3" w:rsidP="00E601C0">
            <w:pPr>
              <w:rPr>
                <w:b/>
              </w:rPr>
            </w:pPr>
            <w:r w:rsidRPr="00B67BDB">
              <w:rPr>
                <w:b/>
              </w:rPr>
              <w:t>Opdracht</w:t>
            </w:r>
          </w:p>
        </w:tc>
        <w:tc>
          <w:tcPr>
            <w:tcW w:w="2057" w:type="dxa"/>
          </w:tcPr>
          <w:p w:rsidR="008D35A3" w:rsidRDefault="008D35A3" w:rsidP="00E601C0">
            <w:r>
              <w:t>0x01</w:t>
            </w:r>
          </w:p>
        </w:tc>
        <w:tc>
          <w:tcPr>
            <w:tcW w:w="6945" w:type="dxa"/>
          </w:tcPr>
          <w:p w:rsidR="008D35A3" w:rsidRDefault="008D35A3" w:rsidP="00E601C0">
            <w:r w:rsidRPr="00B67BDB">
              <w:rPr>
                <w:lang w:val="en-GB"/>
              </w:rPr>
              <w:t>READ_FIRMWARE_VERSION</w:t>
            </w:r>
            <w:r>
              <w:rPr>
                <w:lang w:val="en-GB"/>
              </w:rPr>
              <w:t xml:space="preserve"> opdracht</w:t>
            </w:r>
          </w:p>
        </w:tc>
      </w:tr>
      <w:tr w:rsidR="008D35A3" w:rsidRPr="007344D4" w:rsidTr="00E601C0">
        <w:trPr>
          <w:trHeight w:val="274"/>
        </w:trPr>
        <w:tc>
          <w:tcPr>
            <w:tcW w:w="1199" w:type="dxa"/>
          </w:tcPr>
          <w:p w:rsidR="008D35A3" w:rsidRPr="00B67BDB" w:rsidRDefault="008D35A3" w:rsidP="00E601C0">
            <w:pPr>
              <w:rPr>
                <w:b/>
              </w:rPr>
            </w:pPr>
            <w:r w:rsidRPr="00B67BDB">
              <w:rPr>
                <w:b/>
              </w:rPr>
              <w:t>Antwoord</w:t>
            </w:r>
          </w:p>
        </w:tc>
        <w:tc>
          <w:tcPr>
            <w:tcW w:w="2057" w:type="dxa"/>
          </w:tcPr>
          <w:p w:rsidR="00E40EA5" w:rsidRDefault="008D35A3" w:rsidP="008D35A3">
            <w:r>
              <w:t>0x01000000000001</w:t>
            </w:r>
          </w:p>
        </w:tc>
        <w:tc>
          <w:tcPr>
            <w:tcW w:w="6945" w:type="dxa"/>
          </w:tcPr>
          <w:p w:rsidR="008D35A3" w:rsidRPr="00B67BDB" w:rsidRDefault="008D35A3" w:rsidP="00E601C0">
            <w:pPr>
              <w:rPr>
                <w:lang w:val="en-GB"/>
              </w:rPr>
            </w:pPr>
            <w:r w:rsidRPr="00B67BDB">
              <w:rPr>
                <w:lang w:val="en-GB"/>
              </w:rPr>
              <w:t>READ_FIRMWARE_VERSION</w:t>
            </w:r>
            <w:r>
              <w:rPr>
                <w:lang w:val="en-GB"/>
              </w:rPr>
              <w:t xml:space="preserve"> antwoord: firmware versie 0.0.1</w:t>
            </w:r>
          </w:p>
        </w:tc>
      </w:tr>
    </w:tbl>
    <w:p w:rsidR="008D35A3" w:rsidRPr="008D35A3" w:rsidRDefault="008D35A3" w:rsidP="006D4E91">
      <w:pPr>
        <w:rPr>
          <w:lang w:val="en-GB"/>
        </w:rPr>
      </w:pPr>
    </w:p>
    <w:p w:rsidR="008D35A3" w:rsidRPr="008D35A3" w:rsidRDefault="008D35A3" w:rsidP="006D4E91">
      <w:pPr>
        <w:rPr>
          <w:lang w:val="en-GB"/>
        </w:rPr>
      </w:pPr>
    </w:p>
    <w:p w:rsidR="006D4E91" w:rsidRPr="00D7304C" w:rsidRDefault="006D4E91" w:rsidP="00C91119">
      <w:pPr>
        <w:pStyle w:val="Kop3"/>
        <w:rPr>
          <w:lang w:val="en-GB"/>
        </w:rPr>
      </w:pPr>
      <w:bookmarkStart w:id="34" w:name="_Toc23779702"/>
      <w:r w:rsidRPr="00D7304C">
        <w:rPr>
          <w:lang w:val="en-GB"/>
        </w:rPr>
        <w:t>2d/0x02 - READ_HARDWARE_VERSION</w:t>
      </w:r>
      <w:bookmarkEnd w:id="34"/>
    </w:p>
    <w:p w:rsidR="008D35A3" w:rsidRDefault="008D35A3" w:rsidP="008D35A3">
      <w:r>
        <w:t>Met dit commando wordt de Hardware versie en ID nummer uitgelezen.</w:t>
      </w:r>
    </w:p>
    <w:p w:rsidR="008D35A3" w:rsidRDefault="008D35A3" w:rsidP="008D35A3"/>
    <w:tbl>
      <w:tblPr>
        <w:tblStyle w:val="Tabelraster"/>
        <w:tblW w:w="0" w:type="auto"/>
        <w:tblLook w:val="04A0" w:firstRow="1" w:lastRow="0" w:firstColumn="1" w:lastColumn="0" w:noHBand="0" w:noVBand="1"/>
      </w:tblPr>
      <w:tblGrid>
        <w:gridCol w:w="2901"/>
        <w:gridCol w:w="1023"/>
        <w:gridCol w:w="1063"/>
        <w:gridCol w:w="4641"/>
      </w:tblGrid>
      <w:tr w:rsidR="009E78EA" w:rsidTr="00E601C0">
        <w:tc>
          <w:tcPr>
            <w:tcW w:w="1188" w:type="dxa"/>
          </w:tcPr>
          <w:p w:rsidR="008D35A3" w:rsidRPr="00B67BDB" w:rsidRDefault="008D35A3" w:rsidP="00E601C0">
            <w:pPr>
              <w:rPr>
                <w:b/>
              </w:rPr>
            </w:pPr>
            <w:r w:rsidRPr="00B67BDB">
              <w:rPr>
                <w:b/>
              </w:rPr>
              <w:t>Veld</w:t>
            </w:r>
          </w:p>
        </w:tc>
        <w:tc>
          <w:tcPr>
            <w:tcW w:w="1075" w:type="dxa"/>
          </w:tcPr>
          <w:p w:rsidR="008D35A3" w:rsidRPr="00B67BDB" w:rsidRDefault="008D35A3" w:rsidP="00E601C0">
            <w:pPr>
              <w:rPr>
                <w:b/>
              </w:rPr>
            </w:pPr>
            <w:r>
              <w:rPr>
                <w:b/>
              </w:rPr>
              <w:t>Grote</w:t>
            </w:r>
          </w:p>
        </w:tc>
        <w:tc>
          <w:tcPr>
            <w:tcW w:w="1134" w:type="dxa"/>
          </w:tcPr>
          <w:p w:rsidR="008D35A3" w:rsidRPr="00B67BDB" w:rsidRDefault="008D35A3" w:rsidP="00E601C0">
            <w:pPr>
              <w:rPr>
                <w:b/>
              </w:rPr>
            </w:pPr>
            <w:r w:rsidRPr="00B67BDB">
              <w:rPr>
                <w:b/>
              </w:rPr>
              <w:t>Waarde</w:t>
            </w:r>
          </w:p>
        </w:tc>
        <w:tc>
          <w:tcPr>
            <w:tcW w:w="6231" w:type="dxa"/>
          </w:tcPr>
          <w:p w:rsidR="008D35A3" w:rsidRPr="00B67BDB" w:rsidRDefault="008D35A3" w:rsidP="00E601C0">
            <w:pPr>
              <w:rPr>
                <w:b/>
              </w:rPr>
            </w:pPr>
            <w:r w:rsidRPr="00B67BDB">
              <w:rPr>
                <w:b/>
              </w:rPr>
              <w:t>Omschrijving</w:t>
            </w:r>
          </w:p>
        </w:tc>
      </w:tr>
      <w:tr w:rsidR="009E78EA" w:rsidTr="00E601C0">
        <w:tc>
          <w:tcPr>
            <w:tcW w:w="1188" w:type="dxa"/>
          </w:tcPr>
          <w:p w:rsidR="008D35A3" w:rsidRDefault="009E78EA" w:rsidP="00E601C0">
            <w:r>
              <w:t>READ_HARDWARE_VERSION</w:t>
            </w:r>
          </w:p>
        </w:tc>
        <w:tc>
          <w:tcPr>
            <w:tcW w:w="1075" w:type="dxa"/>
          </w:tcPr>
          <w:p w:rsidR="008D35A3" w:rsidRDefault="008D35A3" w:rsidP="00E601C0">
            <w:r>
              <w:t>Uint8_t</w:t>
            </w:r>
          </w:p>
        </w:tc>
        <w:tc>
          <w:tcPr>
            <w:tcW w:w="1134" w:type="dxa"/>
          </w:tcPr>
          <w:p w:rsidR="008D35A3" w:rsidRDefault="008D35A3" w:rsidP="00E601C0">
            <w:r>
              <w:t>0x02</w:t>
            </w:r>
          </w:p>
        </w:tc>
        <w:tc>
          <w:tcPr>
            <w:tcW w:w="6231" w:type="dxa"/>
          </w:tcPr>
          <w:p w:rsidR="008D35A3" w:rsidRDefault="009E78EA" w:rsidP="00E601C0">
            <w:r>
              <w:t xml:space="preserve">READ_HARDWARE_VERSION </w:t>
            </w:r>
            <w:r w:rsidR="008D35A3">
              <w:t>opdracht ID</w:t>
            </w:r>
          </w:p>
        </w:tc>
      </w:tr>
      <w:tr w:rsidR="009E78EA" w:rsidTr="00E601C0">
        <w:tc>
          <w:tcPr>
            <w:tcW w:w="1188" w:type="dxa"/>
          </w:tcPr>
          <w:p w:rsidR="008D35A3" w:rsidRDefault="008D35A3" w:rsidP="00E601C0">
            <w:r>
              <w:t>Major</w:t>
            </w:r>
          </w:p>
        </w:tc>
        <w:tc>
          <w:tcPr>
            <w:tcW w:w="1075" w:type="dxa"/>
          </w:tcPr>
          <w:p w:rsidR="008D35A3" w:rsidRDefault="008D35A3" w:rsidP="00E601C0">
            <w:r>
              <w:t>Uint16_t</w:t>
            </w:r>
          </w:p>
        </w:tc>
        <w:tc>
          <w:tcPr>
            <w:tcW w:w="1134" w:type="dxa"/>
          </w:tcPr>
          <w:p w:rsidR="008D35A3" w:rsidRDefault="008D35A3" w:rsidP="00E601C0">
            <w:r>
              <w:t>-</w:t>
            </w:r>
          </w:p>
        </w:tc>
        <w:tc>
          <w:tcPr>
            <w:tcW w:w="6231" w:type="dxa"/>
          </w:tcPr>
          <w:p w:rsidR="008D35A3" w:rsidRDefault="008D35A3" w:rsidP="00E601C0">
            <w:r>
              <w:t>Hardware major number</w:t>
            </w:r>
          </w:p>
        </w:tc>
      </w:tr>
      <w:tr w:rsidR="008D35A3" w:rsidTr="00E601C0">
        <w:tc>
          <w:tcPr>
            <w:tcW w:w="1188" w:type="dxa"/>
          </w:tcPr>
          <w:p w:rsidR="008D35A3" w:rsidRDefault="008D35A3" w:rsidP="00E601C0">
            <w:r>
              <w:t>Minor</w:t>
            </w:r>
          </w:p>
        </w:tc>
        <w:tc>
          <w:tcPr>
            <w:tcW w:w="1075" w:type="dxa"/>
          </w:tcPr>
          <w:p w:rsidR="008D35A3" w:rsidRDefault="008D35A3" w:rsidP="00E601C0">
            <w:r>
              <w:t>Uint16_t</w:t>
            </w:r>
          </w:p>
        </w:tc>
        <w:tc>
          <w:tcPr>
            <w:tcW w:w="1134" w:type="dxa"/>
          </w:tcPr>
          <w:p w:rsidR="008D35A3" w:rsidRDefault="008D35A3" w:rsidP="00E601C0">
            <w:r>
              <w:t>-</w:t>
            </w:r>
          </w:p>
        </w:tc>
        <w:tc>
          <w:tcPr>
            <w:tcW w:w="6231" w:type="dxa"/>
          </w:tcPr>
          <w:p w:rsidR="008D35A3" w:rsidRDefault="008D35A3" w:rsidP="00E601C0">
            <w:r>
              <w:t>Hardware minor number</w:t>
            </w:r>
          </w:p>
        </w:tc>
      </w:tr>
      <w:tr w:rsidR="008D35A3" w:rsidTr="00E601C0">
        <w:tc>
          <w:tcPr>
            <w:tcW w:w="1188" w:type="dxa"/>
          </w:tcPr>
          <w:p w:rsidR="008D35A3" w:rsidRDefault="008D35A3" w:rsidP="00E601C0">
            <w:r>
              <w:t>ID</w:t>
            </w:r>
          </w:p>
        </w:tc>
        <w:tc>
          <w:tcPr>
            <w:tcW w:w="1075" w:type="dxa"/>
          </w:tcPr>
          <w:p w:rsidR="008D35A3" w:rsidRDefault="008D35A3" w:rsidP="008D35A3">
            <w:r>
              <w:t>Uint32_t</w:t>
            </w:r>
          </w:p>
        </w:tc>
        <w:tc>
          <w:tcPr>
            <w:tcW w:w="1134" w:type="dxa"/>
          </w:tcPr>
          <w:p w:rsidR="008D35A3" w:rsidRDefault="008D35A3" w:rsidP="00E601C0">
            <w:r>
              <w:t>-</w:t>
            </w:r>
          </w:p>
        </w:tc>
        <w:tc>
          <w:tcPr>
            <w:tcW w:w="6231" w:type="dxa"/>
          </w:tcPr>
          <w:p w:rsidR="008D35A3" w:rsidRDefault="008D35A3" w:rsidP="00E601C0">
            <w:r>
              <w:t>Hardware ID number</w:t>
            </w:r>
          </w:p>
        </w:tc>
      </w:tr>
    </w:tbl>
    <w:p w:rsidR="008D35A3" w:rsidRDefault="008D35A3" w:rsidP="008D35A3"/>
    <w:p w:rsidR="008D35A3" w:rsidRDefault="008D35A3" w:rsidP="008D35A3">
      <w:r>
        <w:t>Voorbeeld:</w:t>
      </w:r>
    </w:p>
    <w:tbl>
      <w:tblPr>
        <w:tblStyle w:val="Tabelraster"/>
        <w:tblW w:w="10485" w:type="dxa"/>
        <w:tblLook w:val="04A0" w:firstRow="1" w:lastRow="0" w:firstColumn="1" w:lastColumn="0" w:noHBand="0" w:noVBand="1"/>
      </w:tblPr>
      <w:tblGrid>
        <w:gridCol w:w="1196"/>
        <w:gridCol w:w="2411"/>
        <w:gridCol w:w="6878"/>
      </w:tblGrid>
      <w:tr w:rsidR="008D35A3" w:rsidTr="009E78EA">
        <w:tc>
          <w:tcPr>
            <w:tcW w:w="1199" w:type="dxa"/>
          </w:tcPr>
          <w:p w:rsidR="008D35A3" w:rsidRPr="00B67BDB" w:rsidRDefault="008D35A3" w:rsidP="00E601C0">
            <w:pPr>
              <w:rPr>
                <w:b/>
              </w:rPr>
            </w:pPr>
          </w:p>
        </w:tc>
        <w:tc>
          <w:tcPr>
            <w:tcW w:w="2057" w:type="dxa"/>
          </w:tcPr>
          <w:p w:rsidR="008D35A3" w:rsidRPr="00B67BDB" w:rsidRDefault="008D35A3" w:rsidP="00E601C0">
            <w:pPr>
              <w:rPr>
                <w:b/>
              </w:rPr>
            </w:pPr>
            <w:r w:rsidRPr="00B67BDB">
              <w:rPr>
                <w:b/>
              </w:rPr>
              <w:t>Hex bericht</w:t>
            </w:r>
          </w:p>
        </w:tc>
        <w:tc>
          <w:tcPr>
            <w:tcW w:w="7229" w:type="dxa"/>
          </w:tcPr>
          <w:p w:rsidR="008D35A3" w:rsidRPr="00B67BDB" w:rsidRDefault="008D35A3" w:rsidP="00E601C0">
            <w:pPr>
              <w:rPr>
                <w:b/>
              </w:rPr>
            </w:pPr>
            <w:r w:rsidRPr="00B67BDB">
              <w:rPr>
                <w:b/>
              </w:rPr>
              <w:t>Inhoud</w:t>
            </w:r>
          </w:p>
        </w:tc>
      </w:tr>
      <w:tr w:rsidR="008D35A3" w:rsidTr="009E78EA">
        <w:tc>
          <w:tcPr>
            <w:tcW w:w="1199" w:type="dxa"/>
          </w:tcPr>
          <w:p w:rsidR="008D35A3" w:rsidRPr="00B67BDB" w:rsidRDefault="008D35A3" w:rsidP="00E601C0">
            <w:pPr>
              <w:rPr>
                <w:b/>
              </w:rPr>
            </w:pPr>
            <w:r w:rsidRPr="00B67BDB">
              <w:rPr>
                <w:b/>
              </w:rPr>
              <w:t>Opdracht</w:t>
            </w:r>
          </w:p>
        </w:tc>
        <w:tc>
          <w:tcPr>
            <w:tcW w:w="2057" w:type="dxa"/>
          </w:tcPr>
          <w:p w:rsidR="008D35A3" w:rsidRDefault="008D35A3" w:rsidP="00E601C0">
            <w:r>
              <w:t>0x0</w:t>
            </w:r>
            <w:r w:rsidR="009E78EA">
              <w:t>2</w:t>
            </w:r>
          </w:p>
        </w:tc>
        <w:tc>
          <w:tcPr>
            <w:tcW w:w="7229" w:type="dxa"/>
          </w:tcPr>
          <w:p w:rsidR="008D35A3" w:rsidRDefault="009E78EA" w:rsidP="00E601C0">
            <w:r>
              <w:t>READ_HARDWARE_VERSION</w:t>
            </w:r>
            <w:r>
              <w:rPr>
                <w:lang w:val="en-GB"/>
              </w:rPr>
              <w:t xml:space="preserve"> </w:t>
            </w:r>
            <w:r w:rsidR="008D35A3">
              <w:rPr>
                <w:lang w:val="en-GB"/>
              </w:rPr>
              <w:t>opdracht</w:t>
            </w:r>
          </w:p>
        </w:tc>
      </w:tr>
      <w:tr w:rsidR="008D35A3" w:rsidRPr="009E78EA" w:rsidTr="009E78EA">
        <w:trPr>
          <w:trHeight w:val="274"/>
        </w:trPr>
        <w:tc>
          <w:tcPr>
            <w:tcW w:w="1199" w:type="dxa"/>
          </w:tcPr>
          <w:p w:rsidR="008D35A3" w:rsidRPr="00B67BDB" w:rsidRDefault="008D35A3" w:rsidP="00E601C0">
            <w:pPr>
              <w:rPr>
                <w:b/>
              </w:rPr>
            </w:pPr>
            <w:r w:rsidRPr="00B67BDB">
              <w:rPr>
                <w:b/>
              </w:rPr>
              <w:t>Antwoord</w:t>
            </w:r>
          </w:p>
        </w:tc>
        <w:tc>
          <w:tcPr>
            <w:tcW w:w="2057" w:type="dxa"/>
          </w:tcPr>
          <w:p w:rsidR="00E40EA5" w:rsidRDefault="00E40EA5" w:rsidP="009E78EA">
            <w:r>
              <w:t>0x</w:t>
            </w:r>
            <w:r w:rsidRPr="00E40EA5">
              <w:t>02000100000002E70E</w:t>
            </w:r>
          </w:p>
        </w:tc>
        <w:tc>
          <w:tcPr>
            <w:tcW w:w="7229" w:type="dxa"/>
          </w:tcPr>
          <w:p w:rsidR="008D35A3" w:rsidRPr="009E78EA" w:rsidRDefault="009E78EA" w:rsidP="009E78EA">
            <w:r>
              <w:t>READ_HARDWARE_VERSION</w:t>
            </w:r>
            <w:r w:rsidRPr="009E78EA">
              <w:t xml:space="preserve"> </w:t>
            </w:r>
            <w:r w:rsidR="008D35A3" w:rsidRPr="009E78EA">
              <w:t xml:space="preserve">antwoord: </w:t>
            </w:r>
            <w:r w:rsidRPr="009E78EA">
              <w:t>Hardware</w:t>
            </w:r>
            <w:r w:rsidR="008D35A3" w:rsidRPr="009E78EA">
              <w:t xml:space="preserve"> versie </w:t>
            </w:r>
            <w:r>
              <w:t xml:space="preserve">1.0, ID= </w:t>
            </w:r>
            <w:r w:rsidRPr="009E78EA">
              <w:t>190222</w:t>
            </w:r>
          </w:p>
        </w:tc>
      </w:tr>
    </w:tbl>
    <w:p w:rsidR="008D35A3" w:rsidRPr="009E78EA" w:rsidRDefault="008D35A3" w:rsidP="006D4E91"/>
    <w:p w:rsidR="00E40EA5" w:rsidRDefault="00E40EA5">
      <w:r>
        <w:t>Firmware en hardware uitlezen</w:t>
      </w:r>
    </w:p>
    <w:tbl>
      <w:tblPr>
        <w:tblStyle w:val="Tabelraster"/>
        <w:tblW w:w="10485" w:type="dxa"/>
        <w:tblLook w:val="04A0" w:firstRow="1" w:lastRow="0" w:firstColumn="1" w:lastColumn="0" w:noHBand="0" w:noVBand="1"/>
      </w:tblPr>
      <w:tblGrid>
        <w:gridCol w:w="1180"/>
        <w:gridCol w:w="3756"/>
        <w:gridCol w:w="5549"/>
      </w:tblGrid>
      <w:tr w:rsidR="00E40EA5" w:rsidTr="00D24390">
        <w:tc>
          <w:tcPr>
            <w:tcW w:w="1199" w:type="dxa"/>
          </w:tcPr>
          <w:p w:rsidR="00E40EA5" w:rsidRPr="00B67BDB" w:rsidRDefault="00E40EA5" w:rsidP="00D24390">
            <w:pPr>
              <w:rPr>
                <w:b/>
              </w:rPr>
            </w:pPr>
          </w:p>
        </w:tc>
        <w:tc>
          <w:tcPr>
            <w:tcW w:w="2057" w:type="dxa"/>
          </w:tcPr>
          <w:p w:rsidR="00E40EA5" w:rsidRPr="00B67BDB" w:rsidRDefault="00E40EA5" w:rsidP="00D24390">
            <w:pPr>
              <w:rPr>
                <w:b/>
              </w:rPr>
            </w:pPr>
            <w:r w:rsidRPr="00B67BDB">
              <w:rPr>
                <w:b/>
              </w:rPr>
              <w:t>Hex bericht</w:t>
            </w:r>
          </w:p>
        </w:tc>
        <w:tc>
          <w:tcPr>
            <w:tcW w:w="7229" w:type="dxa"/>
          </w:tcPr>
          <w:p w:rsidR="00E40EA5" w:rsidRPr="00B67BDB" w:rsidRDefault="00E40EA5" w:rsidP="00D24390">
            <w:pPr>
              <w:rPr>
                <w:b/>
              </w:rPr>
            </w:pPr>
            <w:r w:rsidRPr="00B67BDB">
              <w:rPr>
                <w:b/>
              </w:rPr>
              <w:t>Inhoud</w:t>
            </w:r>
          </w:p>
        </w:tc>
      </w:tr>
      <w:tr w:rsidR="00E40EA5" w:rsidRPr="007344D4" w:rsidTr="00D24390">
        <w:tc>
          <w:tcPr>
            <w:tcW w:w="1199" w:type="dxa"/>
          </w:tcPr>
          <w:p w:rsidR="00E40EA5" w:rsidRPr="00B67BDB" w:rsidRDefault="00E40EA5" w:rsidP="00D24390">
            <w:pPr>
              <w:rPr>
                <w:b/>
              </w:rPr>
            </w:pPr>
            <w:r w:rsidRPr="00B67BDB">
              <w:rPr>
                <w:b/>
              </w:rPr>
              <w:lastRenderedPageBreak/>
              <w:t>Opdracht</w:t>
            </w:r>
          </w:p>
        </w:tc>
        <w:tc>
          <w:tcPr>
            <w:tcW w:w="2057" w:type="dxa"/>
          </w:tcPr>
          <w:p w:rsidR="00E40EA5" w:rsidRDefault="00E40EA5" w:rsidP="00D24390">
            <w:r>
              <w:t>0x0102</w:t>
            </w:r>
          </w:p>
        </w:tc>
        <w:tc>
          <w:tcPr>
            <w:tcW w:w="7229" w:type="dxa"/>
          </w:tcPr>
          <w:p w:rsidR="00E40EA5" w:rsidRPr="008B7E31" w:rsidRDefault="00E40EA5" w:rsidP="00D24390">
            <w:pPr>
              <w:rPr>
                <w:lang w:val="en-GB"/>
              </w:rPr>
            </w:pPr>
            <w:r w:rsidRPr="00B67BDB">
              <w:rPr>
                <w:lang w:val="en-GB"/>
              </w:rPr>
              <w:t>READ_FIRMWARE_VERSION</w:t>
            </w:r>
            <w:r>
              <w:rPr>
                <w:lang w:val="en-GB"/>
              </w:rPr>
              <w:t xml:space="preserve"> , </w:t>
            </w:r>
            <w:r w:rsidRPr="008B7E31">
              <w:rPr>
                <w:lang w:val="en-GB"/>
              </w:rPr>
              <w:t>READ_HARDWARE_VERSION</w:t>
            </w:r>
            <w:r>
              <w:rPr>
                <w:lang w:val="en-GB"/>
              </w:rPr>
              <w:t xml:space="preserve"> opdracht</w:t>
            </w:r>
          </w:p>
        </w:tc>
      </w:tr>
      <w:tr w:rsidR="00E40EA5" w:rsidRPr="007344D4" w:rsidTr="00D24390">
        <w:trPr>
          <w:trHeight w:val="274"/>
        </w:trPr>
        <w:tc>
          <w:tcPr>
            <w:tcW w:w="1199" w:type="dxa"/>
          </w:tcPr>
          <w:p w:rsidR="00E40EA5" w:rsidRPr="00B67BDB" w:rsidRDefault="00E40EA5" w:rsidP="00D24390">
            <w:pPr>
              <w:rPr>
                <w:b/>
              </w:rPr>
            </w:pPr>
            <w:r w:rsidRPr="00B67BDB">
              <w:rPr>
                <w:b/>
              </w:rPr>
              <w:t>Antwoord</w:t>
            </w:r>
          </w:p>
        </w:tc>
        <w:tc>
          <w:tcPr>
            <w:tcW w:w="2057" w:type="dxa"/>
          </w:tcPr>
          <w:p w:rsidR="00E40EA5" w:rsidRDefault="00E40EA5" w:rsidP="00E40EA5">
            <w:r w:rsidRPr="00E40EA5">
              <w:t>0100000000000102000100000002E70E</w:t>
            </w:r>
          </w:p>
          <w:p w:rsidR="00E40EA5" w:rsidRDefault="00E40EA5" w:rsidP="00D24390"/>
        </w:tc>
        <w:tc>
          <w:tcPr>
            <w:tcW w:w="7229" w:type="dxa"/>
          </w:tcPr>
          <w:p w:rsidR="00E40EA5" w:rsidRPr="008B7E31" w:rsidRDefault="00E40EA5" w:rsidP="00D24390">
            <w:pPr>
              <w:rPr>
                <w:lang w:val="en-GB"/>
              </w:rPr>
            </w:pPr>
            <w:r w:rsidRPr="00B67BDB">
              <w:rPr>
                <w:lang w:val="en-GB"/>
              </w:rPr>
              <w:t>READ_FIRMWARE_VERSION</w:t>
            </w:r>
            <w:r>
              <w:rPr>
                <w:lang w:val="en-GB"/>
              </w:rPr>
              <w:t>= 0.0.01</w:t>
            </w:r>
          </w:p>
          <w:p w:rsidR="00E40EA5" w:rsidRPr="008B7E31" w:rsidRDefault="00E40EA5" w:rsidP="00E40EA5">
            <w:pPr>
              <w:rPr>
                <w:lang w:val="en-GB"/>
              </w:rPr>
            </w:pPr>
            <w:r w:rsidRPr="008B7E31">
              <w:rPr>
                <w:lang w:val="en-GB"/>
              </w:rPr>
              <w:t>READ_HARDWARE_VERSION=1.0, ID= 190222</w:t>
            </w:r>
          </w:p>
        </w:tc>
      </w:tr>
    </w:tbl>
    <w:p w:rsidR="006D4E91" w:rsidRDefault="006D4E91" w:rsidP="00C91119">
      <w:pPr>
        <w:pStyle w:val="Kop3"/>
      </w:pPr>
      <w:bookmarkStart w:id="35" w:name="_Toc23779703"/>
      <w:r>
        <w:t>3d/0x03 - READ_DS18B20_STATE</w:t>
      </w:r>
      <w:bookmarkEnd w:id="35"/>
    </w:p>
    <w:p w:rsidR="006D4E91" w:rsidRDefault="006D4E91" w:rsidP="006D4E91">
      <w:r>
        <w:t>Lees de temperatuur resolutie en status uit.</w:t>
      </w:r>
    </w:p>
    <w:p w:rsidR="00D67C95" w:rsidRDefault="00D67C95" w:rsidP="00D67C95"/>
    <w:p w:rsidR="00D67C95" w:rsidRDefault="00D67C95" w:rsidP="00D67C95">
      <w:r>
        <w:t>Opdracht:</w:t>
      </w:r>
    </w:p>
    <w:tbl>
      <w:tblPr>
        <w:tblStyle w:val="Tabelraster"/>
        <w:tblW w:w="0" w:type="auto"/>
        <w:tblLook w:val="04A0" w:firstRow="1" w:lastRow="0" w:firstColumn="1" w:lastColumn="0" w:noHBand="0" w:noVBand="1"/>
      </w:tblPr>
      <w:tblGrid>
        <w:gridCol w:w="2853"/>
        <w:gridCol w:w="1488"/>
        <w:gridCol w:w="1125"/>
        <w:gridCol w:w="4162"/>
      </w:tblGrid>
      <w:tr w:rsidR="00D67C95" w:rsidTr="00D67C95">
        <w:tc>
          <w:tcPr>
            <w:tcW w:w="2853" w:type="dxa"/>
          </w:tcPr>
          <w:p w:rsidR="00D67C95" w:rsidRPr="00B67BDB" w:rsidRDefault="00D67C95" w:rsidP="00D67C95">
            <w:pPr>
              <w:rPr>
                <w:b/>
              </w:rPr>
            </w:pPr>
            <w:r w:rsidRPr="00B67BDB">
              <w:rPr>
                <w:b/>
              </w:rPr>
              <w:t>Veld</w:t>
            </w:r>
          </w:p>
        </w:tc>
        <w:tc>
          <w:tcPr>
            <w:tcW w:w="1488" w:type="dxa"/>
          </w:tcPr>
          <w:p w:rsidR="00D67C95" w:rsidRPr="00B67BDB" w:rsidRDefault="00D67C95" w:rsidP="00D67C95">
            <w:pPr>
              <w:rPr>
                <w:b/>
              </w:rPr>
            </w:pPr>
            <w:r>
              <w:rPr>
                <w:b/>
              </w:rPr>
              <w:t>Grote</w:t>
            </w:r>
          </w:p>
        </w:tc>
        <w:tc>
          <w:tcPr>
            <w:tcW w:w="1125" w:type="dxa"/>
          </w:tcPr>
          <w:p w:rsidR="00D67C95" w:rsidRPr="00B67BDB" w:rsidRDefault="00D67C95" w:rsidP="00D67C95">
            <w:pPr>
              <w:rPr>
                <w:b/>
              </w:rPr>
            </w:pPr>
            <w:r w:rsidRPr="00B67BDB">
              <w:rPr>
                <w:b/>
              </w:rPr>
              <w:t>Waarde</w:t>
            </w:r>
          </w:p>
        </w:tc>
        <w:tc>
          <w:tcPr>
            <w:tcW w:w="4162" w:type="dxa"/>
          </w:tcPr>
          <w:p w:rsidR="00D67C95" w:rsidRPr="00B67BDB" w:rsidRDefault="00D67C95" w:rsidP="00D67C95">
            <w:pPr>
              <w:rPr>
                <w:b/>
              </w:rPr>
            </w:pPr>
            <w:r w:rsidRPr="00B67BDB">
              <w:rPr>
                <w:b/>
              </w:rPr>
              <w:t>Omschrijving</w:t>
            </w:r>
          </w:p>
        </w:tc>
      </w:tr>
      <w:tr w:rsidR="00D67C95" w:rsidRPr="00E601C0" w:rsidTr="00D67C95">
        <w:tc>
          <w:tcPr>
            <w:tcW w:w="2853" w:type="dxa"/>
          </w:tcPr>
          <w:p w:rsidR="00D67C95" w:rsidRDefault="00D67C95" w:rsidP="00D67C95">
            <w:r>
              <w:t>READ_DS18B20_STATE</w:t>
            </w:r>
          </w:p>
        </w:tc>
        <w:tc>
          <w:tcPr>
            <w:tcW w:w="1488" w:type="dxa"/>
          </w:tcPr>
          <w:p w:rsidR="00D67C95" w:rsidRDefault="00D67C95" w:rsidP="00D67C95">
            <w:r>
              <w:t>Uint8_t</w:t>
            </w:r>
          </w:p>
        </w:tc>
        <w:tc>
          <w:tcPr>
            <w:tcW w:w="1125" w:type="dxa"/>
          </w:tcPr>
          <w:p w:rsidR="00D67C95" w:rsidRDefault="00D67C95" w:rsidP="00D67C95">
            <w:r>
              <w:t>0x03</w:t>
            </w:r>
          </w:p>
        </w:tc>
        <w:tc>
          <w:tcPr>
            <w:tcW w:w="4162" w:type="dxa"/>
          </w:tcPr>
          <w:p w:rsidR="00D67C95" w:rsidRPr="00E601C0" w:rsidRDefault="00D67C95" w:rsidP="00D67C95">
            <w:r>
              <w:t>READ_DS18B20_STATE</w:t>
            </w:r>
            <w:r w:rsidRPr="00E601C0">
              <w:t xml:space="preserve"> opdracht ID</w:t>
            </w:r>
          </w:p>
        </w:tc>
      </w:tr>
    </w:tbl>
    <w:p w:rsidR="00D67C95" w:rsidRDefault="00D67C95" w:rsidP="00D67C95"/>
    <w:p w:rsidR="00D67C95" w:rsidRDefault="00D67C95" w:rsidP="00D67C95">
      <w:r>
        <w:t>Antwoord2:</w:t>
      </w:r>
    </w:p>
    <w:tbl>
      <w:tblPr>
        <w:tblStyle w:val="Tabelraster"/>
        <w:tblW w:w="0" w:type="auto"/>
        <w:tblLook w:val="04A0" w:firstRow="1" w:lastRow="0" w:firstColumn="1" w:lastColumn="0" w:noHBand="0" w:noVBand="1"/>
      </w:tblPr>
      <w:tblGrid>
        <w:gridCol w:w="2853"/>
        <w:gridCol w:w="1488"/>
        <w:gridCol w:w="1125"/>
        <w:gridCol w:w="4162"/>
      </w:tblGrid>
      <w:tr w:rsidR="00D67C95" w:rsidTr="00D67C95">
        <w:tc>
          <w:tcPr>
            <w:tcW w:w="2853" w:type="dxa"/>
          </w:tcPr>
          <w:p w:rsidR="00D67C95" w:rsidRPr="00B67BDB" w:rsidRDefault="00D67C95" w:rsidP="00D67C95">
            <w:pPr>
              <w:rPr>
                <w:b/>
              </w:rPr>
            </w:pPr>
            <w:r w:rsidRPr="00B67BDB">
              <w:rPr>
                <w:b/>
              </w:rPr>
              <w:t>Veld</w:t>
            </w:r>
          </w:p>
        </w:tc>
        <w:tc>
          <w:tcPr>
            <w:tcW w:w="1488" w:type="dxa"/>
          </w:tcPr>
          <w:p w:rsidR="00D67C95" w:rsidRPr="00B67BDB" w:rsidRDefault="00D67C95" w:rsidP="00D67C95">
            <w:pPr>
              <w:rPr>
                <w:b/>
              </w:rPr>
            </w:pPr>
            <w:r>
              <w:rPr>
                <w:b/>
              </w:rPr>
              <w:t>Grote</w:t>
            </w:r>
          </w:p>
        </w:tc>
        <w:tc>
          <w:tcPr>
            <w:tcW w:w="1125" w:type="dxa"/>
          </w:tcPr>
          <w:p w:rsidR="00D67C95" w:rsidRPr="00B67BDB" w:rsidRDefault="00D67C95" w:rsidP="00D67C95">
            <w:pPr>
              <w:rPr>
                <w:b/>
              </w:rPr>
            </w:pPr>
            <w:r w:rsidRPr="00B67BDB">
              <w:rPr>
                <w:b/>
              </w:rPr>
              <w:t>Waarde</w:t>
            </w:r>
          </w:p>
        </w:tc>
        <w:tc>
          <w:tcPr>
            <w:tcW w:w="4162" w:type="dxa"/>
          </w:tcPr>
          <w:p w:rsidR="00D67C95" w:rsidRPr="00B67BDB" w:rsidRDefault="00D67C95" w:rsidP="00D67C95">
            <w:pPr>
              <w:rPr>
                <w:b/>
              </w:rPr>
            </w:pPr>
            <w:r w:rsidRPr="00B67BDB">
              <w:rPr>
                <w:b/>
              </w:rPr>
              <w:t>Omschrijving</w:t>
            </w:r>
          </w:p>
        </w:tc>
      </w:tr>
      <w:tr w:rsidR="00D67C95" w:rsidRPr="00E601C0" w:rsidTr="00D67C95">
        <w:tc>
          <w:tcPr>
            <w:tcW w:w="2853" w:type="dxa"/>
          </w:tcPr>
          <w:p w:rsidR="00D67C95" w:rsidRDefault="00D67C95" w:rsidP="00D67C95">
            <w:r>
              <w:t>READ_DS18B20_STATE</w:t>
            </w:r>
          </w:p>
        </w:tc>
        <w:tc>
          <w:tcPr>
            <w:tcW w:w="1488" w:type="dxa"/>
          </w:tcPr>
          <w:p w:rsidR="00D67C95" w:rsidRDefault="00D67C95" w:rsidP="00D67C95">
            <w:r>
              <w:t>Uint8_t</w:t>
            </w:r>
          </w:p>
        </w:tc>
        <w:tc>
          <w:tcPr>
            <w:tcW w:w="1125" w:type="dxa"/>
          </w:tcPr>
          <w:p w:rsidR="00D67C95" w:rsidRDefault="00D67C95" w:rsidP="00D67C95">
            <w:r>
              <w:t>0x03</w:t>
            </w:r>
          </w:p>
        </w:tc>
        <w:tc>
          <w:tcPr>
            <w:tcW w:w="4162" w:type="dxa"/>
          </w:tcPr>
          <w:p w:rsidR="00D67C95" w:rsidRPr="00E601C0" w:rsidRDefault="00D67C95" w:rsidP="00D67C95">
            <w:r>
              <w:t>READ_DS18B20_STATE</w:t>
            </w:r>
            <w:r w:rsidRPr="00E601C0">
              <w:t xml:space="preserve"> opdracht ID</w:t>
            </w:r>
          </w:p>
        </w:tc>
      </w:tr>
      <w:tr w:rsidR="00D67C95" w:rsidRPr="00351AA7" w:rsidTr="00D67C95">
        <w:tc>
          <w:tcPr>
            <w:tcW w:w="2853" w:type="dxa"/>
          </w:tcPr>
          <w:p w:rsidR="00D67C95" w:rsidRPr="006D4E91" w:rsidRDefault="00D67C95" w:rsidP="00D67C95">
            <w:pPr>
              <w:rPr>
                <w:lang w:val="en-GB"/>
              </w:rPr>
            </w:pPr>
            <w:r>
              <w:rPr>
                <w:lang w:val="en-GB"/>
              </w:rPr>
              <w:t>status</w:t>
            </w:r>
          </w:p>
        </w:tc>
        <w:tc>
          <w:tcPr>
            <w:tcW w:w="1488" w:type="dxa"/>
          </w:tcPr>
          <w:p w:rsidR="00D67C95" w:rsidRDefault="00D67C95" w:rsidP="00D67C95">
            <w:r>
              <w:t>Uint8_t</w:t>
            </w:r>
          </w:p>
        </w:tc>
        <w:tc>
          <w:tcPr>
            <w:tcW w:w="1125" w:type="dxa"/>
          </w:tcPr>
          <w:p w:rsidR="00D67C95" w:rsidRDefault="00D67C95" w:rsidP="00D67C95"/>
        </w:tc>
        <w:tc>
          <w:tcPr>
            <w:tcW w:w="4162" w:type="dxa"/>
          </w:tcPr>
          <w:p w:rsidR="00D67C95" w:rsidRDefault="00D67C95" w:rsidP="00D67C95">
            <w:r>
              <w:t>Bit[0] = Aan/Uit: 0=Uit, 1=Aan</w:t>
            </w:r>
          </w:p>
          <w:p w:rsidR="00D67C95" w:rsidRDefault="00D67C95" w:rsidP="00D67C95">
            <w:r>
              <w:t>Bit [1:3] = Temperatuur Resolutie</w:t>
            </w:r>
          </w:p>
          <w:p w:rsidR="00351AA7" w:rsidRPr="008B7E31" w:rsidRDefault="00351AA7" w:rsidP="00D67C95">
            <w:pPr>
              <w:rPr>
                <w:lang w:val="en-GB"/>
              </w:rPr>
            </w:pPr>
            <w:r w:rsidRPr="008B7E31">
              <w:rPr>
                <w:lang w:val="en-GB"/>
              </w:rPr>
              <w:t>1 = 9Bit resolutie</w:t>
            </w:r>
          </w:p>
          <w:p w:rsidR="00351AA7" w:rsidRPr="00351AA7" w:rsidRDefault="00351AA7" w:rsidP="00D67C95">
            <w:pPr>
              <w:rPr>
                <w:lang w:val="en-GB"/>
              </w:rPr>
            </w:pPr>
            <w:r w:rsidRPr="00351AA7">
              <w:rPr>
                <w:lang w:val="en-GB"/>
              </w:rPr>
              <w:t xml:space="preserve">2 </w:t>
            </w:r>
            <w:r>
              <w:rPr>
                <w:lang w:val="en-GB"/>
              </w:rPr>
              <w:t>= 10</w:t>
            </w:r>
            <w:r w:rsidRPr="00351AA7">
              <w:rPr>
                <w:lang w:val="en-GB"/>
              </w:rPr>
              <w:t>Bit resolutie</w:t>
            </w:r>
          </w:p>
          <w:p w:rsidR="00351AA7" w:rsidRPr="00351AA7" w:rsidRDefault="00351AA7" w:rsidP="00D67C95">
            <w:pPr>
              <w:rPr>
                <w:lang w:val="en-GB"/>
              </w:rPr>
            </w:pPr>
            <w:r w:rsidRPr="00351AA7">
              <w:rPr>
                <w:lang w:val="en-GB"/>
              </w:rPr>
              <w:t xml:space="preserve">3 </w:t>
            </w:r>
            <w:r>
              <w:rPr>
                <w:lang w:val="en-GB"/>
              </w:rPr>
              <w:t>= 11</w:t>
            </w:r>
            <w:r w:rsidRPr="00351AA7">
              <w:rPr>
                <w:lang w:val="en-GB"/>
              </w:rPr>
              <w:t>Bit resolutie</w:t>
            </w:r>
          </w:p>
          <w:p w:rsidR="00351AA7" w:rsidRDefault="00351AA7" w:rsidP="00D67C95">
            <w:pPr>
              <w:rPr>
                <w:lang w:val="en-GB"/>
              </w:rPr>
            </w:pPr>
            <w:r>
              <w:rPr>
                <w:lang w:val="en-GB"/>
              </w:rPr>
              <w:t>4</w:t>
            </w:r>
            <w:r w:rsidRPr="00351AA7">
              <w:rPr>
                <w:lang w:val="en-GB"/>
              </w:rPr>
              <w:t xml:space="preserve"> </w:t>
            </w:r>
            <w:r>
              <w:rPr>
                <w:lang w:val="en-GB"/>
              </w:rPr>
              <w:t>= 12</w:t>
            </w:r>
            <w:r w:rsidRPr="00351AA7">
              <w:rPr>
                <w:lang w:val="en-GB"/>
              </w:rPr>
              <w:t>Bit resolutie</w:t>
            </w:r>
          </w:p>
          <w:p w:rsidR="00BC1CDA" w:rsidRPr="00351AA7" w:rsidRDefault="00BC1CDA" w:rsidP="00D67C95">
            <w:pPr>
              <w:rPr>
                <w:lang w:val="en-GB"/>
              </w:rPr>
            </w:pPr>
            <w:r>
              <w:rPr>
                <w:lang w:val="en-GB"/>
              </w:rPr>
              <w:t>Bit[4:7]= ongebruikt</w:t>
            </w:r>
          </w:p>
        </w:tc>
      </w:tr>
    </w:tbl>
    <w:p w:rsidR="00D67C95" w:rsidRPr="00351AA7" w:rsidRDefault="00D67C95" w:rsidP="00D67C95">
      <w:pPr>
        <w:rPr>
          <w:lang w:val="en-GB"/>
        </w:rPr>
      </w:pPr>
    </w:p>
    <w:p w:rsidR="00D67C95" w:rsidRPr="00351AA7" w:rsidRDefault="00D67C95" w:rsidP="00D67C95">
      <w:pPr>
        <w:rPr>
          <w:lang w:val="en-GB"/>
        </w:rPr>
      </w:pPr>
    </w:p>
    <w:p w:rsidR="00D67C95" w:rsidRDefault="00D67C95" w:rsidP="00D67C95">
      <w:r>
        <w:t>Voorbeeld:</w:t>
      </w:r>
    </w:p>
    <w:tbl>
      <w:tblPr>
        <w:tblStyle w:val="Tabelraster"/>
        <w:tblW w:w="10485" w:type="dxa"/>
        <w:tblLook w:val="04A0" w:firstRow="1" w:lastRow="0" w:firstColumn="1" w:lastColumn="0" w:noHBand="0" w:noVBand="1"/>
      </w:tblPr>
      <w:tblGrid>
        <w:gridCol w:w="1199"/>
        <w:gridCol w:w="1631"/>
        <w:gridCol w:w="7655"/>
      </w:tblGrid>
      <w:tr w:rsidR="00D67C95" w:rsidTr="00D67C95">
        <w:tc>
          <w:tcPr>
            <w:tcW w:w="1199" w:type="dxa"/>
          </w:tcPr>
          <w:p w:rsidR="00D67C95" w:rsidRPr="00B67BDB" w:rsidRDefault="00D67C95" w:rsidP="00D67C95">
            <w:pPr>
              <w:rPr>
                <w:b/>
              </w:rPr>
            </w:pPr>
          </w:p>
        </w:tc>
        <w:tc>
          <w:tcPr>
            <w:tcW w:w="1631" w:type="dxa"/>
          </w:tcPr>
          <w:p w:rsidR="00D67C95" w:rsidRPr="00B67BDB" w:rsidRDefault="00D67C95" w:rsidP="00D67C95">
            <w:pPr>
              <w:rPr>
                <w:b/>
              </w:rPr>
            </w:pPr>
            <w:r w:rsidRPr="00B67BDB">
              <w:rPr>
                <w:b/>
              </w:rPr>
              <w:t>Hex bericht</w:t>
            </w:r>
          </w:p>
        </w:tc>
        <w:tc>
          <w:tcPr>
            <w:tcW w:w="7655" w:type="dxa"/>
          </w:tcPr>
          <w:p w:rsidR="00D67C95" w:rsidRPr="00B67BDB" w:rsidRDefault="00D67C95" w:rsidP="00D67C95">
            <w:pPr>
              <w:rPr>
                <w:b/>
              </w:rPr>
            </w:pPr>
            <w:r w:rsidRPr="00B67BDB">
              <w:rPr>
                <w:b/>
              </w:rPr>
              <w:t>Inhoud</w:t>
            </w:r>
          </w:p>
        </w:tc>
      </w:tr>
      <w:tr w:rsidR="00D67C95" w:rsidTr="00D67C95">
        <w:tc>
          <w:tcPr>
            <w:tcW w:w="1199" w:type="dxa"/>
          </w:tcPr>
          <w:p w:rsidR="00D67C95" w:rsidRPr="00B67BDB" w:rsidRDefault="00D67C95" w:rsidP="00D67C95">
            <w:pPr>
              <w:rPr>
                <w:b/>
              </w:rPr>
            </w:pPr>
            <w:r w:rsidRPr="00B67BDB">
              <w:rPr>
                <w:b/>
              </w:rPr>
              <w:t>Opdracht</w:t>
            </w:r>
          </w:p>
        </w:tc>
        <w:tc>
          <w:tcPr>
            <w:tcW w:w="1631" w:type="dxa"/>
          </w:tcPr>
          <w:p w:rsidR="00D67C95" w:rsidRDefault="00D67C95" w:rsidP="00D67C95">
            <w:r>
              <w:t>0x03</w:t>
            </w:r>
          </w:p>
        </w:tc>
        <w:tc>
          <w:tcPr>
            <w:tcW w:w="7655" w:type="dxa"/>
          </w:tcPr>
          <w:p w:rsidR="00D67C95" w:rsidRDefault="00D67C95" w:rsidP="00D67C95">
            <w:r>
              <w:t>READ_DS18B20_STATE</w:t>
            </w:r>
          </w:p>
        </w:tc>
      </w:tr>
      <w:tr w:rsidR="00D67C95" w:rsidRPr="002A188B" w:rsidTr="00D67C95">
        <w:trPr>
          <w:trHeight w:val="274"/>
        </w:trPr>
        <w:tc>
          <w:tcPr>
            <w:tcW w:w="1199" w:type="dxa"/>
          </w:tcPr>
          <w:p w:rsidR="00D67C95" w:rsidRPr="00B67BDB" w:rsidRDefault="00D67C95" w:rsidP="00D67C95">
            <w:pPr>
              <w:rPr>
                <w:b/>
              </w:rPr>
            </w:pPr>
            <w:r w:rsidRPr="00B67BDB">
              <w:rPr>
                <w:b/>
              </w:rPr>
              <w:t>Antwoord</w:t>
            </w:r>
          </w:p>
        </w:tc>
        <w:tc>
          <w:tcPr>
            <w:tcW w:w="1631" w:type="dxa"/>
          </w:tcPr>
          <w:p w:rsidR="00D67C95" w:rsidRDefault="00351AA7" w:rsidP="00D67C95">
            <w:r>
              <w:t>0x0309</w:t>
            </w:r>
          </w:p>
        </w:tc>
        <w:tc>
          <w:tcPr>
            <w:tcW w:w="7655" w:type="dxa"/>
          </w:tcPr>
          <w:p w:rsidR="00D67C95" w:rsidRPr="002A188B" w:rsidRDefault="00351AA7" w:rsidP="00D67C95">
            <w:r>
              <w:t>0b0000 1001 =Aan/uit=1 en resolutie=4:12bit resolutie</w:t>
            </w:r>
          </w:p>
        </w:tc>
      </w:tr>
    </w:tbl>
    <w:p w:rsidR="00D67C95" w:rsidRDefault="00D67C95" w:rsidP="006D4E91"/>
    <w:p w:rsidR="00D67C95" w:rsidRDefault="00D67C95" w:rsidP="006D4E91"/>
    <w:p w:rsidR="006D4E91" w:rsidRPr="00EF3587" w:rsidRDefault="006D4E91" w:rsidP="00C91119">
      <w:pPr>
        <w:pStyle w:val="Kop3"/>
        <w:rPr>
          <w:lang w:val="en-GB"/>
        </w:rPr>
      </w:pPr>
      <w:bookmarkStart w:id="36" w:name="_Toc23779704"/>
      <w:r w:rsidRPr="00EF3587">
        <w:rPr>
          <w:lang w:val="en-GB"/>
        </w:rPr>
        <w:t>131d/</w:t>
      </w:r>
      <w:r w:rsidR="00EF3587" w:rsidRPr="00EF3587">
        <w:rPr>
          <w:lang w:val="en-GB"/>
        </w:rPr>
        <w:t xml:space="preserve">0x83 - </w:t>
      </w:r>
      <w:r w:rsidRPr="00EF3587">
        <w:rPr>
          <w:lang w:val="en-GB"/>
        </w:rPr>
        <w:t>WRITE_DS18B20_STATE</w:t>
      </w:r>
      <w:bookmarkEnd w:id="36"/>
    </w:p>
    <w:p w:rsidR="006D4E91" w:rsidRDefault="00351AA7" w:rsidP="006D4E91">
      <w:r>
        <w:t>Zet de</w:t>
      </w:r>
      <w:r w:rsidR="006D4E91">
        <w:t xml:space="preserve"> temperatuur resolutie en status.</w:t>
      </w:r>
    </w:p>
    <w:p w:rsidR="00351AA7" w:rsidRDefault="00351AA7" w:rsidP="00351AA7"/>
    <w:p w:rsidR="00351AA7" w:rsidRDefault="00351AA7" w:rsidP="00351AA7">
      <w:r>
        <w:t>Opdracht:</w:t>
      </w:r>
    </w:p>
    <w:tbl>
      <w:tblPr>
        <w:tblStyle w:val="Tabelraster"/>
        <w:tblW w:w="0" w:type="auto"/>
        <w:tblLook w:val="04A0" w:firstRow="1" w:lastRow="0" w:firstColumn="1" w:lastColumn="0" w:noHBand="0" w:noVBand="1"/>
      </w:tblPr>
      <w:tblGrid>
        <w:gridCol w:w="2853"/>
        <w:gridCol w:w="1488"/>
        <w:gridCol w:w="1125"/>
        <w:gridCol w:w="4162"/>
      </w:tblGrid>
      <w:tr w:rsidR="00351AA7" w:rsidTr="003E2F60">
        <w:tc>
          <w:tcPr>
            <w:tcW w:w="2853" w:type="dxa"/>
          </w:tcPr>
          <w:p w:rsidR="00351AA7" w:rsidRPr="00B67BDB" w:rsidRDefault="00351AA7" w:rsidP="003E2F60">
            <w:pPr>
              <w:rPr>
                <w:b/>
              </w:rPr>
            </w:pPr>
            <w:r w:rsidRPr="00B67BDB">
              <w:rPr>
                <w:b/>
              </w:rPr>
              <w:t>Veld</w:t>
            </w:r>
          </w:p>
        </w:tc>
        <w:tc>
          <w:tcPr>
            <w:tcW w:w="1488" w:type="dxa"/>
          </w:tcPr>
          <w:p w:rsidR="00351AA7" w:rsidRPr="00B67BDB" w:rsidRDefault="00351AA7" w:rsidP="003E2F60">
            <w:pPr>
              <w:rPr>
                <w:b/>
              </w:rPr>
            </w:pPr>
            <w:r>
              <w:rPr>
                <w:b/>
              </w:rPr>
              <w:t>Grote</w:t>
            </w:r>
          </w:p>
        </w:tc>
        <w:tc>
          <w:tcPr>
            <w:tcW w:w="1125" w:type="dxa"/>
          </w:tcPr>
          <w:p w:rsidR="00351AA7" w:rsidRPr="00B67BDB" w:rsidRDefault="00351AA7" w:rsidP="003E2F60">
            <w:pPr>
              <w:rPr>
                <w:b/>
              </w:rPr>
            </w:pPr>
            <w:r w:rsidRPr="00B67BDB">
              <w:rPr>
                <w:b/>
              </w:rPr>
              <w:t>Waarde</w:t>
            </w:r>
          </w:p>
        </w:tc>
        <w:tc>
          <w:tcPr>
            <w:tcW w:w="4162" w:type="dxa"/>
          </w:tcPr>
          <w:p w:rsidR="00351AA7" w:rsidRPr="00B67BDB" w:rsidRDefault="00351AA7" w:rsidP="003E2F60">
            <w:pPr>
              <w:rPr>
                <w:b/>
              </w:rPr>
            </w:pPr>
            <w:r w:rsidRPr="00B67BDB">
              <w:rPr>
                <w:b/>
              </w:rPr>
              <w:t>Omschrijving</w:t>
            </w:r>
          </w:p>
        </w:tc>
      </w:tr>
      <w:tr w:rsidR="00351AA7" w:rsidRPr="00E601C0" w:rsidTr="003E2F60">
        <w:tc>
          <w:tcPr>
            <w:tcW w:w="2853" w:type="dxa"/>
          </w:tcPr>
          <w:p w:rsidR="00351AA7" w:rsidRDefault="00351AA7" w:rsidP="003E2F60">
            <w:r w:rsidRPr="00EF3587">
              <w:rPr>
                <w:lang w:val="en-GB"/>
              </w:rPr>
              <w:t>WRITE_DS18B20_STATE</w:t>
            </w:r>
          </w:p>
        </w:tc>
        <w:tc>
          <w:tcPr>
            <w:tcW w:w="1488" w:type="dxa"/>
          </w:tcPr>
          <w:p w:rsidR="00351AA7" w:rsidRDefault="00351AA7" w:rsidP="003E2F60">
            <w:r>
              <w:t>Uint8_t</w:t>
            </w:r>
          </w:p>
        </w:tc>
        <w:tc>
          <w:tcPr>
            <w:tcW w:w="1125" w:type="dxa"/>
          </w:tcPr>
          <w:p w:rsidR="00351AA7" w:rsidRDefault="00351AA7" w:rsidP="003E2F60">
            <w:r>
              <w:t>0x83</w:t>
            </w:r>
          </w:p>
        </w:tc>
        <w:tc>
          <w:tcPr>
            <w:tcW w:w="4162" w:type="dxa"/>
          </w:tcPr>
          <w:p w:rsidR="00351AA7" w:rsidRPr="00E601C0" w:rsidRDefault="00351AA7" w:rsidP="003E2F60">
            <w:r w:rsidRPr="00351AA7">
              <w:t>WRITE_DS18B20_STATE</w:t>
            </w:r>
            <w:r w:rsidRPr="00E601C0">
              <w:t xml:space="preserve"> opdracht ID</w:t>
            </w:r>
          </w:p>
        </w:tc>
      </w:tr>
      <w:tr w:rsidR="00351AA7" w:rsidRPr="00351AA7" w:rsidTr="003E2F60">
        <w:tc>
          <w:tcPr>
            <w:tcW w:w="2853" w:type="dxa"/>
          </w:tcPr>
          <w:p w:rsidR="00351AA7" w:rsidRPr="006D4E91" w:rsidRDefault="00351AA7" w:rsidP="003E2F60">
            <w:pPr>
              <w:rPr>
                <w:lang w:val="en-GB"/>
              </w:rPr>
            </w:pPr>
            <w:r>
              <w:rPr>
                <w:lang w:val="en-GB"/>
              </w:rPr>
              <w:t>status</w:t>
            </w:r>
          </w:p>
        </w:tc>
        <w:tc>
          <w:tcPr>
            <w:tcW w:w="1488" w:type="dxa"/>
          </w:tcPr>
          <w:p w:rsidR="00351AA7" w:rsidRDefault="00351AA7" w:rsidP="003E2F60">
            <w:r>
              <w:t>Uint8_t</w:t>
            </w:r>
          </w:p>
        </w:tc>
        <w:tc>
          <w:tcPr>
            <w:tcW w:w="1125" w:type="dxa"/>
          </w:tcPr>
          <w:p w:rsidR="00351AA7" w:rsidRDefault="00351AA7" w:rsidP="003E2F60"/>
        </w:tc>
        <w:tc>
          <w:tcPr>
            <w:tcW w:w="4162" w:type="dxa"/>
          </w:tcPr>
          <w:p w:rsidR="00351AA7" w:rsidRDefault="00351AA7" w:rsidP="003E2F60">
            <w:r>
              <w:t>Bit[0] = Aan/Uit: 0=Uit, 1=Aan</w:t>
            </w:r>
          </w:p>
          <w:p w:rsidR="00351AA7" w:rsidRDefault="00351AA7" w:rsidP="003E2F60">
            <w:r>
              <w:t>Bit [1:3] = Temperatuur Resolutie</w:t>
            </w:r>
          </w:p>
          <w:p w:rsidR="00351AA7" w:rsidRPr="00351AA7" w:rsidRDefault="00351AA7" w:rsidP="003E2F60">
            <w:pPr>
              <w:rPr>
                <w:lang w:val="en-GB"/>
              </w:rPr>
            </w:pPr>
            <w:r w:rsidRPr="00351AA7">
              <w:rPr>
                <w:lang w:val="en-GB"/>
              </w:rPr>
              <w:t>1 = 9Bit resolutie</w:t>
            </w:r>
          </w:p>
          <w:p w:rsidR="00351AA7" w:rsidRPr="00351AA7" w:rsidRDefault="00351AA7" w:rsidP="003E2F60">
            <w:pPr>
              <w:rPr>
                <w:lang w:val="en-GB"/>
              </w:rPr>
            </w:pPr>
            <w:r w:rsidRPr="00351AA7">
              <w:rPr>
                <w:lang w:val="en-GB"/>
              </w:rPr>
              <w:t xml:space="preserve">2 </w:t>
            </w:r>
            <w:r>
              <w:rPr>
                <w:lang w:val="en-GB"/>
              </w:rPr>
              <w:t>= 10</w:t>
            </w:r>
            <w:r w:rsidRPr="00351AA7">
              <w:rPr>
                <w:lang w:val="en-GB"/>
              </w:rPr>
              <w:t>Bit resolutie</w:t>
            </w:r>
          </w:p>
          <w:p w:rsidR="00351AA7" w:rsidRPr="00351AA7" w:rsidRDefault="00351AA7" w:rsidP="003E2F60">
            <w:pPr>
              <w:rPr>
                <w:lang w:val="en-GB"/>
              </w:rPr>
            </w:pPr>
            <w:r w:rsidRPr="00351AA7">
              <w:rPr>
                <w:lang w:val="en-GB"/>
              </w:rPr>
              <w:t xml:space="preserve">3 </w:t>
            </w:r>
            <w:r>
              <w:rPr>
                <w:lang w:val="en-GB"/>
              </w:rPr>
              <w:t>= 11</w:t>
            </w:r>
            <w:r w:rsidRPr="00351AA7">
              <w:rPr>
                <w:lang w:val="en-GB"/>
              </w:rPr>
              <w:t>Bit resolutie</w:t>
            </w:r>
          </w:p>
          <w:p w:rsidR="00351AA7" w:rsidRDefault="00351AA7" w:rsidP="003E2F60">
            <w:pPr>
              <w:rPr>
                <w:lang w:val="en-GB"/>
              </w:rPr>
            </w:pPr>
            <w:r>
              <w:rPr>
                <w:lang w:val="en-GB"/>
              </w:rPr>
              <w:t>4</w:t>
            </w:r>
            <w:r w:rsidRPr="00351AA7">
              <w:rPr>
                <w:lang w:val="en-GB"/>
              </w:rPr>
              <w:t xml:space="preserve"> </w:t>
            </w:r>
            <w:r>
              <w:rPr>
                <w:lang w:val="en-GB"/>
              </w:rPr>
              <w:t>= 12</w:t>
            </w:r>
            <w:r w:rsidRPr="00351AA7">
              <w:rPr>
                <w:lang w:val="en-GB"/>
              </w:rPr>
              <w:t>Bit resolutie</w:t>
            </w:r>
          </w:p>
          <w:p w:rsidR="00351AA7" w:rsidRPr="00351AA7" w:rsidRDefault="00351AA7" w:rsidP="003E2F60">
            <w:pPr>
              <w:rPr>
                <w:lang w:val="en-GB"/>
              </w:rPr>
            </w:pPr>
            <w:r>
              <w:rPr>
                <w:lang w:val="en-GB"/>
              </w:rPr>
              <w:t>Bit[4:7]= ongebruikt</w:t>
            </w:r>
          </w:p>
        </w:tc>
      </w:tr>
    </w:tbl>
    <w:p w:rsidR="00351AA7" w:rsidRPr="00351AA7" w:rsidRDefault="00351AA7" w:rsidP="00351AA7">
      <w:pPr>
        <w:rPr>
          <w:lang w:val="en-GB"/>
        </w:rPr>
      </w:pPr>
    </w:p>
    <w:p w:rsidR="00351AA7" w:rsidRPr="00351AA7" w:rsidRDefault="00351AA7" w:rsidP="00351AA7">
      <w:pPr>
        <w:rPr>
          <w:lang w:val="en-GB"/>
        </w:rPr>
      </w:pPr>
    </w:p>
    <w:p w:rsidR="00351AA7" w:rsidRDefault="00351AA7" w:rsidP="00351AA7">
      <w:r>
        <w:t>Voorbeeld:</w:t>
      </w:r>
    </w:p>
    <w:tbl>
      <w:tblPr>
        <w:tblStyle w:val="Tabelraster"/>
        <w:tblW w:w="10485" w:type="dxa"/>
        <w:tblLook w:val="04A0" w:firstRow="1" w:lastRow="0" w:firstColumn="1" w:lastColumn="0" w:noHBand="0" w:noVBand="1"/>
      </w:tblPr>
      <w:tblGrid>
        <w:gridCol w:w="1198"/>
        <w:gridCol w:w="1753"/>
        <w:gridCol w:w="7534"/>
      </w:tblGrid>
      <w:tr w:rsidR="00351AA7" w:rsidTr="003E2F60">
        <w:tc>
          <w:tcPr>
            <w:tcW w:w="1199" w:type="dxa"/>
          </w:tcPr>
          <w:p w:rsidR="00351AA7" w:rsidRPr="00B67BDB" w:rsidRDefault="00351AA7" w:rsidP="003E2F60">
            <w:pPr>
              <w:rPr>
                <w:b/>
              </w:rPr>
            </w:pPr>
          </w:p>
        </w:tc>
        <w:tc>
          <w:tcPr>
            <w:tcW w:w="1631" w:type="dxa"/>
          </w:tcPr>
          <w:p w:rsidR="00351AA7" w:rsidRPr="00B67BDB" w:rsidRDefault="00351AA7" w:rsidP="003E2F60">
            <w:pPr>
              <w:rPr>
                <w:b/>
              </w:rPr>
            </w:pPr>
            <w:r w:rsidRPr="00B67BDB">
              <w:rPr>
                <w:b/>
              </w:rPr>
              <w:t>Hex bericht</w:t>
            </w:r>
          </w:p>
        </w:tc>
        <w:tc>
          <w:tcPr>
            <w:tcW w:w="7655" w:type="dxa"/>
          </w:tcPr>
          <w:p w:rsidR="00351AA7" w:rsidRPr="00B67BDB" w:rsidRDefault="00351AA7" w:rsidP="003E2F60">
            <w:pPr>
              <w:rPr>
                <w:b/>
              </w:rPr>
            </w:pPr>
            <w:r w:rsidRPr="00B67BDB">
              <w:rPr>
                <w:b/>
              </w:rPr>
              <w:t>Inhoud</w:t>
            </w:r>
          </w:p>
        </w:tc>
      </w:tr>
      <w:tr w:rsidR="00351AA7" w:rsidTr="003E2F60">
        <w:tc>
          <w:tcPr>
            <w:tcW w:w="1199" w:type="dxa"/>
          </w:tcPr>
          <w:p w:rsidR="00351AA7" w:rsidRPr="00B67BDB" w:rsidRDefault="00351AA7" w:rsidP="003E2F60">
            <w:pPr>
              <w:rPr>
                <w:b/>
              </w:rPr>
            </w:pPr>
            <w:r w:rsidRPr="00B67BDB">
              <w:rPr>
                <w:b/>
              </w:rPr>
              <w:t>Opdracht</w:t>
            </w:r>
          </w:p>
        </w:tc>
        <w:tc>
          <w:tcPr>
            <w:tcW w:w="1631" w:type="dxa"/>
          </w:tcPr>
          <w:p w:rsidR="00351AA7" w:rsidRDefault="00351AA7" w:rsidP="003E2F60">
            <w:r>
              <w:t>0x8309</w:t>
            </w:r>
          </w:p>
        </w:tc>
        <w:tc>
          <w:tcPr>
            <w:tcW w:w="7655" w:type="dxa"/>
          </w:tcPr>
          <w:p w:rsidR="00351AA7" w:rsidRDefault="00351AA7" w:rsidP="003E2F60">
            <w:r w:rsidRPr="00EF3587">
              <w:rPr>
                <w:lang w:val="en-GB"/>
              </w:rPr>
              <w:t>WRITE_DS18B20_STATE</w:t>
            </w:r>
            <w:r>
              <w:rPr>
                <w:lang w:val="en-GB"/>
              </w:rPr>
              <w:t>, aan/uit=1, 12-bit resolutie</w:t>
            </w:r>
          </w:p>
        </w:tc>
      </w:tr>
      <w:tr w:rsidR="00351AA7" w:rsidRPr="002A188B" w:rsidTr="003E2F60">
        <w:trPr>
          <w:trHeight w:val="274"/>
        </w:trPr>
        <w:tc>
          <w:tcPr>
            <w:tcW w:w="1199" w:type="dxa"/>
          </w:tcPr>
          <w:p w:rsidR="00351AA7" w:rsidRPr="00B67BDB" w:rsidRDefault="00351AA7" w:rsidP="003E2F60">
            <w:pPr>
              <w:rPr>
                <w:b/>
              </w:rPr>
            </w:pPr>
            <w:r w:rsidRPr="00B67BDB">
              <w:rPr>
                <w:b/>
              </w:rPr>
              <w:t>Antwoord</w:t>
            </w:r>
          </w:p>
        </w:tc>
        <w:tc>
          <w:tcPr>
            <w:tcW w:w="1631" w:type="dxa"/>
          </w:tcPr>
          <w:p w:rsidR="00351AA7" w:rsidRDefault="00351AA7" w:rsidP="00351AA7">
            <w:r>
              <w:t>0x008300000000</w:t>
            </w:r>
          </w:p>
        </w:tc>
        <w:tc>
          <w:tcPr>
            <w:tcW w:w="7655" w:type="dxa"/>
          </w:tcPr>
          <w:p w:rsidR="00351AA7" w:rsidRPr="002A188B" w:rsidRDefault="00351AA7" w:rsidP="003E2F60"/>
        </w:tc>
      </w:tr>
    </w:tbl>
    <w:p w:rsidR="00351AA7" w:rsidRDefault="00351AA7" w:rsidP="00351AA7"/>
    <w:tbl>
      <w:tblPr>
        <w:tblStyle w:val="Tabelraster"/>
        <w:tblW w:w="10485" w:type="dxa"/>
        <w:tblLook w:val="04A0" w:firstRow="1" w:lastRow="0" w:firstColumn="1" w:lastColumn="0" w:noHBand="0" w:noVBand="1"/>
      </w:tblPr>
      <w:tblGrid>
        <w:gridCol w:w="1198"/>
        <w:gridCol w:w="1753"/>
        <w:gridCol w:w="7534"/>
      </w:tblGrid>
      <w:tr w:rsidR="00787307" w:rsidTr="00D24390">
        <w:tc>
          <w:tcPr>
            <w:tcW w:w="1199" w:type="dxa"/>
          </w:tcPr>
          <w:p w:rsidR="00787307" w:rsidRPr="00B67BDB" w:rsidRDefault="00787307" w:rsidP="00D24390">
            <w:pPr>
              <w:rPr>
                <w:b/>
              </w:rPr>
            </w:pPr>
          </w:p>
        </w:tc>
        <w:tc>
          <w:tcPr>
            <w:tcW w:w="1631" w:type="dxa"/>
          </w:tcPr>
          <w:p w:rsidR="00787307" w:rsidRPr="00B67BDB" w:rsidRDefault="00787307" w:rsidP="00D24390">
            <w:pPr>
              <w:rPr>
                <w:b/>
              </w:rPr>
            </w:pPr>
            <w:r w:rsidRPr="00B67BDB">
              <w:rPr>
                <w:b/>
              </w:rPr>
              <w:t>Hex bericht</w:t>
            </w:r>
          </w:p>
        </w:tc>
        <w:tc>
          <w:tcPr>
            <w:tcW w:w="7655" w:type="dxa"/>
          </w:tcPr>
          <w:p w:rsidR="00787307" w:rsidRPr="00B67BDB" w:rsidRDefault="00787307" w:rsidP="00D24390">
            <w:pPr>
              <w:rPr>
                <w:b/>
              </w:rPr>
            </w:pPr>
            <w:r w:rsidRPr="00B67BDB">
              <w:rPr>
                <w:b/>
              </w:rPr>
              <w:t>Inhoud</w:t>
            </w:r>
          </w:p>
        </w:tc>
      </w:tr>
      <w:tr w:rsidR="00787307" w:rsidTr="00D24390">
        <w:tc>
          <w:tcPr>
            <w:tcW w:w="1199" w:type="dxa"/>
          </w:tcPr>
          <w:p w:rsidR="00787307" w:rsidRPr="00B67BDB" w:rsidRDefault="00787307" w:rsidP="00D24390">
            <w:pPr>
              <w:rPr>
                <w:b/>
              </w:rPr>
            </w:pPr>
            <w:r w:rsidRPr="00B67BDB">
              <w:rPr>
                <w:b/>
              </w:rPr>
              <w:t>Opdracht</w:t>
            </w:r>
          </w:p>
        </w:tc>
        <w:tc>
          <w:tcPr>
            <w:tcW w:w="1631" w:type="dxa"/>
          </w:tcPr>
          <w:p w:rsidR="00787307" w:rsidRDefault="00787307" w:rsidP="00D24390">
            <w:r>
              <w:t>0x8305</w:t>
            </w:r>
          </w:p>
        </w:tc>
        <w:tc>
          <w:tcPr>
            <w:tcW w:w="7655" w:type="dxa"/>
          </w:tcPr>
          <w:p w:rsidR="00787307" w:rsidRDefault="00787307" w:rsidP="00787307">
            <w:r w:rsidRPr="00EF3587">
              <w:rPr>
                <w:lang w:val="en-GB"/>
              </w:rPr>
              <w:t>WRITE_DS18B20_STATE</w:t>
            </w:r>
            <w:r>
              <w:rPr>
                <w:lang w:val="en-GB"/>
              </w:rPr>
              <w:t>, aan/uit=1, 10-bit resolutie</w:t>
            </w:r>
          </w:p>
        </w:tc>
      </w:tr>
      <w:tr w:rsidR="00787307" w:rsidRPr="002A188B" w:rsidTr="00D24390">
        <w:trPr>
          <w:trHeight w:val="274"/>
        </w:trPr>
        <w:tc>
          <w:tcPr>
            <w:tcW w:w="1199" w:type="dxa"/>
          </w:tcPr>
          <w:p w:rsidR="00787307" w:rsidRPr="00B67BDB" w:rsidRDefault="00787307" w:rsidP="00D24390">
            <w:pPr>
              <w:rPr>
                <w:b/>
              </w:rPr>
            </w:pPr>
            <w:r w:rsidRPr="00B67BDB">
              <w:rPr>
                <w:b/>
              </w:rPr>
              <w:t>Antwoord</w:t>
            </w:r>
          </w:p>
        </w:tc>
        <w:tc>
          <w:tcPr>
            <w:tcW w:w="1631" w:type="dxa"/>
          </w:tcPr>
          <w:p w:rsidR="00787307" w:rsidRDefault="00787307" w:rsidP="00D24390">
            <w:r>
              <w:t>0x008300000000</w:t>
            </w:r>
          </w:p>
        </w:tc>
        <w:tc>
          <w:tcPr>
            <w:tcW w:w="7655" w:type="dxa"/>
          </w:tcPr>
          <w:p w:rsidR="00787307" w:rsidRPr="002A188B" w:rsidRDefault="00787307" w:rsidP="00D24390"/>
        </w:tc>
      </w:tr>
    </w:tbl>
    <w:p w:rsidR="00351AA7" w:rsidRDefault="00351AA7" w:rsidP="006D4E91"/>
    <w:p w:rsidR="00C91119" w:rsidRDefault="00C91119" w:rsidP="006D4E91"/>
    <w:p w:rsidR="006D4E91" w:rsidRPr="00EF3587" w:rsidRDefault="006D4E91" w:rsidP="00C91119">
      <w:pPr>
        <w:pStyle w:val="Kop3"/>
        <w:rPr>
          <w:lang w:val="en-GB"/>
        </w:rPr>
      </w:pPr>
      <w:bookmarkStart w:id="37" w:name="_Toc23779705"/>
      <w:r w:rsidRPr="00EF3587">
        <w:rPr>
          <w:lang w:val="en-GB"/>
        </w:rPr>
        <w:t>4d/</w:t>
      </w:r>
      <w:r w:rsidR="00EF3587" w:rsidRPr="00EF3587">
        <w:rPr>
          <w:lang w:val="en-GB"/>
        </w:rPr>
        <w:t xml:space="preserve">0x04 - </w:t>
      </w:r>
      <w:r w:rsidRPr="00EF3587">
        <w:rPr>
          <w:lang w:val="en-GB"/>
        </w:rPr>
        <w:t>READ_DS18B20_CONVERSION</w:t>
      </w:r>
      <w:bookmarkEnd w:id="37"/>
    </w:p>
    <w:p w:rsidR="006D4E91" w:rsidRDefault="006D4E91" w:rsidP="006D4E91">
      <w:r>
        <w:t>Lees de laatste temperatuur conversie waardes</w:t>
      </w:r>
      <w:r w:rsidR="0093059F">
        <w:t xml:space="preserve"> van de aangesloten DS18B20’s.</w:t>
      </w:r>
    </w:p>
    <w:p w:rsidR="0093059F" w:rsidRDefault="0093059F" w:rsidP="006D4E91"/>
    <w:p w:rsidR="0093059F" w:rsidRDefault="0093059F" w:rsidP="0093059F">
      <w:r>
        <w:t>Opdracht:</w:t>
      </w:r>
    </w:p>
    <w:tbl>
      <w:tblPr>
        <w:tblStyle w:val="Tabelraster"/>
        <w:tblW w:w="9776" w:type="dxa"/>
        <w:tblLook w:val="04A0" w:firstRow="1" w:lastRow="0" w:firstColumn="1" w:lastColumn="0" w:noHBand="0" w:noVBand="1"/>
      </w:tblPr>
      <w:tblGrid>
        <w:gridCol w:w="3069"/>
        <w:gridCol w:w="1415"/>
        <w:gridCol w:w="1109"/>
        <w:gridCol w:w="4183"/>
      </w:tblGrid>
      <w:tr w:rsidR="0093059F" w:rsidTr="00A009F4">
        <w:tc>
          <w:tcPr>
            <w:tcW w:w="3069" w:type="dxa"/>
          </w:tcPr>
          <w:p w:rsidR="0093059F" w:rsidRPr="00B67BDB" w:rsidRDefault="0093059F" w:rsidP="003E2F60">
            <w:pPr>
              <w:rPr>
                <w:b/>
              </w:rPr>
            </w:pPr>
            <w:r w:rsidRPr="00B67BDB">
              <w:rPr>
                <w:b/>
              </w:rPr>
              <w:t>Veld</w:t>
            </w:r>
          </w:p>
        </w:tc>
        <w:tc>
          <w:tcPr>
            <w:tcW w:w="1415" w:type="dxa"/>
          </w:tcPr>
          <w:p w:rsidR="0093059F" w:rsidRPr="00B67BDB" w:rsidRDefault="0093059F" w:rsidP="003E2F60">
            <w:pPr>
              <w:rPr>
                <w:b/>
              </w:rPr>
            </w:pPr>
            <w:r>
              <w:rPr>
                <w:b/>
              </w:rPr>
              <w:t>Grote</w:t>
            </w:r>
          </w:p>
        </w:tc>
        <w:tc>
          <w:tcPr>
            <w:tcW w:w="1109" w:type="dxa"/>
          </w:tcPr>
          <w:p w:rsidR="0093059F" w:rsidRPr="00B67BDB" w:rsidRDefault="0093059F" w:rsidP="003E2F60">
            <w:pPr>
              <w:rPr>
                <w:b/>
              </w:rPr>
            </w:pPr>
            <w:r w:rsidRPr="00B67BDB">
              <w:rPr>
                <w:b/>
              </w:rPr>
              <w:t>Waarde</w:t>
            </w:r>
          </w:p>
        </w:tc>
        <w:tc>
          <w:tcPr>
            <w:tcW w:w="4183" w:type="dxa"/>
          </w:tcPr>
          <w:p w:rsidR="0093059F" w:rsidRPr="00B67BDB" w:rsidRDefault="0093059F" w:rsidP="003E2F60">
            <w:pPr>
              <w:rPr>
                <w:b/>
              </w:rPr>
            </w:pPr>
            <w:r w:rsidRPr="00B67BDB">
              <w:rPr>
                <w:b/>
              </w:rPr>
              <w:t>Omschrijving</w:t>
            </w:r>
          </w:p>
        </w:tc>
      </w:tr>
      <w:tr w:rsidR="0093059F" w:rsidRPr="00E601C0" w:rsidTr="00A009F4">
        <w:tc>
          <w:tcPr>
            <w:tcW w:w="3069" w:type="dxa"/>
          </w:tcPr>
          <w:p w:rsidR="0093059F" w:rsidRDefault="0093059F" w:rsidP="003E2F60">
            <w:r w:rsidRPr="00EF3587">
              <w:rPr>
                <w:lang w:val="en-GB"/>
              </w:rPr>
              <w:t>READ_DS18B20_CONVERSION</w:t>
            </w:r>
          </w:p>
        </w:tc>
        <w:tc>
          <w:tcPr>
            <w:tcW w:w="1415" w:type="dxa"/>
          </w:tcPr>
          <w:p w:rsidR="0093059F" w:rsidRDefault="0093059F" w:rsidP="003E2F60">
            <w:r>
              <w:t>Uint8_t</w:t>
            </w:r>
          </w:p>
        </w:tc>
        <w:tc>
          <w:tcPr>
            <w:tcW w:w="1109" w:type="dxa"/>
          </w:tcPr>
          <w:p w:rsidR="0093059F" w:rsidRDefault="0093059F" w:rsidP="003E2F60">
            <w:r>
              <w:t>0x04</w:t>
            </w:r>
          </w:p>
        </w:tc>
        <w:tc>
          <w:tcPr>
            <w:tcW w:w="4183" w:type="dxa"/>
          </w:tcPr>
          <w:p w:rsidR="0093059F" w:rsidRPr="00E601C0" w:rsidRDefault="0093059F" w:rsidP="003E2F60">
            <w:r w:rsidRPr="0093059F">
              <w:t>READ_DS18B20_CONVERSION</w:t>
            </w:r>
            <w:r w:rsidRPr="00E601C0">
              <w:t xml:space="preserve"> opdracht ID</w:t>
            </w:r>
          </w:p>
        </w:tc>
      </w:tr>
    </w:tbl>
    <w:p w:rsidR="0093059F" w:rsidRDefault="0093059F" w:rsidP="0093059F"/>
    <w:p w:rsidR="0093059F" w:rsidRDefault="00A009F4" w:rsidP="0093059F">
      <w:r>
        <w:t>Antwoord</w:t>
      </w:r>
      <w:r w:rsidR="0093059F">
        <w:t>:</w:t>
      </w:r>
    </w:p>
    <w:tbl>
      <w:tblPr>
        <w:tblStyle w:val="Tabelraster"/>
        <w:tblW w:w="0" w:type="auto"/>
        <w:tblLook w:val="04A0" w:firstRow="1" w:lastRow="0" w:firstColumn="1" w:lastColumn="0" w:noHBand="0" w:noVBand="1"/>
      </w:tblPr>
      <w:tblGrid>
        <w:gridCol w:w="3069"/>
        <w:gridCol w:w="1415"/>
        <w:gridCol w:w="1109"/>
        <w:gridCol w:w="4035"/>
      </w:tblGrid>
      <w:tr w:rsidR="0093059F" w:rsidTr="003E2F60">
        <w:tc>
          <w:tcPr>
            <w:tcW w:w="2853" w:type="dxa"/>
          </w:tcPr>
          <w:p w:rsidR="0093059F" w:rsidRPr="00B67BDB" w:rsidRDefault="0093059F" w:rsidP="003E2F60">
            <w:pPr>
              <w:rPr>
                <w:b/>
              </w:rPr>
            </w:pPr>
            <w:r w:rsidRPr="00B67BDB">
              <w:rPr>
                <w:b/>
              </w:rPr>
              <w:t>Veld</w:t>
            </w:r>
          </w:p>
        </w:tc>
        <w:tc>
          <w:tcPr>
            <w:tcW w:w="1488" w:type="dxa"/>
          </w:tcPr>
          <w:p w:rsidR="0093059F" w:rsidRPr="00B67BDB" w:rsidRDefault="0093059F" w:rsidP="003E2F60">
            <w:pPr>
              <w:rPr>
                <w:b/>
              </w:rPr>
            </w:pPr>
            <w:r>
              <w:rPr>
                <w:b/>
              </w:rPr>
              <w:t>Grote</w:t>
            </w:r>
          </w:p>
        </w:tc>
        <w:tc>
          <w:tcPr>
            <w:tcW w:w="1125" w:type="dxa"/>
          </w:tcPr>
          <w:p w:rsidR="0093059F" w:rsidRPr="00B67BDB" w:rsidRDefault="0093059F" w:rsidP="003E2F60">
            <w:pPr>
              <w:rPr>
                <w:b/>
              </w:rPr>
            </w:pPr>
            <w:r w:rsidRPr="00B67BDB">
              <w:rPr>
                <w:b/>
              </w:rPr>
              <w:t>Waarde</w:t>
            </w:r>
          </w:p>
        </w:tc>
        <w:tc>
          <w:tcPr>
            <w:tcW w:w="4162" w:type="dxa"/>
          </w:tcPr>
          <w:p w:rsidR="0093059F" w:rsidRPr="00B67BDB" w:rsidRDefault="0093059F" w:rsidP="003E2F60">
            <w:pPr>
              <w:rPr>
                <w:b/>
              </w:rPr>
            </w:pPr>
            <w:r w:rsidRPr="00B67BDB">
              <w:rPr>
                <w:b/>
              </w:rPr>
              <w:t>Omschrijving</w:t>
            </w:r>
          </w:p>
        </w:tc>
      </w:tr>
      <w:tr w:rsidR="0093059F" w:rsidRPr="00E601C0" w:rsidTr="003E2F60">
        <w:tc>
          <w:tcPr>
            <w:tcW w:w="2853" w:type="dxa"/>
          </w:tcPr>
          <w:p w:rsidR="0093059F" w:rsidRDefault="0093059F" w:rsidP="003E2F60">
            <w:r w:rsidRPr="00EF3587">
              <w:rPr>
                <w:lang w:val="en-GB"/>
              </w:rPr>
              <w:t>READ_DS18B20_CONVERSION</w:t>
            </w:r>
          </w:p>
        </w:tc>
        <w:tc>
          <w:tcPr>
            <w:tcW w:w="1488" w:type="dxa"/>
          </w:tcPr>
          <w:p w:rsidR="0093059F" w:rsidRDefault="0093059F" w:rsidP="003E2F60">
            <w:r>
              <w:t>Uint8_t</w:t>
            </w:r>
          </w:p>
        </w:tc>
        <w:tc>
          <w:tcPr>
            <w:tcW w:w="1125" w:type="dxa"/>
          </w:tcPr>
          <w:p w:rsidR="0093059F" w:rsidRDefault="0093059F" w:rsidP="003E2F60">
            <w:r>
              <w:t>0x04</w:t>
            </w:r>
          </w:p>
        </w:tc>
        <w:tc>
          <w:tcPr>
            <w:tcW w:w="4162" w:type="dxa"/>
          </w:tcPr>
          <w:p w:rsidR="0093059F" w:rsidRPr="00E601C0" w:rsidRDefault="0093059F" w:rsidP="0093059F">
            <w:r w:rsidRPr="0093059F">
              <w:t>READ_DS18B20_CONVERSION</w:t>
            </w:r>
            <w:r w:rsidRPr="00E601C0">
              <w:t xml:space="preserve"> </w:t>
            </w:r>
          </w:p>
        </w:tc>
      </w:tr>
      <w:tr w:rsidR="0093059F" w:rsidRPr="00E601C0" w:rsidTr="003E2F60">
        <w:tc>
          <w:tcPr>
            <w:tcW w:w="2853" w:type="dxa"/>
          </w:tcPr>
          <w:p w:rsidR="0093059F" w:rsidRPr="006D4E91" w:rsidRDefault="00A009F4" w:rsidP="003E2F60">
            <w:pPr>
              <w:rPr>
                <w:lang w:val="en-GB"/>
              </w:rPr>
            </w:pPr>
            <w:r>
              <w:rPr>
                <w:lang w:val="en-GB"/>
              </w:rPr>
              <w:t>N</w:t>
            </w:r>
          </w:p>
        </w:tc>
        <w:tc>
          <w:tcPr>
            <w:tcW w:w="1488" w:type="dxa"/>
          </w:tcPr>
          <w:p w:rsidR="0093059F" w:rsidRDefault="00A009F4" w:rsidP="003E2F60">
            <w:r>
              <w:t>Uint8_t</w:t>
            </w:r>
          </w:p>
        </w:tc>
        <w:tc>
          <w:tcPr>
            <w:tcW w:w="1125" w:type="dxa"/>
          </w:tcPr>
          <w:p w:rsidR="0093059F" w:rsidRDefault="00A009F4" w:rsidP="003E2F60">
            <w:r>
              <w:t>&lt; 10</w:t>
            </w:r>
          </w:p>
        </w:tc>
        <w:tc>
          <w:tcPr>
            <w:tcW w:w="4162" w:type="dxa"/>
          </w:tcPr>
          <w:p w:rsidR="0093059F" w:rsidRPr="00F24B68" w:rsidRDefault="00A009F4" w:rsidP="003E2F60">
            <w:r>
              <w:t>Aantal DS18B20 sensoren</w:t>
            </w:r>
          </w:p>
        </w:tc>
      </w:tr>
      <w:tr w:rsidR="0093059F" w:rsidRPr="00E601C0" w:rsidTr="003E2F60">
        <w:tc>
          <w:tcPr>
            <w:tcW w:w="2853" w:type="dxa"/>
          </w:tcPr>
          <w:p w:rsidR="0093059F" w:rsidRPr="006D4E91" w:rsidRDefault="00A009F4" w:rsidP="003E2F60">
            <w:pPr>
              <w:rPr>
                <w:lang w:val="en-GB"/>
              </w:rPr>
            </w:pPr>
            <w:r>
              <w:rPr>
                <w:lang w:val="en-GB"/>
              </w:rPr>
              <w:t>Temperatuur sensor</w:t>
            </w:r>
          </w:p>
        </w:tc>
        <w:tc>
          <w:tcPr>
            <w:tcW w:w="1488" w:type="dxa"/>
          </w:tcPr>
          <w:p w:rsidR="0093059F" w:rsidRDefault="00A009F4" w:rsidP="003E2F60">
            <w:r>
              <w:t>N * int16_t</w:t>
            </w:r>
          </w:p>
        </w:tc>
        <w:tc>
          <w:tcPr>
            <w:tcW w:w="1125" w:type="dxa"/>
          </w:tcPr>
          <w:p w:rsidR="0093059F" w:rsidRDefault="0093059F" w:rsidP="003E2F60"/>
        </w:tc>
        <w:tc>
          <w:tcPr>
            <w:tcW w:w="4162" w:type="dxa"/>
          </w:tcPr>
          <w:p w:rsidR="0093059F" w:rsidRPr="00F24B68" w:rsidRDefault="00A009F4" w:rsidP="003E2F60">
            <w:r>
              <w:t>MSB van int16_t temperatuur in honderdste graden nauwkeurigheid</w:t>
            </w:r>
          </w:p>
        </w:tc>
      </w:tr>
    </w:tbl>
    <w:p w:rsidR="0093059F" w:rsidRDefault="0093059F" w:rsidP="0093059F"/>
    <w:p w:rsidR="0093059F" w:rsidRPr="00E601C0" w:rsidRDefault="0093059F" w:rsidP="0093059F"/>
    <w:p w:rsidR="0093059F" w:rsidRDefault="0093059F" w:rsidP="0093059F">
      <w:r>
        <w:t>Voorbeeld</w:t>
      </w:r>
      <w:r w:rsidR="00A009F4">
        <w:t xml:space="preserve"> enkele temperatuur sensor</w:t>
      </w:r>
      <w:r>
        <w:t>:</w:t>
      </w:r>
    </w:p>
    <w:tbl>
      <w:tblPr>
        <w:tblStyle w:val="Tabelraster"/>
        <w:tblW w:w="10485" w:type="dxa"/>
        <w:tblLook w:val="04A0" w:firstRow="1" w:lastRow="0" w:firstColumn="1" w:lastColumn="0" w:noHBand="0" w:noVBand="1"/>
      </w:tblPr>
      <w:tblGrid>
        <w:gridCol w:w="1199"/>
        <w:gridCol w:w="1631"/>
        <w:gridCol w:w="7655"/>
      </w:tblGrid>
      <w:tr w:rsidR="0093059F" w:rsidTr="003E2F60">
        <w:tc>
          <w:tcPr>
            <w:tcW w:w="1199" w:type="dxa"/>
          </w:tcPr>
          <w:p w:rsidR="0093059F" w:rsidRPr="00B67BDB" w:rsidRDefault="0093059F" w:rsidP="003E2F60">
            <w:pPr>
              <w:rPr>
                <w:b/>
              </w:rPr>
            </w:pPr>
          </w:p>
        </w:tc>
        <w:tc>
          <w:tcPr>
            <w:tcW w:w="1631" w:type="dxa"/>
          </w:tcPr>
          <w:p w:rsidR="0093059F" w:rsidRPr="00B67BDB" w:rsidRDefault="0093059F" w:rsidP="003E2F60">
            <w:pPr>
              <w:rPr>
                <w:b/>
              </w:rPr>
            </w:pPr>
            <w:r w:rsidRPr="00B67BDB">
              <w:rPr>
                <w:b/>
              </w:rPr>
              <w:t>Hex bericht</w:t>
            </w:r>
          </w:p>
        </w:tc>
        <w:tc>
          <w:tcPr>
            <w:tcW w:w="7655" w:type="dxa"/>
          </w:tcPr>
          <w:p w:rsidR="0093059F" w:rsidRPr="00B67BDB" w:rsidRDefault="0093059F" w:rsidP="003E2F60">
            <w:pPr>
              <w:rPr>
                <w:b/>
              </w:rPr>
            </w:pPr>
            <w:r w:rsidRPr="00B67BDB">
              <w:rPr>
                <w:b/>
              </w:rPr>
              <w:t>Inhoud</w:t>
            </w:r>
          </w:p>
        </w:tc>
      </w:tr>
      <w:tr w:rsidR="0093059F" w:rsidTr="003E2F60">
        <w:tc>
          <w:tcPr>
            <w:tcW w:w="1199" w:type="dxa"/>
          </w:tcPr>
          <w:p w:rsidR="0093059F" w:rsidRPr="00B67BDB" w:rsidRDefault="0093059F" w:rsidP="003E2F60">
            <w:pPr>
              <w:rPr>
                <w:b/>
              </w:rPr>
            </w:pPr>
            <w:r w:rsidRPr="00B67BDB">
              <w:rPr>
                <w:b/>
              </w:rPr>
              <w:t>Opdracht</w:t>
            </w:r>
          </w:p>
        </w:tc>
        <w:tc>
          <w:tcPr>
            <w:tcW w:w="1631" w:type="dxa"/>
          </w:tcPr>
          <w:p w:rsidR="0093059F" w:rsidRDefault="00A009F4" w:rsidP="003E2F60">
            <w:r>
              <w:t>0x04</w:t>
            </w:r>
          </w:p>
        </w:tc>
        <w:tc>
          <w:tcPr>
            <w:tcW w:w="7655" w:type="dxa"/>
          </w:tcPr>
          <w:p w:rsidR="0093059F" w:rsidRDefault="00A009F4" w:rsidP="003E2F60">
            <w:r w:rsidRPr="00EF3587">
              <w:rPr>
                <w:lang w:val="en-GB"/>
              </w:rPr>
              <w:t>READ_DS18B20_CONVERSION</w:t>
            </w:r>
          </w:p>
        </w:tc>
      </w:tr>
      <w:tr w:rsidR="0093059F" w:rsidRPr="007344D4" w:rsidTr="003E2F60">
        <w:trPr>
          <w:trHeight w:val="274"/>
        </w:trPr>
        <w:tc>
          <w:tcPr>
            <w:tcW w:w="1199" w:type="dxa"/>
          </w:tcPr>
          <w:p w:rsidR="0093059F" w:rsidRPr="00B67BDB" w:rsidRDefault="0093059F" w:rsidP="003E2F60">
            <w:pPr>
              <w:rPr>
                <w:b/>
              </w:rPr>
            </w:pPr>
            <w:r w:rsidRPr="00B67BDB">
              <w:rPr>
                <w:b/>
              </w:rPr>
              <w:t>Antwoord</w:t>
            </w:r>
          </w:p>
        </w:tc>
        <w:tc>
          <w:tcPr>
            <w:tcW w:w="1631" w:type="dxa"/>
          </w:tcPr>
          <w:p w:rsidR="0093059F" w:rsidRDefault="0093059F" w:rsidP="00A009F4">
            <w:r>
              <w:t>0x0</w:t>
            </w:r>
            <w:r w:rsidR="00A009F4">
              <w:t>4010898</w:t>
            </w:r>
          </w:p>
        </w:tc>
        <w:tc>
          <w:tcPr>
            <w:tcW w:w="7655" w:type="dxa"/>
          </w:tcPr>
          <w:p w:rsidR="0093059F" w:rsidRPr="00A009F4" w:rsidRDefault="00A009F4" w:rsidP="003E2F60">
            <w:pPr>
              <w:rPr>
                <w:lang w:val="en-GB"/>
              </w:rPr>
            </w:pPr>
            <w:r w:rsidRPr="00EF3587">
              <w:rPr>
                <w:lang w:val="en-GB"/>
              </w:rPr>
              <w:t>READ_DS18B20_CONVERSION</w:t>
            </w:r>
            <w:r>
              <w:rPr>
                <w:lang w:val="en-GB"/>
              </w:rPr>
              <w:t>, 1 DS18B20, temperatuur[0] = 0x0898/2200d = 22.00°C</w:t>
            </w:r>
          </w:p>
        </w:tc>
      </w:tr>
    </w:tbl>
    <w:p w:rsidR="0093059F" w:rsidRPr="00A009F4" w:rsidRDefault="0093059F" w:rsidP="0093059F">
      <w:pPr>
        <w:rPr>
          <w:lang w:val="en-GB"/>
        </w:rPr>
      </w:pPr>
    </w:p>
    <w:p w:rsidR="00A009F4" w:rsidRDefault="00A009F4" w:rsidP="00A009F4">
      <w:r>
        <w:t>Voorbeeld meerdere temperatuur sensoren:</w:t>
      </w:r>
    </w:p>
    <w:tbl>
      <w:tblPr>
        <w:tblStyle w:val="Tabelraster"/>
        <w:tblW w:w="10485" w:type="dxa"/>
        <w:tblLook w:val="04A0" w:firstRow="1" w:lastRow="0" w:firstColumn="1" w:lastColumn="0" w:noHBand="0" w:noVBand="1"/>
      </w:tblPr>
      <w:tblGrid>
        <w:gridCol w:w="1193"/>
        <w:gridCol w:w="2273"/>
        <w:gridCol w:w="7019"/>
      </w:tblGrid>
      <w:tr w:rsidR="00A009F4" w:rsidTr="003E2F60">
        <w:tc>
          <w:tcPr>
            <w:tcW w:w="1199" w:type="dxa"/>
          </w:tcPr>
          <w:p w:rsidR="00A009F4" w:rsidRPr="00B67BDB" w:rsidRDefault="00A009F4" w:rsidP="003E2F60">
            <w:pPr>
              <w:rPr>
                <w:b/>
              </w:rPr>
            </w:pPr>
          </w:p>
        </w:tc>
        <w:tc>
          <w:tcPr>
            <w:tcW w:w="1631" w:type="dxa"/>
          </w:tcPr>
          <w:p w:rsidR="00A009F4" w:rsidRPr="00B67BDB" w:rsidRDefault="00A009F4" w:rsidP="003E2F60">
            <w:pPr>
              <w:rPr>
                <w:b/>
              </w:rPr>
            </w:pPr>
            <w:r w:rsidRPr="00B67BDB">
              <w:rPr>
                <w:b/>
              </w:rPr>
              <w:t>Hex bericht</w:t>
            </w:r>
          </w:p>
        </w:tc>
        <w:tc>
          <w:tcPr>
            <w:tcW w:w="7655" w:type="dxa"/>
          </w:tcPr>
          <w:p w:rsidR="00A009F4" w:rsidRPr="00B67BDB" w:rsidRDefault="00A009F4" w:rsidP="003E2F60">
            <w:pPr>
              <w:rPr>
                <w:b/>
              </w:rPr>
            </w:pPr>
            <w:r w:rsidRPr="00B67BDB">
              <w:rPr>
                <w:b/>
              </w:rPr>
              <w:t>Inhoud</w:t>
            </w:r>
          </w:p>
        </w:tc>
      </w:tr>
      <w:tr w:rsidR="00A009F4" w:rsidTr="003E2F60">
        <w:tc>
          <w:tcPr>
            <w:tcW w:w="1199" w:type="dxa"/>
          </w:tcPr>
          <w:p w:rsidR="00A009F4" w:rsidRPr="00B67BDB" w:rsidRDefault="00A009F4" w:rsidP="003E2F60">
            <w:pPr>
              <w:rPr>
                <w:b/>
              </w:rPr>
            </w:pPr>
            <w:r w:rsidRPr="00B67BDB">
              <w:rPr>
                <w:b/>
              </w:rPr>
              <w:t>Opdracht</w:t>
            </w:r>
          </w:p>
        </w:tc>
        <w:tc>
          <w:tcPr>
            <w:tcW w:w="1631" w:type="dxa"/>
          </w:tcPr>
          <w:p w:rsidR="00A009F4" w:rsidRDefault="00A009F4" w:rsidP="003E2F60">
            <w:r>
              <w:t>0x04</w:t>
            </w:r>
          </w:p>
        </w:tc>
        <w:tc>
          <w:tcPr>
            <w:tcW w:w="7655" w:type="dxa"/>
          </w:tcPr>
          <w:p w:rsidR="00A009F4" w:rsidRDefault="00A009F4" w:rsidP="003E2F60">
            <w:r w:rsidRPr="00EF3587">
              <w:rPr>
                <w:lang w:val="en-GB"/>
              </w:rPr>
              <w:t>READ_DS18B20_CONVERSION</w:t>
            </w:r>
          </w:p>
        </w:tc>
      </w:tr>
      <w:tr w:rsidR="00A009F4" w:rsidRPr="00A009F4" w:rsidTr="003E2F60">
        <w:trPr>
          <w:trHeight w:val="274"/>
        </w:trPr>
        <w:tc>
          <w:tcPr>
            <w:tcW w:w="1199" w:type="dxa"/>
          </w:tcPr>
          <w:p w:rsidR="00A009F4" w:rsidRPr="00B67BDB" w:rsidRDefault="00A009F4" w:rsidP="003E2F60">
            <w:pPr>
              <w:rPr>
                <w:b/>
              </w:rPr>
            </w:pPr>
            <w:r w:rsidRPr="00B67BDB">
              <w:rPr>
                <w:b/>
              </w:rPr>
              <w:t>Antwoord</w:t>
            </w:r>
          </w:p>
        </w:tc>
        <w:tc>
          <w:tcPr>
            <w:tcW w:w="1631" w:type="dxa"/>
          </w:tcPr>
          <w:p w:rsidR="00A009F4" w:rsidRDefault="00A009F4" w:rsidP="00A009F4">
            <w:r>
              <w:t>0x0403</w:t>
            </w:r>
            <w:r>
              <w:rPr>
                <w:lang w:val="en-GB"/>
              </w:rPr>
              <w:t>0898</w:t>
            </w:r>
            <w:r w:rsidRPr="00A009F4">
              <w:t>0</w:t>
            </w:r>
            <w:r>
              <w:t>9C4FF9C</w:t>
            </w:r>
          </w:p>
        </w:tc>
        <w:tc>
          <w:tcPr>
            <w:tcW w:w="7655" w:type="dxa"/>
          </w:tcPr>
          <w:p w:rsidR="00A009F4" w:rsidRDefault="00A009F4" w:rsidP="003E2F60">
            <w:pPr>
              <w:rPr>
                <w:lang w:val="en-GB"/>
              </w:rPr>
            </w:pPr>
            <w:r w:rsidRPr="00EF3587">
              <w:rPr>
                <w:lang w:val="en-GB"/>
              </w:rPr>
              <w:t>READ_DS18B20_CONVERSION</w:t>
            </w:r>
            <w:r>
              <w:rPr>
                <w:lang w:val="en-GB"/>
              </w:rPr>
              <w:t>,</w:t>
            </w:r>
          </w:p>
          <w:p w:rsidR="00A009F4" w:rsidRDefault="00A009F4" w:rsidP="003E2F60">
            <w:pPr>
              <w:rPr>
                <w:lang w:val="en-GB"/>
              </w:rPr>
            </w:pPr>
            <w:r>
              <w:rPr>
                <w:lang w:val="en-GB"/>
              </w:rPr>
              <w:t>3 DS18B20 sensoren</w:t>
            </w:r>
          </w:p>
          <w:p w:rsidR="00A009F4" w:rsidRDefault="00A009F4" w:rsidP="003E2F60">
            <w:pPr>
              <w:rPr>
                <w:lang w:val="en-GB"/>
              </w:rPr>
            </w:pPr>
            <w:r>
              <w:rPr>
                <w:lang w:val="en-GB"/>
              </w:rPr>
              <w:t>temperatuur[0] = 0x0898/2200d = 22.00°C</w:t>
            </w:r>
          </w:p>
          <w:p w:rsidR="00A009F4" w:rsidRPr="00A009F4" w:rsidRDefault="00A009F4" w:rsidP="003E2F60">
            <w:r w:rsidRPr="00A009F4">
              <w:t>temperatuur[1] = 0x0</w:t>
            </w:r>
            <w:r>
              <w:t>9C4</w:t>
            </w:r>
            <w:r w:rsidRPr="00A009F4">
              <w:t>/</w:t>
            </w:r>
            <w:r>
              <w:t>25</w:t>
            </w:r>
            <w:r w:rsidRPr="00A009F4">
              <w:t>00d = 2</w:t>
            </w:r>
            <w:r>
              <w:t>5</w:t>
            </w:r>
            <w:r w:rsidRPr="00A009F4">
              <w:t>.00°C</w:t>
            </w:r>
          </w:p>
          <w:p w:rsidR="00A009F4" w:rsidRPr="00A009F4" w:rsidRDefault="00A009F4" w:rsidP="00A009F4">
            <w:r w:rsidRPr="00A009F4">
              <w:t>temperatuur[2] = 0x</w:t>
            </w:r>
            <w:r>
              <w:t>FF9C</w:t>
            </w:r>
            <w:r w:rsidRPr="00A009F4">
              <w:t>/</w:t>
            </w:r>
            <w:r>
              <w:t>-10000</w:t>
            </w:r>
            <w:r w:rsidRPr="00A009F4">
              <w:t xml:space="preserve">d = </w:t>
            </w:r>
            <w:r>
              <w:t>-100</w:t>
            </w:r>
            <w:r w:rsidRPr="00A009F4">
              <w:t>.00°C</w:t>
            </w:r>
          </w:p>
        </w:tc>
      </w:tr>
    </w:tbl>
    <w:p w:rsidR="00A009F4" w:rsidRPr="00A009F4" w:rsidRDefault="00A009F4" w:rsidP="00A009F4"/>
    <w:p w:rsidR="00A009F4" w:rsidRPr="00A009F4" w:rsidRDefault="00A009F4" w:rsidP="00A009F4"/>
    <w:p w:rsidR="0093059F" w:rsidRPr="00A009F4" w:rsidRDefault="00A009F4" w:rsidP="006D4E91">
      <w:r>
        <w:t>Als een gemeten temperatuur op -100.0C staat betekent dit dat de sensor een communicatie fout had tijdens het starten van de conversie of tijdens het uitlezen. Dit kan voorkomen tot nu toe als het soft device bezig is met een actie met hoge prioriteit, bijvoorbeeld het schrijven of lezen van het flash.</w:t>
      </w:r>
    </w:p>
    <w:p w:rsidR="0093059F" w:rsidRPr="00A009F4" w:rsidRDefault="0093059F" w:rsidP="006D4E91"/>
    <w:p w:rsidR="006D4E91" w:rsidRPr="00A009F4" w:rsidRDefault="006D4E91" w:rsidP="00C91119">
      <w:pPr>
        <w:pStyle w:val="Kop3"/>
      </w:pPr>
      <w:bookmarkStart w:id="38" w:name="_Toc23779706"/>
      <w:r w:rsidRPr="00A009F4">
        <w:t>132d/</w:t>
      </w:r>
      <w:r w:rsidR="00EF3587" w:rsidRPr="00A009F4">
        <w:t xml:space="preserve">0x84 - </w:t>
      </w:r>
      <w:r w:rsidRPr="00A009F4">
        <w:t>WRITE_DS18B20_CONVERSION</w:t>
      </w:r>
      <w:bookmarkEnd w:id="38"/>
    </w:p>
    <w:p w:rsidR="006D4E91" w:rsidRDefault="006D4E91" w:rsidP="006D4E91">
      <w:r w:rsidRPr="00A009F4">
        <w:t>Start een temperatuur conversie</w:t>
      </w:r>
      <w:r w:rsidR="00C7485E">
        <w:t xml:space="preserve"> voor een enkele DS18B20 met een opgegeven index of voor alle temperatuur sensoren.</w:t>
      </w:r>
    </w:p>
    <w:p w:rsidR="00D15E34" w:rsidRDefault="00D15E34" w:rsidP="00D15E34"/>
    <w:p w:rsidR="00D15E34" w:rsidRDefault="00D15E34" w:rsidP="00D15E34">
      <w:r>
        <w:t>Opdracht:</w:t>
      </w:r>
    </w:p>
    <w:tbl>
      <w:tblPr>
        <w:tblStyle w:val="Tabelraster"/>
        <w:tblW w:w="9776" w:type="dxa"/>
        <w:tblLook w:val="04A0" w:firstRow="1" w:lastRow="0" w:firstColumn="1" w:lastColumn="0" w:noHBand="0" w:noVBand="1"/>
      </w:tblPr>
      <w:tblGrid>
        <w:gridCol w:w="3094"/>
        <w:gridCol w:w="1407"/>
        <w:gridCol w:w="1107"/>
        <w:gridCol w:w="4168"/>
      </w:tblGrid>
      <w:tr w:rsidR="00D15E34" w:rsidTr="003E2F60">
        <w:tc>
          <w:tcPr>
            <w:tcW w:w="3069" w:type="dxa"/>
          </w:tcPr>
          <w:p w:rsidR="00D15E34" w:rsidRPr="00B67BDB" w:rsidRDefault="00D15E34" w:rsidP="003E2F60">
            <w:pPr>
              <w:rPr>
                <w:b/>
              </w:rPr>
            </w:pPr>
            <w:r w:rsidRPr="00B67BDB">
              <w:rPr>
                <w:b/>
              </w:rPr>
              <w:t>Veld</w:t>
            </w:r>
          </w:p>
        </w:tc>
        <w:tc>
          <w:tcPr>
            <w:tcW w:w="1415" w:type="dxa"/>
          </w:tcPr>
          <w:p w:rsidR="00D15E34" w:rsidRPr="00B67BDB" w:rsidRDefault="00D15E34" w:rsidP="003E2F60">
            <w:pPr>
              <w:rPr>
                <w:b/>
              </w:rPr>
            </w:pPr>
            <w:r>
              <w:rPr>
                <w:b/>
              </w:rPr>
              <w:t>Grote</w:t>
            </w:r>
          </w:p>
        </w:tc>
        <w:tc>
          <w:tcPr>
            <w:tcW w:w="1109" w:type="dxa"/>
          </w:tcPr>
          <w:p w:rsidR="00D15E34" w:rsidRPr="00B67BDB" w:rsidRDefault="00D15E34" w:rsidP="003E2F60">
            <w:pPr>
              <w:rPr>
                <w:b/>
              </w:rPr>
            </w:pPr>
            <w:r w:rsidRPr="00B67BDB">
              <w:rPr>
                <w:b/>
              </w:rPr>
              <w:t>Waarde</w:t>
            </w:r>
          </w:p>
        </w:tc>
        <w:tc>
          <w:tcPr>
            <w:tcW w:w="4183" w:type="dxa"/>
          </w:tcPr>
          <w:p w:rsidR="00D15E34" w:rsidRPr="00B67BDB" w:rsidRDefault="00D15E34" w:rsidP="003E2F60">
            <w:pPr>
              <w:rPr>
                <w:b/>
              </w:rPr>
            </w:pPr>
            <w:r w:rsidRPr="00B67BDB">
              <w:rPr>
                <w:b/>
              </w:rPr>
              <w:t>Omschrijving</w:t>
            </w:r>
          </w:p>
        </w:tc>
      </w:tr>
      <w:tr w:rsidR="00D15E34" w:rsidRPr="00E601C0" w:rsidTr="003E2F60">
        <w:tc>
          <w:tcPr>
            <w:tcW w:w="3069" w:type="dxa"/>
          </w:tcPr>
          <w:p w:rsidR="00D15E34" w:rsidRDefault="00C7485E" w:rsidP="003E2F60">
            <w:r w:rsidRPr="00A009F4">
              <w:t>WRITE_DS18B20_CONVERSION</w:t>
            </w:r>
          </w:p>
        </w:tc>
        <w:tc>
          <w:tcPr>
            <w:tcW w:w="1415" w:type="dxa"/>
          </w:tcPr>
          <w:p w:rsidR="00D15E34" w:rsidRDefault="00D15E34" w:rsidP="003E2F60">
            <w:r>
              <w:t>Uint8_t</w:t>
            </w:r>
          </w:p>
        </w:tc>
        <w:tc>
          <w:tcPr>
            <w:tcW w:w="1109" w:type="dxa"/>
          </w:tcPr>
          <w:p w:rsidR="00D15E34" w:rsidRDefault="00D15E34" w:rsidP="00C7485E">
            <w:r>
              <w:t>0x</w:t>
            </w:r>
            <w:r w:rsidR="00C7485E">
              <w:t>8</w:t>
            </w:r>
            <w:r>
              <w:t>4</w:t>
            </w:r>
          </w:p>
        </w:tc>
        <w:tc>
          <w:tcPr>
            <w:tcW w:w="4183" w:type="dxa"/>
          </w:tcPr>
          <w:p w:rsidR="00D15E34" w:rsidRPr="00E601C0" w:rsidRDefault="00C7485E" w:rsidP="003E2F60">
            <w:r w:rsidRPr="00A009F4">
              <w:t>WRITE_DS18B20_CONVERSION</w:t>
            </w:r>
            <w:r w:rsidRPr="00E601C0">
              <w:t xml:space="preserve"> </w:t>
            </w:r>
            <w:r w:rsidR="00D15E34" w:rsidRPr="00E601C0">
              <w:t>opdracht ID</w:t>
            </w:r>
          </w:p>
        </w:tc>
      </w:tr>
      <w:tr w:rsidR="00D15E34" w:rsidRPr="00E601C0" w:rsidTr="003E2F60">
        <w:tc>
          <w:tcPr>
            <w:tcW w:w="3069" w:type="dxa"/>
          </w:tcPr>
          <w:p w:rsidR="00D15E34" w:rsidRPr="00EF3587" w:rsidRDefault="00D15E34" w:rsidP="003E2F60">
            <w:pPr>
              <w:rPr>
                <w:lang w:val="en-GB"/>
              </w:rPr>
            </w:pPr>
            <w:r>
              <w:rPr>
                <w:lang w:val="en-GB"/>
              </w:rPr>
              <w:t>Index</w:t>
            </w:r>
          </w:p>
        </w:tc>
        <w:tc>
          <w:tcPr>
            <w:tcW w:w="1415" w:type="dxa"/>
          </w:tcPr>
          <w:p w:rsidR="00D15E34" w:rsidRDefault="00D15E34" w:rsidP="003E2F60">
            <w:r>
              <w:t>Uint8_t</w:t>
            </w:r>
          </w:p>
        </w:tc>
        <w:tc>
          <w:tcPr>
            <w:tcW w:w="1109" w:type="dxa"/>
          </w:tcPr>
          <w:p w:rsidR="00D15E34" w:rsidRDefault="00D15E34" w:rsidP="003E2F60">
            <w:r>
              <w:t>&lt; 10</w:t>
            </w:r>
          </w:p>
        </w:tc>
        <w:tc>
          <w:tcPr>
            <w:tcW w:w="4183" w:type="dxa"/>
          </w:tcPr>
          <w:p w:rsidR="00D15E34" w:rsidRPr="0093059F" w:rsidRDefault="00D15E34" w:rsidP="00D15E34">
            <w:r>
              <w:t>DS18B20 index. Voor waardes onder de 10 wordt er enkel een specifieke sensor gemeten. Voor waardes boven de 10 worden alle sensoren gemeten en uitgelezen.</w:t>
            </w:r>
          </w:p>
        </w:tc>
      </w:tr>
    </w:tbl>
    <w:p w:rsidR="00D15E34" w:rsidRDefault="00D15E34" w:rsidP="00D15E34"/>
    <w:p w:rsidR="00D15E34" w:rsidRDefault="00D15E34" w:rsidP="00D15E34">
      <w:r>
        <w:t>Antwoord:</w:t>
      </w:r>
    </w:p>
    <w:tbl>
      <w:tblPr>
        <w:tblStyle w:val="Tabelraster"/>
        <w:tblW w:w="0" w:type="auto"/>
        <w:tblLook w:val="04A0" w:firstRow="1" w:lastRow="0" w:firstColumn="1" w:lastColumn="0" w:noHBand="0" w:noVBand="1"/>
      </w:tblPr>
      <w:tblGrid>
        <w:gridCol w:w="3156"/>
        <w:gridCol w:w="1384"/>
        <w:gridCol w:w="1102"/>
        <w:gridCol w:w="3986"/>
      </w:tblGrid>
      <w:tr w:rsidR="00D15E34" w:rsidTr="003E2F60">
        <w:tc>
          <w:tcPr>
            <w:tcW w:w="2853" w:type="dxa"/>
          </w:tcPr>
          <w:p w:rsidR="00D15E34" w:rsidRPr="00B67BDB" w:rsidRDefault="00D15E34" w:rsidP="003E2F60">
            <w:pPr>
              <w:rPr>
                <w:b/>
              </w:rPr>
            </w:pPr>
            <w:r w:rsidRPr="00B67BDB">
              <w:rPr>
                <w:b/>
              </w:rPr>
              <w:t>Veld</w:t>
            </w:r>
          </w:p>
        </w:tc>
        <w:tc>
          <w:tcPr>
            <w:tcW w:w="1488" w:type="dxa"/>
          </w:tcPr>
          <w:p w:rsidR="00D15E34" w:rsidRPr="00B67BDB" w:rsidRDefault="00D15E34" w:rsidP="003E2F60">
            <w:pPr>
              <w:rPr>
                <w:b/>
              </w:rPr>
            </w:pPr>
            <w:r>
              <w:rPr>
                <w:b/>
              </w:rPr>
              <w:t>Grote</w:t>
            </w:r>
          </w:p>
        </w:tc>
        <w:tc>
          <w:tcPr>
            <w:tcW w:w="1125" w:type="dxa"/>
          </w:tcPr>
          <w:p w:rsidR="00D15E34" w:rsidRPr="00B67BDB" w:rsidRDefault="00D15E34" w:rsidP="003E2F60">
            <w:pPr>
              <w:rPr>
                <w:b/>
              </w:rPr>
            </w:pPr>
            <w:r w:rsidRPr="00B67BDB">
              <w:rPr>
                <w:b/>
              </w:rPr>
              <w:t>Waarde</w:t>
            </w:r>
          </w:p>
        </w:tc>
        <w:tc>
          <w:tcPr>
            <w:tcW w:w="4162" w:type="dxa"/>
          </w:tcPr>
          <w:p w:rsidR="00D15E34" w:rsidRPr="00B67BDB" w:rsidRDefault="00D15E34" w:rsidP="003E2F60">
            <w:pPr>
              <w:rPr>
                <w:b/>
              </w:rPr>
            </w:pPr>
            <w:r w:rsidRPr="00B67BDB">
              <w:rPr>
                <w:b/>
              </w:rPr>
              <w:t>Omschrijving</w:t>
            </w:r>
          </w:p>
        </w:tc>
      </w:tr>
      <w:tr w:rsidR="00D15E34" w:rsidRPr="00E601C0" w:rsidTr="003E2F60">
        <w:tc>
          <w:tcPr>
            <w:tcW w:w="2853" w:type="dxa"/>
          </w:tcPr>
          <w:p w:rsidR="00D15E34" w:rsidRPr="00C7485E" w:rsidRDefault="00D15E34" w:rsidP="003E2F60">
            <w:pPr>
              <w:rPr>
                <w:lang w:val="en-GB"/>
              </w:rPr>
            </w:pPr>
            <w:r w:rsidRPr="00C7485E">
              <w:rPr>
                <w:lang w:val="en-GB"/>
              </w:rPr>
              <w:lastRenderedPageBreak/>
              <w:t>READ_DS18B20_CONVERSION</w:t>
            </w:r>
            <w:r w:rsidR="00C7485E" w:rsidRPr="00C7485E">
              <w:rPr>
                <w:lang w:val="en-GB"/>
              </w:rPr>
              <w:t>/ WRITE_DS18B20_CONVERSION</w:t>
            </w:r>
          </w:p>
        </w:tc>
        <w:tc>
          <w:tcPr>
            <w:tcW w:w="1488" w:type="dxa"/>
          </w:tcPr>
          <w:p w:rsidR="00D15E34" w:rsidRDefault="00D15E34" w:rsidP="003E2F60">
            <w:r>
              <w:t>Uint8_t</w:t>
            </w:r>
          </w:p>
        </w:tc>
        <w:tc>
          <w:tcPr>
            <w:tcW w:w="1125" w:type="dxa"/>
          </w:tcPr>
          <w:p w:rsidR="00D15E34" w:rsidRDefault="00D15E34" w:rsidP="003E2F60">
            <w:r>
              <w:t>0x04</w:t>
            </w:r>
          </w:p>
        </w:tc>
        <w:tc>
          <w:tcPr>
            <w:tcW w:w="4162" w:type="dxa"/>
          </w:tcPr>
          <w:p w:rsidR="00D15E34" w:rsidRPr="00E601C0" w:rsidRDefault="00D15E34" w:rsidP="003E2F60">
            <w:r w:rsidRPr="0093059F">
              <w:t>READ_DS18B20_CONVERSION</w:t>
            </w:r>
            <w:r w:rsidRPr="00E601C0">
              <w:t xml:space="preserve"> </w:t>
            </w:r>
            <w:r w:rsidR="00C7485E">
              <w:t xml:space="preserve">voor alle temperatuur sensoren of </w:t>
            </w:r>
            <w:r w:rsidR="00C7485E" w:rsidRPr="00A009F4">
              <w:t>WRITE_DS18B20_CONVERSION</w:t>
            </w:r>
            <w:r w:rsidR="00C7485E">
              <w:t xml:space="preserve"> voor een enkele specifieke sensor</w:t>
            </w:r>
          </w:p>
        </w:tc>
      </w:tr>
      <w:tr w:rsidR="00D15E34" w:rsidRPr="00E601C0" w:rsidTr="003E2F60">
        <w:tc>
          <w:tcPr>
            <w:tcW w:w="2853" w:type="dxa"/>
          </w:tcPr>
          <w:p w:rsidR="00D15E34" w:rsidRPr="00D15E34" w:rsidRDefault="00C7485E" w:rsidP="003E2F60">
            <w:r>
              <w:t>Index</w:t>
            </w:r>
          </w:p>
        </w:tc>
        <w:tc>
          <w:tcPr>
            <w:tcW w:w="1488" w:type="dxa"/>
          </w:tcPr>
          <w:p w:rsidR="00D15E34" w:rsidRDefault="00D15E34" w:rsidP="003E2F60">
            <w:r>
              <w:t>Uint8_t</w:t>
            </w:r>
          </w:p>
        </w:tc>
        <w:tc>
          <w:tcPr>
            <w:tcW w:w="1125" w:type="dxa"/>
          </w:tcPr>
          <w:p w:rsidR="00D15E34" w:rsidRDefault="00D15E34" w:rsidP="003E2F60">
            <w:r>
              <w:t>&lt; 10</w:t>
            </w:r>
            <w:r w:rsidR="00C7485E">
              <w:t xml:space="preserve"> of 0xFF</w:t>
            </w:r>
          </w:p>
        </w:tc>
        <w:tc>
          <w:tcPr>
            <w:tcW w:w="4162" w:type="dxa"/>
          </w:tcPr>
          <w:p w:rsidR="00D15E34" w:rsidRDefault="00C7485E" w:rsidP="003E2F60">
            <w:r>
              <w:t xml:space="preserve">Voor </w:t>
            </w:r>
            <w:r w:rsidRPr="00A009F4">
              <w:t>WRITE_DS18B20_CONVERSION</w:t>
            </w:r>
            <w:r>
              <w:t xml:space="preserve"> geeft dit de specifieke sensor waarde aan.</w:t>
            </w:r>
          </w:p>
          <w:p w:rsidR="00C7485E" w:rsidRPr="00F24B68" w:rsidRDefault="00C7485E" w:rsidP="003E2F60">
            <w:r>
              <w:t xml:space="preserve">Voor </w:t>
            </w:r>
            <w:r w:rsidRPr="0093059F">
              <w:t>READ_DS18B20_CONVERSION</w:t>
            </w:r>
            <w:r>
              <w:t xml:space="preserve"> is dit het aantal temperatuur sensoren</w:t>
            </w:r>
          </w:p>
        </w:tc>
      </w:tr>
      <w:tr w:rsidR="00D15E34" w:rsidRPr="00E601C0" w:rsidTr="003E2F60">
        <w:tc>
          <w:tcPr>
            <w:tcW w:w="2853" w:type="dxa"/>
          </w:tcPr>
          <w:p w:rsidR="00D15E34" w:rsidRPr="006D4E91" w:rsidRDefault="00D15E34" w:rsidP="003E2F60">
            <w:pPr>
              <w:rPr>
                <w:lang w:val="en-GB"/>
              </w:rPr>
            </w:pPr>
            <w:r>
              <w:rPr>
                <w:lang w:val="en-GB"/>
              </w:rPr>
              <w:t>Temperatuur sensor</w:t>
            </w:r>
          </w:p>
        </w:tc>
        <w:tc>
          <w:tcPr>
            <w:tcW w:w="1488" w:type="dxa"/>
          </w:tcPr>
          <w:p w:rsidR="00D15E34" w:rsidRDefault="00D15E34" w:rsidP="003E2F60">
            <w:r>
              <w:t>N * int16_t</w:t>
            </w:r>
          </w:p>
        </w:tc>
        <w:tc>
          <w:tcPr>
            <w:tcW w:w="1125" w:type="dxa"/>
          </w:tcPr>
          <w:p w:rsidR="00D15E34" w:rsidRDefault="00D15E34" w:rsidP="003E2F60"/>
        </w:tc>
        <w:tc>
          <w:tcPr>
            <w:tcW w:w="4162" w:type="dxa"/>
          </w:tcPr>
          <w:p w:rsidR="00D15E34" w:rsidRPr="00F24B68" w:rsidRDefault="00D15E34" w:rsidP="003E2F60">
            <w:r>
              <w:t>MSB van int16_t temperatuur in honderdste graden nauwkeurigheid</w:t>
            </w:r>
          </w:p>
        </w:tc>
      </w:tr>
    </w:tbl>
    <w:p w:rsidR="00D15E34" w:rsidRDefault="00D15E34" w:rsidP="00D15E34"/>
    <w:p w:rsidR="00D15E34" w:rsidRPr="00E601C0" w:rsidRDefault="00D15E34" w:rsidP="00D15E34"/>
    <w:p w:rsidR="00D15E34" w:rsidRDefault="00D15E34" w:rsidP="00D15E34">
      <w:r>
        <w:t>Voorbeeld enkele temperatuur sensor:</w:t>
      </w:r>
    </w:p>
    <w:tbl>
      <w:tblPr>
        <w:tblStyle w:val="Tabelraster"/>
        <w:tblW w:w="10485" w:type="dxa"/>
        <w:tblLook w:val="04A0" w:firstRow="1" w:lastRow="0" w:firstColumn="1" w:lastColumn="0" w:noHBand="0" w:noVBand="1"/>
      </w:tblPr>
      <w:tblGrid>
        <w:gridCol w:w="1268"/>
        <w:gridCol w:w="1753"/>
        <w:gridCol w:w="7464"/>
      </w:tblGrid>
      <w:tr w:rsidR="00D15E34" w:rsidTr="003E2F60">
        <w:tc>
          <w:tcPr>
            <w:tcW w:w="1199" w:type="dxa"/>
          </w:tcPr>
          <w:p w:rsidR="00D15E34" w:rsidRPr="00B67BDB" w:rsidRDefault="00D15E34" w:rsidP="003E2F60">
            <w:pPr>
              <w:rPr>
                <w:b/>
              </w:rPr>
            </w:pPr>
          </w:p>
        </w:tc>
        <w:tc>
          <w:tcPr>
            <w:tcW w:w="1631" w:type="dxa"/>
          </w:tcPr>
          <w:p w:rsidR="00D15E34" w:rsidRPr="00B67BDB" w:rsidRDefault="00D15E34" w:rsidP="003E2F60">
            <w:pPr>
              <w:rPr>
                <w:b/>
              </w:rPr>
            </w:pPr>
            <w:r w:rsidRPr="00B67BDB">
              <w:rPr>
                <w:b/>
              </w:rPr>
              <w:t>Hex bericht</w:t>
            </w:r>
          </w:p>
        </w:tc>
        <w:tc>
          <w:tcPr>
            <w:tcW w:w="7655" w:type="dxa"/>
          </w:tcPr>
          <w:p w:rsidR="00D15E34" w:rsidRPr="00B67BDB" w:rsidRDefault="00D15E34" w:rsidP="003E2F60">
            <w:pPr>
              <w:rPr>
                <w:b/>
              </w:rPr>
            </w:pPr>
            <w:r w:rsidRPr="00B67BDB">
              <w:rPr>
                <w:b/>
              </w:rPr>
              <w:t>Inhoud</w:t>
            </w:r>
          </w:p>
        </w:tc>
      </w:tr>
      <w:tr w:rsidR="00D15E34" w:rsidTr="003E2F60">
        <w:tc>
          <w:tcPr>
            <w:tcW w:w="1199" w:type="dxa"/>
          </w:tcPr>
          <w:p w:rsidR="00D15E34" w:rsidRPr="00B67BDB" w:rsidRDefault="00D15E34" w:rsidP="003E2F60">
            <w:pPr>
              <w:rPr>
                <w:b/>
              </w:rPr>
            </w:pPr>
            <w:r w:rsidRPr="00B67BDB">
              <w:rPr>
                <w:b/>
              </w:rPr>
              <w:t>Opdracht</w:t>
            </w:r>
          </w:p>
        </w:tc>
        <w:tc>
          <w:tcPr>
            <w:tcW w:w="1631" w:type="dxa"/>
          </w:tcPr>
          <w:p w:rsidR="00D15E34" w:rsidRDefault="00D15E34" w:rsidP="00C7485E">
            <w:r>
              <w:t>0x</w:t>
            </w:r>
            <w:r w:rsidR="00C7485E">
              <w:t>8</w:t>
            </w:r>
            <w:r>
              <w:t>4</w:t>
            </w:r>
            <w:r w:rsidR="00C7485E">
              <w:t>00</w:t>
            </w:r>
          </w:p>
        </w:tc>
        <w:tc>
          <w:tcPr>
            <w:tcW w:w="7655" w:type="dxa"/>
          </w:tcPr>
          <w:p w:rsidR="00D15E34" w:rsidRDefault="00C7485E" w:rsidP="003E2F60">
            <w:r w:rsidRPr="00A009F4">
              <w:t>WRITE_DS18B20_CONVERSION</w:t>
            </w:r>
            <w:r>
              <w:t>, start een temperatuur conversie met de temperatuur sensor op index 0.</w:t>
            </w:r>
          </w:p>
        </w:tc>
      </w:tr>
      <w:tr w:rsidR="00C7485E" w:rsidTr="003E2F60">
        <w:tc>
          <w:tcPr>
            <w:tcW w:w="1199" w:type="dxa"/>
          </w:tcPr>
          <w:p w:rsidR="00C7485E" w:rsidRPr="00B67BDB" w:rsidRDefault="00C7485E" w:rsidP="003E2F60">
            <w:pPr>
              <w:rPr>
                <w:b/>
              </w:rPr>
            </w:pPr>
            <w:r>
              <w:rPr>
                <w:b/>
              </w:rPr>
              <w:t>Antwoord1</w:t>
            </w:r>
          </w:p>
        </w:tc>
        <w:tc>
          <w:tcPr>
            <w:tcW w:w="1631" w:type="dxa"/>
          </w:tcPr>
          <w:p w:rsidR="00C7485E" w:rsidRDefault="00C7485E" w:rsidP="00C7485E">
            <w:r>
              <w:t>0x008400000000</w:t>
            </w:r>
          </w:p>
        </w:tc>
        <w:tc>
          <w:tcPr>
            <w:tcW w:w="7655" w:type="dxa"/>
          </w:tcPr>
          <w:p w:rsidR="00C7485E" w:rsidRPr="00A009F4" w:rsidRDefault="00C7485E" w:rsidP="003E2F60">
            <w:r>
              <w:t>NRF_SUCCESS, conversie wordt gestart. Dit bericht wordt bij de LoRaWAN interface niet terug gestuurd als de error code NRF_SUCCES is.</w:t>
            </w:r>
          </w:p>
        </w:tc>
      </w:tr>
      <w:tr w:rsidR="00D15E34" w:rsidRPr="00A009F4" w:rsidTr="003E2F60">
        <w:trPr>
          <w:trHeight w:val="274"/>
        </w:trPr>
        <w:tc>
          <w:tcPr>
            <w:tcW w:w="1199" w:type="dxa"/>
          </w:tcPr>
          <w:p w:rsidR="00D15E34" w:rsidRPr="00B67BDB" w:rsidRDefault="00D15E34" w:rsidP="003E2F60">
            <w:pPr>
              <w:rPr>
                <w:b/>
              </w:rPr>
            </w:pPr>
            <w:r w:rsidRPr="00B67BDB">
              <w:rPr>
                <w:b/>
              </w:rPr>
              <w:t>Antwoord</w:t>
            </w:r>
            <w:r w:rsidR="00C7485E">
              <w:rPr>
                <w:b/>
              </w:rPr>
              <w:t>2</w:t>
            </w:r>
          </w:p>
        </w:tc>
        <w:tc>
          <w:tcPr>
            <w:tcW w:w="1631" w:type="dxa"/>
          </w:tcPr>
          <w:p w:rsidR="00D15E34" w:rsidRDefault="00D15E34" w:rsidP="003E2F60">
            <w:r>
              <w:t>0x04</w:t>
            </w:r>
            <w:r w:rsidR="00C7485E">
              <w:t>00</w:t>
            </w:r>
            <w:r>
              <w:t>0898</w:t>
            </w:r>
          </w:p>
        </w:tc>
        <w:tc>
          <w:tcPr>
            <w:tcW w:w="7655" w:type="dxa"/>
          </w:tcPr>
          <w:p w:rsidR="00D15E34" w:rsidRPr="00A009F4" w:rsidRDefault="00C7485E" w:rsidP="00C7485E">
            <w:pPr>
              <w:rPr>
                <w:lang w:val="en-GB"/>
              </w:rPr>
            </w:pPr>
            <w:r w:rsidRPr="00A009F4">
              <w:t>WRITE_DS18B20_CONVERSION</w:t>
            </w:r>
            <w:r w:rsidR="00D15E34">
              <w:rPr>
                <w:lang w:val="en-GB"/>
              </w:rPr>
              <w:t>,</w:t>
            </w:r>
            <w:r>
              <w:rPr>
                <w:lang w:val="en-GB"/>
              </w:rPr>
              <w:t xml:space="preserve"> DS18B20 temperatuur sensor</w:t>
            </w:r>
            <w:r w:rsidR="00D15E34">
              <w:rPr>
                <w:lang w:val="en-GB"/>
              </w:rPr>
              <w:t xml:space="preserve"> </w:t>
            </w:r>
            <w:r>
              <w:rPr>
                <w:lang w:val="en-GB"/>
              </w:rPr>
              <w:t>op index 0</w:t>
            </w:r>
            <w:r w:rsidR="00D15E34">
              <w:rPr>
                <w:lang w:val="en-GB"/>
              </w:rPr>
              <w:t>, temperatuur[0] = 0x0898/2200d = 22.00°C</w:t>
            </w:r>
          </w:p>
        </w:tc>
      </w:tr>
    </w:tbl>
    <w:p w:rsidR="00D15E34" w:rsidRDefault="00D15E34" w:rsidP="00D15E34">
      <w:pPr>
        <w:rPr>
          <w:lang w:val="en-GB"/>
        </w:rPr>
      </w:pPr>
    </w:p>
    <w:p w:rsidR="00A84F01" w:rsidRDefault="00A84F01" w:rsidP="00D15E34">
      <w:pPr>
        <w:rPr>
          <w:lang w:val="en-GB"/>
        </w:rPr>
      </w:pPr>
    </w:p>
    <w:p w:rsidR="00A84F01" w:rsidRDefault="00A84F01" w:rsidP="00A84F01">
      <w:r>
        <w:t>Voorbeeld temperatuur index = 8, met maar 2 sensoren aangesloten</w:t>
      </w:r>
    </w:p>
    <w:tbl>
      <w:tblPr>
        <w:tblStyle w:val="Tabelraster"/>
        <w:tblW w:w="10485" w:type="dxa"/>
        <w:tblLook w:val="04A0" w:firstRow="1" w:lastRow="0" w:firstColumn="1" w:lastColumn="0" w:noHBand="0" w:noVBand="1"/>
      </w:tblPr>
      <w:tblGrid>
        <w:gridCol w:w="1268"/>
        <w:gridCol w:w="1753"/>
        <w:gridCol w:w="7464"/>
      </w:tblGrid>
      <w:tr w:rsidR="00A84F01" w:rsidTr="00A84F01">
        <w:tc>
          <w:tcPr>
            <w:tcW w:w="1268" w:type="dxa"/>
          </w:tcPr>
          <w:p w:rsidR="00A84F01" w:rsidRPr="00B67BDB" w:rsidRDefault="00A84F01" w:rsidP="00D24390">
            <w:pPr>
              <w:rPr>
                <w:b/>
              </w:rPr>
            </w:pPr>
          </w:p>
        </w:tc>
        <w:tc>
          <w:tcPr>
            <w:tcW w:w="1753" w:type="dxa"/>
          </w:tcPr>
          <w:p w:rsidR="00A84F01" w:rsidRPr="00B67BDB" w:rsidRDefault="00A84F01" w:rsidP="00D24390">
            <w:pPr>
              <w:rPr>
                <w:b/>
              </w:rPr>
            </w:pPr>
            <w:r w:rsidRPr="00B67BDB">
              <w:rPr>
                <w:b/>
              </w:rPr>
              <w:t>Hex bericht</w:t>
            </w:r>
          </w:p>
        </w:tc>
        <w:tc>
          <w:tcPr>
            <w:tcW w:w="7464" w:type="dxa"/>
          </w:tcPr>
          <w:p w:rsidR="00A84F01" w:rsidRPr="00B67BDB" w:rsidRDefault="00A84F01" w:rsidP="00D24390">
            <w:pPr>
              <w:rPr>
                <w:b/>
              </w:rPr>
            </w:pPr>
            <w:r w:rsidRPr="00B67BDB">
              <w:rPr>
                <w:b/>
              </w:rPr>
              <w:t>Inhoud</w:t>
            </w:r>
          </w:p>
        </w:tc>
      </w:tr>
      <w:tr w:rsidR="00A84F01" w:rsidTr="00A84F01">
        <w:tc>
          <w:tcPr>
            <w:tcW w:w="1268" w:type="dxa"/>
          </w:tcPr>
          <w:p w:rsidR="00A84F01" w:rsidRPr="00B67BDB" w:rsidRDefault="00A84F01" w:rsidP="00D24390">
            <w:pPr>
              <w:rPr>
                <w:b/>
              </w:rPr>
            </w:pPr>
            <w:r w:rsidRPr="00B67BDB">
              <w:rPr>
                <w:b/>
              </w:rPr>
              <w:t>Opdracht</w:t>
            </w:r>
          </w:p>
        </w:tc>
        <w:tc>
          <w:tcPr>
            <w:tcW w:w="1753" w:type="dxa"/>
          </w:tcPr>
          <w:p w:rsidR="00A84F01" w:rsidRDefault="00A84F01" w:rsidP="00D24390">
            <w:r>
              <w:t>0x8408</w:t>
            </w:r>
          </w:p>
        </w:tc>
        <w:tc>
          <w:tcPr>
            <w:tcW w:w="7464" w:type="dxa"/>
          </w:tcPr>
          <w:p w:rsidR="00A84F01" w:rsidRDefault="00A84F01" w:rsidP="00D24390">
            <w:r w:rsidRPr="00A009F4">
              <w:t>WRITE_DS18B20_CONVERSION</w:t>
            </w:r>
            <w:r>
              <w:t>, start een temperatuur conversie met de temperatuur sensor op index 8 met slechts 2 sensoren aangesloten.</w:t>
            </w:r>
          </w:p>
        </w:tc>
      </w:tr>
      <w:tr w:rsidR="00A84F01" w:rsidTr="00A84F01">
        <w:tc>
          <w:tcPr>
            <w:tcW w:w="1268" w:type="dxa"/>
          </w:tcPr>
          <w:p w:rsidR="00A84F01" w:rsidRPr="00B67BDB" w:rsidRDefault="00A84F01" w:rsidP="00D24390">
            <w:pPr>
              <w:rPr>
                <w:b/>
              </w:rPr>
            </w:pPr>
            <w:r>
              <w:rPr>
                <w:b/>
              </w:rPr>
              <w:t>Antwoord</w:t>
            </w:r>
          </w:p>
        </w:tc>
        <w:tc>
          <w:tcPr>
            <w:tcW w:w="1753" w:type="dxa"/>
          </w:tcPr>
          <w:p w:rsidR="00A84F01" w:rsidRDefault="00A84F01" w:rsidP="00D24390">
            <w:r>
              <w:t>0x008400000007</w:t>
            </w:r>
          </w:p>
        </w:tc>
        <w:tc>
          <w:tcPr>
            <w:tcW w:w="7464" w:type="dxa"/>
          </w:tcPr>
          <w:p w:rsidR="00A84F01" w:rsidRPr="00A009F4" w:rsidRDefault="00A84F01" w:rsidP="00D24390">
            <w:r w:rsidRPr="00A84F01">
              <w:t>NRF_ERROR_INVALID_PARAM</w:t>
            </w:r>
            <w:r>
              <w:t xml:space="preserve"> voor opdracht </w:t>
            </w:r>
            <w:r w:rsidRPr="00A009F4">
              <w:t>WRITE_DS18B20_CONVERSION</w:t>
            </w:r>
          </w:p>
        </w:tc>
      </w:tr>
    </w:tbl>
    <w:p w:rsidR="00A84F01" w:rsidRPr="008B7E31" w:rsidRDefault="00A84F01" w:rsidP="00D15E34"/>
    <w:p w:rsidR="00A84F01" w:rsidRPr="008B7E31" w:rsidRDefault="00A84F01" w:rsidP="00D15E34"/>
    <w:p w:rsidR="00D15E34" w:rsidRDefault="00D15E34" w:rsidP="00D15E34">
      <w:r>
        <w:t xml:space="preserve">Voorbeeld </w:t>
      </w:r>
      <w:r w:rsidR="00C7485E">
        <w:t>alle</w:t>
      </w:r>
      <w:r>
        <w:t xml:space="preserve"> temperatuur sensoren:</w:t>
      </w:r>
    </w:p>
    <w:tbl>
      <w:tblPr>
        <w:tblStyle w:val="Tabelraster"/>
        <w:tblW w:w="10485" w:type="dxa"/>
        <w:tblLook w:val="04A0" w:firstRow="1" w:lastRow="0" w:firstColumn="1" w:lastColumn="0" w:noHBand="0" w:noVBand="1"/>
      </w:tblPr>
      <w:tblGrid>
        <w:gridCol w:w="1268"/>
        <w:gridCol w:w="2273"/>
        <w:gridCol w:w="6944"/>
      </w:tblGrid>
      <w:tr w:rsidR="00D15E34" w:rsidTr="00C7485E">
        <w:tc>
          <w:tcPr>
            <w:tcW w:w="1193" w:type="dxa"/>
          </w:tcPr>
          <w:p w:rsidR="00D15E34" w:rsidRPr="00B67BDB" w:rsidRDefault="00D15E34" w:rsidP="003E2F60">
            <w:pPr>
              <w:rPr>
                <w:b/>
              </w:rPr>
            </w:pPr>
          </w:p>
        </w:tc>
        <w:tc>
          <w:tcPr>
            <w:tcW w:w="2273" w:type="dxa"/>
          </w:tcPr>
          <w:p w:rsidR="00D15E34" w:rsidRPr="00B67BDB" w:rsidRDefault="00D15E34" w:rsidP="003E2F60">
            <w:pPr>
              <w:rPr>
                <w:b/>
              </w:rPr>
            </w:pPr>
            <w:r w:rsidRPr="00B67BDB">
              <w:rPr>
                <w:b/>
              </w:rPr>
              <w:t>Hex bericht</w:t>
            </w:r>
          </w:p>
        </w:tc>
        <w:tc>
          <w:tcPr>
            <w:tcW w:w="7019" w:type="dxa"/>
          </w:tcPr>
          <w:p w:rsidR="00D15E34" w:rsidRPr="00B67BDB" w:rsidRDefault="00D15E34" w:rsidP="003E2F60">
            <w:pPr>
              <w:rPr>
                <w:b/>
              </w:rPr>
            </w:pPr>
            <w:r w:rsidRPr="00B67BDB">
              <w:rPr>
                <w:b/>
              </w:rPr>
              <w:t>Inhoud</w:t>
            </w:r>
          </w:p>
        </w:tc>
      </w:tr>
      <w:tr w:rsidR="00D15E34" w:rsidTr="00C7485E">
        <w:tc>
          <w:tcPr>
            <w:tcW w:w="1193" w:type="dxa"/>
          </w:tcPr>
          <w:p w:rsidR="00D15E34" w:rsidRPr="00B67BDB" w:rsidRDefault="00D15E34" w:rsidP="003E2F60">
            <w:pPr>
              <w:rPr>
                <w:b/>
              </w:rPr>
            </w:pPr>
            <w:r w:rsidRPr="00B67BDB">
              <w:rPr>
                <w:b/>
              </w:rPr>
              <w:t>Opdracht</w:t>
            </w:r>
          </w:p>
        </w:tc>
        <w:tc>
          <w:tcPr>
            <w:tcW w:w="2273" w:type="dxa"/>
          </w:tcPr>
          <w:p w:rsidR="00D15E34" w:rsidRDefault="00C7485E" w:rsidP="003E2F60">
            <w:r>
              <w:t>0x8</w:t>
            </w:r>
            <w:r w:rsidR="00D15E34">
              <w:t>4</w:t>
            </w:r>
            <w:r>
              <w:t>FF</w:t>
            </w:r>
          </w:p>
        </w:tc>
        <w:tc>
          <w:tcPr>
            <w:tcW w:w="7019" w:type="dxa"/>
          </w:tcPr>
          <w:p w:rsidR="00D15E34" w:rsidRDefault="00C7485E" w:rsidP="00C7485E">
            <w:r w:rsidRPr="00A009F4">
              <w:t>WRITE_DS18B20_CONVERSION</w:t>
            </w:r>
            <w:r>
              <w:t>, start een temperatuur conversie met alle aangesloten temperatuur sensor.</w:t>
            </w:r>
          </w:p>
        </w:tc>
      </w:tr>
      <w:tr w:rsidR="00C7485E" w:rsidTr="00C7485E">
        <w:tc>
          <w:tcPr>
            <w:tcW w:w="1193" w:type="dxa"/>
          </w:tcPr>
          <w:p w:rsidR="00C7485E" w:rsidRPr="00B67BDB" w:rsidRDefault="00C7485E" w:rsidP="00C7485E">
            <w:pPr>
              <w:rPr>
                <w:b/>
              </w:rPr>
            </w:pPr>
            <w:r>
              <w:rPr>
                <w:b/>
              </w:rPr>
              <w:t>Antwoord1</w:t>
            </w:r>
          </w:p>
        </w:tc>
        <w:tc>
          <w:tcPr>
            <w:tcW w:w="2273" w:type="dxa"/>
          </w:tcPr>
          <w:p w:rsidR="00C7485E" w:rsidRDefault="00C7485E" w:rsidP="00C7485E">
            <w:r>
              <w:t>0x008400000000</w:t>
            </w:r>
          </w:p>
        </w:tc>
        <w:tc>
          <w:tcPr>
            <w:tcW w:w="7019" w:type="dxa"/>
          </w:tcPr>
          <w:p w:rsidR="00C7485E" w:rsidRPr="00A009F4" w:rsidRDefault="00C7485E" w:rsidP="00C7485E">
            <w:r>
              <w:t>NRF_SUCCESS, conversie wordt gestart. Dit bericht wordt bij de LoRaWAN interface niet terug gestuurd als de error code NRF_SUCCES is.</w:t>
            </w:r>
          </w:p>
        </w:tc>
      </w:tr>
      <w:tr w:rsidR="00C7485E" w:rsidRPr="00A009F4" w:rsidTr="00C7485E">
        <w:trPr>
          <w:trHeight w:val="274"/>
        </w:trPr>
        <w:tc>
          <w:tcPr>
            <w:tcW w:w="1193" w:type="dxa"/>
          </w:tcPr>
          <w:p w:rsidR="00C7485E" w:rsidRPr="00B67BDB" w:rsidRDefault="00C7485E" w:rsidP="00C7485E">
            <w:pPr>
              <w:rPr>
                <w:b/>
              </w:rPr>
            </w:pPr>
            <w:r w:rsidRPr="00B67BDB">
              <w:rPr>
                <w:b/>
              </w:rPr>
              <w:t>Antwoord</w:t>
            </w:r>
            <w:r>
              <w:rPr>
                <w:b/>
              </w:rPr>
              <w:t>2</w:t>
            </w:r>
          </w:p>
        </w:tc>
        <w:tc>
          <w:tcPr>
            <w:tcW w:w="2273" w:type="dxa"/>
          </w:tcPr>
          <w:p w:rsidR="00C7485E" w:rsidRDefault="00C7485E" w:rsidP="00C7485E">
            <w:r>
              <w:t>0x0403</w:t>
            </w:r>
            <w:r>
              <w:rPr>
                <w:lang w:val="en-GB"/>
              </w:rPr>
              <w:t>0898</w:t>
            </w:r>
            <w:r w:rsidRPr="00A009F4">
              <w:t>0</w:t>
            </w:r>
            <w:r>
              <w:t>9C4FF9C</w:t>
            </w:r>
          </w:p>
        </w:tc>
        <w:tc>
          <w:tcPr>
            <w:tcW w:w="7019" w:type="dxa"/>
          </w:tcPr>
          <w:p w:rsidR="00C7485E" w:rsidRDefault="00C7485E" w:rsidP="00C7485E">
            <w:pPr>
              <w:rPr>
                <w:lang w:val="en-GB"/>
              </w:rPr>
            </w:pPr>
            <w:r w:rsidRPr="00EF3587">
              <w:rPr>
                <w:lang w:val="en-GB"/>
              </w:rPr>
              <w:t>READ_DS18B20_CONVERSION</w:t>
            </w:r>
            <w:r>
              <w:rPr>
                <w:lang w:val="en-GB"/>
              </w:rPr>
              <w:t>,</w:t>
            </w:r>
          </w:p>
          <w:p w:rsidR="00C7485E" w:rsidRDefault="00C7485E" w:rsidP="00C7485E">
            <w:pPr>
              <w:rPr>
                <w:lang w:val="en-GB"/>
              </w:rPr>
            </w:pPr>
            <w:r>
              <w:rPr>
                <w:lang w:val="en-GB"/>
              </w:rPr>
              <w:t>3 DS18B20 sensoren</w:t>
            </w:r>
          </w:p>
          <w:p w:rsidR="00C7485E" w:rsidRDefault="00C7485E" w:rsidP="00C7485E">
            <w:pPr>
              <w:rPr>
                <w:lang w:val="en-GB"/>
              </w:rPr>
            </w:pPr>
            <w:r>
              <w:rPr>
                <w:lang w:val="en-GB"/>
              </w:rPr>
              <w:t>temperatuur[0] = 0x0898/2200d = 22.00°C</w:t>
            </w:r>
          </w:p>
          <w:p w:rsidR="00C7485E" w:rsidRPr="00A009F4" w:rsidRDefault="00C7485E" w:rsidP="00C7485E">
            <w:r w:rsidRPr="00A009F4">
              <w:t>temperatuur[1] = 0x0</w:t>
            </w:r>
            <w:r>
              <w:t>9C4</w:t>
            </w:r>
            <w:r w:rsidRPr="00A009F4">
              <w:t>/</w:t>
            </w:r>
            <w:r>
              <w:t>25</w:t>
            </w:r>
            <w:r w:rsidRPr="00A009F4">
              <w:t>00d = 2</w:t>
            </w:r>
            <w:r>
              <w:t>5</w:t>
            </w:r>
            <w:r w:rsidRPr="00A009F4">
              <w:t>.00°C</w:t>
            </w:r>
          </w:p>
          <w:p w:rsidR="00C7485E" w:rsidRPr="00A009F4" w:rsidRDefault="00C7485E" w:rsidP="00C7485E">
            <w:r w:rsidRPr="00A009F4">
              <w:t>temperatuur[2] = 0x</w:t>
            </w:r>
            <w:r>
              <w:t>FF9C</w:t>
            </w:r>
            <w:r w:rsidRPr="00A009F4">
              <w:t>/</w:t>
            </w:r>
            <w:r>
              <w:t>-10000</w:t>
            </w:r>
            <w:r w:rsidRPr="00A009F4">
              <w:t xml:space="preserve">d = </w:t>
            </w:r>
            <w:r>
              <w:t>-100</w:t>
            </w:r>
            <w:r w:rsidRPr="00A009F4">
              <w:t>.00°C</w:t>
            </w:r>
          </w:p>
        </w:tc>
      </w:tr>
    </w:tbl>
    <w:p w:rsidR="00D15E34" w:rsidRDefault="00D15E34" w:rsidP="006D4E91"/>
    <w:p w:rsidR="00C7485E" w:rsidRDefault="00C7485E" w:rsidP="00C7485E">
      <w:r>
        <w:t>Als een gemeten temperatuur op -100.0C staat betekent dit dat de sensor een communicatie fout had tijdens het starten van de conversie of tijdens het uitlezen. Dit kan voorkomen tot nu toe als het soft device bezig is met een actie met hoge prioriteit, bijvoorbeeld het schrijven of lezen van het flash.</w:t>
      </w:r>
    </w:p>
    <w:p w:rsidR="00854B4D" w:rsidRDefault="00854B4D" w:rsidP="00C7485E"/>
    <w:p w:rsidR="00854B4D" w:rsidRDefault="00854B4D" w:rsidP="00854B4D">
      <w:pPr>
        <w:pStyle w:val="Kop3"/>
        <w:rPr>
          <w:lang w:val="en-GB"/>
        </w:rPr>
      </w:pPr>
      <w:bookmarkStart w:id="39" w:name="_Toc23779707"/>
      <w:r>
        <w:rPr>
          <w:lang w:val="en-GB"/>
        </w:rPr>
        <w:t>9</w:t>
      </w:r>
      <w:r w:rsidRPr="00D15E34">
        <w:rPr>
          <w:lang w:val="en-GB"/>
        </w:rPr>
        <w:t>d/</w:t>
      </w:r>
      <w:r>
        <w:rPr>
          <w:lang w:val="en-GB"/>
        </w:rPr>
        <w:t>0x09</w:t>
      </w:r>
      <w:r w:rsidRPr="00D15E34">
        <w:rPr>
          <w:lang w:val="en-GB"/>
        </w:rPr>
        <w:t xml:space="preserve"> - </w:t>
      </w:r>
      <w:r w:rsidRPr="00854B4D">
        <w:rPr>
          <w:lang w:val="en-GB"/>
        </w:rPr>
        <w:t>READ_HX711_STATE</w:t>
      </w:r>
      <w:bookmarkEnd w:id="39"/>
    </w:p>
    <w:p w:rsidR="00854B4D" w:rsidRPr="008B7E31" w:rsidRDefault="00854B4D" w:rsidP="00854B4D">
      <w:r w:rsidRPr="008B7E31">
        <w:t xml:space="preserve">Met de READ_HX711_STATE opdracht worden de HX711 kanalen en het aantal samples waarover een gemiddelde wordt berekend uitgelezen vanuit het flash geheugen van de nRF52840. Bij elke meeting op het meet interval worden deze instellingen gebruikt voor de HX711. </w:t>
      </w:r>
    </w:p>
    <w:p w:rsidR="00854B4D" w:rsidRPr="008B7E31" w:rsidRDefault="00854B4D" w:rsidP="00854B4D">
      <w:r w:rsidRPr="008B7E31">
        <w:lastRenderedPageBreak/>
        <w:t>Er kunnen meerdere kanalen worden ingesteld waarover een gemiddelde wordt berekent. Voor elk kanaal worden wordt het ingestelde aantal samples gemeten en daarover het gemiddelde berekend.</w:t>
      </w:r>
    </w:p>
    <w:p w:rsidR="00854B4D" w:rsidRPr="008B7E31" w:rsidRDefault="00854B4D" w:rsidP="00854B4D"/>
    <w:tbl>
      <w:tblPr>
        <w:tblStyle w:val="Tabelraster"/>
        <w:tblW w:w="0" w:type="auto"/>
        <w:jc w:val="center"/>
        <w:tblLook w:val="04A0" w:firstRow="1" w:lastRow="0" w:firstColumn="1" w:lastColumn="0" w:noHBand="0" w:noVBand="1"/>
      </w:tblPr>
      <w:tblGrid>
        <w:gridCol w:w="1980"/>
        <w:gridCol w:w="1559"/>
      </w:tblGrid>
      <w:tr w:rsidR="00854B4D" w:rsidTr="00FF0156">
        <w:trPr>
          <w:jc w:val="center"/>
        </w:trPr>
        <w:tc>
          <w:tcPr>
            <w:tcW w:w="1980" w:type="dxa"/>
          </w:tcPr>
          <w:p w:rsidR="00854B4D" w:rsidRPr="00F24B68" w:rsidRDefault="00854B4D" w:rsidP="00FF0156">
            <w:pPr>
              <w:rPr>
                <w:b/>
                <w:lang w:val="en-GB"/>
              </w:rPr>
            </w:pPr>
            <w:r w:rsidRPr="00F24B68">
              <w:rPr>
                <w:b/>
                <w:lang w:val="en-GB"/>
              </w:rPr>
              <w:t>Meet kanaal</w:t>
            </w:r>
          </w:p>
        </w:tc>
        <w:tc>
          <w:tcPr>
            <w:tcW w:w="1559" w:type="dxa"/>
          </w:tcPr>
          <w:p w:rsidR="00854B4D" w:rsidRPr="00F24B68" w:rsidRDefault="00854B4D" w:rsidP="00FF0156">
            <w:pPr>
              <w:rPr>
                <w:b/>
                <w:lang w:val="en-GB"/>
              </w:rPr>
            </w:pPr>
            <w:r w:rsidRPr="00F24B68">
              <w:rPr>
                <w:b/>
                <w:lang w:val="en-GB"/>
              </w:rPr>
              <w:t>Waarde</w:t>
            </w:r>
          </w:p>
        </w:tc>
      </w:tr>
      <w:tr w:rsidR="00854B4D" w:rsidTr="00FF0156">
        <w:trPr>
          <w:jc w:val="center"/>
        </w:trPr>
        <w:tc>
          <w:tcPr>
            <w:tcW w:w="1980" w:type="dxa"/>
          </w:tcPr>
          <w:p w:rsidR="00854B4D" w:rsidRDefault="00854B4D" w:rsidP="00FF0156">
            <w:r>
              <w:rPr>
                <w:lang w:val="en-GB"/>
              </w:rPr>
              <w:t>CH_A_GAIN128</w:t>
            </w:r>
          </w:p>
        </w:tc>
        <w:tc>
          <w:tcPr>
            <w:tcW w:w="1559" w:type="dxa"/>
          </w:tcPr>
          <w:p w:rsidR="00854B4D" w:rsidRDefault="00854B4D" w:rsidP="00FF0156">
            <w:r>
              <w:rPr>
                <w:lang w:val="en-GB"/>
              </w:rPr>
              <w:t>0x01</w:t>
            </w:r>
          </w:p>
        </w:tc>
      </w:tr>
      <w:tr w:rsidR="00854B4D" w:rsidTr="00FF0156">
        <w:trPr>
          <w:jc w:val="center"/>
        </w:trPr>
        <w:tc>
          <w:tcPr>
            <w:tcW w:w="1980" w:type="dxa"/>
          </w:tcPr>
          <w:p w:rsidR="00854B4D" w:rsidRDefault="00854B4D" w:rsidP="00FF0156">
            <w:r w:rsidRPr="00F24B68">
              <w:rPr>
                <w:lang w:val="en-GB"/>
              </w:rPr>
              <w:t>CH_B_GAIN32</w:t>
            </w:r>
            <w:r w:rsidRPr="00F24B68">
              <w:rPr>
                <w:lang w:val="en-GB"/>
              </w:rPr>
              <w:tab/>
            </w:r>
          </w:p>
        </w:tc>
        <w:tc>
          <w:tcPr>
            <w:tcW w:w="1559" w:type="dxa"/>
          </w:tcPr>
          <w:p w:rsidR="00854B4D" w:rsidRDefault="00854B4D" w:rsidP="00FF0156">
            <w:r>
              <w:rPr>
                <w:lang w:val="en-GB"/>
              </w:rPr>
              <w:t>0x02</w:t>
            </w:r>
          </w:p>
        </w:tc>
      </w:tr>
      <w:tr w:rsidR="00854B4D" w:rsidTr="00FF0156">
        <w:trPr>
          <w:jc w:val="center"/>
        </w:trPr>
        <w:tc>
          <w:tcPr>
            <w:tcW w:w="1980" w:type="dxa"/>
          </w:tcPr>
          <w:p w:rsidR="00854B4D" w:rsidRDefault="00854B4D" w:rsidP="00FF0156">
            <w:r>
              <w:t>CH_A_GAIN64</w:t>
            </w:r>
            <w:r>
              <w:tab/>
            </w:r>
          </w:p>
        </w:tc>
        <w:tc>
          <w:tcPr>
            <w:tcW w:w="1559" w:type="dxa"/>
          </w:tcPr>
          <w:p w:rsidR="00854B4D" w:rsidRDefault="00854B4D" w:rsidP="00FF0156">
            <w:r>
              <w:t>0x04</w:t>
            </w:r>
          </w:p>
        </w:tc>
      </w:tr>
    </w:tbl>
    <w:p w:rsidR="00854B4D" w:rsidRDefault="00854B4D" w:rsidP="00854B4D">
      <w:pPr>
        <w:rPr>
          <w:lang w:val="en-GB"/>
        </w:rPr>
      </w:pPr>
    </w:p>
    <w:p w:rsidR="00854B4D" w:rsidRDefault="00B72BE4" w:rsidP="00854B4D">
      <w:pPr>
        <w:rPr>
          <w:lang w:val="en-GB"/>
        </w:rPr>
      </w:pPr>
      <w:r>
        <w:rPr>
          <w:lang w:val="en-GB"/>
        </w:rPr>
        <w:t>Bericht opbouw:</w:t>
      </w:r>
    </w:p>
    <w:tbl>
      <w:tblPr>
        <w:tblStyle w:val="Tabelraster"/>
        <w:tblW w:w="0" w:type="auto"/>
        <w:tblLook w:val="04A0" w:firstRow="1" w:lastRow="0" w:firstColumn="1" w:lastColumn="0" w:noHBand="0" w:noVBand="1"/>
      </w:tblPr>
      <w:tblGrid>
        <w:gridCol w:w="2853"/>
        <w:gridCol w:w="1488"/>
        <w:gridCol w:w="1125"/>
        <w:gridCol w:w="4162"/>
      </w:tblGrid>
      <w:tr w:rsidR="00B72BE4" w:rsidTr="00FF0156">
        <w:tc>
          <w:tcPr>
            <w:tcW w:w="2853" w:type="dxa"/>
          </w:tcPr>
          <w:p w:rsidR="00B72BE4" w:rsidRPr="00B67BDB" w:rsidRDefault="00B72BE4" w:rsidP="00FF0156">
            <w:pPr>
              <w:rPr>
                <w:b/>
              </w:rPr>
            </w:pPr>
            <w:r w:rsidRPr="00B67BDB">
              <w:rPr>
                <w:b/>
              </w:rPr>
              <w:t>Veld</w:t>
            </w:r>
          </w:p>
        </w:tc>
        <w:tc>
          <w:tcPr>
            <w:tcW w:w="1488" w:type="dxa"/>
          </w:tcPr>
          <w:p w:rsidR="00B72BE4" w:rsidRPr="00B67BDB" w:rsidRDefault="00B72BE4" w:rsidP="00FF0156">
            <w:pPr>
              <w:rPr>
                <w:b/>
              </w:rPr>
            </w:pPr>
            <w:r>
              <w:rPr>
                <w:b/>
              </w:rPr>
              <w:t>Grote</w:t>
            </w:r>
          </w:p>
        </w:tc>
        <w:tc>
          <w:tcPr>
            <w:tcW w:w="1125" w:type="dxa"/>
          </w:tcPr>
          <w:p w:rsidR="00B72BE4" w:rsidRPr="00B67BDB" w:rsidRDefault="00B72BE4" w:rsidP="00FF0156">
            <w:pPr>
              <w:rPr>
                <w:b/>
              </w:rPr>
            </w:pPr>
            <w:r w:rsidRPr="00B67BDB">
              <w:rPr>
                <w:b/>
              </w:rPr>
              <w:t>Waarde</w:t>
            </w:r>
          </w:p>
        </w:tc>
        <w:tc>
          <w:tcPr>
            <w:tcW w:w="4162" w:type="dxa"/>
          </w:tcPr>
          <w:p w:rsidR="00B72BE4" w:rsidRPr="00B67BDB" w:rsidRDefault="00B72BE4" w:rsidP="00FF0156">
            <w:pPr>
              <w:rPr>
                <w:b/>
              </w:rPr>
            </w:pPr>
            <w:r w:rsidRPr="00B67BDB">
              <w:rPr>
                <w:b/>
              </w:rPr>
              <w:t>Omschrijving</w:t>
            </w:r>
          </w:p>
        </w:tc>
      </w:tr>
      <w:tr w:rsidR="00B72BE4" w:rsidRPr="00E601C0" w:rsidTr="00FF0156">
        <w:tc>
          <w:tcPr>
            <w:tcW w:w="2853" w:type="dxa"/>
          </w:tcPr>
          <w:p w:rsidR="00B72BE4" w:rsidRDefault="00B72BE4" w:rsidP="00FF0156">
            <w:r w:rsidRPr="00854B4D">
              <w:rPr>
                <w:lang w:val="en-GB"/>
              </w:rPr>
              <w:t>READ_HX711_STATE</w:t>
            </w:r>
          </w:p>
        </w:tc>
        <w:tc>
          <w:tcPr>
            <w:tcW w:w="1488" w:type="dxa"/>
          </w:tcPr>
          <w:p w:rsidR="00B72BE4" w:rsidRDefault="00B72BE4" w:rsidP="00FF0156">
            <w:r>
              <w:t>Uint8_t</w:t>
            </w:r>
          </w:p>
        </w:tc>
        <w:tc>
          <w:tcPr>
            <w:tcW w:w="1125" w:type="dxa"/>
          </w:tcPr>
          <w:p w:rsidR="00B72BE4" w:rsidRDefault="00B72BE4" w:rsidP="00FF0156">
            <w:r>
              <w:t>0x09</w:t>
            </w:r>
          </w:p>
        </w:tc>
        <w:tc>
          <w:tcPr>
            <w:tcW w:w="4162" w:type="dxa"/>
          </w:tcPr>
          <w:p w:rsidR="00B72BE4" w:rsidRPr="00E601C0" w:rsidRDefault="00B72BE4" w:rsidP="00FF0156">
            <w:r w:rsidRPr="008B7E31">
              <w:t>READ_HX711_STATE</w:t>
            </w:r>
            <w:r w:rsidRPr="00E601C0">
              <w:t xml:space="preserve"> opdracht ID</w:t>
            </w:r>
          </w:p>
        </w:tc>
      </w:tr>
    </w:tbl>
    <w:p w:rsidR="00B72BE4" w:rsidRPr="008B7E31" w:rsidRDefault="00B72BE4" w:rsidP="00854B4D"/>
    <w:p w:rsidR="00B72BE4" w:rsidRDefault="00B72BE4" w:rsidP="00854B4D">
      <w:pPr>
        <w:rPr>
          <w:lang w:val="en-GB"/>
        </w:rPr>
      </w:pPr>
      <w:r>
        <w:rPr>
          <w:lang w:val="en-GB"/>
        </w:rPr>
        <w:t>Antwoord:</w:t>
      </w:r>
    </w:p>
    <w:tbl>
      <w:tblPr>
        <w:tblStyle w:val="Tabelraster"/>
        <w:tblW w:w="0" w:type="auto"/>
        <w:tblLook w:val="04A0" w:firstRow="1" w:lastRow="0" w:firstColumn="1" w:lastColumn="0" w:noHBand="0" w:noVBand="1"/>
      </w:tblPr>
      <w:tblGrid>
        <w:gridCol w:w="2853"/>
        <w:gridCol w:w="1488"/>
        <w:gridCol w:w="1125"/>
        <w:gridCol w:w="4162"/>
      </w:tblGrid>
      <w:tr w:rsidR="00B72BE4" w:rsidTr="00FF0156">
        <w:tc>
          <w:tcPr>
            <w:tcW w:w="2853" w:type="dxa"/>
          </w:tcPr>
          <w:p w:rsidR="00B72BE4" w:rsidRPr="00B67BDB" w:rsidRDefault="00B72BE4" w:rsidP="00FF0156">
            <w:pPr>
              <w:rPr>
                <w:b/>
              </w:rPr>
            </w:pPr>
            <w:r w:rsidRPr="00B67BDB">
              <w:rPr>
                <w:b/>
              </w:rPr>
              <w:t>Veld</w:t>
            </w:r>
          </w:p>
        </w:tc>
        <w:tc>
          <w:tcPr>
            <w:tcW w:w="1488" w:type="dxa"/>
          </w:tcPr>
          <w:p w:rsidR="00B72BE4" w:rsidRPr="00B67BDB" w:rsidRDefault="00B72BE4" w:rsidP="00FF0156">
            <w:pPr>
              <w:rPr>
                <w:b/>
              </w:rPr>
            </w:pPr>
            <w:r>
              <w:rPr>
                <w:b/>
              </w:rPr>
              <w:t>Grote</w:t>
            </w:r>
          </w:p>
        </w:tc>
        <w:tc>
          <w:tcPr>
            <w:tcW w:w="1125" w:type="dxa"/>
          </w:tcPr>
          <w:p w:rsidR="00B72BE4" w:rsidRPr="00B67BDB" w:rsidRDefault="00B72BE4" w:rsidP="00FF0156">
            <w:pPr>
              <w:rPr>
                <w:b/>
              </w:rPr>
            </w:pPr>
            <w:r w:rsidRPr="00B67BDB">
              <w:rPr>
                <w:b/>
              </w:rPr>
              <w:t>Waarde</w:t>
            </w:r>
          </w:p>
        </w:tc>
        <w:tc>
          <w:tcPr>
            <w:tcW w:w="4162" w:type="dxa"/>
          </w:tcPr>
          <w:p w:rsidR="00B72BE4" w:rsidRPr="00B67BDB" w:rsidRDefault="00B72BE4" w:rsidP="00FF0156">
            <w:pPr>
              <w:rPr>
                <w:b/>
              </w:rPr>
            </w:pPr>
            <w:r w:rsidRPr="00B67BDB">
              <w:rPr>
                <w:b/>
              </w:rPr>
              <w:t>Omschrijving</w:t>
            </w:r>
          </w:p>
        </w:tc>
      </w:tr>
      <w:tr w:rsidR="00B72BE4" w:rsidRPr="00E601C0" w:rsidTr="00FF0156">
        <w:tc>
          <w:tcPr>
            <w:tcW w:w="2853" w:type="dxa"/>
          </w:tcPr>
          <w:p w:rsidR="00B72BE4" w:rsidRDefault="00B72BE4" w:rsidP="00FF0156">
            <w:r w:rsidRPr="00854B4D">
              <w:rPr>
                <w:lang w:val="en-GB"/>
              </w:rPr>
              <w:t>READ_HX711_STATE</w:t>
            </w:r>
          </w:p>
        </w:tc>
        <w:tc>
          <w:tcPr>
            <w:tcW w:w="1488" w:type="dxa"/>
          </w:tcPr>
          <w:p w:rsidR="00B72BE4" w:rsidRDefault="00B72BE4" w:rsidP="00FF0156">
            <w:r>
              <w:t>Uint8_t</w:t>
            </w:r>
          </w:p>
        </w:tc>
        <w:tc>
          <w:tcPr>
            <w:tcW w:w="1125" w:type="dxa"/>
          </w:tcPr>
          <w:p w:rsidR="00B72BE4" w:rsidRDefault="00835122" w:rsidP="00FF0156">
            <w:r>
              <w:t>0x89</w:t>
            </w:r>
          </w:p>
        </w:tc>
        <w:tc>
          <w:tcPr>
            <w:tcW w:w="4162" w:type="dxa"/>
          </w:tcPr>
          <w:p w:rsidR="00B72BE4" w:rsidRPr="00E601C0" w:rsidRDefault="00B72BE4" w:rsidP="00FF0156">
            <w:r w:rsidRPr="00A1138E">
              <w:t>WRITE_HX711_CONVERSION</w:t>
            </w:r>
            <w:r w:rsidRPr="00E601C0">
              <w:t xml:space="preserve"> opdracht ID</w:t>
            </w:r>
          </w:p>
        </w:tc>
      </w:tr>
      <w:tr w:rsidR="00B72BE4" w:rsidRPr="00E601C0" w:rsidTr="00FF0156">
        <w:tc>
          <w:tcPr>
            <w:tcW w:w="2853" w:type="dxa"/>
          </w:tcPr>
          <w:p w:rsidR="00B72BE4" w:rsidRPr="006D4E91" w:rsidRDefault="00B72BE4" w:rsidP="00FF0156">
            <w:pPr>
              <w:rPr>
                <w:lang w:val="en-GB"/>
              </w:rPr>
            </w:pPr>
            <w:r>
              <w:rPr>
                <w:lang w:val="en-GB"/>
              </w:rPr>
              <w:t>Meet kanalen</w:t>
            </w:r>
          </w:p>
        </w:tc>
        <w:tc>
          <w:tcPr>
            <w:tcW w:w="1488" w:type="dxa"/>
          </w:tcPr>
          <w:p w:rsidR="00B72BE4" w:rsidRDefault="00B72BE4" w:rsidP="00FF0156">
            <w:r>
              <w:t>Uint8_t</w:t>
            </w:r>
          </w:p>
        </w:tc>
        <w:tc>
          <w:tcPr>
            <w:tcW w:w="1125" w:type="dxa"/>
          </w:tcPr>
          <w:p w:rsidR="00B72BE4" w:rsidRDefault="00B72BE4" w:rsidP="00FF0156">
            <w:r>
              <w:t>1 - 7</w:t>
            </w:r>
          </w:p>
        </w:tc>
        <w:tc>
          <w:tcPr>
            <w:tcW w:w="4162" w:type="dxa"/>
          </w:tcPr>
          <w:p w:rsidR="00B72BE4" w:rsidRPr="00F24B68" w:rsidRDefault="00B72BE4" w:rsidP="00B72BE4">
            <w:r>
              <w:t>HX711 meet kanalen, zie bovenstaande tabel</w:t>
            </w:r>
          </w:p>
        </w:tc>
      </w:tr>
      <w:tr w:rsidR="00B72BE4" w:rsidRPr="00E601C0" w:rsidTr="00FF0156">
        <w:tc>
          <w:tcPr>
            <w:tcW w:w="2853" w:type="dxa"/>
          </w:tcPr>
          <w:p w:rsidR="00B72BE4" w:rsidRDefault="00B72BE4" w:rsidP="00FF0156">
            <w:pPr>
              <w:rPr>
                <w:lang w:val="en-GB"/>
              </w:rPr>
            </w:pPr>
            <w:r>
              <w:rPr>
                <w:lang w:val="en-GB"/>
              </w:rPr>
              <w:t>Aantal samples</w:t>
            </w:r>
          </w:p>
        </w:tc>
        <w:tc>
          <w:tcPr>
            <w:tcW w:w="1488" w:type="dxa"/>
          </w:tcPr>
          <w:p w:rsidR="00B72BE4" w:rsidRDefault="00B72BE4" w:rsidP="00FF0156">
            <w:r>
              <w:t>Uint8_t</w:t>
            </w:r>
          </w:p>
        </w:tc>
        <w:tc>
          <w:tcPr>
            <w:tcW w:w="1125" w:type="dxa"/>
          </w:tcPr>
          <w:p w:rsidR="00B72BE4" w:rsidRDefault="00B72BE4" w:rsidP="00FF0156">
            <w:r>
              <w:t>&gt;0</w:t>
            </w:r>
          </w:p>
        </w:tc>
        <w:tc>
          <w:tcPr>
            <w:tcW w:w="4162" w:type="dxa"/>
          </w:tcPr>
          <w:p w:rsidR="00B72BE4" w:rsidRDefault="00B72BE4" w:rsidP="00FF0156">
            <w:r>
              <w:t>Aantal samples waarover het gemiddelde wordt berekend.</w:t>
            </w:r>
          </w:p>
        </w:tc>
      </w:tr>
    </w:tbl>
    <w:p w:rsidR="00B72BE4" w:rsidRPr="008B7E31" w:rsidRDefault="00B72BE4" w:rsidP="00854B4D"/>
    <w:p w:rsidR="00B72BE4" w:rsidRDefault="00835122" w:rsidP="00854B4D">
      <w:pPr>
        <w:rPr>
          <w:b/>
          <w:lang w:val="en-GB"/>
        </w:rPr>
      </w:pPr>
      <w:r w:rsidRPr="00835122">
        <w:rPr>
          <w:b/>
          <w:lang w:val="en-GB"/>
        </w:rPr>
        <w:t>Voorbeeld</w:t>
      </w:r>
      <w:r>
        <w:rPr>
          <w:b/>
          <w:lang w:val="en-GB"/>
        </w:rPr>
        <w:t xml:space="preserve"> 1</w:t>
      </w:r>
      <w:r w:rsidRPr="00835122">
        <w:rPr>
          <w:b/>
          <w:lang w:val="en-GB"/>
        </w:rPr>
        <w:t>:</w:t>
      </w:r>
    </w:p>
    <w:tbl>
      <w:tblPr>
        <w:tblStyle w:val="Tabelraster"/>
        <w:tblW w:w="10485" w:type="dxa"/>
        <w:tblLook w:val="04A0" w:firstRow="1" w:lastRow="0" w:firstColumn="1" w:lastColumn="0" w:noHBand="0" w:noVBand="1"/>
      </w:tblPr>
      <w:tblGrid>
        <w:gridCol w:w="1199"/>
        <w:gridCol w:w="1631"/>
        <w:gridCol w:w="7655"/>
      </w:tblGrid>
      <w:tr w:rsidR="00835122" w:rsidTr="00FF0156">
        <w:tc>
          <w:tcPr>
            <w:tcW w:w="1199" w:type="dxa"/>
          </w:tcPr>
          <w:p w:rsidR="00835122" w:rsidRPr="00B67BDB" w:rsidRDefault="00835122" w:rsidP="00FF0156">
            <w:pPr>
              <w:rPr>
                <w:b/>
              </w:rPr>
            </w:pPr>
          </w:p>
        </w:tc>
        <w:tc>
          <w:tcPr>
            <w:tcW w:w="1631" w:type="dxa"/>
          </w:tcPr>
          <w:p w:rsidR="00835122" w:rsidRPr="00B67BDB" w:rsidRDefault="00835122" w:rsidP="00FF0156">
            <w:pPr>
              <w:rPr>
                <w:b/>
              </w:rPr>
            </w:pPr>
            <w:r w:rsidRPr="00B67BDB">
              <w:rPr>
                <w:b/>
              </w:rPr>
              <w:t>Hex bericht</w:t>
            </w:r>
          </w:p>
        </w:tc>
        <w:tc>
          <w:tcPr>
            <w:tcW w:w="7655" w:type="dxa"/>
          </w:tcPr>
          <w:p w:rsidR="00835122" w:rsidRPr="00B67BDB" w:rsidRDefault="00835122" w:rsidP="00FF0156">
            <w:pPr>
              <w:rPr>
                <w:b/>
              </w:rPr>
            </w:pPr>
            <w:r w:rsidRPr="00B67BDB">
              <w:rPr>
                <w:b/>
              </w:rPr>
              <w:t>Inhoud</w:t>
            </w:r>
          </w:p>
        </w:tc>
      </w:tr>
      <w:tr w:rsidR="00835122" w:rsidTr="00FF0156">
        <w:tc>
          <w:tcPr>
            <w:tcW w:w="1199" w:type="dxa"/>
          </w:tcPr>
          <w:p w:rsidR="00835122" w:rsidRPr="00B67BDB" w:rsidRDefault="00835122" w:rsidP="00FF0156">
            <w:pPr>
              <w:rPr>
                <w:b/>
              </w:rPr>
            </w:pPr>
            <w:r w:rsidRPr="00B67BDB">
              <w:rPr>
                <w:b/>
              </w:rPr>
              <w:t>Opdracht</w:t>
            </w:r>
          </w:p>
        </w:tc>
        <w:tc>
          <w:tcPr>
            <w:tcW w:w="1631" w:type="dxa"/>
          </w:tcPr>
          <w:p w:rsidR="00835122" w:rsidRDefault="00835122" w:rsidP="00FF0156">
            <w:r>
              <w:t>0x09</w:t>
            </w:r>
          </w:p>
        </w:tc>
        <w:tc>
          <w:tcPr>
            <w:tcW w:w="7655" w:type="dxa"/>
          </w:tcPr>
          <w:p w:rsidR="00835122" w:rsidRDefault="00835122" w:rsidP="00FF0156">
            <w:r w:rsidRPr="00854B4D">
              <w:rPr>
                <w:lang w:val="en-GB"/>
              </w:rPr>
              <w:t>READ_HX711_STATE</w:t>
            </w:r>
          </w:p>
        </w:tc>
      </w:tr>
      <w:tr w:rsidR="00835122" w:rsidRPr="002A188B" w:rsidTr="00FF0156">
        <w:trPr>
          <w:trHeight w:val="274"/>
        </w:trPr>
        <w:tc>
          <w:tcPr>
            <w:tcW w:w="1199" w:type="dxa"/>
          </w:tcPr>
          <w:p w:rsidR="00835122" w:rsidRPr="00B67BDB" w:rsidRDefault="00835122" w:rsidP="00FF0156">
            <w:pPr>
              <w:rPr>
                <w:b/>
              </w:rPr>
            </w:pPr>
            <w:r w:rsidRPr="00B67BDB">
              <w:rPr>
                <w:b/>
              </w:rPr>
              <w:t>Antwoord</w:t>
            </w:r>
          </w:p>
        </w:tc>
        <w:tc>
          <w:tcPr>
            <w:tcW w:w="1631" w:type="dxa"/>
          </w:tcPr>
          <w:p w:rsidR="00835122" w:rsidRDefault="00835122" w:rsidP="00835122">
            <w:r>
              <w:t>0x</w:t>
            </w:r>
            <w:r w:rsidRPr="00835122">
              <w:t>090102</w:t>
            </w:r>
          </w:p>
        </w:tc>
        <w:tc>
          <w:tcPr>
            <w:tcW w:w="7655" w:type="dxa"/>
          </w:tcPr>
          <w:p w:rsidR="00835122" w:rsidRDefault="00835122" w:rsidP="00835122">
            <w:pPr>
              <w:rPr>
                <w:lang w:val="en-GB"/>
              </w:rPr>
            </w:pPr>
            <w:r>
              <w:rPr>
                <w:lang w:val="en-GB"/>
              </w:rPr>
              <w:t>0x09=</w:t>
            </w:r>
            <w:r w:rsidRPr="00854B4D">
              <w:rPr>
                <w:lang w:val="en-GB"/>
              </w:rPr>
              <w:t>READ_HX711_STATE</w:t>
            </w:r>
          </w:p>
          <w:p w:rsidR="00835122" w:rsidRDefault="00835122" w:rsidP="00835122">
            <w:pPr>
              <w:rPr>
                <w:lang w:val="en-GB"/>
              </w:rPr>
            </w:pPr>
            <w:r>
              <w:rPr>
                <w:lang w:val="en-GB"/>
              </w:rPr>
              <w:t>0x01= CH_A_GAIN128</w:t>
            </w:r>
          </w:p>
          <w:p w:rsidR="00835122" w:rsidRPr="002A188B" w:rsidRDefault="00835122" w:rsidP="00835122">
            <w:r>
              <w:rPr>
                <w:lang w:val="en-GB"/>
              </w:rPr>
              <w:t>0x02= 2 samples per kanaal</w:t>
            </w:r>
          </w:p>
        </w:tc>
      </w:tr>
    </w:tbl>
    <w:p w:rsidR="00835122" w:rsidRPr="00835122" w:rsidRDefault="00835122" w:rsidP="00854B4D">
      <w:pPr>
        <w:rPr>
          <w:b/>
          <w:lang w:val="en-GB"/>
        </w:rPr>
      </w:pPr>
    </w:p>
    <w:p w:rsidR="00854B4D" w:rsidRPr="00835122" w:rsidRDefault="00835122" w:rsidP="00854B4D">
      <w:pPr>
        <w:rPr>
          <w:b/>
          <w:lang w:val="en-GB"/>
        </w:rPr>
      </w:pPr>
      <w:r w:rsidRPr="00835122">
        <w:rPr>
          <w:b/>
          <w:lang w:val="en-GB"/>
        </w:rPr>
        <w:t>Voorbeeld</w:t>
      </w:r>
      <w:r>
        <w:rPr>
          <w:b/>
          <w:lang w:val="en-GB"/>
        </w:rPr>
        <w:t xml:space="preserve"> 2</w:t>
      </w:r>
      <w:r w:rsidRPr="00835122">
        <w:rPr>
          <w:b/>
          <w:lang w:val="en-GB"/>
        </w:rPr>
        <w:t>:</w:t>
      </w:r>
    </w:p>
    <w:tbl>
      <w:tblPr>
        <w:tblStyle w:val="Tabelraster"/>
        <w:tblW w:w="10485" w:type="dxa"/>
        <w:tblLook w:val="04A0" w:firstRow="1" w:lastRow="0" w:firstColumn="1" w:lastColumn="0" w:noHBand="0" w:noVBand="1"/>
      </w:tblPr>
      <w:tblGrid>
        <w:gridCol w:w="1199"/>
        <w:gridCol w:w="1631"/>
        <w:gridCol w:w="7655"/>
      </w:tblGrid>
      <w:tr w:rsidR="00835122" w:rsidTr="00FF0156">
        <w:tc>
          <w:tcPr>
            <w:tcW w:w="1199" w:type="dxa"/>
          </w:tcPr>
          <w:p w:rsidR="00835122" w:rsidRPr="00B67BDB" w:rsidRDefault="00835122" w:rsidP="00FF0156">
            <w:pPr>
              <w:rPr>
                <w:b/>
              </w:rPr>
            </w:pPr>
          </w:p>
        </w:tc>
        <w:tc>
          <w:tcPr>
            <w:tcW w:w="1631" w:type="dxa"/>
          </w:tcPr>
          <w:p w:rsidR="00835122" w:rsidRPr="00B67BDB" w:rsidRDefault="00835122" w:rsidP="00FF0156">
            <w:pPr>
              <w:rPr>
                <w:b/>
              </w:rPr>
            </w:pPr>
            <w:r w:rsidRPr="00B67BDB">
              <w:rPr>
                <w:b/>
              </w:rPr>
              <w:t>Hex bericht</w:t>
            </w:r>
          </w:p>
        </w:tc>
        <w:tc>
          <w:tcPr>
            <w:tcW w:w="7655" w:type="dxa"/>
          </w:tcPr>
          <w:p w:rsidR="00835122" w:rsidRPr="00B67BDB" w:rsidRDefault="00835122" w:rsidP="00FF0156">
            <w:pPr>
              <w:rPr>
                <w:b/>
              </w:rPr>
            </w:pPr>
            <w:r w:rsidRPr="00B67BDB">
              <w:rPr>
                <w:b/>
              </w:rPr>
              <w:t>Inhoud</w:t>
            </w:r>
          </w:p>
        </w:tc>
      </w:tr>
      <w:tr w:rsidR="00835122" w:rsidTr="00FF0156">
        <w:tc>
          <w:tcPr>
            <w:tcW w:w="1199" w:type="dxa"/>
          </w:tcPr>
          <w:p w:rsidR="00835122" w:rsidRPr="00B67BDB" w:rsidRDefault="00835122" w:rsidP="00FF0156">
            <w:pPr>
              <w:rPr>
                <w:b/>
              </w:rPr>
            </w:pPr>
            <w:r w:rsidRPr="00B67BDB">
              <w:rPr>
                <w:b/>
              </w:rPr>
              <w:t>Opdracht</w:t>
            </w:r>
          </w:p>
        </w:tc>
        <w:tc>
          <w:tcPr>
            <w:tcW w:w="1631" w:type="dxa"/>
          </w:tcPr>
          <w:p w:rsidR="00835122" w:rsidRDefault="00835122" w:rsidP="00FF0156">
            <w:r>
              <w:t>0x09</w:t>
            </w:r>
          </w:p>
        </w:tc>
        <w:tc>
          <w:tcPr>
            <w:tcW w:w="7655" w:type="dxa"/>
          </w:tcPr>
          <w:p w:rsidR="00835122" w:rsidRDefault="00835122" w:rsidP="00FF0156">
            <w:r w:rsidRPr="00854B4D">
              <w:rPr>
                <w:lang w:val="en-GB"/>
              </w:rPr>
              <w:t>READ_HX711_STATE</w:t>
            </w:r>
          </w:p>
        </w:tc>
      </w:tr>
      <w:tr w:rsidR="00835122" w:rsidRPr="002A188B" w:rsidTr="00FF0156">
        <w:trPr>
          <w:trHeight w:val="274"/>
        </w:trPr>
        <w:tc>
          <w:tcPr>
            <w:tcW w:w="1199" w:type="dxa"/>
          </w:tcPr>
          <w:p w:rsidR="00835122" w:rsidRPr="00B67BDB" w:rsidRDefault="00835122" w:rsidP="00FF0156">
            <w:pPr>
              <w:rPr>
                <w:b/>
              </w:rPr>
            </w:pPr>
            <w:r w:rsidRPr="00B67BDB">
              <w:rPr>
                <w:b/>
              </w:rPr>
              <w:t>Antwoord</w:t>
            </w:r>
          </w:p>
        </w:tc>
        <w:tc>
          <w:tcPr>
            <w:tcW w:w="1631" w:type="dxa"/>
          </w:tcPr>
          <w:p w:rsidR="00835122" w:rsidRDefault="00835122" w:rsidP="00FF0156">
            <w:r>
              <w:t>0x</w:t>
            </w:r>
            <w:r w:rsidRPr="00835122">
              <w:t>09070A</w:t>
            </w:r>
          </w:p>
        </w:tc>
        <w:tc>
          <w:tcPr>
            <w:tcW w:w="7655" w:type="dxa"/>
          </w:tcPr>
          <w:p w:rsidR="00835122" w:rsidRDefault="00835122" w:rsidP="00FF0156">
            <w:pPr>
              <w:rPr>
                <w:lang w:val="en-GB"/>
              </w:rPr>
            </w:pPr>
            <w:r>
              <w:rPr>
                <w:lang w:val="en-GB"/>
              </w:rPr>
              <w:t>0x09=</w:t>
            </w:r>
            <w:r w:rsidRPr="00854B4D">
              <w:rPr>
                <w:lang w:val="en-GB"/>
              </w:rPr>
              <w:t>READ_HX711_STATE</w:t>
            </w:r>
          </w:p>
          <w:p w:rsidR="00835122" w:rsidRDefault="00835122" w:rsidP="00FF0156">
            <w:pPr>
              <w:rPr>
                <w:lang w:val="en-GB"/>
              </w:rPr>
            </w:pPr>
            <w:r>
              <w:rPr>
                <w:lang w:val="en-GB"/>
              </w:rPr>
              <w:t xml:space="preserve">0x07= CH_A_GAIN128, </w:t>
            </w:r>
            <w:r w:rsidRPr="00F24B68">
              <w:rPr>
                <w:lang w:val="en-GB"/>
              </w:rPr>
              <w:t>CH_B_GAIN32</w:t>
            </w:r>
            <w:r>
              <w:rPr>
                <w:lang w:val="en-GB"/>
              </w:rPr>
              <w:t xml:space="preserve">, </w:t>
            </w:r>
            <w:r w:rsidRPr="008B7E31">
              <w:rPr>
                <w:lang w:val="en-GB"/>
              </w:rPr>
              <w:t>CH_A_GAIN64</w:t>
            </w:r>
          </w:p>
          <w:p w:rsidR="00835122" w:rsidRPr="002A188B" w:rsidRDefault="00835122" w:rsidP="00835122">
            <w:r>
              <w:rPr>
                <w:lang w:val="en-GB"/>
              </w:rPr>
              <w:t>0x0A= 10 metingen per kanaal</w:t>
            </w:r>
          </w:p>
        </w:tc>
      </w:tr>
    </w:tbl>
    <w:p w:rsidR="00835122" w:rsidRDefault="00835122" w:rsidP="00854B4D">
      <w:pPr>
        <w:rPr>
          <w:lang w:val="en-GB"/>
        </w:rPr>
      </w:pPr>
    </w:p>
    <w:p w:rsidR="00835122" w:rsidRDefault="00835122" w:rsidP="00854B4D">
      <w:pPr>
        <w:rPr>
          <w:lang w:val="en-GB"/>
        </w:rPr>
      </w:pPr>
    </w:p>
    <w:p w:rsidR="00854B4D" w:rsidRDefault="00854B4D" w:rsidP="00854B4D">
      <w:pPr>
        <w:rPr>
          <w:lang w:val="en-GB"/>
        </w:rPr>
      </w:pPr>
    </w:p>
    <w:p w:rsidR="00854B4D" w:rsidRDefault="00854B4D" w:rsidP="00854B4D">
      <w:pPr>
        <w:pStyle w:val="Kop3"/>
        <w:rPr>
          <w:lang w:val="en-GB"/>
        </w:rPr>
      </w:pPr>
      <w:bookmarkStart w:id="40" w:name="_Toc23779708"/>
      <w:r>
        <w:rPr>
          <w:lang w:val="en-GB"/>
        </w:rPr>
        <w:t>137</w:t>
      </w:r>
      <w:r w:rsidRPr="00D15E34">
        <w:rPr>
          <w:lang w:val="en-GB"/>
        </w:rPr>
        <w:t>d/</w:t>
      </w:r>
      <w:r>
        <w:rPr>
          <w:lang w:val="en-GB"/>
        </w:rPr>
        <w:t>0x89</w:t>
      </w:r>
      <w:r w:rsidRPr="00D15E34">
        <w:rPr>
          <w:lang w:val="en-GB"/>
        </w:rPr>
        <w:t xml:space="preserve"> - </w:t>
      </w:r>
      <w:r>
        <w:rPr>
          <w:lang w:val="en-GB"/>
        </w:rPr>
        <w:t>W</w:t>
      </w:r>
      <w:r w:rsidR="00835122">
        <w:rPr>
          <w:lang w:val="en-GB"/>
        </w:rPr>
        <w:t>RITE</w:t>
      </w:r>
      <w:r w:rsidRPr="00854B4D">
        <w:rPr>
          <w:lang w:val="en-GB"/>
        </w:rPr>
        <w:t>_HX711_STATE</w:t>
      </w:r>
      <w:bookmarkEnd w:id="40"/>
    </w:p>
    <w:p w:rsidR="00835122" w:rsidRPr="008B7E31" w:rsidRDefault="00835122" w:rsidP="00835122">
      <w:r w:rsidRPr="008B7E31">
        <w:t>Met de WRITE_HX711_STATE opdracht worden de HX711 kanalen en het aantal samples waarover een gemiddelde wordt berekend ingesteld. Bij elke meeting op het meet interval worden deze instellingen gebruikt voor de HX711. Deze gegevens worden opgeslagen in het flash van de nRF52840.</w:t>
      </w:r>
    </w:p>
    <w:p w:rsidR="00835122" w:rsidRPr="008B7E31" w:rsidRDefault="00835122" w:rsidP="00835122"/>
    <w:p w:rsidR="00854B4D" w:rsidRDefault="00835122" w:rsidP="00854B4D">
      <w:pPr>
        <w:rPr>
          <w:lang w:val="en-GB"/>
        </w:rPr>
      </w:pPr>
      <w:r>
        <w:rPr>
          <w:lang w:val="en-GB"/>
        </w:rPr>
        <w:t>Bericht opbouw:</w:t>
      </w:r>
    </w:p>
    <w:tbl>
      <w:tblPr>
        <w:tblStyle w:val="Tabelraster"/>
        <w:tblW w:w="0" w:type="auto"/>
        <w:tblLook w:val="04A0" w:firstRow="1" w:lastRow="0" w:firstColumn="1" w:lastColumn="0" w:noHBand="0" w:noVBand="1"/>
      </w:tblPr>
      <w:tblGrid>
        <w:gridCol w:w="2853"/>
        <w:gridCol w:w="1488"/>
        <w:gridCol w:w="1125"/>
        <w:gridCol w:w="4162"/>
      </w:tblGrid>
      <w:tr w:rsidR="00835122" w:rsidTr="00FF0156">
        <w:tc>
          <w:tcPr>
            <w:tcW w:w="2853" w:type="dxa"/>
          </w:tcPr>
          <w:p w:rsidR="00835122" w:rsidRPr="00B67BDB" w:rsidRDefault="00835122" w:rsidP="00FF0156">
            <w:pPr>
              <w:rPr>
                <w:b/>
              </w:rPr>
            </w:pPr>
            <w:r w:rsidRPr="00B67BDB">
              <w:rPr>
                <w:b/>
              </w:rPr>
              <w:t>Veld</w:t>
            </w:r>
          </w:p>
        </w:tc>
        <w:tc>
          <w:tcPr>
            <w:tcW w:w="1488" w:type="dxa"/>
          </w:tcPr>
          <w:p w:rsidR="00835122" w:rsidRPr="00B67BDB" w:rsidRDefault="00835122" w:rsidP="00FF0156">
            <w:pPr>
              <w:rPr>
                <w:b/>
              </w:rPr>
            </w:pPr>
            <w:r>
              <w:rPr>
                <w:b/>
              </w:rPr>
              <w:t>Grote</w:t>
            </w:r>
          </w:p>
        </w:tc>
        <w:tc>
          <w:tcPr>
            <w:tcW w:w="1125" w:type="dxa"/>
          </w:tcPr>
          <w:p w:rsidR="00835122" w:rsidRPr="00B67BDB" w:rsidRDefault="00835122" w:rsidP="00FF0156">
            <w:pPr>
              <w:rPr>
                <w:b/>
              </w:rPr>
            </w:pPr>
            <w:r w:rsidRPr="00B67BDB">
              <w:rPr>
                <w:b/>
              </w:rPr>
              <w:t>Waarde</w:t>
            </w:r>
          </w:p>
        </w:tc>
        <w:tc>
          <w:tcPr>
            <w:tcW w:w="4162" w:type="dxa"/>
          </w:tcPr>
          <w:p w:rsidR="00835122" w:rsidRPr="00B67BDB" w:rsidRDefault="00835122" w:rsidP="00FF0156">
            <w:pPr>
              <w:rPr>
                <w:b/>
              </w:rPr>
            </w:pPr>
            <w:r w:rsidRPr="00B67BDB">
              <w:rPr>
                <w:b/>
              </w:rPr>
              <w:t>Omschrijving</w:t>
            </w:r>
          </w:p>
        </w:tc>
      </w:tr>
      <w:tr w:rsidR="00835122" w:rsidRPr="00E601C0" w:rsidTr="00FF0156">
        <w:tc>
          <w:tcPr>
            <w:tcW w:w="2853" w:type="dxa"/>
          </w:tcPr>
          <w:p w:rsidR="00835122" w:rsidRDefault="00835122" w:rsidP="00FF0156">
            <w:r>
              <w:rPr>
                <w:lang w:val="en-GB"/>
              </w:rPr>
              <w:t>WRITE</w:t>
            </w:r>
            <w:r w:rsidRPr="00854B4D">
              <w:rPr>
                <w:lang w:val="en-GB"/>
              </w:rPr>
              <w:t xml:space="preserve"> _HX711_STATE</w:t>
            </w:r>
          </w:p>
        </w:tc>
        <w:tc>
          <w:tcPr>
            <w:tcW w:w="1488" w:type="dxa"/>
          </w:tcPr>
          <w:p w:rsidR="00835122" w:rsidRDefault="00835122" w:rsidP="00FF0156">
            <w:r>
              <w:t>Uint8_t</w:t>
            </w:r>
          </w:p>
        </w:tc>
        <w:tc>
          <w:tcPr>
            <w:tcW w:w="1125" w:type="dxa"/>
          </w:tcPr>
          <w:p w:rsidR="00835122" w:rsidRDefault="00835122" w:rsidP="00835122">
            <w:r>
              <w:t>0x89</w:t>
            </w:r>
          </w:p>
        </w:tc>
        <w:tc>
          <w:tcPr>
            <w:tcW w:w="4162" w:type="dxa"/>
          </w:tcPr>
          <w:p w:rsidR="00835122" w:rsidRPr="00E601C0" w:rsidRDefault="00835122" w:rsidP="00FF0156">
            <w:r w:rsidRPr="00A1138E">
              <w:t>WRITE_HX711_CONVERSION</w:t>
            </w:r>
            <w:r w:rsidRPr="00E601C0">
              <w:t xml:space="preserve"> opdracht ID</w:t>
            </w:r>
          </w:p>
        </w:tc>
      </w:tr>
      <w:tr w:rsidR="00835122" w:rsidRPr="00E601C0" w:rsidTr="00FF0156">
        <w:tc>
          <w:tcPr>
            <w:tcW w:w="2853" w:type="dxa"/>
          </w:tcPr>
          <w:p w:rsidR="00835122" w:rsidRPr="006D4E91" w:rsidRDefault="00835122" w:rsidP="00FF0156">
            <w:pPr>
              <w:rPr>
                <w:lang w:val="en-GB"/>
              </w:rPr>
            </w:pPr>
            <w:r>
              <w:rPr>
                <w:lang w:val="en-GB"/>
              </w:rPr>
              <w:t>Meet kanalen</w:t>
            </w:r>
          </w:p>
        </w:tc>
        <w:tc>
          <w:tcPr>
            <w:tcW w:w="1488" w:type="dxa"/>
          </w:tcPr>
          <w:p w:rsidR="00835122" w:rsidRDefault="00835122" w:rsidP="00FF0156">
            <w:r>
              <w:t>Uint8_t</w:t>
            </w:r>
          </w:p>
        </w:tc>
        <w:tc>
          <w:tcPr>
            <w:tcW w:w="1125" w:type="dxa"/>
          </w:tcPr>
          <w:p w:rsidR="00835122" w:rsidRDefault="00835122" w:rsidP="00FF0156">
            <w:r>
              <w:t>1 - 7</w:t>
            </w:r>
          </w:p>
        </w:tc>
        <w:tc>
          <w:tcPr>
            <w:tcW w:w="4162" w:type="dxa"/>
          </w:tcPr>
          <w:p w:rsidR="00835122" w:rsidRPr="00F24B68" w:rsidRDefault="00835122" w:rsidP="00FF0156">
            <w:r>
              <w:t>HX711 meet kanalen, zie bovenstaande tabel</w:t>
            </w:r>
          </w:p>
        </w:tc>
      </w:tr>
      <w:tr w:rsidR="00835122" w:rsidRPr="00E601C0" w:rsidTr="00FF0156">
        <w:tc>
          <w:tcPr>
            <w:tcW w:w="2853" w:type="dxa"/>
          </w:tcPr>
          <w:p w:rsidR="00835122" w:rsidRDefault="00835122" w:rsidP="00FF0156">
            <w:pPr>
              <w:rPr>
                <w:lang w:val="en-GB"/>
              </w:rPr>
            </w:pPr>
            <w:r>
              <w:rPr>
                <w:lang w:val="en-GB"/>
              </w:rPr>
              <w:t>Aantal samples</w:t>
            </w:r>
          </w:p>
        </w:tc>
        <w:tc>
          <w:tcPr>
            <w:tcW w:w="1488" w:type="dxa"/>
          </w:tcPr>
          <w:p w:rsidR="00835122" w:rsidRDefault="00835122" w:rsidP="00FF0156">
            <w:r>
              <w:t>Uint8_t</w:t>
            </w:r>
          </w:p>
        </w:tc>
        <w:tc>
          <w:tcPr>
            <w:tcW w:w="1125" w:type="dxa"/>
          </w:tcPr>
          <w:p w:rsidR="00835122" w:rsidRDefault="00835122" w:rsidP="00FF0156">
            <w:r>
              <w:t>&gt;0</w:t>
            </w:r>
          </w:p>
        </w:tc>
        <w:tc>
          <w:tcPr>
            <w:tcW w:w="4162" w:type="dxa"/>
          </w:tcPr>
          <w:p w:rsidR="00835122" w:rsidRDefault="00835122" w:rsidP="00FF0156">
            <w:r>
              <w:t>Aantal samples waarover het gemiddelde wordt berekend.</w:t>
            </w:r>
          </w:p>
        </w:tc>
      </w:tr>
    </w:tbl>
    <w:p w:rsidR="00835122" w:rsidRPr="008B7E31" w:rsidRDefault="00835122" w:rsidP="00854B4D"/>
    <w:p w:rsidR="00854B4D" w:rsidRPr="00A009F4" w:rsidRDefault="00854B4D" w:rsidP="00C7485E"/>
    <w:p w:rsidR="00C7485E" w:rsidRDefault="00835122" w:rsidP="006D4E91">
      <w:pPr>
        <w:rPr>
          <w:b/>
        </w:rPr>
      </w:pPr>
      <w:r w:rsidRPr="00835122">
        <w:rPr>
          <w:b/>
        </w:rPr>
        <w:t>Voorbeeld:</w:t>
      </w:r>
    </w:p>
    <w:tbl>
      <w:tblPr>
        <w:tblStyle w:val="Tabelraster"/>
        <w:tblW w:w="10485" w:type="dxa"/>
        <w:tblLook w:val="04A0" w:firstRow="1" w:lastRow="0" w:firstColumn="1" w:lastColumn="0" w:noHBand="0" w:noVBand="1"/>
      </w:tblPr>
      <w:tblGrid>
        <w:gridCol w:w="1198"/>
        <w:gridCol w:w="1753"/>
        <w:gridCol w:w="7534"/>
      </w:tblGrid>
      <w:tr w:rsidR="00835122" w:rsidTr="00FF0156">
        <w:tc>
          <w:tcPr>
            <w:tcW w:w="1199" w:type="dxa"/>
          </w:tcPr>
          <w:p w:rsidR="00835122" w:rsidRPr="00B67BDB" w:rsidRDefault="00835122" w:rsidP="00FF0156">
            <w:pPr>
              <w:rPr>
                <w:b/>
              </w:rPr>
            </w:pPr>
          </w:p>
        </w:tc>
        <w:tc>
          <w:tcPr>
            <w:tcW w:w="1631" w:type="dxa"/>
          </w:tcPr>
          <w:p w:rsidR="00835122" w:rsidRPr="00B67BDB" w:rsidRDefault="00835122" w:rsidP="00FF0156">
            <w:pPr>
              <w:rPr>
                <w:b/>
              </w:rPr>
            </w:pPr>
            <w:r w:rsidRPr="00B67BDB">
              <w:rPr>
                <w:b/>
              </w:rPr>
              <w:t>Hex bericht</w:t>
            </w:r>
          </w:p>
        </w:tc>
        <w:tc>
          <w:tcPr>
            <w:tcW w:w="7655" w:type="dxa"/>
          </w:tcPr>
          <w:p w:rsidR="00835122" w:rsidRPr="00B67BDB" w:rsidRDefault="00835122" w:rsidP="00FF0156">
            <w:pPr>
              <w:rPr>
                <w:b/>
              </w:rPr>
            </w:pPr>
            <w:r w:rsidRPr="00B67BDB">
              <w:rPr>
                <w:b/>
              </w:rPr>
              <w:t>Inhoud</w:t>
            </w:r>
          </w:p>
        </w:tc>
      </w:tr>
      <w:tr w:rsidR="00835122" w:rsidTr="00FF0156">
        <w:tc>
          <w:tcPr>
            <w:tcW w:w="1199" w:type="dxa"/>
          </w:tcPr>
          <w:p w:rsidR="00835122" w:rsidRPr="00B67BDB" w:rsidRDefault="00835122" w:rsidP="00FF0156">
            <w:pPr>
              <w:rPr>
                <w:b/>
              </w:rPr>
            </w:pPr>
            <w:r w:rsidRPr="00B67BDB">
              <w:rPr>
                <w:b/>
              </w:rPr>
              <w:t>Opdracht</w:t>
            </w:r>
          </w:p>
        </w:tc>
        <w:tc>
          <w:tcPr>
            <w:tcW w:w="1631" w:type="dxa"/>
          </w:tcPr>
          <w:p w:rsidR="00835122" w:rsidRDefault="00835122" w:rsidP="00FF0156">
            <w:r>
              <w:t>0x</w:t>
            </w:r>
            <w:r w:rsidRPr="00835122">
              <w:t>89070A</w:t>
            </w:r>
          </w:p>
        </w:tc>
        <w:tc>
          <w:tcPr>
            <w:tcW w:w="7655" w:type="dxa"/>
          </w:tcPr>
          <w:p w:rsidR="00835122" w:rsidRDefault="00835122" w:rsidP="00835122">
            <w:pPr>
              <w:rPr>
                <w:lang w:val="en-GB"/>
              </w:rPr>
            </w:pPr>
            <w:r>
              <w:rPr>
                <w:lang w:val="en-GB"/>
              </w:rPr>
              <w:t>0x89= WRITE</w:t>
            </w:r>
            <w:r w:rsidRPr="00854B4D">
              <w:rPr>
                <w:lang w:val="en-GB"/>
              </w:rPr>
              <w:t>_HX711_STATE</w:t>
            </w:r>
          </w:p>
          <w:p w:rsidR="00835122" w:rsidRDefault="00835122" w:rsidP="00835122">
            <w:pPr>
              <w:rPr>
                <w:lang w:val="en-GB"/>
              </w:rPr>
            </w:pPr>
            <w:r>
              <w:rPr>
                <w:lang w:val="en-GB"/>
              </w:rPr>
              <w:t xml:space="preserve">0x07= CH_A_GAIN128, </w:t>
            </w:r>
            <w:r w:rsidRPr="00F24B68">
              <w:rPr>
                <w:lang w:val="en-GB"/>
              </w:rPr>
              <w:t>CH_B_GAIN32</w:t>
            </w:r>
            <w:r>
              <w:rPr>
                <w:lang w:val="en-GB"/>
              </w:rPr>
              <w:t xml:space="preserve">, </w:t>
            </w:r>
            <w:r w:rsidRPr="008B7E31">
              <w:rPr>
                <w:lang w:val="en-GB"/>
              </w:rPr>
              <w:t>CH_A_GAIN64</w:t>
            </w:r>
          </w:p>
          <w:p w:rsidR="00835122" w:rsidRDefault="00835122" w:rsidP="00835122">
            <w:r>
              <w:rPr>
                <w:lang w:val="en-GB"/>
              </w:rPr>
              <w:t>0x0A= 10 metingen per kanaal</w:t>
            </w:r>
          </w:p>
        </w:tc>
      </w:tr>
      <w:tr w:rsidR="00835122" w:rsidRPr="002A188B" w:rsidTr="00FF0156">
        <w:trPr>
          <w:trHeight w:val="274"/>
        </w:trPr>
        <w:tc>
          <w:tcPr>
            <w:tcW w:w="1199" w:type="dxa"/>
          </w:tcPr>
          <w:p w:rsidR="00835122" w:rsidRPr="00B67BDB" w:rsidRDefault="00835122" w:rsidP="00FF0156">
            <w:pPr>
              <w:rPr>
                <w:b/>
              </w:rPr>
            </w:pPr>
            <w:r w:rsidRPr="00B67BDB">
              <w:rPr>
                <w:b/>
              </w:rPr>
              <w:t>Antwoord</w:t>
            </w:r>
          </w:p>
        </w:tc>
        <w:tc>
          <w:tcPr>
            <w:tcW w:w="1631" w:type="dxa"/>
          </w:tcPr>
          <w:p w:rsidR="00835122" w:rsidRDefault="00835122" w:rsidP="00FF0156">
            <w:r>
              <w:t>0x0089</w:t>
            </w:r>
            <w:r w:rsidRPr="00835122">
              <w:t>00000000</w:t>
            </w:r>
          </w:p>
        </w:tc>
        <w:tc>
          <w:tcPr>
            <w:tcW w:w="7655" w:type="dxa"/>
          </w:tcPr>
          <w:p w:rsidR="00835122" w:rsidRPr="008B7E31" w:rsidRDefault="00835122" w:rsidP="00FF0156">
            <w:pPr>
              <w:rPr>
                <w:lang w:val="en-GB"/>
              </w:rPr>
            </w:pPr>
            <w:r w:rsidRPr="008B7E31">
              <w:rPr>
                <w:lang w:val="en-GB"/>
              </w:rPr>
              <w:t>0x00=RESPONSE_COMMAND</w:t>
            </w:r>
          </w:p>
          <w:p w:rsidR="00835122" w:rsidRPr="008B7E31" w:rsidRDefault="00835122" w:rsidP="00FF0156">
            <w:pPr>
              <w:rPr>
                <w:lang w:val="en-GB"/>
              </w:rPr>
            </w:pPr>
            <w:r w:rsidRPr="008B7E31">
              <w:rPr>
                <w:lang w:val="en-GB"/>
              </w:rPr>
              <w:t>0x89</w:t>
            </w:r>
            <w:r w:rsidR="00BE7B81" w:rsidRPr="008B7E31">
              <w:rPr>
                <w:lang w:val="en-GB"/>
              </w:rPr>
              <w:t>=</w:t>
            </w:r>
            <w:r w:rsidR="00BE7B81">
              <w:rPr>
                <w:lang w:val="en-GB"/>
              </w:rPr>
              <w:t>WRITE</w:t>
            </w:r>
            <w:r w:rsidR="00BE7B81" w:rsidRPr="00854B4D">
              <w:rPr>
                <w:lang w:val="en-GB"/>
              </w:rPr>
              <w:t>_HX711_STATE</w:t>
            </w:r>
          </w:p>
          <w:p w:rsidR="00835122" w:rsidRPr="002A188B" w:rsidRDefault="00835122" w:rsidP="00835122">
            <w:r>
              <w:t>0x00000000=NRF_SUCCESS</w:t>
            </w:r>
          </w:p>
        </w:tc>
      </w:tr>
    </w:tbl>
    <w:p w:rsidR="00835122" w:rsidRPr="00835122" w:rsidRDefault="00835122" w:rsidP="006D4E91">
      <w:pPr>
        <w:rPr>
          <w:b/>
        </w:rPr>
      </w:pPr>
    </w:p>
    <w:p w:rsidR="00D15E34" w:rsidRDefault="00D15E34" w:rsidP="006D4E91"/>
    <w:p w:rsidR="006D4E91" w:rsidRPr="006D4E91" w:rsidRDefault="006D4E91" w:rsidP="00C91119">
      <w:pPr>
        <w:pStyle w:val="Kop3"/>
        <w:rPr>
          <w:lang w:val="en-GB"/>
        </w:rPr>
      </w:pPr>
      <w:bookmarkStart w:id="41" w:name="_Toc23779709"/>
      <w:r w:rsidRPr="00D15E34">
        <w:rPr>
          <w:lang w:val="en-GB"/>
        </w:rPr>
        <w:t>10d/</w:t>
      </w:r>
      <w:r w:rsidR="00EF3587" w:rsidRPr="00D15E34">
        <w:rPr>
          <w:lang w:val="en-GB"/>
        </w:rPr>
        <w:t xml:space="preserve">0x0A - </w:t>
      </w:r>
      <w:r w:rsidRPr="00D15E34">
        <w:rPr>
          <w:lang w:val="en-GB"/>
        </w:rPr>
        <w:t>READ_HX711_CONV</w:t>
      </w:r>
      <w:r w:rsidRPr="006D4E91">
        <w:rPr>
          <w:lang w:val="en-GB"/>
        </w:rPr>
        <w:t>ERSION</w:t>
      </w:r>
      <w:bookmarkEnd w:id="41"/>
    </w:p>
    <w:p w:rsidR="006D4E91" w:rsidRDefault="006D4E91" w:rsidP="006D4E91">
      <w:r>
        <w:t>Lees het laatste meet resultaat</w:t>
      </w:r>
      <w:r w:rsidR="00923BD1">
        <w:t xml:space="preserve"> met de HX711. Vanaf 1.1 ondersteund de HX711 statemachine het meten van de verschillende kanalen achter een volgend. In plaats van het aantal klok pulsen wordt nu de kanalen door gegeven waarom gemeten is of gemeten moet worden en volgen er meerdere meetresultaten in een enkel bericht. Als een kanaal niet wordt gemeten wordt er geen meetresultaat of 0 waarde mee gestuurd in het resultaat bericht. In de onderstaande tabel zijn de meet kanalen te vinden met de bit waarde voor elk kanaal.  </w:t>
      </w:r>
    </w:p>
    <w:p w:rsidR="00923BD1" w:rsidRDefault="00923BD1" w:rsidP="006D4E91"/>
    <w:tbl>
      <w:tblPr>
        <w:tblStyle w:val="Tabelraster"/>
        <w:tblW w:w="0" w:type="auto"/>
        <w:jc w:val="center"/>
        <w:tblLook w:val="04A0" w:firstRow="1" w:lastRow="0" w:firstColumn="1" w:lastColumn="0" w:noHBand="0" w:noVBand="1"/>
      </w:tblPr>
      <w:tblGrid>
        <w:gridCol w:w="1980"/>
        <w:gridCol w:w="1559"/>
      </w:tblGrid>
      <w:tr w:rsidR="00923BD1" w:rsidTr="00923BD1">
        <w:trPr>
          <w:jc w:val="center"/>
        </w:trPr>
        <w:tc>
          <w:tcPr>
            <w:tcW w:w="1980" w:type="dxa"/>
          </w:tcPr>
          <w:p w:rsidR="00923BD1" w:rsidRPr="00F24B68" w:rsidRDefault="00923BD1" w:rsidP="00923BD1">
            <w:pPr>
              <w:rPr>
                <w:b/>
                <w:lang w:val="en-GB"/>
              </w:rPr>
            </w:pPr>
            <w:r w:rsidRPr="00F24B68">
              <w:rPr>
                <w:b/>
                <w:lang w:val="en-GB"/>
              </w:rPr>
              <w:t>Meet kanaal</w:t>
            </w:r>
          </w:p>
        </w:tc>
        <w:tc>
          <w:tcPr>
            <w:tcW w:w="1559" w:type="dxa"/>
          </w:tcPr>
          <w:p w:rsidR="00923BD1" w:rsidRPr="00F24B68" w:rsidRDefault="00923BD1" w:rsidP="00923BD1">
            <w:pPr>
              <w:rPr>
                <w:b/>
                <w:lang w:val="en-GB"/>
              </w:rPr>
            </w:pPr>
            <w:r w:rsidRPr="00F24B68">
              <w:rPr>
                <w:b/>
                <w:lang w:val="en-GB"/>
              </w:rPr>
              <w:t>Waarde</w:t>
            </w:r>
          </w:p>
        </w:tc>
      </w:tr>
      <w:tr w:rsidR="00923BD1" w:rsidTr="00923BD1">
        <w:trPr>
          <w:jc w:val="center"/>
        </w:trPr>
        <w:tc>
          <w:tcPr>
            <w:tcW w:w="1980" w:type="dxa"/>
          </w:tcPr>
          <w:p w:rsidR="00923BD1" w:rsidRDefault="00923BD1" w:rsidP="00923BD1">
            <w:r>
              <w:rPr>
                <w:lang w:val="en-GB"/>
              </w:rPr>
              <w:t>CH_A_GAIN128</w:t>
            </w:r>
          </w:p>
        </w:tc>
        <w:tc>
          <w:tcPr>
            <w:tcW w:w="1559" w:type="dxa"/>
          </w:tcPr>
          <w:p w:rsidR="00923BD1" w:rsidRDefault="00923BD1" w:rsidP="00923BD1">
            <w:r>
              <w:rPr>
                <w:lang w:val="en-GB"/>
              </w:rPr>
              <w:t>0x01</w:t>
            </w:r>
          </w:p>
        </w:tc>
      </w:tr>
      <w:tr w:rsidR="00923BD1" w:rsidTr="00923BD1">
        <w:trPr>
          <w:jc w:val="center"/>
        </w:trPr>
        <w:tc>
          <w:tcPr>
            <w:tcW w:w="1980" w:type="dxa"/>
          </w:tcPr>
          <w:p w:rsidR="00923BD1" w:rsidRDefault="00923BD1" w:rsidP="00923BD1">
            <w:r w:rsidRPr="00F24B68">
              <w:rPr>
                <w:lang w:val="en-GB"/>
              </w:rPr>
              <w:t>CH_B_GAIN32</w:t>
            </w:r>
            <w:r w:rsidRPr="00F24B68">
              <w:rPr>
                <w:lang w:val="en-GB"/>
              </w:rPr>
              <w:tab/>
            </w:r>
          </w:p>
        </w:tc>
        <w:tc>
          <w:tcPr>
            <w:tcW w:w="1559" w:type="dxa"/>
          </w:tcPr>
          <w:p w:rsidR="00923BD1" w:rsidRDefault="00923BD1" w:rsidP="00923BD1">
            <w:r>
              <w:rPr>
                <w:lang w:val="en-GB"/>
              </w:rPr>
              <w:t>0x02</w:t>
            </w:r>
          </w:p>
        </w:tc>
      </w:tr>
      <w:tr w:rsidR="00923BD1" w:rsidTr="00923BD1">
        <w:trPr>
          <w:jc w:val="center"/>
        </w:trPr>
        <w:tc>
          <w:tcPr>
            <w:tcW w:w="1980" w:type="dxa"/>
          </w:tcPr>
          <w:p w:rsidR="00923BD1" w:rsidRDefault="00923BD1" w:rsidP="00923BD1">
            <w:r>
              <w:t>CH_A_GAIN64</w:t>
            </w:r>
            <w:r>
              <w:tab/>
            </w:r>
          </w:p>
        </w:tc>
        <w:tc>
          <w:tcPr>
            <w:tcW w:w="1559" w:type="dxa"/>
          </w:tcPr>
          <w:p w:rsidR="00923BD1" w:rsidRDefault="00923BD1" w:rsidP="00923BD1">
            <w:r>
              <w:t>0x04</w:t>
            </w:r>
          </w:p>
        </w:tc>
      </w:tr>
    </w:tbl>
    <w:p w:rsidR="00923BD1" w:rsidRDefault="00923BD1" w:rsidP="006D4E91"/>
    <w:p w:rsidR="00F24B68" w:rsidRDefault="00F24B68" w:rsidP="006D4E91"/>
    <w:p w:rsidR="00F24B68" w:rsidRDefault="00B72BE4" w:rsidP="006D4E91">
      <w:r>
        <w:t>Bericht opbouw</w:t>
      </w:r>
      <w:r w:rsidR="00F24B68">
        <w:t>:</w:t>
      </w:r>
    </w:p>
    <w:tbl>
      <w:tblPr>
        <w:tblStyle w:val="Tabelraster"/>
        <w:tblW w:w="0" w:type="auto"/>
        <w:tblLook w:val="04A0" w:firstRow="1" w:lastRow="0" w:firstColumn="1" w:lastColumn="0" w:noHBand="0" w:noVBand="1"/>
      </w:tblPr>
      <w:tblGrid>
        <w:gridCol w:w="2853"/>
        <w:gridCol w:w="1488"/>
        <w:gridCol w:w="1125"/>
        <w:gridCol w:w="4162"/>
      </w:tblGrid>
      <w:tr w:rsidR="00F24B68" w:rsidTr="00F24B68">
        <w:tc>
          <w:tcPr>
            <w:tcW w:w="2853" w:type="dxa"/>
          </w:tcPr>
          <w:p w:rsidR="00F24B68" w:rsidRPr="00B67BDB" w:rsidRDefault="00F24B68" w:rsidP="00D67C95">
            <w:pPr>
              <w:rPr>
                <w:b/>
              </w:rPr>
            </w:pPr>
            <w:r w:rsidRPr="00B67BDB">
              <w:rPr>
                <w:b/>
              </w:rPr>
              <w:t>Veld</w:t>
            </w:r>
          </w:p>
        </w:tc>
        <w:tc>
          <w:tcPr>
            <w:tcW w:w="1488" w:type="dxa"/>
          </w:tcPr>
          <w:p w:rsidR="00F24B68" w:rsidRPr="00B67BDB" w:rsidRDefault="00F24B68" w:rsidP="00D67C95">
            <w:pPr>
              <w:rPr>
                <w:b/>
              </w:rPr>
            </w:pPr>
            <w:r>
              <w:rPr>
                <w:b/>
              </w:rPr>
              <w:t>Grote</w:t>
            </w:r>
          </w:p>
        </w:tc>
        <w:tc>
          <w:tcPr>
            <w:tcW w:w="1125" w:type="dxa"/>
          </w:tcPr>
          <w:p w:rsidR="00F24B68" w:rsidRPr="00B67BDB" w:rsidRDefault="00F24B68" w:rsidP="00D67C95">
            <w:pPr>
              <w:rPr>
                <w:b/>
              </w:rPr>
            </w:pPr>
            <w:r w:rsidRPr="00B67BDB">
              <w:rPr>
                <w:b/>
              </w:rPr>
              <w:t>Waarde</w:t>
            </w:r>
          </w:p>
        </w:tc>
        <w:tc>
          <w:tcPr>
            <w:tcW w:w="4162" w:type="dxa"/>
          </w:tcPr>
          <w:p w:rsidR="00F24B68" w:rsidRPr="00B67BDB" w:rsidRDefault="00F24B68" w:rsidP="00D67C95">
            <w:pPr>
              <w:rPr>
                <w:b/>
              </w:rPr>
            </w:pPr>
            <w:r w:rsidRPr="00B67BDB">
              <w:rPr>
                <w:b/>
              </w:rPr>
              <w:t>Omschrijving</w:t>
            </w:r>
          </w:p>
        </w:tc>
      </w:tr>
      <w:tr w:rsidR="00F24B68" w:rsidRPr="00E601C0" w:rsidTr="00F24B68">
        <w:tc>
          <w:tcPr>
            <w:tcW w:w="2853" w:type="dxa"/>
          </w:tcPr>
          <w:p w:rsidR="00F24B68" w:rsidRDefault="00F24B68" w:rsidP="00D67C95">
            <w:r w:rsidRPr="006D4E91">
              <w:rPr>
                <w:lang w:val="en-GB"/>
              </w:rPr>
              <w:t>READ_HX711_CONVERSION</w:t>
            </w:r>
          </w:p>
        </w:tc>
        <w:tc>
          <w:tcPr>
            <w:tcW w:w="1488" w:type="dxa"/>
          </w:tcPr>
          <w:p w:rsidR="00F24B68" w:rsidRDefault="00F24B68" w:rsidP="00D67C95">
            <w:r>
              <w:t>Uint8_t</w:t>
            </w:r>
          </w:p>
        </w:tc>
        <w:tc>
          <w:tcPr>
            <w:tcW w:w="1125" w:type="dxa"/>
          </w:tcPr>
          <w:p w:rsidR="00F24B68" w:rsidRDefault="00F24B68" w:rsidP="00D67C95">
            <w:r>
              <w:t>0x0A</w:t>
            </w:r>
          </w:p>
        </w:tc>
        <w:tc>
          <w:tcPr>
            <w:tcW w:w="4162" w:type="dxa"/>
          </w:tcPr>
          <w:p w:rsidR="00F24B68" w:rsidRPr="00E601C0" w:rsidRDefault="00F24B68" w:rsidP="00D67C95">
            <w:r w:rsidRPr="00F24B68">
              <w:t>READ_HX711_CONVERSION</w:t>
            </w:r>
            <w:r w:rsidRPr="00E601C0">
              <w:t xml:space="preserve"> opdracht ID</w:t>
            </w:r>
          </w:p>
        </w:tc>
      </w:tr>
    </w:tbl>
    <w:p w:rsidR="00F24B68" w:rsidRDefault="00F24B68" w:rsidP="00F24B68"/>
    <w:p w:rsidR="00F24B68" w:rsidRDefault="00F24B68" w:rsidP="00F24B68">
      <w:r>
        <w:t>Antwoord:</w:t>
      </w:r>
    </w:p>
    <w:tbl>
      <w:tblPr>
        <w:tblStyle w:val="Tabelraster"/>
        <w:tblW w:w="0" w:type="auto"/>
        <w:tblLook w:val="04A0" w:firstRow="1" w:lastRow="0" w:firstColumn="1" w:lastColumn="0" w:noHBand="0" w:noVBand="1"/>
      </w:tblPr>
      <w:tblGrid>
        <w:gridCol w:w="2853"/>
        <w:gridCol w:w="1488"/>
        <w:gridCol w:w="1125"/>
        <w:gridCol w:w="4162"/>
      </w:tblGrid>
      <w:tr w:rsidR="00F24B68" w:rsidTr="00D67C95">
        <w:tc>
          <w:tcPr>
            <w:tcW w:w="2853" w:type="dxa"/>
          </w:tcPr>
          <w:p w:rsidR="00F24B68" w:rsidRPr="00B67BDB" w:rsidRDefault="00F24B68" w:rsidP="00D67C95">
            <w:pPr>
              <w:rPr>
                <w:b/>
              </w:rPr>
            </w:pPr>
            <w:r w:rsidRPr="00B67BDB">
              <w:rPr>
                <w:b/>
              </w:rPr>
              <w:t>Veld</w:t>
            </w:r>
          </w:p>
        </w:tc>
        <w:tc>
          <w:tcPr>
            <w:tcW w:w="1488" w:type="dxa"/>
          </w:tcPr>
          <w:p w:rsidR="00F24B68" w:rsidRPr="00B67BDB" w:rsidRDefault="00F24B68" w:rsidP="00D67C95">
            <w:pPr>
              <w:rPr>
                <w:b/>
              </w:rPr>
            </w:pPr>
            <w:r>
              <w:rPr>
                <w:b/>
              </w:rPr>
              <w:t>Grote</w:t>
            </w:r>
          </w:p>
        </w:tc>
        <w:tc>
          <w:tcPr>
            <w:tcW w:w="1125" w:type="dxa"/>
          </w:tcPr>
          <w:p w:rsidR="00F24B68" w:rsidRPr="00B67BDB" w:rsidRDefault="00F24B68" w:rsidP="00D67C95">
            <w:pPr>
              <w:rPr>
                <w:b/>
              </w:rPr>
            </w:pPr>
            <w:r w:rsidRPr="00B67BDB">
              <w:rPr>
                <w:b/>
              </w:rPr>
              <w:t>Waarde</w:t>
            </w:r>
          </w:p>
        </w:tc>
        <w:tc>
          <w:tcPr>
            <w:tcW w:w="4162" w:type="dxa"/>
          </w:tcPr>
          <w:p w:rsidR="00F24B68" w:rsidRPr="00B67BDB" w:rsidRDefault="00F24B68" w:rsidP="00D67C95">
            <w:pPr>
              <w:rPr>
                <w:b/>
              </w:rPr>
            </w:pPr>
            <w:r w:rsidRPr="00B67BDB">
              <w:rPr>
                <w:b/>
              </w:rPr>
              <w:t>Omschrijving</w:t>
            </w:r>
          </w:p>
        </w:tc>
      </w:tr>
      <w:tr w:rsidR="00F24B68" w:rsidRPr="00E601C0" w:rsidTr="00D67C95">
        <w:tc>
          <w:tcPr>
            <w:tcW w:w="2853" w:type="dxa"/>
          </w:tcPr>
          <w:p w:rsidR="00F24B68" w:rsidRDefault="00F24B68" w:rsidP="00D67C95">
            <w:r w:rsidRPr="006D4E91">
              <w:rPr>
                <w:lang w:val="en-GB"/>
              </w:rPr>
              <w:t>READ_HX711_CONVERSION</w:t>
            </w:r>
          </w:p>
        </w:tc>
        <w:tc>
          <w:tcPr>
            <w:tcW w:w="1488" w:type="dxa"/>
          </w:tcPr>
          <w:p w:rsidR="00F24B68" w:rsidRDefault="00F24B68" w:rsidP="00D67C95">
            <w:r>
              <w:t>Uint8_t</w:t>
            </w:r>
          </w:p>
        </w:tc>
        <w:tc>
          <w:tcPr>
            <w:tcW w:w="1125" w:type="dxa"/>
          </w:tcPr>
          <w:p w:rsidR="00F24B68" w:rsidRDefault="00F24B68" w:rsidP="00D67C95">
            <w:r>
              <w:t>0x0A</w:t>
            </w:r>
          </w:p>
        </w:tc>
        <w:tc>
          <w:tcPr>
            <w:tcW w:w="4162" w:type="dxa"/>
          </w:tcPr>
          <w:p w:rsidR="00F24B68" w:rsidRPr="00E601C0" w:rsidRDefault="00F24B68" w:rsidP="00D67C95">
            <w:r w:rsidRPr="00F24B68">
              <w:t>READ_HX711_CONVERSION</w:t>
            </w:r>
            <w:r w:rsidRPr="00E601C0">
              <w:t xml:space="preserve"> opdracht ID</w:t>
            </w:r>
          </w:p>
        </w:tc>
      </w:tr>
      <w:tr w:rsidR="00F24B68" w:rsidRPr="00E601C0" w:rsidTr="00D67C95">
        <w:tc>
          <w:tcPr>
            <w:tcW w:w="2853" w:type="dxa"/>
          </w:tcPr>
          <w:p w:rsidR="00F24B68" w:rsidRPr="006D4E91" w:rsidRDefault="00923BD1" w:rsidP="00923BD1">
            <w:pPr>
              <w:rPr>
                <w:lang w:val="en-GB"/>
              </w:rPr>
            </w:pPr>
            <w:r>
              <w:rPr>
                <w:lang w:val="en-GB"/>
              </w:rPr>
              <w:t xml:space="preserve">Meet </w:t>
            </w:r>
            <w:r w:rsidR="00F24B68">
              <w:rPr>
                <w:lang w:val="en-GB"/>
              </w:rPr>
              <w:t>Kanal</w:t>
            </w:r>
            <w:r>
              <w:rPr>
                <w:lang w:val="en-GB"/>
              </w:rPr>
              <w:t>en</w:t>
            </w:r>
          </w:p>
        </w:tc>
        <w:tc>
          <w:tcPr>
            <w:tcW w:w="1488" w:type="dxa"/>
          </w:tcPr>
          <w:p w:rsidR="00F24B68" w:rsidRDefault="00F24B68" w:rsidP="00D67C95">
            <w:r>
              <w:t>Uint8_t</w:t>
            </w:r>
          </w:p>
        </w:tc>
        <w:tc>
          <w:tcPr>
            <w:tcW w:w="1125" w:type="dxa"/>
          </w:tcPr>
          <w:p w:rsidR="00F24B68" w:rsidRDefault="00C539A5" w:rsidP="00D67C95">
            <w:r>
              <w:t>1 - 7</w:t>
            </w:r>
          </w:p>
        </w:tc>
        <w:tc>
          <w:tcPr>
            <w:tcW w:w="4162" w:type="dxa"/>
          </w:tcPr>
          <w:p w:rsidR="00F24B68" w:rsidRPr="00F24B68" w:rsidRDefault="00C539A5" w:rsidP="00C539A5">
            <w:r>
              <w:t>HX711 meet kana</w:t>
            </w:r>
            <w:r w:rsidR="00F24B68">
              <w:t>l</w:t>
            </w:r>
            <w:r>
              <w:t>en</w:t>
            </w:r>
            <w:r w:rsidR="00F24B68">
              <w:t xml:space="preserve">, zie </w:t>
            </w:r>
            <w:r>
              <w:t>bovenstaande</w:t>
            </w:r>
            <w:r w:rsidR="00F24B68">
              <w:t xml:space="preserve"> tabel</w:t>
            </w:r>
          </w:p>
        </w:tc>
      </w:tr>
      <w:tr w:rsidR="00F24B68" w:rsidRPr="007344D4" w:rsidTr="00D67C95">
        <w:tc>
          <w:tcPr>
            <w:tcW w:w="2853" w:type="dxa"/>
          </w:tcPr>
          <w:p w:rsidR="00F24B68" w:rsidRPr="006D4E91" w:rsidRDefault="00F24B68" w:rsidP="00D67C95">
            <w:pPr>
              <w:rPr>
                <w:lang w:val="en-GB"/>
              </w:rPr>
            </w:pPr>
            <w:r>
              <w:rPr>
                <w:lang w:val="en-GB"/>
              </w:rPr>
              <w:t>Meet resultaat</w:t>
            </w:r>
          </w:p>
        </w:tc>
        <w:tc>
          <w:tcPr>
            <w:tcW w:w="1488" w:type="dxa"/>
          </w:tcPr>
          <w:p w:rsidR="00F24B68" w:rsidRDefault="00C539A5" w:rsidP="00C539A5">
            <w:r>
              <w:t>Int24</w:t>
            </w:r>
            <w:r w:rsidR="00F24B68">
              <w:t>_t</w:t>
            </w:r>
          </w:p>
        </w:tc>
        <w:tc>
          <w:tcPr>
            <w:tcW w:w="1125" w:type="dxa"/>
          </w:tcPr>
          <w:p w:rsidR="00F24B68" w:rsidRDefault="00F24B68" w:rsidP="00D67C95">
            <w:r>
              <w:t>-</w:t>
            </w:r>
          </w:p>
        </w:tc>
        <w:tc>
          <w:tcPr>
            <w:tcW w:w="4162" w:type="dxa"/>
          </w:tcPr>
          <w:p w:rsidR="00F24B68" w:rsidRPr="008B7E31" w:rsidRDefault="00F24B68" w:rsidP="00D67C95">
            <w:pPr>
              <w:rPr>
                <w:lang w:val="en-GB"/>
              </w:rPr>
            </w:pPr>
            <w:r w:rsidRPr="008B7E31">
              <w:rPr>
                <w:lang w:val="en-GB"/>
              </w:rPr>
              <w:t>Signed meet resultaat</w:t>
            </w:r>
            <w:r w:rsidR="00C539A5" w:rsidRPr="008B7E31">
              <w:rPr>
                <w:lang w:val="en-GB"/>
              </w:rPr>
              <w:t xml:space="preserve"> </w:t>
            </w:r>
            <w:r w:rsidR="00C539A5">
              <w:rPr>
                <w:lang w:val="en-GB"/>
              </w:rPr>
              <w:t xml:space="preserve">CH_A_GAIN128, </w:t>
            </w:r>
            <w:r w:rsidR="00C539A5" w:rsidRPr="00F24B68">
              <w:rPr>
                <w:lang w:val="en-GB"/>
              </w:rPr>
              <w:t>CH_B_GAIN32</w:t>
            </w:r>
            <w:r w:rsidR="00C539A5" w:rsidRPr="00F24B68">
              <w:rPr>
                <w:lang w:val="en-GB"/>
              </w:rPr>
              <w:tab/>
            </w:r>
            <w:r w:rsidR="00C539A5">
              <w:rPr>
                <w:lang w:val="en-GB"/>
              </w:rPr>
              <w:t xml:space="preserve">of </w:t>
            </w:r>
            <w:r w:rsidR="00C539A5" w:rsidRPr="008B7E31">
              <w:rPr>
                <w:lang w:val="en-GB"/>
              </w:rPr>
              <w:t>CH_A_GAIN64</w:t>
            </w:r>
            <w:r w:rsidR="00C539A5" w:rsidRPr="008B7E31">
              <w:rPr>
                <w:lang w:val="en-GB"/>
              </w:rPr>
              <w:tab/>
            </w:r>
          </w:p>
        </w:tc>
      </w:tr>
      <w:tr w:rsidR="00C539A5" w:rsidRPr="007344D4" w:rsidTr="00D67C95">
        <w:tc>
          <w:tcPr>
            <w:tcW w:w="2853" w:type="dxa"/>
          </w:tcPr>
          <w:p w:rsidR="00C539A5" w:rsidRDefault="00C539A5" w:rsidP="00D67C95">
            <w:pPr>
              <w:rPr>
                <w:lang w:val="en-GB"/>
              </w:rPr>
            </w:pPr>
            <w:r>
              <w:rPr>
                <w:lang w:val="en-GB"/>
              </w:rPr>
              <w:t>Meet resultaat (optional)</w:t>
            </w:r>
          </w:p>
        </w:tc>
        <w:tc>
          <w:tcPr>
            <w:tcW w:w="1488" w:type="dxa"/>
          </w:tcPr>
          <w:p w:rsidR="00C539A5" w:rsidRDefault="00C539A5" w:rsidP="00D67C95">
            <w:r>
              <w:t>Int24_t</w:t>
            </w:r>
          </w:p>
        </w:tc>
        <w:tc>
          <w:tcPr>
            <w:tcW w:w="1125" w:type="dxa"/>
          </w:tcPr>
          <w:p w:rsidR="00C539A5" w:rsidRDefault="00C539A5" w:rsidP="00D67C95">
            <w:r>
              <w:t>-</w:t>
            </w:r>
          </w:p>
        </w:tc>
        <w:tc>
          <w:tcPr>
            <w:tcW w:w="4162" w:type="dxa"/>
          </w:tcPr>
          <w:p w:rsidR="00C539A5" w:rsidRPr="008B7E31" w:rsidRDefault="00C539A5" w:rsidP="00C539A5">
            <w:pPr>
              <w:rPr>
                <w:lang w:val="en-GB"/>
              </w:rPr>
            </w:pPr>
            <w:r w:rsidRPr="008B7E31">
              <w:rPr>
                <w:lang w:val="en-GB"/>
              </w:rPr>
              <w:t xml:space="preserve">Signed meet resultaat </w:t>
            </w:r>
            <w:r w:rsidRPr="00F24B68">
              <w:rPr>
                <w:lang w:val="en-GB"/>
              </w:rPr>
              <w:t>CH_B_GAIN32</w:t>
            </w:r>
            <w:r w:rsidRPr="00F24B68">
              <w:rPr>
                <w:lang w:val="en-GB"/>
              </w:rPr>
              <w:tab/>
            </w:r>
            <w:r>
              <w:rPr>
                <w:lang w:val="en-GB"/>
              </w:rPr>
              <w:t xml:space="preserve"> of </w:t>
            </w:r>
            <w:r w:rsidRPr="008B7E31">
              <w:rPr>
                <w:lang w:val="en-GB"/>
              </w:rPr>
              <w:t>CH_A_GAIN64</w:t>
            </w:r>
          </w:p>
        </w:tc>
      </w:tr>
      <w:tr w:rsidR="00C539A5" w:rsidRPr="007344D4" w:rsidTr="00D67C95">
        <w:tc>
          <w:tcPr>
            <w:tcW w:w="2853" w:type="dxa"/>
          </w:tcPr>
          <w:p w:rsidR="00C539A5" w:rsidRDefault="00C539A5" w:rsidP="00C539A5">
            <w:pPr>
              <w:rPr>
                <w:lang w:val="en-GB"/>
              </w:rPr>
            </w:pPr>
            <w:r>
              <w:rPr>
                <w:lang w:val="en-GB"/>
              </w:rPr>
              <w:t>Meet resultaat (optional)</w:t>
            </w:r>
          </w:p>
        </w:tc>
        <w:tc>
          <w:tcPr>
            <w:tcW w:w="1488" w:type="dxa"/>
          </w:tcPr>
          <w:p w:rsidR="00C539A5" w:rsidRDefault="00C539A5" w:rsidP="00C539A5">
            <w:r>
              <w:t>Int24_t</w:t>
            </w:r>
          </w:p>
        </w:tc>
        <w:tc>
          <w:tcPr>
            <w:tcW w:w="1125" w:type="dxa"/>
          </w:tcPr>
          <w:p w:rsidR="00C539A5" w:rsidRDefault="00C539A5" w:rsidP="00C539A5">
            <w:r>
              <w:t>-</w:t>
            </w:r>
          </w:p>
        </w:tc>
        <w:tc>
          <w:tcPr>
            <w:tcW w:w="4162" w:type="dxa"/>
          </w:tcPr>
          <w:p w:rsidR="00C539A5" w:rsidRPr="008B7E31" w:rsidRDefault="00C539A5" w:rsidP="00C539A5">
            <w:pPr>
              <w:rPr>
                <w:lang w:val="en-GB"/>
              </w:rPr>
            </w:pPr>
            <w:r w:rsidRPr="008B7E31">
              <w:rPr>
                <w:lang w:val="en-GB"/>
              </w:rPr>
              <w:t>Signed meet resultaat CH_A_GAIN64</w:t>
            </w:r>
          </w:p>
        </w:tc>
      </w:tr>
    </w:tbl>
    <w:p w:rsidR="00F24B68" w:rsidRPr="008B7E31" w:rsidRDefault="00F24B68" w:rsidP="00F24B68">
      <w:pPr>
        <w:rPr>
          <w:lang w:val="en-GB"/>
        </w:rPr>
      </w:pPr>
    </w:p>
    <w:p w:rsidR="00F24B68" w:rsidRPr="008B7E31" w:rsidRDefault="00F24B68" w:rsidP="00F24B68">
      <w:pPr>
        <w:rPr>
          <w:lang w:val="en-GB"/>
        </w:rPr>
      </w:pPr>
    </w:p>
    <w:p w:rsidR="00F24B68" w:rsidRPr="008B7E31" w:rsidRDefault="00F24B68" w:rsidP="00F24B68">
      <w:pPr>
        <w:rPr>
          <w:lang w:val="en-GB"/>
        </w:rPr>
      </w:pPr>
    </w:p>
    <w:p w:rsidR="00F24B68" w:rsidRDefault="00F24B68" w:rsidP="00F24B68">
      <w:r>
        <w:t>Voorbeeld:</w:t>
      </w:r>
    </w:p>
    <w:tbl>
      <w:tblPr>
        <w:tblStyle w:val="Tabelraster"/>
        <w:tblW w:w="10485" w:type="dxa"/>
        <w:tblLook w:val="04A0" w:firstRow="1" w:lastRow="0" w:firstColumn="1" w:lastColumn="0" w:noHBand="0" w:noVBand="1"/>
      </w:tblPr>
      <w:tblGrid>
        <w:gridCol w:w="1199"/>
        <w:gridCol w:w="1631"/>
        <w:gridCol w:w="7655"/>
      </w:tblGrid>
      <w:tr w:rsidR="00F24B68" w:rsidTr="00D67C95">
        <w:tc>
          <w:tcPr>
            <w:tcW w:w="1199" w:type="dxa"/>
          </w:tcPr>
          <w:p w:rsidR="00F24B68" w:rsidRPr="00B67BDB" w:rsidRDefault="00F24B68" w:rsidP="00D67C95">
            <w:pPr>
              <w:rPr>
                <w:b/>
              </w:rPr>
            </w:pPr>
          </w:p>
        </w:tc>
        <w:tc>
          <w:tcPr>
            <w:tcW w:w="1631" w:type="dxa"/>
          </w:tcPr>
          <w:p w:rsidR="00F24B68" w:rsidRPr="00B67BDB" w:rsidRDefault="00F24B68" w:rsidP="00D67C95">
            <w:pPr>
              <w:rPr>
                <w:b/>
              </w:rPr>
            </w:pPr>
            <w:r w:rsidRPr="00B67BDB">
              <w:rPr>
                <w:b/>
              </w:rPr>
              <w:t>Hex bericht</w:t>
            </w:r>
          </w:p>
        </w:tc>
        <w:tc>
          <w:tcPr>
            <w:tcW w:w="7655" w:type="dxa"/>
          </w:tcPr>
          <w:p w:rsidR="00F24B68" w:rsidRPr="00B67BDB" w:rsidRDefault="00F24B68" w:rsidP="00D67C95">
            <w:pPr>
              <w:rPr>
                <w:b/>
              </w:rPr>
            </w:pPr>
            <w:r w:rsidRPr="00B67BDB">
              <w:rPr>
                <w:b/>
              </w:rPr>
              <w:t>Inhoud</w:t>
            </w:r>
          </w:p>
        </w:tc>
      </w:tr>
      <w:tr w:rsidR="00F24B68" w:rsidTr="00D67C95">
        <w:tc>
          <w:tcPr>
            <w:tcW w:w="1199" w:type="dxa"/>
          </w:tcPr>
          <w:p w:rsidR="00F24B68" w:rsidRPr="00B67BDB" w:rsidRDefault="00F24B68" w:rsidP="00D67C95">
            <w:pPr>
              <w:rPr>
                <w:b/>
              </w:rPr>
            </w:pPr>
            <w:r w:rsidRPr="00B67BDB">
              <w:rPr>
                <w:b/>
              </w:rPr>
              <w:t>Opdracht</w:t>
            </w:r>
          </w:p>
        </w:tc>
        <w:tc>
          <w:tcPr>
            <w:tcW w:w="1631" w:type="dxa"/>
          </w:tcPr>
          <w:p w:rsidR="00F24B68" w:rsidRDefault="00F24B68" w:rsidP="00D67C95">
            <w:r>
              <w:t>0x0A</w:t>
            </w:r>
          </w:p>
        </w:tc>
        <w:tc>
          <w:tcPr>
            <w:tcW w:w="7655" w:type="dxa"/>
          </w:tcPr>
          <w:p w:rsidR="00F24B68" w:rsidRDefault="00F24B68" w:rsidP="00D67C95">
            <w:r w:rsidRPr="006D4E91">
              <w:rPr>
                <w:lang w:val="en-GB"/>
              </w:rPr>
              <w:t>READ_HX711_CONVERSION</w:t>
            </w:r>
          </w:p>
        </w:tc>
      </w:tr>
      <w:tr w:rsidR="00F24B68" w:rsidRPr="007344D4" w:rsidTr="00D67C95">
        <w:trPr>
          <w:trHeight w:val="274"/>
        </w:trPr>
        <w:tc>
          <w:tcPr>
            <w:tcW w:w="1199" w:type="dxa"/>
          </w:tcPr>
          <w:p w:rsidR="00F24B68" w:rsidRPr="00B67BDB" w:rsidRDefault="00F24B68" w:rsidP="00D67C95">
            <w:pPr>
              <w:rPr>
                <w:b/>
              </w:rPr>
            </w:pPr>
            <w:r w:rsidRPr="00B67BDB">
              <w:rPr>
                <w:b/>
              </w:rPr>
              <w:t>Antwoord</w:t>
            </w:r>
          </w:p>
        </w:tc>
        <w:tc>
          <w:tcPr>
            <w:tcW w:w="1631" w:type="dxa"/>
          </w:tcPr>
          <w:p w:rsidR="00F24B68" w:rsidRDefault="005364EE" w:rsidP="00D67C95">
            <w:r>
              <w:t>0x</w:t>
            </w:r>
            <w:r w:rsidRPr="005364EE">
              <w:t>0A010182E6</w:t>
            </w:r>
          </w:p>
        </w:tc>
        <w:tc>
          <w:tcPr>
            <w:tcW w:w="7655" w:type="dxa"/>
          </w:tcPr>
          <w:p w:rsidR="00F24B68" w:rsidRPr="008B7E31" w:rsidRDefault="00711324" w:rsidP="005364EE">
            <w:pPr>
              <w:rPr>
                <w:lang w:val="en-GB"/>
              </w:rPr>
            </w:pPr>
            <w:r w:rsidRPr="006D4E91">
              <w:rPr>
                <w:lang w:val="en-GB"/>
              </w:rPr>
              <w:t>READ_HX711_CONVERSION</w:t>
            </w:r>
            <w:r>
              <w:rPr>
                <w:lang w:val="en-GB"/>
              </w:rPr>
              <w:t xml:space="preserve">, kanaal </w:t>
            </w:r>
            <w:r w:rsidR="005364EE">
              <w:rPr>
                <w:lang w:val="en-GB"/>
              </w:rPr>
              <w:t>0x01:CH_A_GAIN128:</w:t>
            </w:r>
            <w:r>
              <w:rPr>
                <w:lang w:val="en-GB"/>
              </w:rPr>
              <w:t xml:space="preserve">, resultaat: </w:t>
            </w:r>
            <w:r w:rsidR="005364EE" w:rsidRPr="005364EE">
              <w:rPr>
                <w:lang w:val="en-GB"/>
              </w:rPr>
              <w:t>99046/0x0182e6</w:t>
            </w:r>
          </w:p>
        </w:tc>
      </w:tr>
    </w:tbl>
    <w:p w:rsidR="00F24B68" w:rsidRPr="008B7E31" w:rsidRDefault="00F24B68" w:rsidP="006D4E91">
      <w:pPr>
        <w:rPr>
          <w:lang w:val="en-GB"/>
        </w:rPr>
      </w:pPr>
    </w:p>
    <w:p w:rsidR="00F24B68" w:rsidRPr="008B7E31" w:rsidRDefault="00F24B68" w:rsidP="006D4E91">
      <w:pPr>
        <w:rPr>
          <w:lang w:val="en-GB"/>
        </w:rPr>
      </w:pPr>
    </w:p>
    <w:p w:rsidR="00F24B68" w:rsidRPr="008B7E31" w:rsidRDefault="00F24B68" w:rsidP="006D4E91">
      <w:pPr>
        <w:rPr>
          <w:lang w:val="en-GB"/>
        </w:rPr>
      </w:pPr>
    </w:p>
    <w:p w:rsidR="006D4E91" w:rsidRPr="00EF3587" w:rsidRDefault="006D4E91" w:rsidP="00C91119">
      <w:pPr>
        <w:pStyle w:val="Kop3"/>
        <w:rPr>
          <w:lang w:val="en-GB"/>
        </w:rPr>
      </w:pPr>
      <w:bookmarkStart w:id="42" w:name="_Toc23779710"/>
      <w:r w:rsidRPr="00EF3587">
        <w:rPr>
          <w:lang w:val="en-GB"/>
        </w:rPr>
        <w:t>138d/</w:t>
      </w:r>
      <w:r w:rsidR="00EF3587" w:rsidRPr="00EF3587">
        <w:rPr>
          <w:lang w:val="en-GB"/>
        </w:rPr>
        <w:t xml:space="preserve">0x8A - </w:t>
      </w:r>
      <w:r w:rsidRPr="00EF3587">
        <w:rPr>
          <w:lang w:val="en-GB"/>
        </w:rPr>
        <w:t>WRITE_HX711_CONVERSION</w:t>
      </w:r>
      <w:bookmarkEnd w:id="42"/>
    </w:p>
    <w:p w:rsidR="00A1138E" w:rsidRDefault="006D4E91" w:rsidP="00A1138E">
      <w:r>
        <w:t xml:space="preserve">Start een nieuwe </w:t>
      </w:r>
      <w:r w:rsidR="00C539A5">
        <w:t xml:space="preserve"> gemidelde </w:t>
      </w:r>
      <w:r>
        <w:t xml:space="preserve">meting op </w:t>
      </w:r>
      <w:r w:rsidR="00C539A5">
        <w:t>de opgegeven kana</w:t>
      </w:r>
      <w:r>
        <w:t>l</w:t>
      </w:r>
      <w:r w:rsidR="00C539A5">
        <w:t>en. Als de conversei wordt gestart volgt er eerst een bevestiging van de opdracht of een fout code indien een parameter fout is. Als het meten is voltooid worden de resultaten terug gestuurd.</w:t>
      </w:r>
    </w:p>
    <w:p w:rsidR="00C539A5" w:rsidRDefault="00C539A5" w:rsidP="00A1138E"/>
    <w:tbl>
      <w:tblPr>
        <w:tblStyle w:val="Tabelraster"/>
        <w:tblW w:w="0" w:type="auto"/>
        <w:jc w:val="center"/>
        <w:tblLook w:val="04A0" w:firstRow="1" w:lastRow="0" w:firstColumn="1" w:lastColumn="0" w:noHBand="0" w:noVBand="1"/>
      </w:tblPr>
      <w:tblGrid>
        <w:gridCol w:w="1980"/>
        <w:gridCol w:w="1559"/>
      </w:tblGrid>
      <w:tr w:rsidR="00C539A5" w:rsidTr="00FF0156">
        <w:trPr>
          <w:jc w:val="center"/>
        </w:trPr>
        <w:tc>
          <w:tcPr>
            <w:tcW w:w="1980" w:type="dxa"/>
          </w:tcPr>
          <w:p w:rsidR="00C539A5" w:rsidRPr="00F24B68" w:rsidRDefault="00C539A5" w:rsidP="00FF0156">
            <w:pPr>
              <w:rPr>
                <w:b/>
                <w:lang w:val="en-GB"/>
              </w:rPr>
            </w:pPr>
            <w:r w:rsidRPr="00F24B68">
              <w:rPr>
                <w:b/>
                <w:lang w:val="en-GB"/>
              </w:rPr>
              <w:lastRenderedPageBreak/>
              <w:t>Meet kanaal</w:t>
            </w:r>
          </w:p>
        </w:tc>
        <w:tc>
          <w:tcPr>
            <w:tcW w:w="1559" w:type="dxa"/>
          </w:tcPr>
          <w:p w:rsidR="00C539A5" w:rsidRPr="00F24B68" w:rsidRDefault="00C539A5" w:rsidP="00FF0156">
            <w:pPr>
              <w:rPr>
                <w:b/>
                <w:lang w:val="en-GB"/>
              </w:rPr>
            </w:pPr>
            <w:r w:rsidRPr="00F24B68">
              <w:rPr>
                <w:b/>
                <w:lang w:val="en-GB"/>
              </w:rPr>
              <w:t>Waarde</w:t>
            </w:r>
          </w:p>
        </w:tc>
      </w:tr>
      <w:tr w:rsidR="00C539A5" w:rsidTr="00FF0156">
        <w:trPr>
          <w:jc w:val="center"/>
        </w:trPr>
        <w:tc>
          <w:tcPr>
            <w:tcW w:w="1980" w:type="dxa"/>
          </w:tcPr>
          <w:p w:rsidR="00C539A5" w:rsidRDefault="00C539A5" w:rsidP="00FF0156">
            <w:r>
              <w:rPr>
                <w:lang w:val="en-GB"/>
              </w:rPr>
              <w:t>CH_A_GAIN128</w:t>
            </w:r>
          </w:p>
        </w:tc>
        <w:tc>
          <w:tcPr>
            <w:tcW w:w="1559" w:type="dxa"/>
          </w:tcPr>
          <w:p w:rsidR="00C539A5" w:rsidRDefault="00C539A5" w:rsidP="00FF0156">
            <w:r>
              <w:rPr>
                <w:lang w:val="en-GB"/>
              </w:rPr>
              <w:t>0x01</w:t>
            </w:r>
          </w:p>
        </w:tc>
      </w:tr>
      <w:tr w:rsidR="00C539A5" w:rsidTr="00FF0156">
        <w:trPr>
          <w:jc w:val="center"/>
        </w:trPr>
        <w:tc>
          <w:tcPr>
            <w:tcW w:w="1980" w:type="dxa"/>
          </w:tcPr>
          <w:p w:rsidR="00C539A5" w:rsidRDefault="00C539A5" w:rsidP="00FF0156">
            <w:r w:rsidRPr="00F24B68">
              <w:rPr>
                <w:lang w:val="en-GB"/>
              </w:rPr>
              <w:t>CH_B_GAIN32</w:t>
            </w:r>
            <w:r w:rsidRPr="00F24B68">
              <w:rPr>
                <w:lang w:val="en-GB"/>
              </w:rPr>
              <w:tab/>
            </w:r>
          </w:p>
        </w:tc>
        <w:tc>
          <w:tcPr>
            <w:tcW w:w="1559" w:type="dxa"/>
          </w:tcPr>
          <w:p w:rsidR="00C539A5" w:rsidRDefault="00C539A5" w:rsidP="00FF0156">
            <w:r>
              <w:rPr>
                <w:lang w:val="en-GB"/>
              </w:rPr>
              <w:t>0x02</w:t>
            </w:r>
          </w:p>
        </w:tc>
      </w:tr>
      <w:tr w:rsidR="00C539A5" w:rsidTr="00FF0156">
        <w:trPr>
          <w:jc w:val="center"/>
        </w:trPr>
        <w:tc>
          <w:tcPr>
            <w:tcW w:w="1980" w:type="dxa"/>
          </w:tcPr>
          <w:p w:rsidR="00C539A5" w:rsidRDefault="00C539A5" w:rsidP="00FF0156">
            <w:r>
              <w:t>CH_A_GAIN64</w:t>
            </w:r>
            <w:r>
              <w:tab/>
            </w:r>
          </w:p>
        </w:tc>
        <w:tc>
          <w:tcPr>
            <w:tcW w:w="1559" w:type="dxa"/>
          </w:tcPr>
          <w:p w:rsidR="00C539A5" w:rsidRDefault="00C539A5" w:rsidP="00FF0156">
            <w:r>
              <w:t>0x04</w:t>
            </w:r>
          </w:p>
        </w:tc>
      </w:tr>
    </w:tbl>
    <w:p w:rsidR="00C539A5" w:rsidRDefault="00C539A5" w:rsidP="00A1138E"/>
    <w:p w:rsidR="00C539A5" w:rsidRDefault="00C539A5" w:rsidP="00A1138E"/>
    <w:p w:rsidR="00A1138E" w:rsidRDefault="00A1138E" w:rsidP="00A1138E">
      <w:r>
        <w:t>Opdracht:</w:t>
      </w:r>
    </w:p>
    <w:tbl>
      <w:tblPr>
        <w:tblStyle w:val="Tabelraster"/>
        <w:tblW w:w="0" w:type="auto"/>
        <w:tblLook w:val="04A0" w:firstRow="1" w:lastRow="0" w:firstColumn="1" w:lastColumn="0" w:noHBand="0" w:noVBand="1"/>
      </w:tblPr>
      <w:tblGrid>
        <w:gridCol w:w="2853"/>
        <w:gridCol w:w="1488"/>
        <w:gridCol w:w="1125"/>
        <w:gridCol w:w="4162"/>
      </w:tblGrid>
      <w:tr w:rsidR="00A1138E" w:rsidTr="00D67C95">
        <w:tc>
          <w:tcPr>
            <w:tcW w:w="2853" w:type="dxa"/>
          </w:tcPr>
          <w:p w:rsidR="00A1138E" w:rsidRPr="00B67BDB" w:rsidRDefault="00A1138E" w:rsidP="00D67C95">
            <w:pPr>
              <w:rPr>
                <w:b/>
              </w:rPr>
            </w:pPr>
            <w:r w:rsidRPr="00B67BDB">
              <w:rPr>
                <w:b/>
              </w:rPr>
              <w:t>Veld</w:t>
            </w:r>
          </w:p>
        </w:tc>
        <w:tc>
          <w:tcPr>
            <w:tcW w:w="1488" w:type="dxa"/>
          </w:tcPr>
          <w:p w:rsidR="00A1138E" w:rsidRPr="00B67BDB" w:rsidRDefault="00A1138E" w:rsidP="00D67C95">
            <w:pPr>
              <w:rPr>
                <w:b/>
              </w:rPr>
            </w:pPr>
            <w:r>
              <w:rPr>
                <w:b/>
              </w:rPr>
              <w:t>Grote</w:t>
            </w:r>
          </w:p>
        </w:tc>
        <w:tc>
          <w:tcPr>
            <w:tcW w:w="1125" w:type="dxa"/>
          </w:tcPr>
          <w:p w:rsidR="00A1138E" w:rsidRPr="00B67BDB" w:rsidRDefault="00A1138E" w:rsidP="00D67C95">
            <w:pPr>
              <w:rPr>
                <w:b/>
              </w:rPr>
            </w:pPr>
            <w:r w:rsidRPr="00B67BDB">
              <w:rPr>
                <w:b/>
              </w:rPr>
              <w:t>Waarde</w:t>
            </w:r>
          </w:p>
        </w:tc>
        <w:tc>
          <w:tcPr>
            <w:tcW w:w="4162" w:type="dxa"/>
          </w:tcPr>
          <w:p w:rsidR="00A1138E" w:rsidRPr="00B67BDB" w:rsidRDefault="00A1138E" w:rsidP="00D67C95">
            <w:pPr>
              <w:rPr>
                <w:b/>
              </w:rPr>
            </w:pPr>
            <w:r w:rsidRPr="00B67BDB">
              <w:rPr>
                <w:b/>
              </w:rPr>
              <w:t>Omschrijving</w:t>
            </w:r>
          </w:p>
        </w:tc>
      </w:tr>
      <w:tr w:rsidR="00A1138E" w:rsidRPr="00E601C0" w:rsidTr="00D67C95">
        <w:tc>
          <w:tcPr>
            <w:tcW w:w="2853" w:type="dxa"/>
          </w:tcPr>
          <w:p w:rsidR="00A1138E" w:rsidRDefault="00A1138E" w:rsidP="00D67C95">
            <w:r w:rsidRPr="006D4E91">
              <w:rPr>
                <w:lang w:val="en-GB"/>
              </w:rPr>
              <w:t>READ_HX711_CONVERSION</w:t>
            </w:r>
          </w:p>
        </w:tc>
        <w:tc>
          <w:tcPr>
            <w:tcW w:w="1488" w:type="dxa"/>
          </w:tcPr>
          <w:p w:rsidR="00A1138E" w:rsidRDefault="00A1138E" w:rsidP="00D67C95">
            <w:r>
              <w:t>Uint8_t</w:t>
            </w:r>
          </w:p>
        </w:tc>
        <w:tc>
          <w:tcPr>
            <w:tcW w:w="1125" w:type="dxa"/>
          </w:tcPr>
          <w:p w:rsidR="00A1138E" w:rsidRDefault="00A1138E" w:rsidP="00D67C95">
            <w:r>
              <w:t>0x8A</w:t>
            </w:r>
          </w:p>
        </w:tc>
        <w:tc>
          <w:tcPr>
            <w:tcW w:w="4162" w:type="dxa"/>
          </w:tcPr>
          <w:p w:rsidR="00A1138E" w:rsidRPr="00E601C0" w:rsidRDefault="00A1138E" w:rsidP="00D67C95">
            <w:r w:rsidRPr="00A1138E">
              <w:t>WRITE_HX711_CONVERSION</w:t>
            </w:r>
            <w:r w:rsidRPr="00E601C0">
              <w:t xml:space="preserve"> opdracht ID</w:t>
            </w:r>
          </w:p>
        </w:tc>
      </w:tr>
      <w:tr w:rsidR="00B72BE4" w:rsidRPr="00E601C0" w:rsidTr="00D67C95">
        <w:tc>
          <w:tcPr>
            <w:tcW w:w="2853" w:type="dxa"/>
          </w:tcPr>
          <w:p w:rsidR="00B72BE4" w:rsidRPr="006D4E91" w:rsidRDefault="00B72BE4" w:rsidP="00B72BE4">
            <w:pPr>
              <w:rPr>
                <w:lang w:val="en-GB"/>
              </w:rPr>
            </w:pPr>
            <w:r>
              <w:rPr>
                <w:lang w:val="en-GB"/>
              </w:rPr>
              <w:t>Meet kanalen</w:t>
            </w:r>
          </w:p>
        </w:tc>
        <w:tc>
          <w:tcPr>
            <w:tcW w:w="1488" w:type="dxa"/>
          </w:tcPr>
          <w:p w:rsidR="00B72BE4" w:rsidRDefault="00B72BE4" w:rsidP="00B72BE4">
            <w:r>
              <w:t>Uint8_t</w:t>
            </w:r>
          </w:p>
        </w:tc>
        <w:tc>
          <w:tcPr>
            <w:tcW w:w="1125" w:type="dxa"/>
          </w:tcPr>
          <w:p w:rsidR="00B72BE4" w:rsidRDefault="00B72BE4" w:rsidP="00B72BE4">
            <w:r>
              <w:t>1 - 7</w:t>
            </w:r>
          </w:p>
        </w:tc>
        <w:tc>
          <w:tcPr>
            <w:tcW w:w="4162" w:type="dxa"/>
          </w:tcPr>
          <w:p w:rsidR="00B72BE4" w:rsidRPr="00F24B68" w:rsidRDefault="00B72BE4" w:rsidP="00B72BE4">
            <w:r>
              <w:t>HX711 meet kanalen, zie bovenstaande tabel</w:t>
            </w:r>
          </w:p>
        </w:tc>
      </w:tr>
      <w:tr w:rsidR="00A1138E" w:rsidRPr="00E601C0" w:rsidTr="00D67C95">
        <w:tc>
          <w:tcPr>
            <w:tcW w:w="2853" w:type="dxa"/>
          </w:tcPr>
          <w:p w:rsidR="00A1138E" w:rsidRDefault="00A1138E" w:rsidP="00A1138E">
            <w:pPr>
              <w:rPr>
                <w:lang w:val="en-GB"/>
              </w:rPr>
            </w:pPr>
            <w:r>
              <w:rPr>
                <w:lang w:val="en-GB"/>
              </w:rPr>
              <w:t>Aantal samples</w:t>
            </w:r>
          </w:p>
        </w:tc>
        <w:tc>
          <w:tcPr>
            <w:tcW w:w="1488" w:type="dxa"/>
          </w:tcPr>
          <w:p w:rsidR="00A1138E" w:rsidRDefault="00A1138E" w:rsidP="00A1138E">
            <w:r>
              <w:t>Uint8_t</w:t>
            </w:r>
          </w:p>
        </w:tc>
        <w:tc>
          <w:tcPr>
            <w:tcW w:w="1125" w:type="dxa"/>
          </w:tcPr>
          <w:p w:rsidR="00A1138E" w:rsidRDefault="00A1138E" w:rsidP="00A1138E">
            <w:r>
              <w:t>&gt;0</w:t>
            </w:r>
          </w:p>
        </w:tc>
        <w:tc>
          <w:tcPr>
            <w:tcW w:w="4162" w:type="dxa"/>
          </w:tcPr>
          <w:p w:rsidR="00A1138E" w:rsidRDefault="00A1138E" w:rsidP="00A1138E">
            <w:r>
              <w:t>Aantal samples waarover het gemiddelde wordt berekend.</w:t>
            </w:r>
          </w:p>
        </w:tc>
      </w:tr>
    </w:tbl>
    <w:p w:rsidR="00A1138E" w:rsidRDefault="00A1138E" w:rsidP="00A1138E"/>
    <w:p w:rsidR="00C539A5" w:rsidRDefault="00C539A5" w:rsidP="00A1138E"/>
    <w:p w:rsidR="00A1138E" w:rsidRDefault="00C539A5" w:rsidP="00A1138E">
      <w:r>
        <w:t>Antwoord</w:t>
      </w:r>
      <w:r w:rsidR="00A1138E">
        <w:t>:</w:t>
      </w:r>
    </w:p>
    <w:tbl>
      <w:tblPr>
        <w:tblStyle w:val="Tabelraster"/>
        <w:tblW w:w="0" w:type="auto"/>
        <w:tblLook w:val="04A0" w:firstRow="1" w:lastRow="0" w:firstColumn="1" w:lastColumn="0" w:noHBand="0" w:noVBand="1"/>
      </w:tblPr>
      <w:tblGrid>
        <w:gridCol w:w="2853"/>
        <w:gridCol w:w="1488"/>
        <w:gridCol w:w="1125"/>
        <w:gridCol w:w="4162"/>
      </w:tblGrid>
      <w:tr w:rsidR="00C539A5" w:rsidTr="00FF0156">
        <w:tc>
          <w:tcPr>
            <w:tcW w:w="2853" w:type="dxa"/>
          </w:tcPr>
          <w:p w:rsidR="00C539A5" w:rsidRPr="00B67BDB" w:rsidRDefault="00C539A5" w:rsidP="00FF0156">
            <w:pPr>
              <w:rPr>
                <w:b/>
              </w:rPr>
            </w:pPr>
            <w:r w:rsidRPr="00B67BDB">
              <w:rPr>
                <w:b/>
              </w:rPr>
              <w:t>Veld</w:t>
            </w:r>
          </w:p>
        </w:tc>
        <w:tc>
          <w:tcPr>
            <w:tcW w:w="1488" w:type="dxa"/>
          </w:tcPr>
          <w:p w:rsidR="00C539A5" w:rsidRPr="00B67BDB" w:rsidRDefault="00C539A5" w:rsidP="00FF0156">
            <w:pPr>
              <w:rPr>
                <w:b/>
              </w:rPr>
            </w:pPr>
            <w:r>
              <w:rPr>
                <w:b/>
              </w:rPr>
              <w:t>Grote</w:t>
            </w:r>
          </w:p>
        </w:tc>
        <w:tc>
          <w:tcPr>
            <w:tcW w:w="1125" w:type="dxa"/>
          </w:tcPr>
          <w:p w:rsidR="00C539A5" w:rsidRPr="00B67BDB" w:rsidRDefault="00C539A5" w:rsidP="00FF0156">
            <w:pPr>
              <w:rPr>
                <w:b/>
              </w:rPr>
            </w:pPr>
            <w:r w:rsidRPr="00B67BDB">
              <w:rPr>
                <w:b/>
              </w:rPr>
              <w:t>Waarde</w:t>
            </w:r>
          </w:p>
        </w:tc>
        <w:tc>
          <w:tcPr>
            <w:tcW w:w="4162" w:type="dxa"/>
          </w:tcPr>
          <w:p w:rsidR="00C539A5" w:rsidRPr="00B67BDB" w:rsidRDefault="00C539A5" w:rsidP="00FF0156">
            <w:pPr>
              <w:rPr>
                <w:b/>
              </w:rPr>
            </w:pPr>
            <w:r w:rsidRPr="00B67BDB">
              <w:rPr>
                <w:b/>
              </w:rPr>
              <w:t>Omschrijving</w:t>
            </w:r>
          </w:p>
        </w:tc>
      </w:tr>
      <w:tr w:rsidR="00C539A5" w:rsidRPr="00E601C0" w:rsidTr="00FF0156">
        <w:tc>
          <w:tcPr>
            <w:tcW w:w="2853" w:type="dxa"/>
          </w:tcPr>
          <w:p w:rsidR="00C539A5" w:rsidRDefault="00C539A5" w:rsidP="00FF0156">
            <w:r w:rsidRPr="006D4E91">
              <w:rPr>
                <w:lang w:val="en-GB"/>
              </w:rPr>
              <w:t>READ_HX711_CONVERSION</w:t>
            </w:r>
          </w:p>
        </w:tc>
        <w:tc>
          <w:tcPr>
            <w:tcW w:w="1488" w:type="dxa"/>
          </w:tcPr>
          <w:p w:rsidR="00C539A5" w:rsidRDefault="00C539A5" w:rsidP="00FF0156">
            <w:r>
              <w:t>Uint8_t</w:t>
            </w:r>
          </w:p>
        </w:tc>
        <w:tc>
          <w:tcPr>
            <w:tcW w:w="1125" w:type="dxa"/>
          </w:tcPr>
          <w:p w:rsidR="00C539A5" w:rsidRDefault="00C539A5" w:rsidP="00FF0156">
            <w:r>
              <w:t>0x8A</w:t>
            </w:r>
          </w:p>
        </w:tc>
        <w:tc>
          <w:tcPr>
            <w:tcW w:w="4162" w:type="dxa"/>
          </w:tcPr>
          <w:p w:rsidR="00C539A5" w:rsidRPr="00E601C0" w:rsidRDefault="00C539A5" w:rsidP="00FF0156">
            <w:r>
              <w:t>WRITE</w:t>
            </w:r>
            <w:r w:rsidRPr="00F24B68">
              <w:t>_HX711_CONVERSION</w:t>
            </w:r>
            <w:r w:rsidRPr="00E601C0">
              <w:t xml:space="preserve"> opdracht ID</w:t>
            </w:r>
          </w:p>
        </w:tc>
      </w:tr>
      <w:tr w:rsidR="00C539A5" w:rsidRPr="00E601C0" w:rsidTr="00FF0156">
        <w:tc>
          <w:tcPr>
            <w:tcW w:w="2853" w:type="dxa"/>
          </w:tcPr>
          <w:p w:rsidR="00C539A5" w:rsidRPr="006D4E91" w:rsidRDefault="00C539A5" w:rsidP="00FF0156">
            <w:pPr>
              <w:rPr>
                <w:lang w:val="en-GB"/>
              </w:rPr>
            </w:pPr>
            <w:r>
              <w:rPr>
                <w:lang w:val="en-GB"/>
              </w:rPr>
              <w:t>Meet Kanalen</w:t>
            </w:r>
          </w:p>
        </w:tc>
        <w:tc>
          <w:tcPr>
            <w:tcW w:w="1488" w:type="dxa"/>
          </w:tcPr>
          <w:p w:rsidR="00C539A5" w:rsidRDefault="00C539A5" w:rsidP="00FF0156">
            <w:r>
              <w:t>Uint8_t</w:t>
            </w:r>
          </w:p>
        </w:tc>
        <w:tc>
          <w:tcPr>
            <w:tcW w:w="1125" w:type="dxa"/>
          </w:tcPr>
          <w:p w:rsidR="00C539A5" w:rsidRDefault="00C539A5" w:rsidP="00FF0156">
            <w:r>
              <w:t>1 - 7</w:t>
            </w:r>
          </w:p>
        </w:tc>
        <w:tc>
          <w:tcPr>
            <w:tcW w:w="4162" w:type="dxa"/>
          </w:tcPr>
          <w:p w:rsidR="00C539A5" w:rsidRPr="00F24B68" w:rsidRDefault="00C539A5" w:rsidP="00FF0156">
            <w:r>
              <w:t>HX711 meet kanalen, zie bovenstaande tabel</w:t>
            </w:r>
          </w:p>
        </w:tc>
      </w:tr>
      <w:tr w:rsidR="00C539A5" w:rsidRPr="007344D4" w:rsidTr="00FF0156">
        <w:tc>
          <w:tcPr>
            <w:tcW w:w="2853" w:type="dxa"/>
          </w:tcPr>
          <w:p w:rsidR="00C539A5" w:rsidRPr="006D4E91" w:rsidRDefault="00C539A5" w:rsidP="00FF0156">
            <w:pPr>
              <w:rPr>
                <w:lang w:val="en-GB"/>
              </w:rPr>
            </w:pPr>
            <w:r>
              <w:rPr>
                <w:lang w:val="en-GB"/>
              </w:rPr>
              <w:t>Meet resultaat</w:t>
            </w:r>
          </w:p>
        </w:tc>
        <w:tc>
          <w:tcPr>
            <w:tcW w:w="1488" w:type="dxa"/>
          </w:tcPr>
          <w:p w:rsidR="00C539A5" w:rsidRDefault="00C539A5" w:rsidP="00FF0156">
            <w:r>
              <w:t>Int24_t</w:t>
            </w:r>
          </w:p>
        </w:tc>
        <w:tc>
          <w:tcPr>
            <w:tcW w:w="1125" w:type="dxa"/>
          </w:tcPr>
          <w:p w:rsidR="00C539A5" w:rsidRDefault="00C539A5" w:rsidP="00FF0156">
            <w:r>
              <w:t>-</w:t>
            </w:r>
          </w:p>
        </w:tc>
        <w:tc>
          <w:tcPr>
            <w:tcW w:w="4162" w:type="dxa"/>
          </w:tcPr>
          <w:p w:rsidR="00C539A5" w:rsidRPr="008B7E31" w:rsidRDefault="00C539A5" w:rsidP="00FF0156">
            <w:pPr>
              <w:rPr>
                <w:lang w:val="en-GB"/>
              </w:rPr>
            </w:pPr>
            <w:r w:rsidRPr="008B7E31">
              <w:rPr>
                <w:lang w:val="en-GB"/>
              </w:rPr>
              <w:t xml:space="preserve">Signed meet resultaat </w:t>
            </w:r>
            <w:r>
              <w:rPr>
                <w:lang w:val="en-GB"/>
              </w:rPr>
              <w:t xml:space="preserve">CH_A_GAIN128, </w:t>
            </w:r>
            <w:r w:rsidRPr="00F24B68">
              <w:rPr>
                <w:lang w:val="en-GB"/>
              </w:rPr>
              <w:t>CH_B_GAIN32</w:t>
            </w:r>
            <w:r w:rsidRPr="00F24B68">
              <w:rPr>
                <w:lang w:val="en-GB"/>
              </w:rPr>
              <w:tab/>
            </w:r>
            <w:r>
              <w:rPr>
                <w:lang w:val="en-GB"/>
              </w:rPr>
              <w:t xml:space="preserve">of </w:t>
            </w:r>
            <w:r w:rsidRPr="008B7E31">
              <w:rPr>
                <w:lang w:val="en-GB"/>
              </w:rPr>
              <w:t>CH_A_GAIN64</w:t>
            </w:r>
            <w:r w:rsidRPr="008B7E31">
              <w:rPr>
                <w:lang w:val="en-GB"/>
              </w:rPr>
              <w:tab/>
            </w:r>
          </w:p>
        </w:tc>
      </w:tr>
      <w:tr w:rsidR="00C539A5" w:rsidRPr="007344D4" w:rsidTr="00FF0156">
        <w:tc>
          <w:tcPr>
            <w:tcW w:w="2853" w:type="dxa"/>
          </w:tcPr>
          <w:p w:rsidR="00C539A5" w:rsidRDefault="00C539A5" w:rsidP="00FF0156">
            <w:pPr>
              <w:rPr>
                <w:lang w:val="en-GB"/>
              </w:rPr>
            </w:pPr>
            <w:r>
              <w:rPr>
                <w:lang w:val="en-GB"/>
              </w:rPr>
              <w:t>Meet resultaat (optional)</w:t>
            </w:r>
          </w:p>
        </w:tc>
        <w:tc>
          <w:tcPr>
            <w:tcW w:w="1488" w:type="dxa"/>
          </w:tcPr>
          <w:p w:rsidR="00C539A5" w:rsidRDefault="00C539A5" w:rsidP="00FF0156">
            <w:r>
              <w:t>Int24_t</w:t>
            </w:r>
          </w:p>
        </w:tc>
        <w:tc>
          <w:tcPr>
            <w:tcW w:w="1125" w:type="dxa"/>
          </w:tcPr>
          <w:p w:rsidR="00C539A5" w:rsidRDefault="00C539A5" w:rsidP="00FF0156">
            <w:r>
              <w:t>-</w:t>
            </w:r>
          </w:p>
        </w:tc>
        <w:tc>
          <w:tcPr>
            <w:tcW w:w="4162" w:type="dxa"/>
          </w:tcPr>
          <w:p w:rsidR="00C539A5" w:rsidRPr="008B7E31" w:rsidRDefault="00C539A5" w:rsidP="00FF0156">
            <w:pPr>
              <w:rPr>
                <w:lang w:val="en-GB"/>
              </w:rPr>
            </w:pPr>
            <w:r w:rsidRPr="008B7E31">
              <w:rPr>
                <w:lang w:val="en-GB"/>
              </w:rPr>
              <w:t xml:space="preserve">Signed meet resultaat </w:t>
            </w:r>
            <w:r w:rsidRPr="00F24B68">
              <w:rPr>
                <w:lang w:val="en-GB"/>
              </w:rPr>
              <w:t>CH_B_GAIN32</w:t>
            </w:r>
            <w:r w:rsidRPr="00F24B68">
              <w:rPr>
                <w:lang w:val="en-GB"/>
              </w:rPr>
              <w:tab/>
            </w:r>
            <w:r>
              <w:rPr>
                <w:lang w:val="en-GB"/>
              </w:rPr>
              <w:t xml:space="preserve"> of </w:t>
            </w:r>
            <w:r w:rsidRPr="008B7E31">
              <w:rPr>
                <w:lang w:val="en-GB"/>
              </w:rPr>
              <w:t>CH_A_GAIN64</w:t>
            </w:r>
          </w:p>
        </w:tc>
      </w:tr>
      <w:tr w:rsidR="00C539A5" w:rsidRPr="007344D4" w:rsidTr="00FF0156">
        <w:tc>
          <w:tcPr>
            <w:tcW w:w="2853" w:type="dxa"/>
          </w:tcPr>
          <w:p w:rsidR="00C539A5" w:rsidRDefault="00C539A5" w:rsidP="00FF0156">
            <w:pPr>
              <w:rPr>
                <w:lang w:val="en-GB"/>
              </w:rPr>
            </w:pPr>
            <w:r>
              <w:rPr>
                <w:lang w:val="en-GB"/>
              </w:rPr>
              <w:t>Meet resultaat (optional)</w:t>
            </w:r>
          </w:p>
        </w:tc>
        <w:tc>
          <w:tcPr>
            <w:tcW w:w="1488" w:type="dxa"/>
          </w:tcPr>
          <w:p w:rsidR="00C539A5" w:rsidRDefault="00C539A5" w:rsidP="00FF0156">
            <w:r>
              <w:t>Int24_t</w:t>
            </w:r>
          </w:p>
        </w:tc>
        <w:tc>
          <w:tcPr>
            <w:tcW w:w="1125" w:type="dxa"/>
          </w:tcPr>
          <w:p w:rsidR="00C539A5" w:rsidRDefault="00C539A5" w:rsidP="00FF0156">
            <w:r>
              <w:t>-</w:t>
            </w:r>
          </w:p>
        </w:tc>
        <w:tc>
          <w:tcPr>
            <w:tcW w:w="4162" w:type="dxa"/>
          </w:tcPr>
          <w:p w:rsidR="00C539A5" w:rsidRPr="008B7E31" w:rsidRDefault="00C539A5" w:rsidP="00FF0156">
            <w:pPr>
              <w:rPr>
                <w:lang w:val="en-GB"/>
              </w:rPr>
            </w:pPr>
            <w:r w:rsidRPr="008B7E31">
              <w:rPr>
                <w:lang w:val="en-GB"/>
              </w:rPr>
              <w:t>Signed meet resultaat CH_A_GAIN64</w:t>
            </w:r>
          </w:p>
        </w:tc>
      </w:tr>
    </w:tbl>
    <w:p w:rsidR="00C539A5" w:rsidRPr="008B7E31" w:rsidRDefault="00C539A5" w:rsidP="00A1138E">
      <w:pPr>
        <w:rPr>
          <w:lang w:val="en-GB"/>
        </w:rPr>
      </w:pPr>
    </w:p>
    <w:p w:rsidR="00A1138E" w:rsidRPr="008B7E31" w:rsidRDefault="00A1138E" w:rsidP="00A1138E">
      <w:pPr>
        <w:rPr>
          <w:lang w:val="en-GB"/>
        </w:rPr>
      </w:pPr>
    </w:p>
    <w:p w:rsidR="00A1138E" w:rsidRPr="005C674E" w:rsidRDefault="00A1138E" w:rsidP="00A1138E">
      <w:pPr>
        <w:rPr>
          <w:b/>
        </w:rPr>
      </w:pPr>
      <w:r w:rsidRPr="005C674E">
        <w:rPr>
          <w:b/>
        </w:rPr>
        <w:t>Voorbeeld</w:t>
      </w:r>
      <w:r w:rsidR="005C674E" w:rsidRPr="005C674E">
        <w:rPr>
          <w:b/>
        </w:rPr>
        <w:t xml:space="preserve"> 1</w:t>
      </w:r>
      <w:r w:rsidRPr="005C674E">
        <w:rPr>
          <w:b/>
        </w:rPr>
        <w:t>:</w:t>
      </w:r>
    </w:p>
    <w:tbl>
      <w:tblPr>
        <w:tblStyle w:val="Tabelraster"/>
        <w:tblW w:w="10485" w:type="dxa"/>
        <w:tblLook w:val="04A0" w:firstRow="1" w:lastRow="0" w:firstColumn="1" w:lastColumn="0" w:noHBand="0" w:noVBand="1"/>
      </w:tblPr>
      <w:tblGrid>
        <w:gridCol w:w="1268"/>
        <w:gridCol w:w="1791"/>
        <w:gridCol w:w="7426"/>
      </w:tblGrid>
      <w:tr w:rsidR="00A1138E" w:rsidTr="00D67C95">
        <w:tc>
          <w:tcPr>
            <w:tcW w:w="1199" w:type="dxa"/>
          </w:tcPr>
          <w:p w:rsidR="00A1138E" w:rsidRPr="00B67BDB" w:rsidRDefault="00A1138E" w:rsidP="00D67C95">
            <w:pPr>
              <w:rPr>
                <w:b/>
              </w:rPr>
            </w:pPr>
          </w:p>
        </w:tc>
        <w:tc>
          <w:tcPr>
            <w:tcW w:w="1631" w:type="dxa"/>
          </w:tcPr>
          <w:p w:rsidR="00A1138E" w:rsidRPr="00B67BDB" w:rsidRDefault="00A1138E" w:rsidP="00D67C95">
            <w:pPr>
              <w:rPr>
                <w:b/>
              </w:rPr>
            </w:pPr>
            <w:r w:rsidRPr="00B67BDB">
              <w:rPr>
                <w:b/>
              </w:rPr>
              <w:t>Hex bericht</w:t>
            </w:r>
          </w:p>
        </w:tc>
        <w:tc>
          <w:tcPr>
            <w:tcW w:w="7655" w:type="dxa"/>
          </w:tcPr>
          <w:p w:rsidR="00A1138E" w:rsidRPr="00B67BDB" w:rsidRDefault="00A1138E" w:rsidP="00D67C95">
            <w:pPr>
              <w:rPr>
                <w:b/>
              </w:rPr>
            </w:pPr>
            <w:r w:rsidRPr="00B67BDB">
              <w:rPr>
                <w:b/>
              </w:rPr>
              <w:t>Inhoud</w:t>
            </w:r>
          </w:p>
        </w:tc>
      </w:tr>
      <w:tr w:rsidR="00A1138E" w:rsidRPr="007344D4" w:rsidTr="00D67C95">
        <w:tc>
          <w:tcPr>
            <w:tcW w:w="1199" w:type="dxa"/>
          </w:tcPr>
          <w:p w:rsidR="00A1138E" w:rsidRPr="00B67BDB" w:rsidRDefault="00A1138E" w:rsidP="00D67C95">
            <w:pPr>
              <w:rPr>
                <w:b/>
              </w:rPr>
            </w:pPr>
            <w:r w:rsidRPr="00B67BDB">
              <w:rPr>
                <w:b/>
              </w:rPr>
              <w:t>Opdracht</w:t>
            </w:r>
          </w:p>
        </w:tc>
        <w:tc>
          <w:tcPr>
            <w:tcW w:w="1631" w:type="dxa"/>
          </w:tcPr>
          <w:p w:rsidR="00A1138E" w:rsidRDefault="005C674E" w:rsidP="00D67C95">
            <w:r>
              <w:t>0x</w:t>
            </w:r>
            <w:r w:rsidRPr="005C674E">
              <w:t>8A010A</w:t>
            </w:r>
          </w:p>
        </w:tc>
        <w:tc>
          <w:tcPr>
            <w:tcW w:w="7655" w:type="dxa"/>
          </w:tcPr>
          <w:p w:rsidR="00A1138E" w:rsidRPr="00A1138E" w:rsidRDefault="00A1138E" w:rsidP="00D67C95">
            <w:pPr>
              <w:rPr>
                <w:lang w:val="en-GB"/>
              </w:rPr>
            </w:pPr>
            <w:r w:rsidRPr="00EF3587">
              <w:rPr>
                <w:lang w:val="en-GB"/>
              </w:rPr>
              <w:t>WRITE_HX711_CONVERSION</w:t>
            </w:r>
            <w:r>
              <w:rPr>
                <w:lang w:val="en-GB"/>
              </w:rPr>
              <w:t>, CH_A_GAIN128, 10 samples</w:t>
            </w:r>
          </w:p>
        </w:tc>
      </w:tr>
      <w:tr w:rsidR="00A1138E" w:rsidRPr="00BC1CDA" w:rsidTr="00D67C95">
        <w:trPr>
          <w:trHeight w:val="274"/>
        </w:trPr>
        <w:tc>
          <w:tcPr>
            <w:tcW w:w="1199" w:type="dxa"/>
          </w:tcPr>
          <w:p w:rsidR="00A1138E" w:rsidRPr="00B67BDB" w:rsidRDefault="00A1138E" w:rsidP="00D67C95">
            <w:pPr>
              <w:rPr>
                <w:b/>
              </w:rPr>
            </w:pPr>
            <w:r>
              <w:rPr>
                <w:b/>
              </w:rPr>
              <w:t>Antwoord1</w:t>
            </w:r>
          </w:p>
        </w:tc>
        <w:tc>
          <w:tcPr>
            <w:tcW w:w="1631" w:type="dxa"/>
          </w:tcPr>
          <w:p w:rsidR="00A1138E" w:rsidRDefault="005C674E" w:rsidP="00D67C95">
            <w:r>
              <w:t>0x008A00000000</w:t>
            </w:r>
          </w:p>
        </w:tc>
        <w:tc>
          <w:tcPr>
            <w:tcW w:w="7655" w:type="dxa"/>
          </w:tcPr>
          <w:p w:rsidR="00A1138E" w:rsidRPr="00BC1CDA" w:rsidRDefault="005C674E" w:rsidP="005C674E">
            <w:r w:rsidRPr="00EF3587">
              <w:rPr>
                <w:lang w:val="en-GB"/>
              </w:rPr>
              <w:t>WRITE_HX711_CONVERSION</w:t>
            </w:r>
            <w:r>
              <w:rPr>
                <w:lang w:val="en-GB"/>
              </w:rPr>
              <w:t xml:space="preserve">, NRF_SUCCESS. </w:t>
            </w:r>
            <w:r w:rsidRPr="008B7E31">
              <w:t>Wordt niet terug gestuurd bij een opdracht vanuit de LoRaWAN interface als de error code gelijk is aan NRF_SUCCESS.</w:t>
            </w:r>
          </w:p>
        </w:tc>
      </w:tr>
      <w:tr w:rsidR="00A1138E" w:rsidRPr="00A1138E" w:rsidTr="00D67C95">
        <w:trPr>
          <w:trHeight w:val="274"/>
        </w:trPr>
        <w:tc>
          <w:tcPr>
            <w:tcW w:w="1199" w:type="dxa"/>
          </w:tcPr>
          <w:p w:rsidR="00A1138E" w:rsidRPr="00B67BDB" w:rsidRDefault="00A1138E" w:rsidP="00D67C95">
            <w:pPr>
              <w:rPr>
                <w:b/>
              </w:rPr>
            </w:pPr>
            <w:r w:rsidRPr="00B67BDB">
              <w:rPr>
                <w:b/>
              </w:rPr>
              <w:t>Antwoord</w:t>
            </w:r>
            <w:r>
              <w:rPr>
                <w:b/>
              </w:rPr>
              <w:t>2</w:t>
            </w:r>
          </w:p>
        </w:tc>
        <w:tc>
          <w:tcPr>
            <w:tcW w:w="1631" w:type="dxa"/>
          </w:tcPr>
          <w:p w:rsidR="00A1138E" w:rsidRDefault="005C674E" w:rsidP="00D67C95">
            <w:r>
              <w:t>0x</w:t>
            </w:r>
            <w:r w:rsidRPr="005C674E">
              <w:t>8A010183A4</w:t>
            </w:r>
          </w:p>
        </w:tc>
        <w:tc>
          <w:tcPr>
            <w:tcW w:w="7655" w:type="dxa"/>
          </w:tcPr>
          <w:p w:rsidR="00A1138E" w:rsidRDefault="005C674E" w:rsidP="00195028">
            <w:pPr>
              <w:rPr>
                <w:lang w:val="en-GB"/>
              </w:rPr>
            </w:pPr>
            <w:r>
              <w:rPr>
                <w:lang w:val="en-GB"/>
              </w:rPr>
              <w:t xml:space="preserve">0x8A = </w:t>
            </w:r>
            <w:r w:rsidRPr="00EF3587">
              <w:rPr>
                <w:lang w:val="en-GB"/>
              </w:rPr>
              <w:t>WRITE_HX711_CONVERSION</w:t>
            </w:r>
          </w:p>
          <w:p w:rsidR="005C674E" w:rsidRDefault="005C674E" w:rsidP="00195028">
            <w:pPr>
              <w:rPr>
                <w:lang w:val="en-GB"/>
              </w:rPr>
            </w:pPr>
            <w:r>
              <w:rPr>
                <w:lang w:val="en-GB"/>
              </w:rPr>
              <w:t>0x01 = CH_A_GAIN128</w:t>
            </w:r>
          </w:p>
          <w:p w:rsidR="005C674E" w:rsidRPr="00A1138E" w:rsidRDefault="005C674E" w:rsidP="00195028">
            <w:pPr>
              <w:rPr>
                <w:lang w:val="en-GB"/>
              </w:rPr>
            </w:pPr>
            <w:r>
              <w:rPr>
                <w:lang w:val="en-GB"/>
              </w:rPr>
              <w:t>0x</w:t>
            </w:r>
            <w:r w:rsidRPr="005C674E">
              <w:t>0183A4</w:t>
            </w:r>
            <w:r>
              <w:t xml:space="preserve"> = 99.236decimaal</w:t>
            </w:r>
          </w:p>
        </w:tc>
      </w:tr>
    </w:tbl>
    <w:p w:rsidR="00A1138E" w:rsidRPr="00A1138E" w:rsidRDefault="00A1138E" w:rsidP="00A1138E">
      <w:pPr>
        <w:rPr>
          <w:lang w:val="en-GB"/>
        </w:rPr>
      </w:pPr>
    </w:p>
    <w:p w:rsidR="00711324" w:rsidRPr="005C674E" w:rsidRDefault="005C674E" w:rsidP="006D4E91">
      <w:pPr>
        <w:rPr>
          <w:b/>
          <w:lang w:val="en-GB"/>
        </w:rPr>
      </w:pPr>
      <w:r w:rsidRPr="005C674E">
        <w:rPr>
          <w:b/>
          <w:lang w:val="en-GB"/>
        </w:rPr>
        <w:t>Voorbeeld 2:</w:t>
      </w:r>
    </w:p>
    <w:tbl>
      <w:tblPr>
        <w:tblStyle w:val="Tabelraster"/>
        <w:tblW w:w="10485" w:type="dxa"/>
        <w:tblLook w:val="04A0" w:firstRow="1" w:lastRow="0" w:firstColumn="1" w:lastColumn="0" w:noHBand="0" w:noVBand="1"/>
      </w:tblPr>
      <w:tblGrid>
        <w:gridCol w:w="1268"/>
        <w:gridCol w:w="2069"/>
        <w:gridCol w:w="7148"/>
      </w:tblGrid>
      <w:tr w:rsidR="005C674E" w:rsidTr="00FF0156">
        <w:tc>
          <w:tcPr>
            <w:tcW w:w="1199" w:type="dxa"/>
          </w:tcPr>
          <w:p w:rsidR="005C674E" w:rsidRPr="00B67BDB" w:rsidRDefault="005C674E" w:rsidP="00FF0156">
            <w:pPr>
              <w:rPr>
                <w:b/>
              </w:rPr>
            </w:pPr>
          </w:p>
        </w:tc>
        <w:tc>
          <w:tcPr>
            <w:tcW w:w="1631" w:type="dxa"/>
          </w:tcPr>
          <w:p w:rsidR="005C674E" w:rsidRPr="00B67BDB" w:rsidRDefault="005C674E" w:rsidP="00FF0156">
            <w:pPr>
              <w:rPr>
                <w:b/>
              </w:rPr>
            </w:pPr>
            <w:r w:rsidRPr="00B67BDB">
              <w:rPr>
                <w:b/>
              </w:rPr>
              <w:t>Hex bericht</w:t>
            </w:r>
          </w:p>
        </w:tc>
        <w:tc>
          <w:tcPr>
            <w:tcW w:w="7655" w:type="dxa"/>
          </w:tcPr>
          <w:p w:rsidR="005C674E" w:rsidRPr="00B67BDB" w:rsidRDefault="005C674E" w:rsidP="00FF0156">
            <w:pPr>
              <w:rPr>
                <w:b/>
              </w:rPr>
            </w:pPr>
            <w:r w:rsidRPr="00B67BDB">
              <w:rPr>
                <w:b/>
              </w:rPr>
              <w:t>Inhoud</w:t>
            </w:r>
          </w:p>
        </w:tc>
      </w:tr>
      <w:tr w:rsidR="005C674E" w:rsidRPr="007344D4" w:rsidTr="00FF0156">
        <w:tc>
          <w:tcPr>
            <w:tcW w:w="1199" w:type="dxa"/>
          </w:tcPr>
          <w:p w:rsidR="005C674E" w:rsidRPr="00B67BDB" w:rsidRDefault="005C674E" w:rsidP="00FF0156">
            <w:pPr>
              <w:rPr>
                <w:b/>
              </w:rPr>
            </w:pPr>
            <w:r w:rsidRPr="00B67BDB">
              <w:rPr>
                <w:b/>
              </w:rPr>
              <w:t>Opdracht</w:t>
            </w:r>
          </w:p>
        </w:tc>
        <w:tc>
          <w:tcPr>
            <w:tcW w:w="1631" w:type="dxa"/>
          </w:tcPr>
          <w:p w:rsidR="005C674E" w:rsidRDefault="005C674E" w:rsidP="00854B4D">
            <w:r>
              <w:t>0x</w:t>
            </w:r>
            <w:r w:rsidR="00854B4D" w:rsidRPr="00854B4D">
              <w:t>8A070A</w:t>
            </w:r>
          </w:p>
        </w:tc>
        <w:tc>
          <w:tcPr>
            <w:tcW w:w="7655" w:type="dxa"/>
          </w:tcPr>
          <w:p w:rsidR="005C674E" w:rsidRPr="00A1138E" w:rsidRDefault="005C674E" w:rsidP="00FF0156">
            <w:pPr>
              <w:rPr>
                <w:lang w:val="en-GB"/>
              </w:rPr>
            </w:pPr>
            <w:r w:rsidRPr="00EF3587">
              <w:rPr>
                <w:lang w:val="en-GB"/>
              </w:rPr>
              <w:t>WRITE_HX711_CONVERSION</w:t>
            </w:r>
            <w:r>
              <w:rPr>
                <w:lang w:val="en-GB"/>
              </w:rPr>
              <w:t xml:space="preserve">, CH_A_GAIN128, </w:t>
            </w:r>
            <w:r w:rsidRPr="00F24B68">
              <w:rPr>
                <w:lang w:val="en-GB"/>
              </w:rPr>
              <w:t>CH_B_GAIN32</w:t>
            </w:r>
            <w:r>
              <w:rPr>
                <w:lang w:val="en-GB"/>
              </w:rPr>
              <w:t>,</w:t>
            </w:r>
            <w:r w:rsidR="00854B4D">
              <w:rPr>
                <w:lang w:val="en-GB"/>
              </w:rPr>
              <w:t xml:space="preserve"> </w:t>
            </w:r>
            <w:r w:rsidR="00854B4D" w:rsidRPr="008B7E31">
              <w:rPr>
                <w:lang w:val="en-GB"/>
              </w:rPr>
              <w:t>CH_A_GAIN64</w:t>
            </w:r>
            <w:r w:rsidR="00854B4D" w:rsidRPr="008B7E31">
              <w:rPr>
                <w:lang w:val="en-GB"/>
              </w:rPr>
              <w:tab/>
              <w:t xml:space="preserve">, </w:t>
            </w:r>
            <w:r>
              <w:rPr>
                <w:lang w:val="en-GB"/>
              </w:rPr>
              <w:t>10 samples</w:t>
            </w:r>
          </w:p>
        </w:tc>
      </w:tr>
      <w:tr w:rsidR="005C674E" w:rsidRPr="00BC1CDA" w:rsidTr="00FF0156">
        <w:trPr>
          <w:trHeight w:val="274"/>
        </w:trPr>
        <w:tc>
          <w:tcPr>
            <w:tcW w:w="1199" w:type="dxa"/>
          </w:tcPr>
          <w:p w:rsidR="005C674E" w:rsidRPr="00B67BDB" w:rsidRDefault="005C674E" w:rsidP="00FF0156">
            <w:pPr>
              <w:rPr>
                <w:b/>
              </w:rPr>
            </w:pPr>
            <w:r>
              <w:rPr>
                <w:b/>
              </w:rPr>
              <w:t>Antwoord1</w:t>
            </w:r>
          </w:p>
        </w:tc>
        <w:tc>
          <w:tcPr>
            <w:tcW w:w="1631" w:type="dxa"/>
          </w:tcPr>
          <w:p w:rsidR="005C674E" w:rsidRDefault="005C674E" w:rsidP="00FF0156">
            <w:r>
              <w:t>0x008A00000000</w:t>
            </w:r>
          </w:p>
        </w:tc>
        <w:tc>
          <w:tcPr>
            <w:tcW w:w="7655" w:type="dxa"/>
          </w:tcPr>
          <w:p w:rsidR="005C674E" w:rsidRPr="00BC1CDA" w:rsidRDefault="005C674E" w:rsidP="00FF0156">
            <w:r w:rsidRPr="00EF3587">
              <w:rPr>
                <w:lang w:val="en-GB"/>
              </w:rPr>
              <w:t>WRITE_HX711_CONVERSION</w:t>
            </w:r>
            <w:r>
              <w:rPr>
                <w:lang w:val="en-GB"/>
              </w:rPr>
              <w:t xml:space="preserve">, NRF_SUCCESS. </w:t>
            </w:r>
            <w:r w:rsidRPr="008B7E31">
              <w:t>Wordt niet terug gestuurd bij een opdracht vanuit de LoRaWAN interface als de error code gelijk is aan NRF_SUCCESS.</w:t>
            </w:r>
          </w:p>
        </w:tc>
      </w:tr>
      <w:tr w:rsidR="005C674E" w:rsidRPr="007344D4" w:rsidTr="00FF0156">
        <w:trPr>
          <w:trHeight w:val="274"/>
        </w:trPr>
        <w:tc>
          <w:tcPr>
            <w:tcW w:w="1199" w:type="dxa"/>
          </w:tcPr>
          <w:p w:rsidR="005C674E" w:rsidRPr="00B67BDB" w:rsidRDefault="005C674E" w:rsidP="00FF0156">
            <w:pPr>
              <w:rPr>
                <w:b/>
              </w:rPr>
            </w:pPr>
            <w:r w:rsidRPr="00B67BDB">
              <w:rPr>
                <w:b/>
              </w:rPr>
              <w:t>Antwoord</w:t>
            </w:r>
            <w:r>
              <w:rPr>
                <w:b/>
              </w:rPr>
              <w:t>2</w:t>
            </w:r>
          </w:p>
        </w:tc>
        <w:tc>
          <w:tcPr>
            <w:tcW w:w="1631" w:type="dxa"/>
          </w:tcPr>
          <w:p w:rsidR="005C674E" w:rsidRDefault="005C674E" w:rsidP="00FF0156">
            <w:r w:rsidRPr="005C674E">
              <w:t>8A030183B90058D1</w:t>
            </w:r>
          </w:p>
        </w:tc>
        <w:tc>
          <w:tcPr>
            <w:tcW w:w="7655" w:type="dxa"/>
          </w:tcPr>
          <w:p w:rsidR="005C674E" w:rsidRDefault="005C674E" w:rsidP="00FF0156">
            <w:pPr>
              <w:rPr>
                <w:lang w:val="en-GB"/>
              </w:rPr>
            </w:pPr>
            <w:r>
              <w:rPr>
                <w:lang w:val="en-GB"/>
              </w:rPr>
              <w:t xml:space="preserve">0x8A = </w:t>
            </w:r>
            <w:r w:rsidRPr="00EF3587">
              <w:rPr>
                <w:lang w:val="en-GB"/>
              </w:rPr>
              <w:t>WRITE_HX711_CONVERSION</w:t>
            </w:r>
          </w:p>
          <w:p w:rsidR="005C674E" w:rsidRDefault="005C674E" w:rsidP="00FF0156">
            <w:pPr>
              <w:rPr>
                <w:lang w:val="en-GB"/>
              </w:rPr>
            </w:pPr>
            <w:r>
              <w:rPr>
                <w:lang w:val="en-GB"/>
              </w:rPr>
              <w:t xml:space="preserve">0x03 = CH_A_GAIN128, </w:t>
            </w:r>
            <w:r w:rsidRPr="00F24B68">
              <w:rPr>
                <w:lang w:val="en-GB"/>
              </w:rPr>
              <w:t>CH_B_GAIN32</w:t>
            </w:r>
          </w:p>
          <w:p w:rsidR="005C674E" w:rsidRDefault="005C674E" w:rsidP="00FF0156">
            <w:pPr>
              <w:rPr>
                <w:lang w:val="en-GB"/>
              </w:rPr>
            </w:pPr>
            <w:r>
              <w:rPr>
                <w:lang w:val="en-GB"/>
              </w:rPr>
              <w:t>CH_A_GAIN128: 99257/0x0183b9</w:t>
            </w:r>
          </w:p>
          <w:p w:rsidR="005C674E" w:rsidRPr="00A1138E" w:rsidRDefault="005C674E" w:rsidP="00FF0156">
            <w:pPr>
              <w:rPr>
                <w:lang w:val="en-GB"/>
              </w:rPr>
            </w:pPr>
            <w:r w:rsidRPr="00F24B68">
              <w:rPr>
                <w:lang w:val="en-GB"/>
              </w:rPr>
              <w:t>CH_B_GAIN32</w:t>
            </w:r>
            <w:r w:rsidRPr="005C674E">
              <w:rPr>
                <w:lang w:val="en-GB"/>
              </w:rPr>
              <w:t>: 22737/0x0058d1</w:t>
            </w:r>
          </w:p>
        </w:tc>
      </w:tr>
    </w:tbl>
    <w:p w:rsidR="005C674E" w:rsidRDefault="005C674E" w:rsidP="006D4E91">
      <w:pPr>
        <w:rPr>
          <w:lang w:val="en-GB"/>
        </w:rPr>
      </w:pPr>
    </w:p>
    <w:p w:rsidR="005C674E" w:rsidRDefault="005C674E" w:rsidP="006D4E91">
      <w:pPr>
        <w:rPr>
          <w:lang w:val="en-GB"/>
        </w:rPr>
      </w:pPr>
    </w:p>
    <w:p w:rsidR="005C674E" w:rsidRPr="005C674E" w:rsidRDefault="005C674E" w:rsidP="006D4E91">
      <w:pPr>
        <w:rPr>
          <w:b/>
          <w:lang w:val="en-GB"/>
        </w:rPr>
      </w:pPr>
      <w:r w:rsidRPr="005C674E">
        <w:rPr>
          <w:b/>
          <w:lang w:val="en-GB"/>
        </w:rPr>
        <w:t>Voorbeeld 3:</w:t>
      </w:r>
    </w:p>
    <w:tbl>
      <w:tblPr>
        <w:tblStyle w:val="Tabelraster"/>
        <w:tblW w:w="10485" w:type="dxa"/>
        <w:tblLook w:val="04A0" w:firstRow="1" w:lastRow="0" w:firstColumn="1" w:lastColumn="0" w:noHBand="0" w:noVBand="1"/>
      </w:tblPr>
      <w:tblGrid>
        <w:gridCol w:w="1268"/>
        <w:gridCol w:w="2970"/>
        <w:gridCol w:w="6247"/>
      </w:tblGrid>
      <w:tr w:rsidR="005C674E" w:rsidTr="00854B4D">
        <w:tc>
          <w:tcPr>
            <w:tcW w:w="1268" w:type="dxa"/>
          </w:tcPr>
          <w:p w:rsidR="005C674E" w:rsidRPr="00B67BDB" w:rsidRDefault="005C674E" w:rsidP="00FF0156">
            <w:pPr>
              <w:rPr>
                <w:b/>
              </w:rPr>
            </w:pPr>
          </w:p>
        </w:tc>
        <w:tc>
          <w:tcPr>
            <w:tcW w:w="1791" w:type="dxa"/>
          </w:tcPr>
          <w:p w:rsidR="005C674E" w:rsidRPr="00B67BDB" w:rsidRDefault="005C674E" w:rsidP="00FF0156">
            <w:pPr>
              <w:rPr>
                <w:b/>
              </w:rPr>
            </w:pPr>
            <w:r w:rsidRPr="00B67BDB">
              <w:rPr>
                <w:b/>
              </w:rPr>
              <w:t>Hex bericht</w:t>
            </w:r>
          </w:p>
        </w:tc>
        <w:tc>
          <w:tcPr>
            <w:tcW w:w="7426" w:type="dxa"/>
          </w:tcPr>
          <w:p w:rsidR="005C674E" w:rsidRPr="00B67BDB" w:rsidRDefault="005C674E" w:rsidP="00FF0156">
            <w:pPr>
              <w:rPr>
                <w:b/>
              </w:rPr>
            </w:pPr>
            <w:r w:rsidRPr="00B67BDB">
              <w:rPr>
                <w:b/>
              </w:rPr>
              <w:t>Inhoud</w:t>
            </w:r>
          </w:p>
        </w:tc>
      </w:tr>
      <w:tr w:rsidR="00854B4D" w:rsidRPr="007344D4" w:rsidTr="00854B4D">
        <w:tc>
          <w:tcPr>
            <w:tcW w:w="1268" w:type="dxa"/>
          </w:tcPr>
          <w:p w:rsidR="00854B4D" w:rsidRPr="00B67BDB" w:rsidRDefault="00854B4D" w:rsidP="00854B4D">
            <w:pPr>
              <w:rPr>
                <w:b/>
              </w:rPr>
            </w:pPr>
            <w:r w:rsidRPr="00B67BDB">
              <w:rPr>
                <w:b/>
              </w:rPr>
              <w:lastRenderedPageBreak/>
              <w:t>Opdracht</w:t>
            </w:r>
          </w:p>
        </w:tc>
        <w:tc>
          <w:tcPr>
            <w:tcW w:w="1791" w:type="dxa"/>
          </w:tcPr>
          <w:p w:rsidR="00854B4D" w:rsidRDefault="00854B4D" w:rsidP="00854B4D">
            <w:r>
              <w:t>0x</w:t>
            </w:r>
            <w:r w:rsidRPr="005C674E">
              <w:t>8A010A</w:t>
            </w:r>
          </w:p>
        </w:tc>
        <w:tc>
          <w:tcPr>
            <w:tcW w:w="7426" w:type="dxa"/>
          </w:tcPr>
          <w:p w:rsidR="00854B4D" w:rsidRPr="00A1138E" w:rsidRDefault="00854B4D" w:rsidP="00854B4D">
            <w:pPr>
              <w:rPr>
                <w:lang w:val="en-GB"/>
              </w:rPr>
            </w:pPr>
            <w:r w:rsidRPr="00EF3587">
              <w:rPr>
                <w:lang w:val="en-GB"/>
              </w:rPr>
              <w:t>WRITE_HX711_CONVERSION</w:t>
            </w:r>
            <w:r>
              <w:rPr>
                <w:lang w:val="en-GB"/>
              </w:rPr>
              <w:t xml:space="preserve">, CH_A_GAIN128, </w:t>
            </w:r>
            <w:r w:rsidRPr="00F24B68">
              <w:rPr>
                <w:lang w:val="en-GB"/>
              </w:rPr>
              <w:t>CH_B_GAIN32</w:t>
            </w:r>
            <w:r>
              <w:rPr>
                <w:lang w:val="en-GB"/>
              </w:rPr>
              <w:t xml:space="preserve">, </w:t>
            </w:r>
            <w:r w:rsidRPr="008B7E31">
              <w:rPr>
                <w:lang w:val="en-GB"/>
              </w:rPr>
              <w:t>CH_A_GAIN64</w:t>
            </w:r>
            <w:r w:rsidRPr="008B7E31">
              <w:rPr>
                <w:lang w:val="en-GB"/>
              </w:rPr>
              <w:tab/>
              <w:t xml:space="preserve">, </w:t>
            </w:r>
            <w:r>
              <w:rPr>
                <w:lang w:val="en-GB"/>
              </w:rPr>
              <w:t>10 samples</w:t>
            </w:r>
          </w:p>
        </w:tc>
      </w:tr>
      <w:tr w:rsidR="00854B4D" w:rsidRPr="00BC1CDA" w:rsidTr="00854B4D">
        <w:trPr>
          <w:trHeight w:val="274"/>
        </w:trPr>
        <w:tc>
          <w:tcPr>
            <w:tcW w:w="1268" w:type="dxa"/>
          </w:tcPr>
          <w:p w:rsidR="00854B4D" w:rsidRPr="00B67BDB" w:rsidRDefault="00854B4D" w:rsidP="00854B4D">
            <w:pPr>
              <w:rPr>
                <w:b/>
              </w:rPr>
            </w:pPr>
            <w:r>
              <w:rPr>
                <w:b/>
              </w:rPr>
              <w:t>Antwoord1</w:t>
            </w:r>
          </w:p>
        </w:tc>
        <w:tc>
          <w:tcPr>
            <w:tcW w:w="1791" w:type="dxa"/>
          </w:tcPr>
          <w:p w:rsidR="00854B4D" w:rsidRDefault="00854B4D" w:rsidP="00854B4D">
            <w:r>
              <w:t>0x008A00000000</w:t>
            </w:r>
          </w:p>
        </w:tc>
        <w:tc>
          <w:tcPr>
            <w:tcW w:w="7426" w:type="dxa"/>
          </w:tcPr>
          <w:p w:rsidR="00854B4D" w:rsidRPr="00BC1CDA" w:rsidRDefault="00854B4D" w:rsidP="00854B4D">
            <w:r w:rsidRPr="00EF3587">
              <w:rPr>
                <w:lang w:val="en-GB"/>
              </w:rPr>
              <w:t>WRITE_HX711_CONVERSION</w:t>
            </w:r>
            <w:r>
              <w:rPr>
                <w:lang w:val="en-GB"/>
              </w:rPr>
              <w:t xml:space="preserve">, NRF_SUCCESS. </w:t>
            </w:r>
            <w:r w:rsidRPr="008B7E31">
              <w:t>Wordt niet terug gestuurd bij een opdracht vanuit de LoRaWAN interface als de error code gelijk is aan NRF_SUCCESS.</w:t>
            </w:r>
          </w:p>
        </w:tc>
      </w:tr>
      <w:tr w:rsidR="00854B4D" w:rsidRPr="00A1138E" w:rsidTr="00854B4D">
        <w:trPr>
          <w:trHeight w:val="274"/>
        </w:trPr>
        <w:tc>
          <w:tcPr>
            <w:tcW w:w="1268" w:type="dxa"/>
          </w:tcPr>
          <w:p w:rsidR="00854B4D" w:rsidRPr="00B67BDB" w:rsidRDefault="00854B4D" w:rsidP="00854B4D">
            <w:pPr>
              <w:rPr>
                <w:b/>
              </w:rPr>
            </w:pPr>
            <w:r w:rsidRPr="00B67BDB">
              <w:rPr>
                <w:b/>
              </w:rPr>
              <w:t>Antwoord</w:t>
            </w:r>
            <w:r>
              <w:rPr>
                <w:b/>
              </w:rPr>
              <w:t>2</w:t>
            </w:r>
          </w:p>
        </w:tc>
        <w:tc>
          <w:tcPr>
            <w:tcW w:w="1791" w:type="dxa"/>
          </w:tcPr>
          <w:p w:rsidR="00854B4D" w:rsidRDefault="00C869D1" w:rsidP="00854B4D">
            <w:r>
              <w:t>0x</w:t>
            </w:r>
            <w:r w:rsidR="00854B4D" w:rsidRPr="00854B4D">
              <w:t>8A070183A700564100C1FE</w:t>
            </w:r>
          </w:p>
        </w:tc>
        <w:tc>
          <w:tcPr>
            <w:tcW w:w="7426" w:type="dxa"/>
          </w:tcPr>
          <w:p w:rsidR="00854B4D" w:rsidRDefault="00854B4D" w:rsidP="00854B4D">
            <w:pPr>
              <w:rPr>
                <w:lang w:val="en-GB"/>
              </w:rPr>
            </w:pPr>
            <w:r>
              <w:rPr>
                <w:lang w:val="en-GB"/>
              </w:rPr>
              <w:t xml:space="preserve">0x8A = </w:t>
            </w:r>
            <w:r w:rsidRPr="00EF3587">
              <w:rPr>
                <w:lang w:val="en-GB"/>
              </w:rPr>
              <w:t>WRITE_HX711_CONVERSION</w:t>
            </w:r>
          </w:p>
          <w:p w:rsidR="00854B4D" w:rsidRDefault="00854B4D" w:rsidP="00854B4D">
            <w:pPr>
              <w:rPr>
                <w:lang w:val="en-GB"/>
              </w:rPr>
            </w:pPr>
            <w:r>
              <w:rPr>
                <w:lang w:val="en-GB"/>
              </w:rPr>
              <w:t xml:space="preserve">0x03 = CH_A_GAIN128, </w:t>
            </w:r>
            <w:r w:rsidRPr="00F24B68">
              <w:rPr>
                <w:lang w:val="en-GB"/>
              </w:rPr>
              <w:t>CH_B_GAIN32</w:t>
            </w:r>
          </w:p>
          <w:p w:rsidR="00854B4D" w:rsidRDefault="00854B4D" w:rsidP="00854B4D">
            <w:pPr>
              <w:rPr>
                <w:lang w:val="en-GB"/>
              </w:rPr>
            </w:pPr>
            <w:r>
              <w:rPr>
                <w:lang w:val="en-GB"/>
              </w:rPr>
              <w:t>CH_A_GAIN128: 99257/0x0183b9</w:t>
            </w:r>
          </w:p>
          <w:p w:rsidR="00854B4D" w:rsidRDefault="00854B4D" w:rsidP="00854B4D">
            <w:pPr>
              <w:rPr>
                <w:lang w:val="en-GB"/>
              </w:rPr>
            </w:pPr>
            <w:r w:rsidRPr="00F24B68">
              <w:rPr>
                <w:lang w:val="en-GB"/>
              </w:rPr>
              <w:t>CH_B_GAIN32</w:t>
            </w:r>
            <w:r w:rsidRPr="005C674E">
              <w:rPr>
                <w:lang w:val="en-GB"/>
              </w:rPr>
              <w:t>: 22737/0x0058d1</w:t>
            </w:r>
          </w:p>
          <w:p w:rsidR="00854B4D" w:rsidRPr="00A1138E" w:rsidRDefault="00854B4D" w:rsidP="00854B4D">
            <w:pPr>
              <w:rPr>
                <w:lang w:val="en-GB"/>
              </w:rPr>
            </w:pPr>
            <w:r>
              <w:t>CH_A_GAIN64</w:t>
            </w:r>
            <w:r>
              <w:tab/>
              <w:t xml:space="preserve">: </w:t>
            </w:r>
            <w:r w:rsidRPr="00854B4D">
              <w:t>49662/0x00c1fe</w:t>
            </w:r>
          </w:p>
        </w:tc>
      </w:tr>
    </w:tbl>
    <w:p w:rsidR="005C674E" w:rsidRDefault="005C674E" w:rsidP="006D4E91">
      <w:pPr>
        <w:rPr>
          <w:lang w:val="en-GB"/>
        </w:rPr>
      </w:pPr>
    </w:p>
    <w:p w:rsidR="005C674E" w:rsidRDefault="005C674E" w:rsidP="006D4E91">
      <w:pPr>
        <w:rPr>
          <w:lang w:val="en-GB"/>
        </w:rPr>
      </w:pPr>
    </w:p>
    <w:p w:rsidR="00854B4D" w:rsidRDefault="00854B4D">
      <w:pPr>
        <w:rPr>
          <w:rFonts w:ascii="Arial" w:hAnsi="Arial" w:cs="Times New Roman"/>
          <w:b/>
          <w:bCs/>
          <w:szCs w:val="26"/>
          <w:lang w:val="en-GB"/>
        </w:rPr>
      </w:pPr>
    </w:p>
    <w:p w:rsidR="006D4E91" w:rsidRDefault="006D4E91" w:rsidP="00C91119">
      <w:pPr>
        <w:pStyle w:val="Kop3"/>
        <w:rPr>
          <w:lang w:val="en-GB"/>
        </w:rPr>
      </w:pPr>
      <w:bookmarkStart w:id="43" w:name="_Toc23779711"/>
      <w:r>
        <w:rPr>
          <w:lang w:val="en-GB"/>
        </w:rPr>
        <w:t>20d/</w:t>
      </w:r>
      <w:r w:rsidR="00EF3587">
        <w:rPr>
          <w:lang w:val="en-GB"/>
        </w:rPr>
        <w:t xml:space="preserve">0x14 - </w:t>
      </w:r>
      <w:r w:rsidRPr="006D4E91">
        <w:rPr>
          <w:lang w:val="en-GB"/>
        </w:rPr>
        <w:t>READ_LORAWAN_STATE</w:t>
      </w:r>
      <w:bookmarkEnd w:id="43"/>
      <w:r w:rsidRPr="006D4E91">
        <w:rPr>
          <w:lang w:val="en-GB"/>
        </w:rPr>
        <w:tab/>
      </w:r>
    </w:p>
    <w:p w:rsidR="006D4E91" w:rsidRDefault="002A188B" w:rsidP="006D4E91">
      <w:pPr>
        <w:rPr>
          <w:lang w:val="en-GB"/>
        </w:rPr>
      </w:pPr>
      <w:r>
        <w:rPr>
          <w:lang w:val="en-GB"/>
        </w:rPr>
        <w:t>Lees de LoRaWAN status:</w:t>
      </w:r>
      <w:r w:rsidR="006D4E91" w:rsidRPr="006D4E91">
        <w:rPr>
          <w:lang w:val="en-GB"/>
        </w:rPr>
        <w:t xml:space="preserve"> aan/uit, joined, duty-cycle, Adaptive Data Rate, correcte sleutels</w:t>
      </w:r>
      <w:r>
        <w:rPr>
          <w:lang w:val="en-GB"/>
        </w:rPr>
        <w:t>.</w:t>
      </w:r>
    </w:p>
    <w:p w:rsidR="002A188B" w:rsidRDefault="002A188B" w:rsidP="002A188B">
      <w:pPr>
        <w:rPr>
          <w:lang w:val="en-GB"/>
        </w:rPr>
      </w:pPr>
    </w:p>
    <w:tbl>
      <w:tblPr>
        <w:tblStyle w:val="Tabelraster"/>
        <w:tblW w:w="0" w:type="auto"/>
        <w:tblLook w:val="04A0" w:firstRow="1" w:lastRow="0" w:firstColumn="1" w:lastColumn="0" w:noHBand="0" w:noVBand="1"/>
      </w:tblPr>
      <w:tblGrid>
        <w:gridCol w:w="2719"/>
        <w:gridCol w:w="1529"/>
        <w:gridCol w:w="1134"/>
        <w:gridCol w:w="4246"/>
      </w:tblGrid>
      <w:tr w:rsidR="002A188B" w:rsidTr="00D67C95">
        <w:tc>
          <w:tcPr>
            <w:tcW w:w="2719" w:type="dxa"/>
          </w:tcPr>
          <w:p w:rsidR="002A188B" w:rsidRPr="00B67BDB" w:rsidRDefault="002A188B" w:rsidP="00D67C95">
            <w:pPr>
              <w:rPr>
                <w:b/>
              </w:rPr>
            </w:pPr>
            <w:r w:rsidRPr="00B67BDB">
              <w:rPr>
                <w:b/>
              </w:rPr>
              <w:t>Veld</w:t>
            </w:r>
          </w:p>
        </w:tc>
        <w:tc>
          <w:tcPr>
            <w:tcW w:w="1529" w:type="dxa"/>
          </w:tcPr>
          <w:p w:rsidR="002A188B" w:rsidRPr="00B67BDB" w:rsidRDefault="002A188B" w:rsidP="00D67C95">
            <w:pPr>
              <w:rPr>
                <w:b/>
              </w:rPr>
            </w:pPr>
            <w:r>
              <w:rPr>
                <w:b/>
              </w:rPr>
              <w:t>Grote</w:t>
            </w:r>
          </w:p>
        </w:tc>
        <w:tc>
          <w:tcPr>
            <w:tcW w:w="1134" w:type="dxa"/>
          </w:tcPr>
          <w:p w:rsidR="002A188B" w:rsidRPr="00B67BDB" w:rsidRDefault="002A188B" w:rsidP="00D67C95">
            <w:pPr>
              <w:rPr>
                <w:b/>
              </w:rPr>
            </w:pPr>
            <w:r w:rsidRPr="00B67BDB">
              <w:rPr>
                <w:b/>
              </w:rPr>
              <w:t>Waarde</w:t>
            </w:r>
          </w:p>
        </w:tc>
        <w:tc>
          <w:tcPr>
            <w:tcW w:w="4246" w:type="dxa"/>
          </w:tcPr>
          <w:p w:rsidR="002A188B" w:rsidRPr="00B67BDB" w:rsidRDefault="002A188B" w:rsidP="00D67C95">
            <w:pPr>
              <w:rPr>
                <w:b/>
              </w:rPr>
            </w:pPr>
            <w:r w:rsidRPr="00B67BDB">
              <w:rPr>
                <w:b/>
              </w:rPr>
              <w:t>Omschrijving</w:t>
            </w:r>
          </w:p>
        </w:tc>
      </w:tr>
      <w:tr w:rsidR="002A188B" w:rsidRPr="00E601C0" w:rsidTr="00D67C95">
        <w:tc>
          <w:tcPr>
            <w:tcW w:w="2719" w:type="dxa"/>
          </w:tcPr>
          <w:p w:rsidR="002A188B" w:rsidRDefault="002A188B" w:rsidP="00D67C95">
            <w:r w:rsidRPr="006D4E91">
              <w:rPr>
                <w:lang w:val="en-GB"/>
              </w:rPr>
              <w:t>READ_LORAWAN_STATE</w:t>
            </w:r>
          </w:p>
        </w:tc>
        <w:tc>
          <w:tcPr>
            <w:tcW w:w="1529" w:type="dxa"/>
          </w:tcPr>
          <w:p w:rsidR="002A188B" w:rsidRDefault="002A188B" w:rsidP="00D67C95">
            <w:r>
              <w:t>Uint8_t</w:t>
            </w:r>
          </w:p>
        </w:tc>
        <w:tc>
          <w:tcPr>
            <w:tcW w:w="1134" w:type="dxa"/>
          </w:tcPr>
          <w:p w:rsidR="002A188B" w:rsidRDefault="002A188B" w:rsidP="00D67C95">
            <w:r>
              <w:t>0x14</w:t>
            </w:r>
          </w:p>
        </w:tc>
        <w:tc>
          <w:tcPr>
            <w:tcW w:w="4246" w:type="dxa"/>
          </w:tcPr>
          <w:p w:rsidR="002A188B" w:rsidRPr="00E601C0" w:rsidRDefault="002A188B" w:rsidP="00D67C95">
            <w:r w:rsidRPr="006D4E91">
              <w:rPr>
                <w:lang w:val="en-GB"/>
              </w:rPr>
              <w:t>READ_LORAWAN_STATE</w:t>
            </w:r>
            <w:r w:rsidRPr="00E601C0">
              <w:t xml:space="preserve"> opdracht ID</w:t>
            </w:r>
          </w:p>
        </w:tc>
      </w:tr>
      <w:tr w:rsidR="002A188B" w:rsidRPr="00E601C0" w:rsidTr="00D67C95">
        <w:tc>
          <w:tcPr>
            <w:tcW w:w="2719" w:type="dxa"/>
          </w:tcPr>
          <w:p w:rsidR="002A188B" w:rsidRPr="006D4E91" w:rsidRDefault="002A188B" w:rsidP="00D67C95">
            <w:pPr>
              <w:rPr>
                <w:lang w:val="en-GB"/>
              </w:rPr>
            </w:pPr>
            <w:r>
              <w:rPr>
                <w:lang w:val="en-GB"/>
              </w:rPr>
              <w:t>Status</w:t>
            </w:r>
          </w:p>
        </w:tc>
        <w:tc>
          <w:tcPr>
            <w:tcW w:w="1529" w:type="dxa"/>
          </w:tcPr>
          <w:p w:rsidR="002A188B" w:rsidRDefault="002A188B" w:rsidP="00D67C95">
            <w:r>
              <w:t>Uint8_t</w:t>
            </w:r>
          </w:p>
        </w:tc>
        <w:tc>
          <w:tcPr>
            <w:tcW w:w="1134" w:type="dxa"/>
          </w:tcPr>
          <w:p w:rsidR="002A188B" w:rsidRDefault="002A188B" w:rsidP="00D67C95">
            <w:r>
              <w:t>-</w:t>
            </w:r>
          </w:p>
        </w:tc>
        <w:tc>
          <w:tcPr>
            <w:tcW w:w="4246" w:type="dxa"/>
          </w:tcPr>
          <w:p w:rsidR="002A188B" w:rsidRPr="002A188B" w:rsidRDefault="002A188B" w:rsidP="00D67C95">
            <w:r w:rsidRPr="002A188B">
              <w:t>Zie onderstaande status table voor bit waardes.</w:t>
            </w:r>
          </w:p>
        </w:tc>
      </w:tr>
    </w:tbl>
    <w:p w:rsidR="002A188B" w:rsidRDefault="002A188B" w:rsidP="002A188B"/>
    <w:p w:rsidR="002A188B" w:rsidRDefault="002A188B" w:rsidP="002A188B"/>
    <w:tbl>
      <w:tblPr>
        <w:tblStyle w:val="Tabelraster"/>
        <w:tblW w:w="0" w:type="auto"/>
        <w:tblLook w:val="04A0" w:firstRow="1" w:lastRow="0" w:firstColumn="1" w:lastColumn="0" w:noHBand="0" w:noVBand="1"/>
      </w:tblPr>
      <w:tblGrid>
        <w:gridCol w:w="986"/>
        <w:gridCol w:w="2128"/>
        <w:gridCol w:w="6514"/>
      </w:tblGrid>
      <w:tr w:rsidR="002A188B" w:rsidTr="002A188B">
        <w:tc>
          <w:tcPr>
            <w:tcW w:w="986" w:type="dxa"/>
          </w:tcPr>
          <w:p w:rsidR="002A188B" w:rsidRPr="002A188B" w:rsidRDefault="002A188B" w:rsidP="002A188B">
            <w:pPr>
              <w:rPr>
                <w:b/>
              </w:rPr>
            </w:pPr>
            <w:r w:rsidRPr="002A188B">
              <w:rPr>
                <w:b/>
              </w:rPr>
              <w:t>Bit</w:t>
            </w:r>
          </w:p>
        </w:tc>
        <w:tc>
          <w:tcPr>
            <w:tcW w:w="2128" w:type="dxa"/>
          </w:tcPr>
          <w:p w:rsidR="002A188B" w:rsidRPr="002A188B" w:rsidRDefault="002A188B" w:rsidP="002A188B">
            <w:pPr>
              <w:rPr>
                <w:b/>
              </w:rPr>
            </w:pPr>
            <w:r w:rsidRPr="002A188B">
              <w:rPr>
                <w:b/>
              </w:rPr>
              <w:t>Functie</w:t>
            </w:r>
          </w:p>
        </w:tc>
        <w:tc>
          <w:tcPr>
            <w:tcW w:w="6514" w:type="dxa"/>
          </w:tcPr>
          <w:p w:rsidR="002A188B" w:rsidRPr="002A188B" w:rsidRDefault="002A188B" w:rsidP="002A188B">
            <w:pPr>
              <w:rPr>
                <w:b/>
              </w:rPr>
            </w:pPr>
            <w:r w:rsidRPr="002A188B">
              <w:rPr>
                <w:b/>
              </w:rPr>
              <w:t>Bit waarde</w:t>
            </w:r>
          </w:p>
        </w:tc>
      </w:tr>
      <w:tr w:rsidR="002A188B" w:rsidTr="002A188B">
        <w:tc>
          <w:tcPr>
            <w:tcW w:w="986" w:type="dxa"/>
          </w:tcPr>
          <w:p w:rsidR="002A188B" w:rsidRDefault="002A188B" w:rsidP="002A188B">
            <w:r>
              <w:t>0</w:t>
            </w:r>
          </w:p>
        </w:tc>
        <w:tc>
          <w:tcPr>
            <w:tcW w:w="2128" w:type="dxa"/>
          </w:tcPr>
          <w:p w:rsidR="002A188B" w:rsidRDefault="002A188B" w:rsidP="002A188B">
            <w:r>
              <w:t>Aan/uit</w:t>
            </w:r>
          </w:p>
        </w:tc>
        <w:tc>
          <w:tcPr>
            <w:tcW w:w="6514" w:type="dxa"/>
          </w:tcPr>
          <w:p w:rsidR="002A188B" w:rsidRDefault="002A188B" w:rsidP="002A188B">
            <w:r>
              <w:t>0=LoRaWAN uit, 1=LoRaWAN aan</w:t>
            </w:r>
          </w:p>
        </w:tc>
      </w:tr>
      <w:tr w:rsidR="002A188B" w:rsidTr="002A188B">
        <w:tc>
          <w:tcPr>
            <w:tcW w:w="986" w:type="dxa"/>
          </w:tcPr>
          <w:p w:rsidR="002A188B" w:rsidRDefault="002A188B" w:rsidP="002A188B">
            <w:r>
              <w:t>1</w:t>
            </w:r>
          </w:p>
        </w:tc>
        <w:tc>
          <w:tcPr>
            <w:tcW w:w="2128" w:type="dxa"/>
          </w:tcPr>
          <w:p w:rsidR="002A188B" w:rsidRDefault="002A188B" w:rsidP="002A188B">
            <w:r>
              <w:t>Joined</w:t>
            </w:r>
          </w:p>
        </w:tc>
        <w:tc>
          <w:tcPr>
            <w:tcW w:w="6514" w:type="dxa"/>
          </w:tcPr>
          <w:p w:rsidR="002A188B" w:rsidRDefault="002A188B" w:rsidP="002A188B">
            <w:r>
              <w:t>0=Nog niet gejoined, 1=netwerk gejoined</w:t>
            </w:r>
          </w:p>
        </w:tc>
      </w:tr>
      <w:tr w:rsidR="002A188B" w:rsidTr="002A188B">
        <w:tc>
          <w:tcPr>
            <w:tcW w:w="986" w:type="dxa"/>
          </w:tcPr>
          <w:p w:rsidR="002A188B" w:rsidRDefault="002A188B" w:rsidP="002A188B">
            <w:r>
              <w:t>2</w:t>
            </w:r>
          </w:p>
        </w:tc>
        <w:tc>
          <w:tcPr>
            <w:tcW w:w="2128" w:type="dxa"/>
          </w:tcPr>
          <w:p w:rsidR="002A188B" w:rsidRDefault="002A188B" w:rsidP="002A188B">
            <w:r>
              <w:t>Duty-cycle restrictie</w:t>
            </w:r>
          </w:p>
        </w:tc>
        <w:tc>
          <w:tcPr>
            <w:tcW w:w="6514" w:type="dxa"/>
          </w:tcPr>
          <w:p w:rsidR="002A188B" w:rsidRDefault="002A188B" w:rsidP="002A188B">
            <w:r>
              <w:t>0=Duty cycle limitatie uit, 1= DutyCycle limitatie aan</w:t>
            </w:r>
          </w:p>
        </w:tc>
      </w:tr>
      <w:tr w:rsidR="002A188B" w:rsidTr="002A188B">
        <w:tc>
          <w:tcPr>
            <w:tcW w:w="986" w:type="dxa"/>
          </w:tcPr>
          <w:p w:rsidR="002A188B" w:rsidRDefault="002A188B" w:rsidP="002A188B">
            <w:r>
              <w:t>3</w:t>
            </w:r>
          </w:p>
        </w:tc>
        <w:tc>
          <w:tcPr>
            <w:tcW w:w="2128" w:type="dxa"/>
          </w:tcPr>
          <w:p w:rsidR="002A188B" w:rsidRDefault="002A188B" w:rsidP="002A188B">
            <w:r>
              <w:t>Adaptive Datarate</w:t>
            </w:r>
          </w:p>
        </w:tc>
        <w:tc>
          <w:tcPr>
            <w:tcW w:w="6514" w:type="dxa"/>
          </w:tcPr>
          <w:p w:rsidR="002A188B" w:rsidRDefault="002A188B" w:rsidP="002A188B">
            <w:r>
              <w:t>0=ADR uit, 1= ADR aan.</w:t>
            </w:r>
          </w:p>
        </w:tc>
      </w:tr>
      <w:tr w:rsidR="002A188B" w:rsidTr="002A188B">
        <w:tc>
          <w:tcPr>
            <w:tcW w:w="986" w:type="dxa"/>
          </w:tcPr>
          <w:p w:rsidR="002A188B" w:rsidRDefault="002A188B" w:rsidP="002A188B">
            <w:r>
              <w:t>4</w:t>
            </w:r>
          </w:p>
        </w:tc>
        <w:tc>
          <w:tcPr>
            <w:tcW w:w="2128" w:type="dxa"/>
          </w:tcPr>
          <w:p w:rsidR="002A188B" w:rsidRDefault="002A188B" w:rsidP="002A188B">
            <w:r>
              <w:t>Sleutels correct</w:t>
            </w:r>
          </w:p>
        </w:tc>
        <w:tc>
          <w:tcPr>
            <w:tcW w:w="6514" w:type="dxa"/>
          </w:tcPr>
          <w:p w:rsidR="002A188B" w:rsidRDefault="002A188B" w:rsidP="002A188B">
            <w:r>
              <w:t>0=Incorrecte sleutels, 1=Correcte sleutels,</w:t>
            </w:r>
          </w:p>
        </w:tc>
      </w:tr>
      <w:tr w:rsidR="002A188B" w:rsidTr="002A188B">
        <w:tc>
          <w:tcPr>
            <w:tcW w:w="986" w:type="dxa"/>
          </w:tcPr>
          <w:p w:rsidR="002A188B" w:rsidRDefault="002A188B" w:rsidP="002A188B">
            <w:r>
              <w:t>5:7</w:t>
            </w:r>
          </w:p>
        </w:tc>
        <w:tc>
          <w:tcPr>
            <w:tcW w:w="2128" w:type="dxa"/>
          </w:tcPr>
          <w:p w:rsidR="002A188B" w:rsidRDefault="002A188B" w:rsidP="002A188B">
            <w:r>
              <w:t>Ongebruikt</w:t>
            </w:r>
          </w:p>
        </w:tc>
        <w:tc>
          <w:tcPr>
            <w:tcW w:w="6514" w:type="dxa"/>
          </w:tcPr>
          <w:p w:rsidR="002A188B" w:rsidRDefault="002A188B" w:rsidP="002A188B">
            <w:r>
              <w:t>Altijd 0</w:t>
            </w:r>
          </w:p>
        </w:tc>
      </w:tr>
    </w:tbl>
    <w:p w:rsidR="002A188B" w:rsidRDefault="002A188B" w:rsidP="002A188B"/>
    <w:p w:rsidR="00C91119" w:rsidRDefault="00C91119" w:rsidP="002A188B"/>
    <w:p w:rsidR="00C91119" w:rsidRPr="00E601C0" w:rsidRDefault="00C91119" w:rsidP="002A188B"/>
    <w:p w:rsidR="002A188B" w:rsidRDefault="002A188B" w:rsidP="002A188B">
      <w:r>
        <w:t>Voorbeeld:</w:t>
      </w:r>
    </w:p>
    <w:tbl>
      <w:tblPr>
        <w:tblStyle w:val="Tabelraster"/>
        <w:tblW w:w="10485" w:type="dxa"/>
        <w:tblLook w:val="04A0" w:firstRow="1" w:lastRow="0" w:firstColumn="1" w:lastColumn="0" w:noHBand="0" w:noVBand="1"/>
      </w:tblPr>
      <w:tblGrid>
        <w:gridCol w:w="1199"/>
        <w:gridCol w:w="1631"/>
        <w:gridCol w:w="7655"/>
      </w:tblGrid>
      <w:tr w:rsidR="002A188B" w:rsidTr="002A188B">
        <w:tc>
          <w:tcPr>
            <w:tcW w:w="1199" w:type="dxa"/>
          </w:tcPr>
          <w:p w:rsidR="002A188B" w:rsidRPr="00B67BDB" w:rsidRDefault="002A188B" w:rsidP="00D67C95">
            <w:pPr>
              <w:rPr>
                <w:b/>
              </w:rPr>
            </w:pPr>
          </w:p>
        </w:tc>
        <w:tc>
          <w:tcPr>
            <w:tcW w:w="1631" w:type="dxa"/>
          </w:tcPr>
          <w:p w:rsidR="002A188B" w:rsidRPr="00B67BDB" w:rsidRDefault="002A188B" w:rsidP="00D67C95">
            <w:pPr>
              <w:rPr>
                <w:b/>
              </w:rPr>
            </w:pPr>
            <w:r w:rsidRPr="00B67BDB">
              <w:rPr>
                <w:b/>
              </w:rPr>
              <w:t>Hex bericht</w:t>
            </w:r>
          </w:p>
        </w:tc>
        <w:tc>
          <w:tcPr>
            <w:tcW w:w="7655" w:type="dxa"/>
          </w:tcPr>
          <w:p w:rsidR="002A188B" w:rsidRPr="00B67BDB" w:rsidRDefault="002A188B" w:rsidP="00D67C95">
            <w:pPr>
              <w:rPr>
                <w:b/>
              </w:rPr>
            </w:pPr>
            <w:r w:rsidRPr="00B67BDB">
              <w:rPr>
                <w:b/>
              </w:rPr>
              <w:t>Inhoud</w:t>
            </w:r>
          </w:p>
        </w:tc>
      </w:tr>
      <w:tr w:rsidR="002A188B" w:rsidTr="002A188B">
        <w:tc>
          <w:tcPr>
            <w:tcW w:w="1199" w:type="dxa"/>
          </w:tcPr>
          <w:p w:rsidR="002A188B" w:rsidRPr="00B67BDB" w:rsidRDefault="002A188B" w:rsidP="00D67C95">
            <w:pPr>
              <w:rPr>
                <w:b/>
              </w:rPr>
            </w:pPr>
            <w:r w:rsidRPr="00B67BDB">
              <w:rPr>
                <w:b/>
              </w:rPr>
              <w:t>Opdracht</w:t>
            </w:r>
          </w:p>
        </w:tc>
        <w:tc>
          <w:tcPr>
            <w:tcW w:w="1631" w:type="dxa"/>
          </w:tcPr>
          <w:p w:rsidR="002A188B" w:rsidRDefault="00C869D1" w:rsidP="00D67C95">
            <w:r>
              <w:t>0x</w:t>
            </w:r>
            <w:r w:rsidR="002A188B">
              <w:t>14</w:t>
            </w:r>
          </w:p>
        </w:tc>
        <w:tc>
          <w:tcPr>
            <w:tcW w:w="7655" w:type="dxa"/>
          </w:tcPr>
          <w:p w:rsidR="002A188B" w:rsidRDefault="002A188B" w:rsidP="00D67C95">
            <w:r w:rsidRPr="006D4E91">
              <w:rPr>
                <w:lang w:val="en-GB"/>
              </w:rPr>
              <w:t>READ_LORAWAN_STATE</w:t>
            </w:r>
          </w:p>
        </w:tc>
      </w:tr>
      <w:tr w:rsidR="002A188B" w:rsidRPr="002A188B" w:rsidTr="002A188B">
        <w:trPr>
          <w:trHeight w:val="274"/>
        </w:trPr>
        <w:tc>
          <w:tcPr>
            <w:tcW w:w="1199" w:type="dxa"/>
          </w:tcPr>
          <w:p w:rsidR="002A188B" w:rsidRPr="00B67BDB" w:rsidRDefault="002A188B" w:rsidP="00D67C95">
            <w:pPr>
              <w:rPr>
                <w:b/>
              </w:rPr>
            </w:pPr>
            <w:r w:rsidRPr="00B67BDB">
              <w:rPr>
                <w:b/>
              </w:rPr>
              <w:t>Antwoord</w:t>
            </w:r>
          </w:p>
        </w:tc>
        <w:tc>
          <w:tcPr>
            <w:tcW w:w="1631" w:type="dxa"/>
          </w:tcPr>
          <w:p w:rsidR="002A188B" w:rsidRDefault="00C869D1" w:rsidP="00D67C95">
            <w:r>
              <w:t>0x</w:t>
            </w:r>
            <w:r w:rsidR="002A188B">
              <w:t>141F</w:t>
            </w:r>
          </w:p>
        </w:tc>
        <w:tc>
          <w:tcPr>
            <w:tcW w:w="7655" w:type="dxa"/>
          </w:tcPr>
          <w:p w:rsidR="002A188B" w:rsidRPr="002A188B" w:rsidRDefault="002A188B" w:rsidP="002A188B">
            <w:r w:rsidRPr="002A188B">
              <w:t xml:space="preserve">0x1F = 0001 1111b: </w:t>
            </w:r>
            <w:r>
              <w:t>LoRaWAN aan, netwerk gejoined, DutyCycle limitatie aan, ADR aan, Correcte sleutels</w:t>
            </w:r>
          </w:p>
        </w:tc>
      </w:tr>
    </w:tbl>
    <w:p w:rsidR="002A188B" w:rsidRPr="002A188B" w:rsidRDefault="002A188B" w:rsidP="006D4E91"/>
    <w:tbl>
      <w:tblPr>
        <w:tblStyle w:val="Tabelraster"/>
        <w:tblW w:w="10485" w:type="dxa"/>
        <w:tblLook w:val="04A0" w:firstRow="1" w:lastRow="0" w:firstColumn="1" w:lastColumn="0" w:noHBand="0" w:noVBand="1"/>
      </w:tblPr>
      <w:tblGrid>
        <w:gridCol w:w="1199"/>
        <w:gridCol w:w="1631"/>
        <w:gridCol w:w="7655"/>
      </w:tblGrid>
      <w:tr w:rsidR="00F71622" w:rsidTr="00D24390">
        <w:tc>
          <w:tcPr>
            <w:tcW w:w="1199" w:type="dxa"/>
          </w:tcPr>
          <w:p w:rsidR="00F71622" w:rsidRPr="00B67BDB" w:rsidRDefault="00F71622" w:rsidP="00D24390">
            <w:pPr>
              <w:rPr>
                <w:b/>
              </w:rPr>
            </w:pPr>
          </w:p>
        </w:tc>
        <w:tc>
          <w:tcPr>
            <w:tcW w:w="1631" w:type="dxa"/>
          </w:tcPr>
          <w:p w:rsidR="00F71622" w:rsidRPr="00B67BDB" w:rsidRDefault="00F71622" w:rsidP="00D24390">
            <w:pPr>
              <w:rPr>
                <w:b/>
              </w:rPr>
            </w:pPr>
            <w:r w:rsidRPr="00B67BDB">
              <w:rPr>
                <w:b/>
              </w:rPr>
              <w:t>Hex bericht</w:t>
            </w:r>
          </w:p>
        </w:tc>
        <w:tc>
          <w:tcPr>
            <w:tcW w:w="7655" w:type="dxa"/>
          </w:tcPr>
          <w:p w:rsidR="00F71622" w:rsidRPr="00B67BDB" w:rsidRDefault="00F71622" w:rsidP="00D24390">
            <w:pPr>
              <w:rPr>
                <w:b/>
              </w:rPr>
            </w:pPr>
            <w:r w:rsidRPr="00B67BDB">
              <w:rPr>
                <w:b/>
              </w:rPr>
              <w:t>Inhoud</w:t>
            </w:r>
          </w:p>
        </w:tc>
      </w:tr>
      <w:tr w:rsidR="00F71622" w:rsidTr="00D24390">
        <w:tc>
          <w:tcPr>
            <w:tcW w:w="1199" w:type="dxa"/>
          </w:tcPr>
          <w:p w:rsidR="00F71622" w:rsidRPr="00B67BDB" w:rsidRDefault="00F71622" w:rsidP="00D24390">
            <w:pPr>
              <w:rPr>
                <w:b/>
              </w:rPr>
            </w:pPr>
            <w:r w:rsidRPr="00B67BDB">
              <w:rPr>
                <w:b/>
              </w:rPr>
              <w:t>Opdracht</w:t>
            </w:r>
          </w:p>
        </w:tc>
        <w:tc>
          <w:tcPr>
            <w:tcW w:w="1631" w:type="dxa"/>
          </w:tcPr>
          <w:p w:rsidR="00F71622" w:rsidRDefault="00C869D1" w:rsidP="00C869D1">
            <w:r>
              <w:t>0x</w:t>
            </w:r>
            <w:r w:rsidR="00F71622">
              <w:t>14</w:t>
            </w:r>
          </w:p>
        </w:tc>
        <w:tc>
          <w:tcPr>
            <w:tcW w:w="7655" w:type="dxa"/>
          </w:tcPr>
          <w:p w:rsidR="00F71622" w:rsidRDefault="00F71622" w:rsidP="00D24390">
            <w:r w:rsidRPr="006D4E91">
              <w:rPr>
                <w:lang w:val="en-GB"/>
              </w:rPr>
              <w:t>READ_LORAWAN_STATE</w:t>
            </w:r>
          </w:p>
        </w:tc>
      </w:tr>
      <w:tr w:rsidR="00F71622" w:rsidRPr="002A188B" w:rsidTr="00D24390">
        <w:trPr>
          <w:trHeight w:val="274"/>
        </w:trPr>
        <w:tc>
          <w:tcPr>
            <w:tcW w:w="1199" w:type="dxa"/>
          </w:tcPr>
          <w:p w:rsidR="00F71622" w:rsidRPr="00B67BDB" w:rsidRDefault="00F71622" w:rsidP="00D24390">
            <w:pPr>
              <w:rPr>
                <w:b/>
              </w:rPr>
            </w:pPr>
            <w:r w:rsidRPr="00B67BDB">
              <w:rPr>
                <w:b/>
              </w:rPr>
              <w:t>Antwoord</w:t>
            </w:r>
          </w:p>
        </w:tc>
        <w:tc>
          <w:tcPr>
            <w:tcW w:w="1631" w:type="dxa"/>
          </w:tcPr>
          <w:p w:rsidR="00F71622" w:rsidRDefault="00C869D1" w:rsidP="00D24390">
            <w:r>
              <w:t>0x</w:t>
            </w:r>
            <w:r w:rsidR="00F71622">
              <w:t>141B</w:t>
            </w:r>
          </w:p>
        </w:tc>
        <w:tc>
          <w:tcPr>
            <w:tcW w:w="7655" w:type="dxa"/>
          </w:tcPr>
          <w:p w:rsidR="00F71622" w:rsidRPr="002A188B" w:rsidRDefault="00F71622" w:rsidP="00F71622">
            <w:r>
              <w:t>0x1F = 0001 10</w:t>
            </w:r>
            <w:r w:rsidRPr="002A188B">
              <w:t xml:space="preserve">11b: </w:t>
            </w:r>
            <w:r>
              <w:t>LoRaWAN aan, netwerk gejoined, DutyCycle limitatie aan, ADR uit, Correcte sleutels</w:t>
            </w:r>
          </w:p>
        </w:tc>
      </w:tr>
    </w:tbl>
    <w:p w:rsidR="002A188B" w:rsidRDefault="002A188B" w:rsidP="006D4E91"/>
    <w:p w:rsidR="00C869D1" w:rsidRDefault="00C869D1" w:rsidP="006D4E91"/>
    <w:p w:rsidR="00C869D1" w:rsidRDefault="00C869D1" w:rsidP="006D4E91"/>
    <w:p w:rsidR="00C869D1" w:rsidRDefault="00C869D1" w:rsidP="00C869D1">
      <w:pPr>
        <w:pStyle w:val="Kop3"/>
        <w:rPr>
          <w:lang w:val="en-GB"/>
        </w:rPr>
      </w:pPr>
      <w:bookmarkStart w:id="44" w:name="_Toc23779712"/>
      <w:r>
        <w:rPr>
          <w:lang w:val="en-GB"/>
        </w:rPr>
        <w:t>145</w:t>
      </w:r>
      <w:r w:rsidRPr="00EF3587">
        <w:rPr>
          <w:lang w:val="en-GB"/>
        </w:rPr>
        <w:t>d/0x</w:t>
      </w:r>
      <w:r>
        <w:rPr>
          <w:lang w:val="en-GB"/>
        </w:rPr>
        <w:t>91</w:t>
      </w:r>
      <w:r w:rsidRPr="00EF3587">
        <w:rPr>
          <w:lang w:val="en-GB"/>
        </w:rPr>
        <w:t xml:space="preserve"> - </w:t>
      </w:r>
      <w:r w:rsidRPr="00C869D1">
        <w:rPr>
          <w:lang w:val="en-GB"/>
        </w:rPr>
        <w:t>WRITE_BUZZER_DEFAULT_TUNE</w:t>
      </w:r>
      <w:bookmarkEnd w:id="44"/>
    </w:p>
    <w:p w:rsidR="00C869D1" w:rsidRPr="008B7E31" w:rsidRDefault="00C869D1" w:rsidP="00C869D1">
      <w:r w:rsidRPr="008B7E31">
        <w:t>Met de WRITE_BUZZER_DEFAULT_TUNE opdracht wordt er een standard ingestelde pwm patroon afgespeeld op de BEEPBASE. Tot op heden zijn er maar 2 patronenen, maar dat kan door de klant worden uitgebreid.</w:t>
      </w:r>
    </w:p>
    <w:p w:rsidR="00C869D1" w:rsidRPr="008B7E31" w:rsidRDefault="00C869D1" w:rsidP="00C869D1"/>
    <w:p w:rsidR="00C869D1" w:rsidRDefault="00C869D1" w:rsidP="00C869D1">
      <w:pPr>
        <w:rPr>
          <w:lang w:val="en-GB"/>
        </w:rPr>
      </w:pPr>
      <w:r>
        <w:rPr>
          <w:lang w:val="en-GB"/>
        </w:rPr>
        <w:t>Bericht opbouw:</w:t>
      </w:r>
    </w:p>
    <w:tbl>
      <w:tblPr>
        <w:tblStyle w:val="Tabelraster"/>
        <w:tblW w:w="0" w:type="auto"/>
        <w:tblLook w:val="04A0" w:firstRow="1" w:lastRow="0" w:firstColumn="1" w:lastColumn="0" w:noHBand="0" w:noVBand="1"/>
      </w:tblPr>
      <w:tblGrid>
        <w:gridCol w:w="3015"/>
        <w:gridCol w:w="1431"/>
        <w:gridCol w:w="1113"/>
        <w:gridCol w:w="4069"/>
      </w:tblGrid>
      <w:tr w:rsidR="00C869D1" w:rsidTr="00FF0156">
        <w:tc>
          <w:tcPr>
            <w:tcW w:w="2719" w:type="dxa"/>
          </w:tcPr>
          <w:p w:rsidR="00C869D1" w:rsidRPr="00B67BDB" w:rsidRDefault="00C869D1" w:rsidP="00FF0156">
            <w:pPr>
              <w:rPr>
                <w:b/>
              </w:rPr>
            </w:pPr>
            <w:r w:rsidRPr="00B67BDB">
              <w:rPr>
                <w:b/>
              </w:rPr>
              <w:t>Veld</w:t>
            </w:r>
          </w:p>
        </w:tc>
        <w:tc>
          <w:tcPr>
            <w:tcW w:w="1529" w:type="dxa"/>
          </w:tcPr>
          <w:p w:rsidR="00C869D1" w:rsidRPr="00B67BDB" w:rsidRDefault="00C869D1" w:rsidP="00FF0156">
            <w:pPr>
              <w:rPr>
                <w:b/>
              </w:rPr>
            </w:pPr>
            <w:r>
              <w:rPr>
                <w:b/>
              </w:rPr>
              <w:t>Grote</w:t>
            </w:r>
          </w:p>
        </w:tc>
        <w:tc>
          <w:tcPr>
            <w:tcW w:w="1134" w:type="dxa"/>
          </w:tcPr>
          <w:p w:rsidR="00C869D1" w:rsidRPr="00B67BDB" w:rsidRDefault="00C869D1" w:rsidP="00FF0156">
            <w:pPr>
              <w:rPr>
                <w:b/>
              </w:rPr>
            </w:pPr>
            <w:r w:rsidRPr="00B67BDB">
              <w:rPr>
                <w:b/>
              </w:rPr>
              <w:t>Waarde</w:t>
            </w:r>
          </w:p>
        </w:tc>
        <w:tc>
          <w:tcPr>
            <w:tcW w:w="4246" w:type="dxa"/>
          </w:tcPr>
          <w:p w:rsidR="00C869D1" w:rsidRPr="00B67BDB" w:rsidRDefault="00C869D1" w:rsidP="00FF0156">
            <w:pPr>
              <w:rPr>
                <w:b/>
              </w:rPr>
            </w:pPr>
            <w:r w:rsidRPr="00B67BDB">
              <w:rPr>
                <w:b/>
              </w:rPr>
              <w:t>Omschrijving</w:t>
            </w:r>
          </w:p>
        </w:tc>
      </w:tr>
      <w:tr w:rsidR="00C869D1" w:rsidRPr="00E601C0" w:rsidTr="00FF0156">
        <w:tc>
          <w:tcPr>
            <w:tcW w:w="2719" w:type="dxa"/>
          </w:tcPr>
          <w:p w:rsidR="00C869D1" w:rsidRDefault="00C869D1" w:rsidP="00FF0156">
            <w:r w:rsidRPr="00C869D1">
              <w:rPr>
                <w:lang w:val="en-GB"/>
              </w:rPr>
              <w:lastRenderedPageBreak/>
              <w:t>WRITE_BUZZER_DEFAULT_TUNE</w:t>
            </w:r>
          </w:p>
        </w:tc>
        <w:tc>
          <w:tcPr>
            <w:tcW w:w="1529" w:type="dxa"/>
          </w:tcPr>
          <w:p w:rsidR="00C869D1" w:rsidRDefault="00C869D1" w:rsidP="00FF0156">
            <w:r>
              <w:t>Uint8_t</w:t>
            </w:r>
          </w:p>
        </w:tc>
        <w:tc>
          <w:tcPr>
            <w:tcW w:w="1134" w:type="dxa"/>
          </w:tcPr>
          <w:p w:rsidR="00C869D1" w:rsidRDefault="00C869D1" w:rsidP="00FF0156">
            <w:r>
              <w:t>0x91</w:t>
            </w:r>
          </w:p>
        </w:tc>
        <w:tc>
          <w:tcPr>
            <w:tcW w:w="4246" w:type="dxa"/>
          </w:tcPr>
          <w:p w:rsidR="00C869D1" w:rsidRPr="00E601C0" w:rsidRDefault="00C869D1" w:rsidP="00FF0156">
            <w:r w:rsidRPr="008B7E31">
              <w:t>WRITE_BUZZER_DEFAULT_TUNE</w:t>
            </w:r>
            <w:r w:rsidRPr="00E601C0">
              <w:t xml:space="preserve"> opdracht ID</w:t>
            </w:r>
          </w:p>
        </w:tc>
      </w:tr>
      <w:tr w:rsidR="00C869D1" w:rsidRPr="00E601C0" w:rsidTr="00FF0156">
        <w:tc>
          <w:tcPr>
            <w:tcW w:w="2719" w:type="dxa"/>
          </w:tcPr>
          <w:p w:rsidR="00C869D1" w:rsidRPr="006D4E91" w:rsidRDefault="00C869D1" w:rsidP="00FF0156">
            <w:pPr>
              <w:rPr>
                <w:lang w:val="en-GB"/>
              </w:rPr>
            </w:pPr>
            <w:r>
              <w:rPr>
                <w:lang w:val="en-GB"/>
              </w:rPr>
              <w:t>Patroon index</w:t>
            </w:r>
          </w:p>
        </w:tc>
        <w:tc>
          <w:tcPr>
            <w:tcW w:w="1529" w:type="dxa"/>
          </w:tcPr>
          <w:p w:rsidR="00C869D1" w:rsidRDefault="00C869D1" w:rsidP="00FF0156">
            <w:r>
              <w:t>Uint8_t</w:t>
            </w:r>
          </w:p>
        </w:tc>
        <w:tc>
          <w:tcPr>
            <w:tcW w:w="1134" w:type="dxa"/>
          </w:tcPr>
          <w:p w:rsidR="00C869D1" w:rsidRDefault="00C869D1" w:rsidP="00FF0156">
            <w:r>
              <w:t>0-1</w:t>
            </w:r>
          </w:p>
        </w:tc>
        <w:tc>
          <w:tcPr>
            <w:tcW w:w="4246" w:type="dxa"/>
          </w:tcPr>
          <w:p w:rsidR="00C869D1" w:rsidRPr="002A188B" w:rsidRDefault="00C869D1" w:rsidP="00FF0156"/>
        </w:tc>
      </w:tr>
    </w:tbl>
    <w:p w:rsidR="00C869D1" w:rsidRDefault="00C869D1" w:rsidP="00C869D1">
      <w:pPr>
        <w:rPr>
          <w:lang w:val="en-GB"/>
        </w:rPr>
      </w:pPr>
    </w:p>
    <w:p w:rsidR="00C869D1" w:rsidRDefault="00C869D1" w:rsidP="00C869D1">
      <w:pPr>
        <w:rPr>
          <w:lang w:val="en-GB"/>
        </w:rPr>
      </w:pPr>
      <w:r>
        <w:rPr>
          <w:lang w:val="en-GB"/>
        </w:rPr>
        <w:t>Voorbeeld:</w:t>
      </w:r>
    </w:p>
    <w:tbl>
      <w:tblPr>
        <w:tblStyle w:val="Tabelraster"/>
        <w:tblW w:w="10485" w:type="dxa"/>
        <w:tblLook w:val="04A0" w:firstRow="1" w:lastRow="0" w:firstColumn="1" w:lastColumn="0" w:noHBand="0" w:noVBand="1"/>
      </w:tblPr>
      <w:tblGrid>
        <w:gridCol w:w="1198"/>
        <w:gridCol w:w="1753"/>
        <w:gridCol w:w="7534"/>
      </w:tblGrid>
      <w:tr w:rsidR="00C869D1" w:rsidTr="00FF0156">
        <w:tc>
          <w:tcPr>
            <w:tcW w:w="1199" w:type="dxa"/>
          </w:tcPr>
          <w:p w:rsidR="00C869D1" w:rsidRPr="00B67BDB" w:rsidRDefault="00C869D1" w:rsidP="00FF0156">
            <w:pPr>
              <w:rPr>
                <w:b/>
              </w:rPr>
            </w:pPr>
          </w:p>
        </w:tc>
        <w:tc>
          <w:tcPr>
            <w:tcW w:w="1631" w:type="dxa"/>
          </w:tcPr>
          <w:p w:rsidR="00C869D1" w:rsidRPr="00B67BDB" w:rsidRDefault="00C869D1" w:rsidP="00FF0156">
            <w:pPr>
              <w:rPr>
                <w:b/>
              </w:rPr>
            </w:pPr>
            <w:r w:rsidRPr="00B67BDB">
              <w:rPr>
                <w:b/>
              </w:rPr>
              <w:t>Hex bericht</w:t>
            </w:r>
          </w:p>
        </w:tc>
        <w:tc>
          <w:tcPr>
            <w:tcW w:w="7655" w:type="dxa"/>
          </w:tcPr>
          <w:p w:rsidR="00C869D1" w:rsidRPr="00B67BDB" w:rsidRDefault="00C869D1" w:rsidP="00FF0156">
            <w:pPr>
              <w:rPr>
                <w:b/>
              </w:rPr>
            </w:pPr>
            <w:r w:rsidRPr="00B67BDB">
              <w:rPr>
                <w:b/>
              </w:rPr>
              <w:t>Inhoud</w:t>
            </w:r>
          </w:p>
        </w:tc>
      </w:tr>
      <w:tr w:rsidR="00C869D1" w:rsidRPr="007344D4" w:rsidTr="00FF0156">
        <w:tc>
          <w:tcPr>
            <w:tcW w:w="1199" w:type="dxa"/>
          </w:tcPr>
          <w:p w:rsidR="00C869D1" w:rsidRPr="00B67BDB" w:rsidRDefault="00C869D1" w:rsidP="00FF0156">
            <w:pPr>
              <w:rPr>
                <w:b/>
              </w:rPr>
            </w:pPr>
            <w:r w:rsidRPr="00B67BDB">
              <w:rPr>
                <w:b/>
              </w:rPr>
              <w:t>Opdracht</w:t>
            </w:r>
          </w:p>
        </w:tc>
        <w:tc>
          <w:tcPr>
            <w:tcW w:w="1631" w:type="dxa"/>
          </w:tcPr>
          <w:p w:rsidR="00C869D1" w:rsidRDefault="00C869D1" w:rsidP="00FF0156">
            <w:r>
              <w:t>0x9101</w:t>
            </w:r>
          </w:p>
        </w:tc>
        <w:tc>
          <w:tcPr>
            <w:tcW w:w="7655" w:type="dxa"/>
          </w:tcPr>
          <w:p w:rsidR="00C869D1" w:rsidRDefault="00C869D1" w:rsidP="00FF0156">
            <w:pPr>
              <w:rPr>
                <w:lang w:val="en-GB"/>
              </w:rPr>
            </w:pPr>
            <w:r w:rsidRPr="008B7E31">
              <w:rPr>
                <w:lang w:val="en-GB"/>
              </w:rPr>
              <w:t>0x91=</w:t>
            </w:r>
            <w:r w:rsidRPr="00C869D1">
              <w:rPr>
                <w:lang w:val="en-GB"/>
              </w:rPr>
              <w:t>WRITE_BUZZER_DEFAULT_TUNE</w:t>
            </w:r>
          </w:p>
          <w:p w:rsidR="00C869D1" w:rsidRPr="008B7E31" w:rsidRDefault="00C869D1" w:rsidP="00FF0156">
            <w:pPr>
              <w:rPr>
                <w:lang w:val="en-GB"/>
              </w:rPr>
            </w:pPr>
            <w:r>
              <w:rPr>
                <w:lang w:val="en-GB"/>
              </w:rPr>
              <w:t>0x01=PWM patroon 1</w:t>
            </w:r>
          </w:p>
        </w:tc>
      </w:tr>
      <w:tr w:rsidR="00C869D1" w:rsidRPr="002A188B" w:rsidTr="00FF0156">
        <w:trPr>
          <w:trHeight w:val="274"/>
        </w:trPr>
        <w:tc>
          <w:tcPr>
            <w:tcW w:w="1199" w:type="dxa"/>
          </w:tcPr>
          <w:p w:rsidR="00C869D1" w:rsidRPr="00B67BDB" w:rsidRDefault="00C869D1" w:rsidP="00FF0156">
            <w:pPr>
              <w:rPr>
                <w:b/>
              </w:rPr>
            </w:pPr>
            <w:r w:rsidRPr="00B67BDB">
              <w:rPr>
                <w:b/>
              </w:rPr>
              <w:t>Antwoord</w:t>
            </w:r>
          </w:p>
        </w:tc>
        <w:tc>
          <w:tcPr>
            <w:tcW w:w="1631" w:type="dxa"/>
          </w:tcPr>
          <w:p w:rsidR="00C869D1" w:rsidRDefault="00662CA4" w:rsidP="00FF0156">
            <w:r>
              <w:t>0x</w:t>
            </w:r>
            <w:r w:rsidRPr="00662CA4">
              <w:t>009100000000</w:t>
            </w:r>
          </w:p>
        </w:tc>
        <w:tc>
          <w:tcPr>
            <w:tcW w:w="7655" w:type="dxa"/>
          </w:tcPr>
          <w:p w:rsidR="00C869D1" w:rsidRPr="008B7E31" w:rsidRDefault="00D96A33" w:rsidP="00FF0156">
            <w:pPr>
              <w:rPr>
                <w:lang w:val="en-GB"/>
              </w:rPr>
            </w:pPr>
            <w:r w:rsidRPr="008B7E31">
              <w:rPr>
                <w:lang w:val="en-GB"/>
              </w:rPr>
              <w:t>0x00=RESPONSE_COMMAND</w:t>
            </w:r>
          </w:p>
          <w:p w:rsidR="00D96A33" w:rsidRDefault="00D96A33" w:rsidP="00FF0156">
            <w:pPr>
              <w:rPr>
                <w:lang w:val="en-GB"/>
              </w:rPr>
            </w:pPr>
            <w:r w:rsidRPr="008B7E31">
              <w:rPr>
                <w:lang w:val="en-GB"/>
              </w:rPr>
              <w:t>0x91=</w:t>
            </w:r>
            <w:r w:rsidRPr="00C869D1">
              <w:rPr>
                <w:lang w:val="en-GB"/>
              </w:rPr>
              <w:t xml:space="preserve"> WRITE_BUZZER_DEFAULT_TUNE</w:t>
            </w:r>
          </w:p>
          <w:p w:rsidR="00D96A33" w:rsidRPr="002A188B" w:rsidRDefault="00D96A33" w:rsidP="00FF0156">
            <w:r>
              <w:t>0x</w:t>
            </w:r>
            <w:r w:rsidRPr="00662CA4">
              <w:t>00000000</w:t>
            </w:r>
            <w:r>
              <w:t>=NRF_SUCCESS</w:t>
            </w:r>
          </w:p>
        </w:tc>
      </w:tr>
    </w:tbl>
    <w:p w:rsidR="00C869D1" w:rsidRDefault="00C869D1" w:rsidP="00C869D1">
      <w:pPr>
        <w:rPr>
          <w:lang w:val="en-GB"/>
        </w:rPr>
      </w:pPr>
    </w:p>
    <w:p w:rsidR="00C869D1" w:rsidRPr="00C869D1" w:rsidRDefault="00C869D1" w:rsidP="00C869D1">
      <w:pPr>
        <w:rPr>
          <w:lang w:val="en-GB"/>
        </w:rPr>
      </w:pPr>
      <w:r>
        <w:rPr>
          <w:lang w:val="en-GB"/>
        </w:rPr>
        <w:t xml:space="preserve"> </w:t>
      </w:r>
    </w:p>
    <w:p w:rsidR="00C869D1" w:rsidRDefault="00C869D1" w:rsidP="006D4E91"/>
    <w:p w:rsidR="00C869D1" w:rsidRDefault="00C869D1" w:rsidP="00C869D1">
      <w:pPr>
        <w:pStyle w:val="Kop3"/>
        <w:rPr>
          <w:lang w:val="en-GB"/>
        </w:rPr>
      </w:pPr>
      <w:bookmarkStart w:id="45" w:name="_Toc23779713"/>
      <w:r w:rsidRPr="00EF3587">
        <w:rPr>
          <w:lang w:val="en-GB"/>
        </w:rPr>
        <w:t>1</w:t>
      </w:r>
      <w:r>
        <w:rPr>
          <w:lang w:val="en-GB"/>
        </w:rPr>
        <w:t>46</w:t>
      </w:r>
      <w:r w:rsidRPr="00EF3587">
        <w:rPr>
          <w:lang w:val="en-GB"/>
        </w:rPr>
        <w:t>d/0x</w:t>
      </w:r>
      <w:r>
        <w:rPr>
          <w:lang w:val="en-GB"/>
        </w:rPr>
        <w:t>92</w:t>
      </w:r>
      <w:r w:rsidRPr="00EF3587">
        <w:rPr>
          <w:lang w:val="en-GB"/>
        </w:rPr>
        <w:t xml:space="preserve"> - </w:t>
      </w:r>
      <w:r w:rsidRPr="00C869D1">
        <w:rPr>
          <w:lang w:val="en-GB"/>
        </w:rPr>
        <w:t>WRITE_BUZZER_CUSTOM_TUNE</w:t>
      </w:r>
      <w:bookmarkEnd w:id="45"/>
    </w:p>
    <w:p w:rsidR="00C869D1" w:rsidRPr="008B7E31" w:rsidRDefault="00C869D1" w:rsidP="00C869D1">
      <w:r w:rsidRPr="008B7E31">
        <w:t>Met de WRITE_BUZZER_CUSTOM_TUNE opdracht wordt er een pwm patroon afgespeeld volgens de meegegeven parameters.</w:t>
      </w:r>
    </w:p>
    <w:p w:rsidR="00C869D1" w:rsidRPr="008B7E31" w:rsidRDefault="00C869D1" w:rsidP="00C869D1"/>
    <w:p w:rsidR="00C869D1" w:rsidRDefault="00C869D1" w:rsidP="00C869D1">
      <w:pPr>
        <w:rPr>
          <w:lang w:val="en-GB"/>
        </w:rPr>
      </w:pPr>
      <w:r>
        <w:rPr>
          <w:lang w:val="en-GB"/>
        </w:rPr>
        <w:t>Bericht opbouw:</w:t>
      </w:r>
    </w:p>
    <w:tbl>
      <w:tblPr>
        <w:tblStyle w:val="Tabelraster"/>
        <w:tblW w:w="0" w:type="auto"/>
        <w:tblLook w:val="04A0" w:firstRow="1" w:lastRow="0" w:firstColumn="1" w:lastColumn="0" w:noHBand="0" w:noVBand="1"/>
      </w:tblPr>
      <w:tblGrid>
        <w:gridCol w:w="3041"/>
        <w:gridCol w:w="1435"/>
        <w:gridCol w:w="1109"/>
        <w:gridCol w:w="4043"/>
      </w:tblGrid>
      <w:tr w:rsidR="00C869D1" w:rsidTr="00FF0156">
        <w:tc>
          <w:tcPr>
            <w:tcW w:w="2719" w:type="dxa"/>
          </w:tcPr>
          <w:p w:rsidR="00C869D1" w:rsidRPr="00B67BDB" w:rsidRDefault="00C869D1" w:rsidP="00FF0156">
            <w:pPr>
              <w:rPr>
                <w:b/>
              </w:rPr>
            </w:pPr>
            <w:r w:rsidRPr="00B67BDB">
              <w:rPr>
                <w:b/>
              </w:rPr>
              <w:t>Veld</w:t>
            </w:r>
          </w:p>
        </w:tc>
        <w:tc>
          <w:tcPr>
            <w:tcW w:w="1529" w:type="dxa"/>
          </w:tcPr>
          <w:p w:rsidR="00C869D1" w:rsidRPr="00B67BDB" w:rsidRDefault="00C869D1" w:rsidP="00FF0156">
            <w:pPr>
              <w:rPr>
                <w:b/>
              </w:rPr>
            </w:pPr>
            <w:r>
              <w:rPr>
                <w:b/>
              </w:rPr>
              <w:t>Grote</w:t>
            </w:r>
          </w:p>
        </w:tc>
        <w:tc>
          <w:tcPr>
            <w:tcW w:w="1134" w:type="dxa"/>
          </w:tcPr>
          <w:p w:rsidR="00C869D1" w:rsidRPr="00B67BDB" w:rsidRDefault="00C869D1" w:rsidP="00FF0156">
            <w:pPr>
              <w:rPr>
                <w:b/>
              </w:rPr>
            </w:pPr>
            <w:r w:rsidRPr="00B67BDB">
              <w:rPr>
                <w:b/>
              </w:rPr>
              <w:t>Waarde</w:t>
            </w:r>
          </w:p>
        </w:tc>
        <w:tc>
          <w:tcPr>
            <w:tcW w:w="4246" w:type="dxa"/>
          </w:tcPr>
          <w:p w:rsidR="00C869D1" w:rsidRPr="00B67BDB" w:rsidRDefault="00C869D1" w:rsidP="00FF0156">
            <w:pPr>
              <w:rPr>
                <w:b/>
              </w:rPr>
            </w:pPr>
            <w:r w:rsidRPr="00B67BDB">
              <w:rPr>
                <w:b/>
              </w:rPr>
              <w:t>Omschrijving</w:t>
            </w:r>
          </w:p>
        </w:tc>
      </w:tr>
      <w:tr w:rsidR="00C869D1" w:rsidRPr="00E601C0" w:rsidTr="00FF0156">
        <w:tc>
          <w:tcPr>
            <w:tcW w:w="2719" w:type="dxa"/>
          </w:tcPr>
          <w:p w:rsidR="00C869D1" w:rsidRDefault="00C869D1" w:rsidP="00FF0156">
            <w:r w:rsidRPr="00C869D1">
              <w:rPr>
                <w:lang w:val="en-GB"/>
              </w:rPr>
              <w:t>WRITE_BUZZER_CUSTOM_TUNE</w:t>
            </w:r>
          </w:p>
        </w:tc>
        <w:tc>
          <w:tcPr>
            <w:tcW w:w="1529" w:type="dxa"/>
          </w:tcPr>
          <w:p w:rsidR="00C869D1" w:rsidRDefault="00C869D1" w:rsidP="00FF0156">
            <w:r>
              <w:t>Uint8_t</w:t>
            </w:r>
          </w:p>
        </w:tc>
        <w:tc>
          <w:tcPr>
            <w:tcW w:w="1134" w:type="dxa"/>
          </w:tcPr>
          <w:p w:rsidR="00C869D1" w:rsidRDefault="00C869D1" w:rsidP="00FF0156">
            <w:r>
              <w:t>0x92</w:t>
            </w:r>
          </w:p>
        </w:tc>
        <w:tc>
          <w:tcPr>
            <w:tcW w:w="4246" w:type="dxa"/>
          </w:tcPr>
          <w:p w:rsidR="00C869D1" w:rsidRPr="00E601C0" w:rsidRDefault="00C869D1" w:rsidP="00FF0156">
            <w:r w:rsidRPr="00C869D1">
              <w:rPr>
                <w:lang w:val="en-GB"/>
              </w:rPr>
              <w:t>WRITE_BUZZER_CUSTOM_TUNE</w:t>
            </w:r>
            <w:r>
              <w:rPr>
                <w:lang w:val="en-GB"/>
              </w:rPr>
              <w:t xml:space="preserve"> </w:t>
            </w:r>
            <w:r w:rsidRPr="00E601C0">
              <w:t>opdracht ID</w:t>
            </w:r>
          </w:p>
        </w:tc>
      </w:tr>
      <w:tr w:rsidR="00C869D1" w:rsidRPr="00E601C0" w:rsidTr="00FF0156">
        <w:tc>
          <w:tcPr>
            <w:tcW w:w="2719" w:type="dxa"/>
          </w:tcPr>
          <w:p w:rsidR="00C869D1" w:rsidRPr="006D4E91" w:rsidRDefault="00C869D1" w:rsidP="00FF0156">
            <w:pPr>
              <w:rPr>
                <w:lang w:val="en-GB"/>
              </w:rPr>
            </w:pPr>
            <w:r>
              <w:rPr>
                <w:lang w:val="en-GB"/>
              </w:rPr>
              <w:t>Dutycycle</w:t>
            </w:r>
          </w:p>
        </w:tc>
        <w:tc>
          <w:tcPr>
            <w:tcW w:w="1529" w:type="dxa"/>
          </w:tcPr>
          <w:p w:rsidR="00C869D1" w:rsidRDefault="00C869D1" w:rsidP="00FF0156">
            <w:r>
              <w:t>Uint8_t</w:t>
            </w:r>
          </w:p>
        </w:tc>
        <w:tc>
          <w:tcPr>
            <w:tcW w:w="1134" w:type="dxa"/>
          </w:tcPr>
          <w:p w:rsidR="00C869D1" w:rsidRDefault="00C869D1" w:rsidP="00FF0156">
            <w:r>
              <w:t>0-100</w:t>
            </w:r>
          </w:p>
        </w:tc>
        <w:tc>
          <w:tcPr>
            <w:tcW w:w="4246" w:type="dxa"/>
          </w:tcPr>
          <w:p w:rsidR="00C869D1" w:rsidRDefault="00C869D1" w:rsidP="00FF0156">
            <w:r>
              <w:t>Dutycycle in procent</w:t>
            </w:r>
            <w:r w:rsidR="00662CA4">
              <w:t>en</w:t>
            </w:r>
          </w:p>
          <w:p w:rsidR="00662CA4" w:rsidRDefault="00662CA4" w:rsidP="00FF0156">
            <w:r>
              <w:t>1d=1%</w:t>
            </w:r>
          </w:p>
          <w:p w:rsidR="00662CA4" w:rsidRPr="002A188B" w:rsidRDefault="00662CA4" w:rsidP="00FF0156">
            <w:r>
              <w:t>100d=100%</w:t>
            </w:r>
          </w:p>
        </w:tc>
      </w:tr>
      <w:tr w:rsidR="00C869D1" w:rsidRPr="00E601C0" w:rsidTr="00FF0156">
        <w:tc>
          <w:tcPr>
            <w:tcW w:w="2719" w:type="dxa"/>
          </w:tcPr>
          <w:p w:rsidR="00C869D1" w:rsidRPr="006D4E91" w:rsidRDefault="00C869D1" w:rsidP="00662CA4">
            <w:pPr>
              <w:rPr>
                <w:lang w:val="en-GB"/>
              </w:rPr>
            </w:pPr>
            <w:r>
              <w:rPr>
                <w:lang w:val="en-GB"/>
              </w:rPr>
              <w:t xml:space="preserve">Frequentie in </w:t>
            </w:r>
            <w:r w:rsidR="00662CA4">
              <w:rPr>
                <w:lang w:val="en-GB"/>
              </w:rPr>
              <w:t>/100</w:t>
            </w:r>
            <w:r>
              <w:rPr>
                <w:lang w:val="en-GB"/>
              </w:rPr>
              <w:t xml:space="preserve"> Hz</w:t>
            </w:r>
          </w:p>
        </w:tc>
        <w:tc>
          <w:tcPr>
            <w:tcW w:w="1529" w:type="dxa"/>
          </w:tcPr>
          <w:p w:rsidR="00C869D1" w:rsidRDefault="00C869D1" w:rsidP="00FF0156">
            <w:r>
              <w:t>Uint8_t</w:t>
            </w:r>
          </w:p>
        </w:tc>
        <w:tc>
          <w:tcPr>
            <w:tcW w:w="1134" w:type="dxa"/>
          </w:tcPr>
          <w:p w:rsidR="00C869D1" w:rsidRDefault="00C869D1" w:rsidP="00FF0156">
            <w:r>
              <w:t>1-255</w:t>
            </w:r>
          </w:p>
        </w:tc>
        <w:tc>
          <w:tcPr>
            <w:tcW w:w="4246" w:type="dxa"/>
          </w:tcPr>
          <w:p w:rsidR="00C869D1" w:rsidRDefault="00C869D1" w:rsidP="00FF0156">
            <w:r>
              <w:t>1kHz = 10d</w:t>
            </w:r>
          </w:p>
          <w:p w:rsidR="00C869D1" w:rsidRDefault="00C869D1" w:rsidP="00FF0156">
            <w:r>
              <w:t>2kHz = 20d</w:t>
            </w:r>
          </w:p>
          <w:p w:rsidR="00C869D1" w:rsidRPr="002A188B" w:rsidRDefault="00C869D1" w:rsidP="00FF0156">
            <w:r>
              <w:t>2.8kHz = 28d</w:t>
            </w:r>
          </w:p>
        </w:tc>
      </w:tr>
      <w:tr w:rsidR="00C869D1" w:rsidRPr="00E601C0" w:rsidTr="00FF0156">
        <w:tc>
          <w:tcPr>
            <w:tcW w:w="2719" w:type="dxa"/>
          </w:tcPr>
          <w:p w:rsidR="00C869D1" w:rsidRPr="006D4E91" w:rsidRDefault="00662CA4" w:rsidP="00FF0156">
            <w:pPr>
              <w:rPr>
                <w:lang w:val="en-GB"/>
              </w:rPr>
            </w:pPr>
            <w:r>
              <w:rPr>
                <w:lang w:val="en-GB"/>
              </w:rPr>
              <w:t>Uit-tijd</w:t>
            </w:r>
          </w:p>
        </w:tc>
        <w:tc>
          <w:tcPr>
            <w:tcW w:w="1529" w:type="dxa"/>
          </w:tcPr>
          <w:p w:rsidR="00C869D1" w:rsidRDefault="00662CA4" w:rsidP="00FF0156">
            <w:r>
              <w:t>Uint16_t</w:t>
            </w:r>
          </w:p>
        </w:tc>
        <w:tc>
          <w:tcPr>
            <w:tcW w:w="1134" w:type="dxa"/>
          </w:tcPr>
          <w:p w:rsidR="00C869D1" w:rsidRDefault="00662CA4" w:rsidP="00FF0156">
            <w:r>
              <w:t>&gt;0</w:t>
            </w:r>
          </w:p>
        </w:tc>
        <w:tc>
          <w:tcPr>
            <w:tcW w:w="4246" w:type="dxa"/>
          </w:tcPr>
          <w:p w:rsidR="00C869D1" w:rsidRPr="002A188B" w:rsidRDefault="00662CA4" w:rsidP="00FF0156">
            <w:r>
              <w:t>Tijd dat de PWM uit is in milliseconden</w:t>
            </w:r>
          </w:p>
        </w:tc>
      </w:tr>
      <w:tr w:rsidR="00662CA4" w:rsidRPr="00E601C0" w:rsidTr="00FF0156">
        <w:tc>
          <w:tcPr>
            <w:tcW w:w="2719" w:type="dxa"/>
          </w:tcPr>
          <w:p w:rsidR="00662CA4" w:rsidRPr="006D4E91" w:rsidRDefault="00662CA4" w:rsidP="00FF0156">
            <w:pPr>
              <w:rPr>
                <w:lang w:val="en-GB"/>
              </w:rPr>
            </w:pPr>
            <w:r>
              <w:rPr>
                <w:lang w:val="en-GB"/>
              </w:rPr>
              <w:t>Aan-tijd</w:t>
            </w:r>
          </w:p>
        </w:tc>
        <w:tc>
          <w:tcPr>
            <w:tcW w:w="1529" w:type="dxa"/>
          </w:tcPr>
          <w:p w:rsidR="00662CA4" w:rsidRDefault="00662CA4" w:rsidP="00FF0156">
            <w:r>
              <w:t>Uint16_t</w:t>
            </w:r>
          </w:p>
        </w:tc>
        <w:tc>
          <w:tcPr>
            <w:tcW w:w="1134" w:type="dxa"/>
          </w:tcPr>
          <w:p w:rsidR="00662CA4" w:rsidRDefault="00662CA4" w:rsidP="00FF0156">
            <w:r>
              <w:t>&gt;0</w:t>
            </w:r>
          </w:p>
        </w:tc>
        <w:tc>
          <w:tcPr>
            <w:tcW w:w="4246" w:type="dxa"/>
          </w:tcPr>
          <w:p w:rsidR="00662CA4" w:rsidRPr="002A188B" w:rsidRDefault="00662CA4" w:rsidP="00662CA4">
            <w:r>
              <w:t>Tijd dat de PWM aan is in milliseconden</w:t>
            </w:r>
          </w:p>
        </w:tc>
      </w:tr>
      <w:tr w:rsidR="00662CA4" w:rsidRPr="00E601C0" w:rsidTr="00FF0156">
        <w:tc>
          <w:tcPr>
            <w:tcW w:w="2719" w:type="dxa"/>
          </w:tcPr>
          <w:p w:rsidR="00662CA4" w:rsidRPr="006D4E91" w:rsidRDefault="00662CA4" w:rsidP="00FF0156">
            <w:pPr>
              <w:rPr>
                <w:lang w:val="en-GB"/>
              </w:rPr>
            </w:pPr>
            <w:r>
              <w:rPr>
                <w:lang w:val="en-GB"/>
              </w:rPr>
              <w:t>Herhalingen</w:t>
            </w:r>
          </w:p>
        </w:tc>
        <w:tc>
          <w:tcPr>
            <w:tcW w:w="1529" w:type="dxa"/>
          </w:tcPr>
          <w:p w:rsidR="00662CA4" w:rsidRDefault="00662CA4" w:rsidP="00FF0156">
            <w:r>
              <w:t>iint16_t</w:t>
            </w:r>
          </w:p>
        </w:tc>
        <w:tc>
          <w:tcPr>
            <w:tcW w:w="1134" w:type="dxa"/>
          </w:tcPr>
          <w:p w:rsidR="00662CA4" w:rsidRDefault="00662CA4" w:rsidP="00FF0156">
            <w:r>
              <w:t>&gt;0</w:t>
            </w:r>
          </w:p>
        </w:tc>
        <w:tc>
          <w:tcPr>
            <w:tcW w:w="4246" w:type="dxa"/>
          </w:tcPr>
          <w:p w:rsidR="00662CA4" w:rsidRPr="002A188B" w:rsidRDefault="00662CA4" w:rsidP="00FF0156">
            <w:r>
              <w:t>Aantal keer dat de aan-uit cyclus wordt herhaald.</w:t>
            </w:r>
          </w:p>
        </w:tc>
      </w:tr>
    </w:tbl>
    <w:p w:rsidR="00C869D1" w:rsidRPr="008B7E31" w:rsidRDefault="00C869D1" w:rsidP="00C869D1"/>
    <w:p w:rsidR="00C869D1" w:rsidRPr="008B7E31" w:rsidRDefault="00C869D1" w:rsidP="00C869D1"/>
    <w:p w:rsidR="00C869D1" w:rsidRDefault="00662CA4" w:rsidP="006D4E91">
      <w:r>
        <w:t>Voorbeeld:</w:t>
      </w:r>
    </w:p>
    <w:p w:rsidR="00662CA4" w:rsidRDefault="00662CA4" w:rsidP="006D4E91"/>
    <w:tbl>
      <w:tblPr>
        <w:tblStyle w:val="Tabelraster"/>
        <w:tblW w:w="10485" w:type="dxa"/>
        <w:tblLook w:val="04A0" w:firstRow="1" w:lastRow="0" w:firstColumn="1" w:lastColumn="0" w:noHBand="0" w:noVBand="1"/>
      </w:tblPr>
      <w:tblGrid>
        <w:gridCol w:w="1193"/>
        <w:gridCol w:w="2231"/>
        <w:gridCol w:w="7061"/>
      </w:tblGrid>
      <w:tr w:rsidR="00662CA4" w:rsidTr="00FF0156">
        <w:tc>
          <w:tcPr>
            <w:tcW w:w="1199" w:type="dxa"/>
          </w:tcPr>
          <w:p w:rsidR="00662CA4" w:rsidRPr="00B67BDB" w:rsidRDefault="00662CA4" w:rsidP="00FF0156">
            <w:pPr>
              <w:rPr>
                <w:b/>
              </w:rPr>
            </w:pPr>
          </w:p>
        </w:tc>
        <w:tc>
          <w:tcPr>
            <w:tcW w:w="1631" w:type="dxa"/>
          </w:tcPr>
          <w:p w:rsidR="00662CA4" w:rsidRPr="00B67BDB" w:rsidRDefault="00662CA4" w:rsidP="00FF0156">
            <w:pPr>
              <w:rPr>
                <w:b/>
              </w:rPr>
            </w:pPr>
            <w:r w:rsidRPr="00B67BDB">
              <w:rPr>
                <w:b/>
              </w:rPr>
              <w:t>Hex bericht</w:t>
            </w:r>
          </w:p>
        </w:tc>
        <w:tc>
          <w:tcPr>
            <w:tcW w:w="7655" w:type="dxa"/>
          </w:tcPr>
          <w:p w:rsidR="00662CA4" w:rsidRPr="00B67BDB" w:rsidRDefault="00662CA4" w:rsidP="00FF0156">
            <w:pPr>
              <w:rPr>
                <w:b/>
              </w:rPr>
            </w:pPr>
            <w:r w:rsidRPr="00B67BDB">
              <w:rPr>
                <w:b/>
              </w:rPr>
              <w:t>Inhoud</w:t>
            </w:r>
          </w:p>
        </w:tc>
      </w:tr>
      <w:tr w:rsidR="00662CA4" w:rsidTr="00FF0156">
        <w:tc>
          <w:tcPr>
            <w:tcW w:w="1199" w:type="dxa"/>
          </w:tcPr>
          <w:p w:rsidR="00662CA4" w:rsidRPr="00B67BDB" w:rsidRDefault="00662CA4" w:rsidP="00FF0156">
            <w:pPr>
              <w:rPr>
                <w:b/>
              </w:rPr>
            </w:pPr>
            <w:r w:rsidRPr="00B67BDB">
              <w:rPr>
                <w:b/>
              </w:rPr>
              <w:t>Opdracht</w:t>
            </w:r>
          </w:p>
        </w:tc>
        <w:tc>
          <w:tcPr>
            <w:tcW w:w="1631" w:type="dxa"/>
          </w:tcPr>
          <w:p w:rsidR="00662CA4" w:rsidRDefault="00662CA4" w:rsidP="00FF0156">
            <w:r>
              <w:t>0x92321C03E801F403</w:t>
            </w:r>
          </w:p>
        </w:tc>
        <w:tc>
          <w:tcPr>
            <w:tcW w:w="7655" w:type="dxa"/>
          </w:tcPr>
          <w:p w:rsidR="00662CA4" w:rsidRDefault="00662CA4" w:rsidP="00FF0156">
            <w:pPr>
              <w:rPr>
                <w:lang w:val="en-GB"/>
              </w:rPr>
            </w:pPr>
            <w:r w:rsidRPr="008B7E31">
              <w:rPr>
                <w:lang w:val="en-GB"/>
              </w:rPr>
              <w:t>0x92=</w:t>
            </w:r>
            <w:r w:rsidRPr="00C869D1">
              <w:rPr>
                <w:lang w:val="en-GB"/>
              </w:rPr>
              <w:t xml:space="preserve"> WRITE_BUZZER_CUSTOM_TUNE</w:t>
            </w:r>
          </w:p>
          <w:p w:rsidR="00662CA4" w:rsidRPr="008B7E31" w:rsidRDefault="00662CA4" w:rsidP="00FF0156">
            <w:pPr>
              <w:rPr>
                <w:lang w:val="en-GB"/>
              </w:rPr>
            </w:pPr>
            <w:r w:rsidRPr="008B7E31">
              <w:rPr>
                <w:lang w:val="en-GB"/>
              </w:rPr>
              <w:t>0x32=Dutycycle: 50%</w:t>
            </w:r>
          </w:p>
          <w:p w:rsidR="00662CA4" w:rsidRPr="008B7E31" w:rsidRDefault="00662CA4" w:rsidP="00FF0156">
            <w:r w:rsidRPr="008B7E31">
              <w:t>0x1C=Frequentie:</w:t>
            </w:r>
            <w:r>
              <w:t>2.8kHz</w:t>
            </w:r>
          </w:p>
          <w:p w:rsidR="00662CA4" w:rsidRPr="008B7E31" w:rsidRDefault="00662CA4" w:rsidP="00FF0156">
            <w:r w:rsidRPr="008B7E31">
              <w:t>0x03E8=Uit-tijd:1000ms</w:t>
            </w:r>
          </w:p>
          <w:p w:rsidR="00662CA4" w:rsidRPr="008B7E31" w:rsidRDefault="00662CA4" w:rsidP="00FF0156">
            <w:r w:rsidRPr="008B7E31">
              <w:t>0x01F4=Aan-tijd:500ms</w:t>
            </w:r>
          </w:p>
          <w:p w:rsidR="00662CA4" w:rsidRDefault="00662CA4" w:rsidP="00FF0156">
            <w:r w:rsidRPr="008B7E31">
              <w:t>0x03=Herhalingen:3</w:t>
            </w:r>
          </w:p>
        </w:tc>
      </w:tr>
      <w:tr w:rsidR="00662CA4" w:rsidRPr="002A188B" w:rsidTr="00FF0156">
        <w:trPr>
          <w:trHeight w:val="274"/>
        </w:trPr>
        <w:tc>
          <w:tcPr>
            <w:tcW w:w="1199" w:type="dxa"/>
          </w:tcPr>
          <w:p w:rsidR="00662CA4" w:rsidRPr="00B67BDB" w:rsidRDefault="00662CA4" w:rsidP="00FF0156">
            <w:pPr>
              <w:rPr>
                <w:b/>
              </w:rPr>
            </w:pPr>
            <w:r w:rsidRPr="00B67BDB">
              <w:rPr>
                <w:b/>
              </w:rPr>
              <w:t>Antwoord</w:t>
            </w:r>
          </w:p>
        </w:tc>
        <w:tc>
          <w:tcPr>
            <w:tcW w:w="1631" w:type="dxa"/>
          </w:tcPr>
          <w:p w:rsidR="00662CA4" w:rsidRDefault="00D96A33" w:rsidP="00FF0156">
            <w:r>
              <w:t>0x</w:t>
            </w:r>
            <w:r w:rsidRPr="00D96A33">
              <w:t>009200000000</w:t>
            </w:r>
          </w:p>
        </w:tc>
        <w:tc>
          <w:tcPr>
            <w:tcW w:w="7655" w:type="dxa"/>
          </w:tcPr>
          <w:p w:rsidR="00662CA4" w:rsidRPr="008B7E31" w:rsidRDefault="00D96A33" w:rsidP="00FF0156">
            <w:pPr>
              <w:rPr>
                <w:lang w:val="en-GB"/>
              </w:rPr>
            </w:pPr>
            <w:r w:rsidRPr="008B7E31">
              <w:rPr>
                <w:lang w:val="en-GB"/>
              </w:rPr>
              <w:t>0x00=RESPONSE_COMMAND</w:t>
            </w:r>
          </w:p>
          <w:p w:rsidR="00D96A33" w:rsidRDefault="00D96A33" w:rsidP="00FF0156">
            <w:pPr>
              <w:rPr>
                <w:lang w:val="en-GB"/>
              </w:rPr>
            </w:pPr>
            <w:r w:rsidRPr="008B7E31">
              <w:rPr>
                <w:lang w:val="en-GB"/>
              </w:rPr>
              <w:t>0x92=</w:t>
            </w:r>
            <w:r w:rsidRPr="00C869D1">
              <w:rPr>
                <w:lang w:val="en-GB"/>
              </w:rPr>
              <w:t xml:space="preserve"> WRITE_BUZZER_CUSTOM_TUNE</w:t>
            </w:r>
          </w:p>
          <w:p w:rsidR="00D96A33" w:rsidRPr="002A188B" w:rsidRDefault="00D96A33" w:rsidP="00FF0156">
            <w:r>
              <w:t>0x</w:t>
            </w:r>
            <w:r w:rsidRPr="00662CA4">
              <w:t>00000000</w:t>
            </w:r>
            <w:r>
              <w:t>=NRF_SUCCESS</w:t>
            </w:r>
          </w:p>
        </w:tc>
      </w:tr>
    </w:tbl>
    <w:p w:rsidR="00662CA4" w:rsidRDefault="00662CA4" w:rsidP="006D4E91"/>
    <w:p w:rsidR="00662CA4" w:rsidRDefault="00662CA4" w:rsidP="006D4E91"/>
    <w:p w:rsidR="00C869D1" w:rsidRPr="002A188B" w:rsidRDefault="00C869D1" w:rsidP="006D4E91"/>
    <w:p w:rsidR="002A188B" w:rsidRPr="002A188B" w:rsidRDefault="002A188B" w:rsidP="006D4E91"/>
    <w:p w:rsidR="006D4E91" w:rsidRDefault="006D4E91" w:rsidP="00C91119">
      <w:pPr>
        <w:pStyle w:val="Kop3"/>
        <w:rPr>
          <w:lang w:val="en-GB"/>
        </w:rPr>
      </w:pPr>
      <w:bookmarkStart w:id="46" w:name="_Toc23779714"/>
      <w:r>
        <w:rPr>
          <w:lang w:val="en-GB"/>
        </w:rPr>
        <w:t>148d/</w:t>
      </w:r>
      <w:r w:rsidR="00EF3587">
        <w:rPr>
          <w:lang w:val="en-GB"/>
        </w:rPr>
        <w:t xml:space="preserve">0x94 - </w:t>
      </w:r>
      <w:r>
        <w:rPr>
          <w:lang w:val="en-GB"/>
        </w:rPr>
        <w:t>WRITE_LORAWAN_STATE</w:t>
      </w:r>
      <w:bookmarkEnd w:id="46"/>
    </w:p>
    <w:p w:rsidR="006D4E91" w:rsidRDefault="006D4E91" w:rsidP="006D4E91">
      <w:pPr>
        <w:rPr>
          <w:lang w:val="en-GB"/>
        </w:rPr>
      </w:pPr>
      <w:r w:rsidRPr="006D4E91">
        <w:rPr>
          <w:lang w:val="en-GB"/>
        </w:rPr>
        <w:t>Schrijf de LoRaWAN status: aan/uit, duty-cycle, Adaptive Data Rate</w:t>
      </w:r>
      <w:r w:rsidR="00195028">
        <w:rPr>
          <w:lang w:val="en-GB"/>
        </w:rPr>
        <w:t>.</w:t>
      </w:r>
    </w:p>
    <w:p w:rsidR="002A188B" w:rsidRDefault="002A188B" w:rsidP="006D4E91">
      <w:pPr>
        <w:rPr>
          <w:lang w:val="en-GB"/>
        </w:rPr>
      </w:pPr>
    </w:p>
    <w:tbl>
      <w:tblPr>
        <w:tblStyle w:val="Tabelraster"/>
        <w:tblW w:w="0" w:type="auto"/>
        <w:tblLook w:val="04A0" w:firstRow="1" w:lastRow="0" w:firstColumn="1" w:lastColumn="0" w:noHBand="0" w:noVBand="1"/>
      </w:tblPr>
      <w:tblGrid>
        <w:gridCol w:w="2719"/>
        <w:gridCol w:w="1529"/>
        <w:gridCol w:w="1134"/>
        <w:gridCol w:w="4246"/>
      </w:tblGrid>
      <w:tr w:rsidR="002A188B" w:rsidTr="00D67C95">
        <w:tc>
          <w:tcPr>
            <w:tcW w:w="2719" w:type="dxa"/>
          </w:tcPr>
          <w:p w:rsidR="002A188B" w:rsidRPr="00B67BDB" w:rsidRDefault="002A188B" w:rsidP="00D67C95">
            <w:pPr>
              <w:rPr>
                <w:b/>
              </w:rPr>
            </w:pPr>
            <w:r w:rsidRPr="00B67BDB">
              <w:rPr>
                <w:b/>
              </w:rPr>
              <w:t>Veld</w:t>
            </w:r>
          </w:p>
        </w:tc>
        <w:tc>
          <w:tcPr>
            <w:tcW w:w="1529" w:type="dxa"/>
          </w:tcPr>
          <w:p w:rsidR="002A188B" w:rsidRPr="00B67BDB" w:rsidRDefault="002A188B" w:rsidP="00D67C95">
            <w:pPr>
              <w:rPr>
                <w:b/>
              </w:rPr>
            </w:pPr>
            <w:r>
              <w:rPr>
                <w:b/>
              </w:rPr>
              <w:t>Grote</w:t>
            </w:r>
          </w:p>
        </w:tc>
        <w:tc>
          <w:tcPr>
            <w:tcW w:w="1134" w:type="dxa"/>
          </w:tcPr>
          <w:p w:rsidR="002A188B" w:rsidRPr="00B67BDB" w:rsidRDefault="002A188B" w:rsidP="00D67C95">
            <w:pPr>
              <w:rPr>
                <w:b/>
              </w:rPr>
            </w:pPr>
            <w:r w:rsidRPr="00B67BDB">
              <w:rPr>
                <w:b/>
              </w:rPr>
              <w:t>Waarde</w:t>
            </w:r>
          </w:p>
        </w:tc>
        <w:tc>
          <w:tcPr>
            <w:tcW w:w="4246" w:type="dxa"/>
          </w:tcPr>
          <w:p w:rsidR="002A188B" w:rsidRPr="00B67BDB" w:rsidRDefault="002A188B" w:rsidP="00D67C95">
            <w:pPr>
              <w:rPr>
                <w:b/>
              </w:rPr>
            </w:pPr>
            <w:r w:rsidRPr="00B67BDB">
              <w:rPr>
                <w:b/>
              </w:rPr>
              <w:t>Omschrijving</w:t>
            </w:r>
          </w:p>
        </w:tc>
      </w:tr>
      <w:tr w:rsidR="002A188B" w:rsidRPr="00E601C0" w:rsidTr="00D67C95">
        <w:tc>
          <w:tcPr>
            <w:tcW w:w="2719" w:type="dxa"/>
          </w:tcPr>
          <w:p w:rsidR="002A188B" w:rsidRDefault="002A188B" w:rsidP="00D67C95">
            <w:r>
              <w:rPr>
                <w:lang w:val="en-GB"/>
              </w:rPr>
              <w:lastRenderedPageBreak/>
              <w:t>WRITE_LORAWAN_STATE</w:t>
            </w:r>
          </w:p>
        </w:tc>
        <w:tc>
          <w:tcPr>
            <w:tcW w:w="1529" w:type="dxa"/>
          </w:tcPr>
          <w:p w:rsidR="002A188B" w:rsidRDefault="002A188B" w:rsidP="00D67C95">
            <w:r>
              <w:t>Uint8_t</w:t>
            </w:r>
          </w:p>
        </w:tc>
        <w:tc>
          <w:tcPr>
            <w:tcW w:w="1134" w:type="dxa"/>
          </w:tcPr>
          <w:p w:rsidR="002A188B" w:rsidRDefault="002A188B" w:rsidP="00D67C95">
            <w:r>
              <w:t>0x94</w:t>
            </w:r>
          </w:p>
        </w:tc>
        <w:tc>
          <w:tcPr>
            <w:tcW w:w="4246" w:type="dxa"/>
          </w:tcPr>
          <w:p w:rsidR="002A188B" w:rsidRPr="00E601C0" w:rsidRDefault="002A188B" w:rsidP="00D67C95">
            <w:r>
              <w:rPr>
                <w:lang w:val="en-GB"/>
              </w:rPr>
              <w:t>WRITE_LORAWAN_STATE</w:t>
            </w:r>
            <w:r w:rsidRPr="00E601C0">
              <w:t xml:space="preserve"> opdracht ID</w:t>
            </w:r>
          </w:p>
        </w:tc>
      </w:tr>
      <w:tr w:rsidR="002A188B" w:rsidRPr="00E601C0" w:rsidTr="00D67C95">
        <w:tc>
          <w:tcPr>
            <w:tcW w:w="2719" w:type="dxa"/>
          </w:tcPr>
          <w:p w:rsidR="002A188B" w:rsidRPr="006D4E91" w:rsidRDefault="002A188B" w:rsidP="00D67C95">
            <w:pPr>
              <w:rPr>
                <w:lang w:val="en-GB"/>
              </w:rPr>
            </w:pPr>
            <w:r>
              <w:rPr>
                <w:lang w:val="en-GB"/>
              </w:rPr>
              <w:t>Status</w:t>
            </w:r>
          </w:p>
        </w:tc>
        <w:tc>
          <w:tcPr>
            <w:tcW w:w="1529" w:type="dxa"/>
          </w:tcPr>
          <w:p w:rsidR="002A188B" w:rsidRDefault="002A188B" w:rsidP="00D67C95">
            <w:r>
              <w:t>Uint8_t</w:t>
            </w:r>
          </w:p>
        </w:tc>
        <w:tc>
          <w:tcPr>
            <w:tcW w:w="1134" w:type="dxa"/>
          </w:tcPr>
          <w:p w:rsidR="002A188B" w:rsidRDefault="002A188B" w:rsidP="00D67C95">
            <w:r>
              <w:t>-</w:t>
            </w:r>
          </w:p>
        </w:tc>
        <w:tc>
          <w:tcPr>
            <w:tcW w:w="4246" w:type="dxa"/>
          </w:tcPr>
          <w:p w:rsidR="002A188B" w:rsidRPr="002A188B" w:rsidRDefault="002A188B" w:rsidP="00D67C95">
            <w:r w:rsidRPr="002A188B">
              <w:t>Zie onderstaande status table voor bit waardes.</w:t>
            </w:r>
          </w:p>
        </w:tc>
      </w:tr>
    </w:tbl>
    <w:p w:rsidR="002A188B" w:rsidRDefault="002A188B" w:rsidP="002A188B"/>
    <w:p w:rsidR="002A188B" w:rsidRDefault="002A188B" w:rsidP="002A188B"/>
    <w:tbl>
      <w:tblPr>
        <w:tblStyle w:val="Tabelraster"/>
        <w:tblW w:w="0" w:type="auto"/>
        <w:tblLook w:val="04A0" w:firstRow="1" w:lastRow="0" w:firstColumn="1" w:lastColumn="0" w:noHBand="0" w:noVBand="1"/>
      </w:tblPr>
      <w:tblGrid>
        <w:gridCol w:w="986"/>
        <w:gridCol w:w="2128"/>
        <w:gridCol w:w="6514"/>
      </w:tblGrid>
      <w:tr w:rsidR="002A188B" w:rsidTr="00D67C95">
        <w:tc>
          <w:tcPr>
            <w:tcW w:w="986" w:type="dxa"/>
          </w:tcPr>
          <w:p w:rsidR="002A188B" w:rsidRPr="002A188B" w:rsidRDefault="002A188B" w:rsidP="00D67C95">
            <w:pPr>
              <w:rPr>
                <w:b/>
              </w:rPr>
            </w:pPr>
            <w:r w:rsidRPr="002A188B">
              <w:rPr>
                <w:b/>
              </w:rPr>
              <w:t>Bit</w:t>
            </w:r>
          </w:p>
        </w:tc>
        <w:tc>
          <w:tcPr>
            <w:tcW w:w="2128" w:type="dxa"/>
          </w:tcPr>
          <w:p w:rsidR="002A188B" w:rsidRPr="002A188B" w:rsidRDefault="002A188B" w:rsidP="00D67C95">
            <w:pPr>
              <w:rPr>
                <w:b/>
              </w:rPr>
            </w:pPr>
            <w:r w:rsidRPr="002A188B">
              <w:rPr>
                <w:b/>
              </w:rPr>
              <w:t>Functie</w:t>
            </w:r>
          </w:p>
        </w:tc>
        <w:tc>
          <w:tcPr>
            <w:tcW w:w="6514" w:type="dxa"/>
          </w:tcPr>
          <w:p w:rsidR="002A188B" w:rsidRPr="002A188B" w:rsidRDefault="002A188B" w:rsidP="00D67C95">
            <w:pPr>
              <w:rPr>
                <w:b/>
              </w:rPr>
            </w:pPr>
            <w:r w:rsidRPr="002A188B">
              <w:rPr>
                <w:b/>
              </w:rPr>
              <w:t>Bit waarde</w:t>
            </w:r>
          </w:p>
        </w:tc>
      </w:tr>
      <w:tr w:rsidR="002A188B" w:rsidTr="00D67C95">
        <w:tc>
          <w:tcPr>
            <w:tcW w:w="986" w:type="dxa"/>
          </w:tcPr>
          <w:p w:rsidR="002A188B" w:rsidRDefault="002A188B" w:rsidP="00D67C95">
            <w:r>
              <w:t>0</w:t>
            </w:r>
          </w:p>
        </w:tc>
        <w:tc>
          <w:tcPr>
            <w:tcW w:w="2128" w:type="dxa"/>
          </w:tcPr>
          <w:p w:rsidR="002A188B" w:rsidRDefault="002A188B" w:rsidP="00D67C95">
            <w:r>
              <w:t>Aan/uit</w:t>
            </w:r>
          </w:p>
        </w:tc>
        <w:tc>
          <w:tcPr>
            <w:tcW w:w="6514" w:type="dxa"/>
          </w:tcPr>
          <w:p w:rsidR="002A188B" w:rsidRDefault="002A188B" w:rsidP="00D67C95">
            <w:r>
              <w:t>0=LoRaWAN uit, 1=LoRaWAN aan</w:t>
            </w:r>
            <w:r w:rsidR="00195028">
              <w:t>/reset</w:t>
            </w:r>
          </w:p>
          <w:p w:rsidR="00195028" w:rsidRDefault="00195028" w:rsidP="00B869AC">
            <w:r>
              <w:t xml:space="preserve">Als deze bit 1 is wordt de LoRaWAN stack gereset en worden de sleutels en instellingen opnieuw geladen vanuit het flash. Voor LORaWAN communicatie betekend dit dat de sensor eerst opnieuw aanmeld op het LoRaWAN netwerk en er geen antwoord komt </w:t>
            </w:r>
            <w:r w:rsidR="00B869AC">
              <w:t>via de LoRaWAN interface.</w:t>
            </w:r>
          </w:p>
        </w:tc>
      </w:tr>
      <w:tr w:rsidR="002A188B" w:rsidTr="00D67C95">
        <w:tc>
          <w:tcPr>
            <w:tcW w:w="986" w:type="dxa"/>
          </w:tcPr>
          <w:p w:rsidR="002A188B" w:rsidRDefault="002A188B" w:rsidP="00D67C95">
            <w:r>
              <w:t>1</w:t>
            </w:r>
          </w:p>
        </w:tc>
        <w:tc>
          <w:tcPr>
            <w:tcW w:w="2128" w:type="dxa"/>
          </w:tcPr>
          <w:p w:rsidR="002A188B" w:rsidRDefault="002A188B" w:rsidP="00D67C95">
            <w:r>
              <w:t>Ongebruikt</w:t>
            </w:r>
          </w:p>
        </w:tc>
        <w:tc>
          <w:tcPr>
            <w:tcW w:w="6514" w:type="dxa"/>
          </w:tcPr>
          <w:p w:rsidR="002A188B" w:rsidRDefault="00F24B68" w:rsidP="00D67C95">
            <w:r>
              <w:t>Wordt genegeerd</w:t>
            </w:r>
          </w:p>
        </w:tc>
      </w:tr>
      <w:tr w:rsidR="002A188B" w:rsidTr="00D67C95">
        <w:tc>
          <w:tcPr>
            <w:tcW w:w="986" w:type="dxa"/>
          </w:tcPr>
          <w:p w:rsidR="002A188B" w:rsidRDefault="002A188B" w:rsidP="00D67C95">
            <w:r>
              <w:t>2</w:t>
            </w:r>
          </w:p>
        </w:tc>
        <w:tc>
          <w:tcPr>
            <w:tcW w:w="2128" w:type="dxa"/>
          </w:tcPr>
          <w:p w:rsidR="002A188B" w:rsidRDefault="002A188B" w:rsidP="00D67C95">
            <w:r>
              <w:t>Duty-cycle restrictie</w:t>
            </w:r>
          </w:p>
        </w:tc>
        <w:tc>
          <w:tcPr>
            <w:tcW w:w="6514" w:type="dxa"/>
          </w:tcPr>
          <w:p w:rsidR="002A188B" w:rsidRDefault="002A188B" w:rsidP="00D67C95">
            <w:r>
              <w:t>0=Duty cycle limitatie uit, 1= DutyCycle limitatie aan</w:t>
            </w:r>
          </w:p>
        </w:tc>
      </w:tr>
      <w:tr w:rsidR="002A188B" w:rsidTr="00D67C95">
        <w:tc>
          <w:tcPr>
            <w:tcW w:w="986" w:type="dxa"/>
          </w:tcPr>
          <w:p w:rsidR="002A188B" w:rsidRDefault="002A188B" w:rsidP="00D67C95">
            <w:r>
              <w:t>3</w:t>
            </w:r>
          </w:p>
        </w:tc>
        <w:tc>
          <w:tcPr>
            <w:tcW w:w="2128" w:type="dxa"/>
          </w:tcPr>
          <w:p w:rsidR="002A188B" w:rsidRDefault="002A188B" w:rsidP="00D67C95">
            <w:r>
              <w:t>Adaptive Datarate</w:t>
            </w:r>
          </w:p>
        </w:tc>
        <w:tc>
          <w:tcPr>
            <w:tcW w:w="6514" w:type="dxa"/>
          </w:tcPr>
          <w:p w:rsidR="002A188B" w:rsidRDefault="002A188B" w:rsidP="00D67C95">
            <w:r>
              <w:t>0=ADR uit, 1= ADR aan.</w:t>
            </w:r>
          </w:p>
        </w:tc>
      </w:tr>
      <w:tr w:rsidR="002A188B" w:rsidTr="00D67C95">
        <w:tc>
          <w:tcPr>
            <w:tcW w:w="986" w:type="dxa"/>
          </w:tcPr>
          <w:p w:rsidR="002A188B" w:rsidRDefault="002A188B" w:rsidP="00D67C95">
            <w:r>
              <w:t>4:7</w:t>
            </w:r>
          </w:p>
        </w:tc>
        <w:tc>
          <w:tcPr>
            <w:tcW w:w="2128" w:type="dxa"/>
          </w:tcPr>
          <w:p w:rsidR="002A188B" w:rsidRDefault="002A188B" w:rsidP="00D67C95">
            <w:r>
              <w:t>Ongebruikt</w:t>
            </w:r>
          </w:p>
        </w:tc>
        <w:tc>
          <w:tcPr>
            <w:tcW w:w="6514" w:type="dxa"/>
          </w:tcPr>
          <w:p w:rsidR="002A188B" w:rsidRDefault="002A188B" w:rsidP="00D67C95">
            <w:r>
              <w:t>Altijd 0</w:t>
            </w:r>
            <w:r w:rsidR="00F24B68">
              <w:t>. Wordt genegeerd</w:t>
            </w:r>
          </w:p>
        </w:tc>
      </w:tr>
    </w:tbl>
    <w:p w:rsidR="002A188B" w:rsidRPr="00E601C0" w:rsidRDefault="002A188B" w:rsidP="002A188B"/>
    <w:p w:rsidR="002A188B" w:rsidRDefault="002A188B" w:rsidP="002A188B">
      <w:r>
        <w:t>Voorbeeld</w:t>
      </w:r>
      <w:r w:rsidR="00F24B68">
        <w:t xml:space="preserve"> om de LoRaWAN stack te resetten</w:t>
      </w:r>
      <w:r>
        <w:t>:</w:t>
      </w:r>
    </w:p>
    <w:tbl>
      <w:tblPr>
        <w:tblStyle w:val="Tabelraster"/>
        <w:tblW w:w="10485" w:type="dxa"/>
        <w:tblLook w:val="04A0" w:firstRow="1" w:lastRow="0" w:firstColumn="1" w:lastColumn="0" w:noHBand="0" w:noVBand="1"/>
      </w:tblPr>
      <w:tblGrid>
        <w:gridCol w:w="1199"/>
        <w:gridCol w:w="1631"/>
        <w:gridCol w:w="7655"/>
      </w:tblGrid>
      <w:tr w:rsidR="002A188B" w:rsidTr="00D67C95">
        <w:tc>
          <w:tcPr>
            <w:tcW w:w="1199" w:type="dxa"/>
          </w:tcPr>
          <w:p w:rsidR="002A188B" w:rsidRPr="00B67BDB" w:rsidRDefault="002A188B" w:rsidP="00D67C95">
            <w:pPr>
              <w:rPr>
                <w:b/>
              </w:rPr>
            </w:pPr>
          </w:p>
        </w:tc>
        <w:tc>
          <w:tcPr>
            <w:tcW w:w="1631" w:type="dxa"/>
          </w:tcPr>
          <w:p w:rsidR="002A188B" w:rsidRPr="00B67BDB" w:rsidRDefault="002A188B" w:rsidP="00D67C95">
            <w:pPr>
              <w:rPr>
                <w:b/>
              </w:rPr>
            </w:pPr>
            <w:r w:rsidRPr="00B67BDB">
              <w:rPr>
                <w:b/>
              </w:rPr>
              <w:t>Hex bericht</w:t>
            </w:r>
          </w:p>
        </w:tc>
        <w:tc>
          <w:tcPr>
            <w:tcW w:w="7655" w:type="dxa"/>
          </w:tcPr>
          <w:p w:rsidR="002A188B" w:rsidRPr="00B67BDB" w:rsidRDefault="002A188B" w:rsidP="00D67C95">
            <w:pPr>
              <w:rPr>
                <w:b/>
              </w:rPr>
            </w:pPr>
            <w:r w:rsidRPr="00B67BDB">
              <w:rPr>
                <w:b/>
              </w:rPr>
              <w:t>Inhoud</w:t>
            </w:r>
          </w:p>
        </w:tc>
      </w:tr>
      <w:tr w:rsidR="002A188B" w:rsidTr="00D67C95">
        <w:tc>
          <w:tcPr>
            <w:tcW w:w="1199" w:type="dxa"/>
          </w:tcPr>
          <w:p w:rsidR="002A188B" w:rsidRPr="00B67BDB" w:rsidRDefault="002A188B" w:rsidP="00D67C95">
            <w:pPr>
              <w:rPr>
                <w:b/>
              </w:rPr>
            </w:pPr>
            <w:r w:rsidRPr="00B67BDB">
              <w:rPr>
                <w:b/>
              </w:rPr>
              <w:t>Opdracht</w:t>
            </w:r>
          </w:p>
        </w:tc>
        <w:tc>
          <w:tcPr>
            <w:tcW w:w="1631" w:type="dxa"/>
          </w:tcPr>
          <w:p w:rsidR="002A188B" w:rsidRDefault="00F24B68" w:rsidP="00D67C95">
            <w:r>
              <w:t>9</w:t>
            </w:r>
            <w:r w:rsidR="002A188B">
              <w:t>4</w:t>
            </w:r>
            <w:r>
              <w:t>0D</w:t>
            </w:r>
          </w:p>
        </w:tc>
        <w:tc>
          <w:tcPr>
            <w:tcW w:w="7655" w:type="dxa"/>
          </w:tcPr>
          <w:p w:rsidR="002A188B" w:rsidRDefault="00F24B68" w:rsidP="00F24B68">
            <w:r>
              <w:t>0x0F = 0000 110</w:t>
            </w:r>
            <w:r w:rsidRPr="002A188B">
              <w:t xml:space="preserve">1b: </w:t>
            </w:r>
            <w:r>
              <w:t xml:space="preserve">LoRaWAN aan, DutyCycle limitatie aan, ADR aan, </w:t>
            </w:r>
          </w:p>
        </w:tc>
      </w:tr>
      <w:tr w:rsidR="002A188B" w:rsidRPr="007344D4" w:rsidTr="00D67C95">
        <w:trPr>
          <w:trHeight w:val="274"/>
        </w:trPr>
        <w:tc>
          <w:tcPr>
            <w:tcW w:w="1199" w:type="dxa"/>
          </w:tcPr>
          <w:p w:rsidR="002A188B" w:rsidRPr="00B67BDB" w:rsidRDefault="002A188B" w:rsidP="00D67C95">
            <w:pPr>
              <w:rPr>
                <w:b/>
              </w:rPr>
            </w:pPr>
            <w:r w:rsidRPr="00B67BDB">
              <w:rPr>
                <w:b/>
              </w:rPr>
              <w:t>Antwoord</w:t>
            </w:r>
          </w:p>
        </w:tc>
        <w:tc>
          <w:tcPr>
            <w:tcW w:w="1631" w:type="dxa"/>
          </w:tcPr>
          <w:p w:rsidR="002A188B" w:rsidRDefault="00F24B68" w:rsidP="00D67C95">
            <w:r>
              <w:t>009400000000</w:t>
            </w:r>
          </w:p>
        </w:tc>
        <w:tc>
          <w:tcPr>
            <w:tcW w:w="7655" w:type="dxa"/>
          </w:tcPr>
          <w:p w:rsidR="002A188B" w:rsidRPr="00F24B68" w:rsidRDefault="00F24B68" w:rsidP="00D67C95">
            <w:pPr>
              <w:rPr>
                <w:lang w:val="en-GB"/>
              </w:rPr>
            </w:pPr>
            <w:r w:rsidRPr="00F24B68">
              <w:rPr>
                <w:lang w:val="en-GB"/>
              </w:rPr>
              <w:t xml:space="preserve">NRF_SUCCESS voor </w:t>
            </w:r>
            <w:r>
              <w:rPr>
                <w:lang w:val="en-GB"/>
              </w:rPr>
              <w:t>WRITE_LORAWAN_STATE</w:t>
            </w:r>
          </w:p>
        </w:tc>
      </w:tr>
    </w:tbl>
    <w:p w:rsidR="002A188B" w:rsidRPr="00F24B68" w:rsidRDefault="002A188B" w:rsidP="002A188B">
      <w:pPr>
        <w:rPr>
          <w:lang w:val="en-GB"/>
        </w:rPr>
      </w:pPr>
    </w:p>
    <w:p w:rsidR="00F24B68" w:rsidRDefault="00F24B68" w:rsidP="00F24B68">
      <w:r>
        <w:t>Voorbeeld om de LoRaWAN testen zonder Duty-cycle limitatie:</w:t>
      </w:r>
    </w:p>
    <w:tbl>
      <w:tblPr>
        <w:tblStyle w:val="Tabelraster"/>
        <w:tblW w:w="10485" w:type="dxa"/>
        <w:tblLook w:val="04A0" w:firstRow="1" w:lastRow="0" w:firstColumn="1" w:lastColumn="0" w:noHBand="0" w:noVBand="1"/>
      </w:tblPr>
      <w:tblGrid>
        <w:gridCol w:w="1199"/>
        <w:gridCol w:w="1631"/>
        <w:gridCol w:w="7655"/>
      </w:tblGrid>
      <w:tr w:rsidR="00F24B68" w:rsidTr="00D67C95">
        <w:tc>
          <w:tcPr>
            <w:tcW w:w="1199" w:type="dxa"/>
          </w:tcPr>
          <w:p w:rsidR="00F24B68" w:rsidRPr="00B67BDB" w:rsidRDefault="00F24B68" w:rsidP="00D67C95">
            <w:pPr>
              <w:rPr>
                <w:b/>
              </w:rPr>
            </w:pPr>
          </w:p>
        </w:tc>
        <w:tc>
          <w:tcPr>
            <w:tcW w:w="1631" w:type="dxa"/>
          </w:tcPr>
          <w:p w:rsidR="00F24B68" w:rsidRPr="00B67BDB" w:rsidRDefault="00F24B68" w:rsidP="00D67C95">
            <w:pPr>
              <w:rPr>
                <w:b/>
              </w:rPr>
            </w:pPr>
            <w:r w:rsidRPr="00B67BDB">
              <w:rPr>
                <w:b/>
              </w:rPr>
              <w:t>Hex bericht</w:t>
            </w:r>
          </w:p>
        </w:tc>
        <w:tc>
          <w:tcPr>
            <w:tcW w:w="7655" w:type="dxa"/>
          </w:tcPr>
          <w:p w:rsidR="00F24B68" w:rsidRPr="00B67BDB" w:rsidRDefault="00F24B68" w:rsidP="00D67C95">
            <w:pPr>
              <w:rPr>
                <w:b/>
              </w:rPr>
            </w:pPr>
            <w:r w:rsidRPr="00B67BDB">
              <w:rPr>
                <w:b/>
              </w:rPr>
              <w:t>Inhoud</w:t>
            </w:r>
          </w:p>
        </w:tc>
      </w:tr>
      <w:tr w:rsidR="00F24B68" w:rsidTr="00D67C95">
        <w:tc>
          <w:tcPr>
            <w:tcW w:w="1199" w:type="dxa"/>
          </w:tcPr>
          <w:p w:rsidR="00F24B68" w:rsidRPr="00B67BDB" w:rsidRDefault="00F24B68" w:rsidP="00D67C95">
            <w:pPr>
              <w:rPr>
                <w:b/>
              </w:rPr>
            </w:pPr>
            <w:r w:rsidRPr="00B67BDB">
              <w:rPr>
                <w:b/>
              </w:rPr>
              <w:t>Opdracht</w:t>
            </w:r>
          </w:p>
        </w:tc>
        <w:tc>
          <w:tcPr>
            <w:tcW w:w="1631" w:type="dxa"/>
          </w:tcPr>
          <w:p w:rsidR="00F24B68" w:rsidRDefault="00F24B68" w:rsidP="00D67C95">
            <w:r>
              <w:t>9409</w:t>
            </w:r>
          </w:p>
        </w:tc>
        <w:tc>
          <w:tcPr>
            <w:tcW w:w="7655" w:type="dxa"/>
          </w:tcPr>
          <w:p w:rsidR="00F24B68" w:rsidRDefault="00F24B68" w:rsidP="00F24B68">
            <w:r>
              <w:t>0x0F = 0000 100</w:t>
            </w:r>
            <w:r w:rsidRPr="002A188B">
              <w:t xml:space="preserve">1b: </w:t>
            </w:r>
            <w:r>
              <w:t xml:space="preserve">LoRaWAN aan, DutyCycle limitatie uit, ADR aan, </w:t>
            </w:r>
          </w:p>
        </w:tc>
      </w:tr>
      <w:tr w:rsidR="00F24B68" w:rsidRPr="007344D4" w:rsidTr="00D67C95">
        <w:trPr>
          <w:trHeight w:val="274"/>
        </w:trPr>
        <w:tc>
          <w:tcPr>
            <w:tcW w:w="1199" w:type="dxa"/>
          </w:tcPr>
          <w:p w:rsidR="00F24B68" w:rsidRPr="00B67BDB" w:rsidRDefault="00F24B68" w:rsidP="00D67C95">
            <w:pPr>
              <w:rPr>
                <w:b/>
              </w:rPr>
            </w:pPr>
            <w:r w:rsidRPr="00B67BDB">
              <w:rPr>
                <w:b/>
              </w:rPr>
              <w:t>Antwoord</w:t>
            </w:r>
          </w:p>
        </w:tc>
        <w:tc>
          <w:tcPr>
            <w:tcW w:w="1631" w:type="dxa"/>
          </w:tcPr>
          <w:p w:rsidR="00F24B68" w:rsidRDefault="00F24B68" w:rsidP="00D67C95">
            <w:r>
              <w:t>009400000000</w:t>
            </w:r>
          </w:p>
        </w:tc>
        <w:tc>
          <w:tcPr>
            <w:tcW w:w="7655" w:type="dxa"/>
          </w:tcPr>
          <w:p w:rsidR="00F24B68" w:rsidRPr="00F24B68" w:rsidRDefault="00F24B68" w:rsidP="00D67C95">
            <w:pPr>
              <w:rPr>
                <w:lang w:val="en-GB"/>
              </w:rPr>
            </w:pPr>
            <w:r w:rsidRPr="00F24B68">
              <w:rPr>
                <w:lang w:val="en-GB"/>
              </w:rPr>
              <w:t xml:space="preserve">NRF_SUCCESS voor </w:t>
            </w:r>
            <w:r>
              <w:rPr>
                <w:lang w:val="en-GB"/>
              </w:rPr>
              <w:t>WRITE_LORAWAN_STATE</w:t>
            </w:r>
          </w:p>
        </w:tc>
      </w:tr>
    </w:tbl>
    <w:p w:rsidR="00F24B68" w:rsidRPr="00F24B68" w:rsidRDefault="00F24B68" w:rsidP="00F24B68">
      <w:pPr>
        <w:rPr>
          <w:lang w:val="en-GB"/>
        </w:rPr>
      </w:pPr>
    </w:p>
    <w:p w:rsidR="002A188B" w:rsidRPr="00F24B68" w:rsidRDefault="002A188B" w:rsidP="006D4E91">
      <w:pPr>
        <w:rPr>
          <w:lang w:val="en-GB"/>
        </w:rPr>
      </w:pPr>
    </w:p>
    <w:p w:rsidR="002A188B" w:rsidRPr="00F24B68" w:rsidRDefault="002A188B" w:rsidP="006D4E91">
      <w:pPr>
        <w:rPr>
          <w:lang w:val="en-GB"/>
        </w:rPr>
      </w:pPr>
    </w:p>
    <w:p w:rsidR="002A188B" w:rsidRPr="00F24B68" w:rsidRDefault="002A188B" w:rsidP="006D4E91">
      <w:pPr>
        <w:rPr>
          <w:lang w:val="en-GB"/>
        </w:rPr>
      </w:pPr>
    </w:p>
    <w:p w:rsidR="006D4E91" w:rsidRDefault="006D4E91" w:rsidP="00C91119">
      <w:pPr>
        <w:pStyle w:val="Kop3"/>
        <w:rPr>
          <w:lang w:val="en-GB"/>
        </w:rPr>
      </w:pPr>
      <w:bookmarkStart w:id="47" w:name="_Toc23779715"/>
      <w:r>
        <w:rPr>
          <w:lang w:val="en-GB"/>
        </w:rPr>
        <w:t>21d/</w:t>
      </w:r>
      <w:r w:rsidR="00EF3587">
        <w:rPr>
          <w:lang w:val="en-GB"/>
        </w:rPr>
        <w:t xml:space="preserve">0x15 - </w:t>
      </w:r>
      <w:r>
        <w:rPr>
          <w:lang w:val="en-GB"/>
        </w:rPr>
        <w:t>READ_LORAWAN_DEVEUI</w:t>
      </w:r>
      <w:bookmarkEnd w:id="47"/>
    </w:p>
    <w:p w:rsidR="00E601C0" w:rsidRDefault="006D4E91" w:rsidP="00E601C0">
      <w:pPr>
        <w:rPr>
          <w:lang w:val="en-GB"/>
        </w:rPr>
      </w:pPr>
      <w:r w:rsidRPr="006D4E91">
        <w:rPr>
          <w:lang w:val="en-GB"/>
        </w:rPr>
        <w:t>Lees de DEVEUI, 8 bytes</w:t>
      </w:r>
    </w:p>
    <w:tbl>
      <w:tblPr>
        <w:tblStyle w:val="Tabelraster"/>
        <w:tblW w:w="0" w:type="auto"/>
        <w:tblLook w:val="04A0" w:firstRow="1" w:lastRow="0" w:firstColumn="1" w:lastColumn="0" w:noHBand="0" w:noVBand="1"/>
      </w:tblPr>
      <w:tblGrid>
        <w:gridCol w:w="2719"/>
        <w:gridCol w:w="1529"/>
        <w:gridCol w:w="1134"/>
        <w:gridCol w:w="4246"/>
      </w:tblGrid>
      <w:tr w:rsidR="00E601C0" w:rsidTr="00E601C0">
        <w:tc>
          <w:tcPr>
            <w:tcW w:w="2719" w:type="dxa"/>
          </w:tcPr>
          <w:p w:rsidR="00E601C0" w:rsidRPr="00B67BDB" w:rsidRDefault="00E601C0" w:rsidP="00E601C0">
            <w:pPr>
              <w:rPr>
                <w:b/>
              </w:rPr>
            </w:pPr>
            <w:r w:rsidRPr="00B67BDB">
              <w:rPr>
                <w:b/>
              </w:rPr>
              <w:t>Veld</w:t>
            </w:r>
          </w:p>
        </w:tc>
        <w:tc>
          <w:tcPr>
            <w:tcW w:w="1529" w:type="dxa"/>
          </w:tcPr>
          <w:p w:rsidR="00E601C0" w:rsidRPr="00B67BDB" w:rsidRDefault="00E601C0" w:rsidP="00E601C0">
            <w:pPr>
              <w:rPr>
                <w:b/>
              </w:rPr>
            </w:pPr>
            <w:r>
              <w:rPr>
                <w:b/>
              </w:rPr>
              <w:t>Grote</w:t>
            </w:r>
          </w:p>
        </w:tc>
        <w:tc>
          <w:tcPr>
            <w:tcW w:w="1134" w:type="dxa"/>
          </w:tcPr>
          <w:p w:rsidR="00E601C0" w:rsidRPr="00B67BDB" w:rsidRDefault="00E601C0" w:rsidP="00E601C0">
            <w:pPr>
              <w:rPr>
                <w:b/>
              </w:rPr>
            </w:pPr>
            <w:r w:rsidRPr="00B67BDB">
              <w:rPr>
                <w:b/>
              </w:rPr>
              <w:t>Waarde</w:t>
            </w:r>
          </w:p>
        </w:tc>
        <w:tc>
          <w:tcPr>
            <w:tcW w:w="4246" w:type="dxa"/>
          </w:tcPr>
          <w:p w:rsidR="00E601C0" w:rsidRPr="00B67BDB" w:rsidRDefault="00E601C0" w:rsidP="00E601C0">
            <w:pPr>
              <w:rPr>
                <w:b/>
              </w:rPr>
            </w:pPr>
            <w:r w:rsidRPr="00B67BDB">
              <w:rPr>
                <w:b/>
              </w:rPr>
              <w:t>Omschrijving</w:t>
            </w:r>
          </w:p>
        </w:tc>
      </w:tr>
      <w:tr w:rsidR="00E601C0" w:rsidRPr="00E601C0" w:rsidTr="00E601C0">
        <w:tc>
          <w:tcPr>
            <w:tcW w:w="2719" w:type="dxa"/>
          </w:tcPr>
          <w:p w:rsidR="00E601C0" w:rsidRDefault="00E601C0" w:rsidP="00E601C0">
            <w:r>
              <w:rPr>
                <w:lang w:val="en-GB"/>
              </w:rPr>
              <w:t>READ_LORAWAN_DEVEUI</w:t>
            </w:r>
          </w:p>
        </w:tc>
        <w:tc>
          <w:tcPr>
            <w:tcW w:w="1529" w:type="dxa"/>
          </w:tcPr>
          <w:p w:rsidR="00E601C0" w:rsidRDefault="00E601C0" w:rsidP="00E601C0">
            <w:r>
              <w:t>Uint8_t</w:t>
            </w:r>
          </w:p>
        </w:tc>
        <w:tc>
          <w:tcPr>
            <w:tcW w:w="1134" w:type="dxa"/>
          </w:tcPr>
          <w:p w:rsidR="00E601C0" w:rsidRDefault="00E601C0" w:rsidP="00E601C0">
            <w:r>
              <w:t>0x15</w:t>
            </w:r>
          </w:p>
        </w:tc>
        <w:tc>
          <w:tcPr>
            <w:tcW w:w="4246" w:type="dxa"/>
          </w:tcPr>
          <w:p w:rsidR="00E601C0" w:rsidRPr="00E601C0" w:rsidRDefault="00E601C0" w:rsidP="00E601C0">
            <w:r>
              <w:t>R</w:t>
            </w:r>
            <w:r w:rsidRPr="00E601C0">
              <w:t>EAD_LORAWAN_DEVEUI opdracht ID</w:t>
            </w:r>
          </w:p>
        </w:tc>
      </w:tr>
    </w:tbl>
    <w:p w:rsidR="00E601C0" w:rsidRPr="00E601C0" w:rsidRDefault="00E601C0" w:rsidP="00E601C0"/>
    <w:p w:rsidR="00E601C0" w:rsidRDefault="00E601C0" w:rsidP="00E601C0">
      <w:r>
        <w:t>Voorbeeld:</w:t>
      </w:r>
    </w:p>
    <w:tbl>
      <w:tblPr>
        <w:tblStyle w:val="Tabelraster"/>
        <w:tblW w:w="10485" w:type="dxa"/>
        <w:tblLook w:val="04A0" w:firstRow="1" w:lastRow="0" w:firstColumn="1" w:lastColumn="0" w:noHBand="0" w:noVBand="1"/>
      </w:tblPr>
      <w:tblGrid>
        <w:gridCol w:w="1199"/>
        <w:gridCol w:w="2765"/>
        <w:gridCol w:w="6521"/>
      </w:tblGrid>
      <w:tr w:rsidR="00E601C0" w:rsidTr="00E601C0">
        <w:tc>
          <w:tcPr>
            <w:tcW w:w="1199" w:type="dxa"/>
          </w:tcPr>
          <w:p w:rsidR="00E601C0" w:rsidRPr="00B67BDB" w:rsidRDefault="00E601C0" w:rsidP="00E601C0">
            <w:pPr>
              <w:rPr>
                <w:b/>
              </w:rPr>
            </w:pPr>
          </w:p>
        </w:tc>
        <w:tc>
          <w:tcPr>
            <w:tcW w:w="2765" w:type="dxa"/>
          </w:tcPr>
          <w:p w:rsidR="00E601C0" w:rsidRPr="00B67BDB" w:rsidRDefault="00E601C0" w:rsidP="00E601C0">
            <w:pPr>
              <w:rPr>
                <w:b/>
              </w:rPr>
            </w:pPr>
            <w:r w:rsidRPr="00B67BDB">
              <w:rPr>
                <w:b/>
              </w:rPr>
              <w:t>Hex bericht</w:t>
            </w:r>
          </w:p>
        </w:tc>
        <w:tc>
          <w:tcPr>
            <w:tcW w:w="6521" w:type="dxa"/>
          </w:tcPr>
          <w:p w:rsidR="00E601C0" w:rsidRPr="00B67BDB" w:rsidRDefault="00E601C0" w:rsidP="00E601C0">
            <w:pPr>
              <w:rPr>
                <w:b/>
              </w:rPr>
            </w:pPr>
            <w:r w:rsidRPr="00B67BDB">
              <w:rPr>
                <w:b/>
              </w:rPr>
              <w:t>Inhoud</w:t>
            </w:r>
          </w:p>
        </w:tc>
      </w:tr>
      <w:tr w:rsidR="00E601C0" w:rsidTr="00E601C0">
        <w:tc>
          <w:tcPr>
            <w:tcW w:w="1199" w:type="dxa"/>
          </w:tcPr>
          <w:p w:rsidR="00E601C0" w:rsidRPr="00B67BDB" w:rsidRDefault="00E601C0" w:rsidP="00E601C0">
            <w:pPr>
              <w:rPr>
                <w:b/>
              </w:rPr>
            </w:pPr>
            <w:r w:rsidRPr="00B67BDB">
              <w:rPr>
                <w:b/>
              </w:rPr>
              <w:t>Opdracht</w:t>
            </w:r>
          </w:p>
        </w:tc>
        <w:tc>
          <w:tcPr>
            <w:tcW w:w="2765" w:type="dxa"/>
          </w:tcPr>
          <w:p w:rsidR="00E601C0" w:rsidRDefault="00E601C0" w:rsidP="00E601C0">
            <w:r>
              <w:t>0x15</w:t>
            </w:r>
          </w:p>
        </w:tc>
        <w:tc>
          <w:tcPr>
            <w:tcW w:w="6521" w:type="dxa"/>
          </w:tcPr>
          <w:p w:rsidR="00E601C0" w:rsidRDefault="00E601C0" w:rsidP="00E601C0">
            <w:r>
              <w:rPr>
                <w:lang w:val="en-GB"/>
              </w:rPr>
              <w:t>READ_LORAWAN_DEVEUI opdracht</w:t>
            </w:r>
          </w:p>
        </w:tc>
      </w:tr>
      <w:tr w:rsidR="00E601C0" w:rsidRPr="007344D4" w:rsidTr="00E601C0">
        <w:trPr>
          <w:trHeight w:val="274"/>
        </w:trPr>
        <w:tc>
          <w:tcPr>
            <w:tcW w:w="1199" w:type="dxa"/>
          </w:tcPr>
          <w:p w:rsidR="00E601C0" w:rsidRPr="00B67BDB" w:rsidRDefault="00E601C0" w:rsidP="00E601C0">
            <w:pPr>
              <w:rPr>
                <w:b/>
              </w:rPr>
            </w:pPr>
            <w:r w:rsidRPr="00B67BDB">
              <w:rPr>
                <w:b/>
              </w:rPr>
              <w:t>Antwoord</w:t>
            </w:r>
          </w:p>
        </w:tc>
        <w:tc>
          <w:tcPr>
            <w:tcW w:w="2765" w:type="dxa"/>
          </w:tcPr>
          <w:p w:rsidR="00F71622" w:rsidRDefault="00E601C0" w:rsidP="00F71622">
            <w:r>
              <w:t>0x150001020304050607</w:t>
            </w:r>
          </w:p>
        </w:tc>
        <w:tc>
          <w:tcPr>
            <w:tcW w:w="6521" w:type="dxa"/>
          </w:tcPr>
          <w:p w:rsidR="00E601C0" w:rsidRPr="00C719A7" w:rsidRDefault="00E601C0" w:rsidP="00E601C0">
            <w:pPr>
              <w:rPr>
                <w:lang w:val="en-GB"/>
              </w:rPr>
            </w:pPr>
            <w:r>
              <w:rPr>
                <w:lang w:val="en-GB"/>
              </w:rPr>
              <w:t>READ_LORAWAN_DEVEUI</w:t>
            </w:r>
            <w:r w:rsidRPr="008B7E31">
              <w:rPr>
                <w:lang w:val="en-GB"/>
              </w:rPr>
              <w:t xml:space="preserve"> antwoord</w:t>
            </w:r>
            <w:r w:rsidR="00F71622" w:rsidRPr="008B7E31">
              <w:rPr>
                <w:lang w:val="en-GB"/>
              </w:rPr>
              <w:t>, DEVEUI: 01020304050607</w:t>
            </w:r>
          </w:p>
        </w:tc>
      </w:tr>
    </w:tbl>
    <w:p w:rsidR="00E601C0" w:rsidRPr="006D4E91" w:rsidRDefault="00E601C0" w:rsidP="006D4E91">
      <w:pPr>
        <w:rPr>
          <w:lang w:val="en-GB"/>
        </w:rPr>
      </w:pPr>
    </w:p>
    <w:p w:rsidR="006D4E91" w:rsidRDefault="006D4E91" w:rsidP="00C91119">
      <w:pPr>
        <w:pStyle w:val="Kop3"/>
        <w:rPr>
          <w:lang w:val="en-GB"/>
        </w:rPr>
      </w:pPr>
      <w:bookmarkStart w:id="48" w:name="_Toc23779716"/>
      <w:r>
        <w:rPr>
          <w:lang w:val="en-GB"/>
        </w:rPr>
        <w:t>149d/</w:t>
      </w:r>
      <w:r w:rsidR="00EF3587">
        <w:rPr>
          <w:lang w:val="en-GB"/>
        </w:rPr>
        <w:t xml:space="preserve">0x95 - </w:t>
      </w:r>
      <w:r w:rsidR="00511EBF">
        <w:rPr>
          <w:lang w:val="en-GB"/>
        </w:rPr>
        <w:t>WRITE</w:t>
      </w:r>
      <w:r w:rsidRPr="006D4E91">
        <w:rPr>
          <w:lang w:val="en-GB"/>
        </w:rPr>
        <w:t>_LORAWAN_DE</w:t>
      </w:r>
      <w:r>
        <w:rPr>
          <w:lang w:val="en-GB"/>
        </w:rPr>
        <w:t>VEUI</w:t>
      </w:r>
      <w:bookmarkEnd w:id="48"/>
    </w:p>
    <w:p w:rsidR="00511EBF" w:rsidRPr="00511EBF" w:rsidRDefault="006D4E91" w:rsidP="00511EBF">
      <w:r w:rsidRPr="006D4E91">
        <w:t>Schrijf de DEVEUI, 8 bytes</w:t>
      </w:r>
    </w:p>
    <w:tbl>
      <w:tblPr>
        <w:tblStyle w:val="Tabelraster"/>
        <w:tblW w:w="0" w:type="auto"/>
        <w:tblLook w:val="04A0" w:firstRow="1" w:lastRow="0" w:firstColumn="1" w:lastColumn="0" w:noHBand="0" w:noVBand="1"/>
      </w:tblPr>
      <w:tblGrid>
        <w:gridCol w:w="2719"/>
        <w:gridCol w:w="1529"/>
        <w:gridCol w:w="1134"/>
        <w:gridCol w:w="4246"/>
      </w:tblGrid>
      <w:tr w:rsidR="00511EBF" w:rsidTr="00D67C95">
        <w:tc>
          <w:tcPr>
            <w:tcW w:w="2719" w:type="dxa"/>
          </w:tcPr>
          <w:p w:rsidR="00511EBF" w:rsidRPr="00B67BDB" w:rsidRDefault="00511EBF" w:rsidP="00D67C95">
            <w:pPr>
              <w:rPr>
                <w:b/>
              </w:rPr>
            </w:pPr>
            <w:r w:rsidRPr="00B67BDB">
              <w:rPr>
                <w:b/>
              </w:rPr>
              <w:t>Veld</w:t>
            </w:r>
          </w:p>
        </w:tc>
        <w:tc>
          <w:tcPr>
            <w:tcW w:w="1529" w:type="dxa"/>
          </w:tcPr>
          <w:p w:rsidR="00511EBF" w:rsidRPr="00B67BDB" w:rsidRDefault="00511EBF" w:rsidP="00D67C95">
            <w:pPr>
              <w:rPr>
                <w:b/>
              </w:rPr>
            </w:pPr>
            <w:r>
              <w:rPr>
                <w:b/>
              </w:rPr>
              <w:t>Grote</w:t>
            </w:r>
          </w:p>
        </w:tc>
        <w:tc>
          <w:tcPr>
            <w:tcW w:w="1134" w:type="dxa"/>
          </w:tcPr>
          <w:p w:rsidR="00511EBF" w:rsidRPr="00B67BDB" w:rsidRDefault="00511EBF" w:rsidP="00D67C95">
            <w:pPr>
              <w:rPr>
                <w:b/>
              </w:rPr>
            </w:pPr>
            <w:r w:rsidRPr="00B67BDB">
              <w:rPr>
                <w:b/>
              </w:rPr>
              <w:t>Waarde</w:t>
            </w:r>
          </w:p>
        </w:tc>
        <w:tc>
          <w:tcPr>
            <w:tcW w:w="4246" w:type="dxa"/>
          </w:tcPr>
          <w:p w:rsidR="00511EBF" w:rsidRPr="00B67BDB" w:rsidRDefault="00511EBF" w:rsidP="00D67C95">
            <w:pPr>
              <w:rPr>
                <w:b/>
              </w:rPr>
            </w:pPr>
            <w:r w:rsidRPr="00B67BDB">
              <w:rPr>
                <w:b/>
              </w:rPr>
              <w:t>Omschrijving</w:t>
            </w:r>
          </w:p>
        </w:tc>
      </w:tr>
      <w:tr w:rsidR="00511EBF" w:rsidRPr="00511EBF" w:rsidTr="00D67C95">
        <w:tc>
          <w:tcPr>
            <w:tcW w:w="2719" w:type="dxa"/>
          </w:tcPr>
          <w:p w:rsidR="00511EBF" w:rsidRDefault="00511EBF" w:rsidP="00511EBF">
            <w:r>
              <w:rPr>
                <w:lang w:val="en-GB"/>
              </w:rPr>
              <w:t>WRITE</w:t>
            </w:r>
            <w:r w:rsidRPr="006D4E91">
              <w:rPr>
                <w:lang w:val="en-GB"/>
              </w:rPr>
              <w:t>_LORAWAN_DE</w:t>
            </w:r>
            <w:r>
              <w:rPr>
                <w:lang w:val="en-GB"/>
              </w:rPr>
              <w:t>VEUI</w:t>
            </w:r>
          </w:p>
        </w:tc>
        <w:tc>
          <w:tcPr>
            <w:tcW w:w="1529" w:type="dxa"/>
          </w:tcPr>
          <w:p w:rsidR="00511EBF" w:rsidRDefault="00511EBF" w:rsidP="00D67C95">
            <w:r>
              <w:t>Uint8_t</w:t>
            </w:r>
          </w:p>
        </w:tc>
        <w:tc>
          <w:tcPr>
            <w:tcW w:w="1134" w:type="dxa"/>
          </w:tcPr>
          <w:p w:rsidR="00511EBF" w:rsidRDefault="00511EBF" w:rsidP="00D67C95">
            <w:r>
              <w:t>0x17</w:t>
            </w:r>
          </w:p>
        </w:tc>
        <w:tc>
          <w:tcPr>
            <w:tcW w:w="4246" w:type="dxa"/>
          </w:tcPr>
          <w:p w:rsidR="00511EBF" w:rsidRPr="00511EBF" w:rsidRDefault="00511EBF" w:rsidP="00D67C95">
            <w:r w:rsidRPr="00511EBF">
              <w:t>WRITE_LORAWAN_DEVEUI opdracht ID</w:t>
            </w:r>
          </w:p>
        </w:tc>
      </w:tr>
      <w:tr w:rsidR="00511EBF" w:rsidRPr="00511EBF" w:rsidTr="00D67C95">
        <w:tc>
          <w:tcPr>
            <w:tcW w:w="2719" w:type="dxa"/>
          </w:tcPr>
          <w:p w:rsidR="00511EBF" w:rsidRDefault="00511EBF" w:rsidP="00511EBF">
            <w:pPr>
              <w:rPr>
                <w:lang w:val="en-GB"/>
              </w:rPr>
            </w:pPr>
            <w:r>
              <w:rPr>
                <w:lang w:val="en-GB"/>
              </w:rPr>
              <w:t>DEVEUI</w:t>
            </w:r>
          </w:p>
        </w:tc>
        <w:tc>
          <w:tcPr>
            <w:tcW w:w="1529" w:type="dxa"/>
          </w:tcPr>
          <w:p w:rsidR="00511EBF" w:rsidRDefault="00511EBF" w:rsidP="00D67C95">
            <w:r>
              <w:t>8 x uint8_t</w:t>
            </w:r>
          </w:p>
        </w:tc>
        <w:tc>
          <w:tcPr>
            <w:tcW w:w="1134" w:type="dxa"/>
          </w:tcPr>
          <w:p w:rsidR="00511EBF" w:rsidRDefault="00511EBF" w:rsidP="00D67C95">
            <w:r>
              <w:t>-</w:t>
            </w:r>
          </w:p>
        </w:tc>
        <w:tc>
          <w:tcPr>
            <w:tcW w:w="4246" w:type="dxa"/>
          </w:tcPr>
          <w:p w:rsidR="00511EBF" w:rsidRPr="00511EBF" w:rsidRDefault="00511EBF" w:rsidP="00D67C95"/>
        </w:tc>
      </w:tr>
    </w:tbl>
    <w:p w:rsidR="00511EBF" w:rsidRPr="00511EBF" w:rsidRDefault="00511EBF" w:rsidP="00511EBF"/>
    <w:p w:rsidR="00511EBF" w:rsidRDefault="00511EBF" w:rsidP="00511EBF">
      <w:r>
        <w:t>Voorbeeld:</w:t>
      </w:r>
    </w:p>
    <w:tbl>
      <w:tblPr>
        <w:tblStyle w:val="Tabelraster"/>
        <w:tblW w:w="10485" w:type="dxa"/>
        <w:tblLook w:val="04A0" w:firstRow="1" w:lastRow="0" w:firstColumn="1" w:lastColumn="0" w:noHBand="0" w:noVBand="1"/>
      </w:tblPr>
      <w:tblGrid>
        <w:gridCol w:w="1199"/>
        <w:gridCol w:w="2765"/>
        <w:gridCol w:w="6521"/>
      </w:tblGrid>
      <w:tr w:rsidR="00511EBF" w:rsidTr="00D67C95">
        <w:tc>
          <w:tcPr>
            <w:tcW w:w="1199" w:type="dxa"/>
          </w:tcPr>
          <w:p w:rsidR="00511EBF" w:rsidRPr="00B67BDB" w:rsidRDefault="00511EBF" w:rsidP="00D67C95">
            <w:pPr>
              <w:rPr>
                <w:b/>
              </w:rPr>
            </w:pPr>
          </w:p>
        </w:tc>
        <w:tc>
          <w:tcPr>
            <w:tcW w:w="2765" w:type="dxa"/>
          </w:tcPr>
          <w:p w:rsidR="00511EBF" w:rsidRPr="00B67BDB" w:rsidRDefault="00511EBF" w:rsidP="00D67C95">
            <w:pPr>
              <w:rPr>
                <w:b/>
              </w:rPr>
            </w:pPr>
            <w:r w:rsidRPr="00B67BDB">
              <w:rPr>
                <w:b/>
              </w:rPr>
              <w:t>Hex bericht</w:t>
            </w:r>
          </w:p>
        </w:tc>
        <w:tc>
          <w:tcPr>
            <w:tcW w:w="6521" w:type="dxa"/>
          </w:tcPr>
          <w:p w:rsidR="00511EBF" w:rsidRPr="00B67BDB" w:rsidRDefault="00511EBF" w:rsidP="00D67C95">
            <w:pPr>
              <w:rPr>
                <w:b/>
              </w:rPr>
            </w:pPr>
            <w:r w:rsidRPr="00B67BDB">
              <w:rPr>
                <w:b/>
              </w:rPr>
              <w:t>Inhoud</w:t>
            </w:r>
          </w:p>
        </w:tc>
      </w:tr>
      <w:tr w:rsidR="00511EBF" w:rsidTr="00D67C95">
        <w:tc>
          <w:tcPr>
            <w:tcW w:w="1199" w:type="dxa"/>
          </w:tcPr>
          <w:p w:rsidR="00511EBF" w:rsidRPr="00B67BDB" w:rsidRDefault="00511EBF" w:rsidP="00D67C95">
            <w:pPr>
              <w:rPr>
                <w:b/>
              </w:rPr>
            </w:pPr>
            <w:r w:rsidRPr="00B67BDB">
              <w:rPr>
                <w:b/>
              </w:rPr>
              <w:t>Opdracht</w:t>
            </w:r>
          </w:p>
        </w:tc>
        <w:tc>
          <w:tcPr>
            <w:tcW w:w="2765" w:type="dxa"/>
          </w:tcPr>
          <w:p w:rsidR="00511EBF" w:rsidRDefault="00511EBF" w:rsidP="00511EBF">
            <w:r>
              <w:t>0x950001020304050607</w:t>
            </w:r>
          </w:p>
        </w:tc>
        <w:tc>
          <w:tcPr>
            <w:tcW w:w="6521" w:type="dxa"/>
          </w:tcPr>
          <w:p w:rsidR="00511EBF" w:rsidRDefault="00511EBF" w:rsidP="00D67C95">
            <w:r>
              <w:rPr>
                <w:lang w:val="en-GB"/>
              </w:rPr>
              <w:t>WRITE</w:t>
            </w:r>
            <w:r w:rsidRPr="006D4E91">
              <w:rPr>
                <w:lang w:val="en-GB"/>
              </w:rPr>
              <w:t>_LORAWAN_DE</w:t>
            </w:r>
            <w:r>
              <w:rPr>
                <w:lang w:val="en-GB"/>
              </w:rPr>
              <w:t>VEUI opdracht</w:t>
            </w:r>
          </w:p>
        </w:tc>
      </w:tr>
      <w:tr w:rsidR="00511EBF" w:rsidRPr="00C719A7" w:rsidTr="00D67C95">
        <w:trPr>
          <w:trHeight w:val="274"/>
        </w:trPr>
        <w:tc>
          <w:tcPr>
            <w:tcW w:w="1199" w:type="dxa"/>
          </w:tcPr>
          <w:p w:rsidR="00511EBF" w:rsidRPr="00B67BDB" w:rsidRDefault="00511EBF" w:rsidP="00D67C95">
            <w:pPr>
              <w:rPr>
                <w:b/>
              </w:rPr>
            </w:pPr>
            <w:r w:rsidRPr="00B67BDB">
              <w:rPr>
                <w:b/>
              </w:rPr>
              <w:t>Antwoord</w:t>
            </w:r>
          </w:p>
        </w:tc>
        <w:tc>
          <w:tcPr>
            <w:tcW w:w="2765" w:type="dxa"/>
          </w:tcPr>
          <w:p w:rsidR="00511EBF" w:rsidRDefault="00511EBF" w:rsidP="00D67C95">
            <w:r>
              <w:t>0x009500000000</w:t>
            </w:r>
          </w:p>
        </w:tc>
        <w:tc>
          <w:tcPr>
            <w:tcW w:w="6521" w:type="dxa"/>
          </w:tcPr>
          <w:p w:rsidR="00511EBF" w:rsidRPr="00C719A7" w:rsidRDefault="00511EBF" w:rsidP="00D67C95">
            <w:pPr>
              <w:rPr>
                <w:lang w:val="en-GB"/>
              </w:rPr>
            </w:pPr>
            <w:r>
              <w:rPr>
                <w:lang w:val="en-GB"/>
              </w:rPr>
              <w:t>WRITE</w:t>
            </w:r>
            <w:r w:rsidRPr="006D4E91">
              <w:rPr>
                <w:lang w:val="en-GB"/>
              </w:rPr>
              <w:t>_LORAWAN_DE</w:t>
            </w:r>
            <w:r>
              <w:rPr>
                <w:lang w:val="en-GB"/>
              </w:rPr>
              <w:t>VEUI</w:t>
            </w:r>
            <w:r>
              <w:t xml:space="preserve"> succesvol.</w:t>
            </w:r>
          </w:p>
        </w:tc>
      </w:tr>
    </w:tbl>
    <w:p w:rsidR="00511EBF" w:rsidRPr="006D4E91" w:rsidRDefault="00511EBF" w:rsidP="006D4E91"/>
    <w:p w:rsidR="006D4E91" w:rsidRPr="00EF3587" w:rsidRDefault="006D4E91" w:rsidP="00C91119">
      <w:pPr>
        <w:pStyle w:val="Kop3"/>
        <w:rPr>
          <w:lang w:val="en-GB"/>
        </w:rPr>
      </w:pPr>
      <w:bookmarkStart w:id="49" w:name="_Toc23779717"/>
      <w:r w:rsidRPr="00EF3587">
        <w:rPr>
          <w:lang w:val="en-GB"/>
        </w:rPr>
        <w:t>22d/</w:t>
      </w:r>
      <w:r w:rsidR="00EF3587" w:rsidRPr="00EF3587">
        <w:rPr>
          <w:lang w:val="en-GB"/>
        </w:rPr>
        <w:t xml:space="preserve">0x16 - </w:t>
      </w:r>
      <w:r w:rsidRPr="00EF3587">
        <w:rPr>
          <w:lang w:val="en-GB"/>
        </w:rPr>
        <w:t>READ_LORAWAN_APPEUI</w:t>
      </w:r>
      <w:bookmarkEnd w:id="49"/>
    </w:p>
    <w:p w:rsidR="00E601C0" w:rsidRPr="00E601C0" w:rsidRDefault="006D4E91" w:rsidP="00E601C0">
      <w:r w:rsidRPr="006D4E91">
        <w:t>Lees de APPEUI, 8 bytes</w:t>
      </w:r>
    </w:p>
    <w:tbl>
      <w:tblPr>
        <w:tblStyle w:val="Tabelraster"/>
        <w:tblW w:w="0" w:type="auto"/>
        <w:tblLook w:val="04A0" w:firstRow="1" w:lastRow="0" w:firstColumn="1" w:lastColumn="0" w:noHBand="0" w:noVBand="1"/>
      </w:tblPr>
      <w:tblGrid>
        <w:gridCol w:w="2719"/>
        <w:gridCol w:w="1529"/>
        <w:gridCol w:w="1134"/>
        <w:gridCol w:w="4246"/>
      </w:tblGrid>
      <w:tr w:rsidR="00E601C0" w:rsidTr="00E601C0">
        <w:tc>
          <w:tcPr>
            <w:tcW w:w="2719" w:type="dxa"/>
          </w:tcPr>
          <w:p w:rsidR="00E601C0" w:rsidRPr="00B67BDB" w:rsidRDefault="00E601C0" w:rsidP="00E601C0">
            <w:pPr>
              <w:rPr>
                <w:b/>
              </w:rPr>
            </w:pPr>
            <w:r w:rsidRPr="00B67BDB">
              <w:rPr>
                <w:b/>
              </w:rPr>
              <w:lastRenderedPageBreak/>
              <w:t>Veld</w:t>
            </w:r>
          </w:p>
        </w:tc>
        <w:tc>
          <w:tcPr>
            <w:tcW w:w="1529" w:type="dxa"/>
          </w:tcPr>
          <w:p w:rsidR="00E601C0" w:rsidRPr="00B67BDB" w:rsidRDefault="00E601C0" w:rsidP="00E601C0">
            <w:pPr>
              <w:rPr>
                <w:b/>
              </w:rPr>
            </w:pPr>
            <w:r>
              <w:rPr>
                <w:b/>
              </w:rPr>
              <w:t>Grote</w:t>
            </w:r>
          </w:p>
        </w:tc>
        <w:tc>
          <w:tcPr>
            <w:tcW w:w="1134" w:type="dxa"/>
          </w:tcPr>
          <w:p w:rsidR="00E601C0" w:rsidRPr="00B67BDB" w:rsidRDefault="00E601C0" w:rsidP="00E601C0">
            <w:pPr>
              <w:rPr>
                <w:b/>
              </w:rPr>
            </w:pPr>
            <w:r w:rsidRPr="00B67BDB">
              <w:rPr>
                <w:b/>
              </w:rPr>
              <w:t>Waarde</w:t>
            </w:r>
          </w:p>
        </w:tc>
        <w:tc>
          <w:tcPr>
            <w:tcW w:w="4246" w:type="dxa"/>
          </w:tcPr>
          <w:p w:rsidR="00E601C0" w:rsidRPr="00B67BDB" w:rsidRDefault="00E601C0" w:rsidP="00E601C0">
            <w:pPr>
              <w:rPr>
                <w:b/>
              </w:rPr>
            </w:pPr>
            <w:r w:rsidRPr="00B67BDB">
              <w:rPr>
                <w:b/>
              </w:rPr>
              <w:t>Omschrijving</w:t>
            </w:r>
          </w:p>
        </w:tc>
      </w:tr>
      <w:tr w:rsidR="00E601C0" w:rsidRPr="007344D4" w:rsidTr="00E601C0">
        <w:tc>
          <w:tcPr>
            <w:tcW w:w="2719" w:type="dxa"/>
          </w:tcPr>
          <w:p w:rsidR="00E601C0" w:rsidRDefault="00E601C0" w:rsidP="00511EBF">
            <w:r>
              <w:rPr>
                <w:lang w:val="en-GB"/>
              </w:rPr>
              <w:t>READ_LORAWAN_APP</w:t>
            </w:r>
            <w:r w:rsidR="00511EBF">
              <w:rPr>
                <w:lang w:val="en-GB"/>
              </w:rPr>
              <w:t>EUI</w:t>
            </w:r>
          </w:p>
        </w:tc>
        <w:tc>
          <w:tcPr>
            <w:tcW w:w="1529" w:type="dxa"/>
          </w:tcPr>
          <w:p w:rsidR="00E601C0" w:rsidRDefault="00E601C0" w:rsidP="00E601C0">
            <w:r>
              <w:t>Uint8_t</w:t>
            </w:r>
          </w:p>
        </w:tc>
        <w:tc>
          <w:tcPr>
            <w:tcW w:w="1134" w:type="dxa"/>
          </w:tcPr>
          <w:p w:rsidR="00E601C0" w:rsidRDefault="00E601C0" w:rsidP="00E601C0">
            <w:r>
              <w:t>0x16</w:t>
            </w:r>
          </w:p>
        </w:tc>
        <w:tc>
          <w:tcPr>
            <w:tcW w:w="4246" w:type="dxa"/>
          </w:tcPr>
          <w:p w:rsidR="00E601C0" w:rsidRPr="00E601C0" w:rsidRDefault="00E601C0" w:rsidP="00E601C0">
            <w:pPr>
              <w:rPr>
                <w:lang w:val="en-GB"/>
              </w:rPr>
            </w:pPr>
            <w:r>
              <w:rPr>
                <w:lang w:val="en-GB"/>
              </w:rPr>
              <w:t>READ_LORAWAN_APPKEY</w:t>
            </w:r>
            <w:r w:rsidRPr="00E601C0">
              <w:rPr>
                <w:lang w:val="en-GB"/>
              </w:rPr>
              <w:t xml:space="preserve"> opdracht ID</w:t>
            </w:r>
          </w:p>
        </w:tc>
      </w:tr>
    </w:tbl>
    <w:p w:rsidR="00E601C0" w:rsidRDefault="00E601C0" w:rsidP="00E601C0">
      <w:pPr>
        <w:rPr>
          <w:lang w:val="en-GB"/>
        </w:rPr>
      </w:pPr>
    </w:p>
    <w:p w:rsidR="00E601C0" w:rsidRDefault="00E601C0" w:rsidP="00E601C0">
      <w:r>
        <w:t>Voorbeeld:</w:t>
      </w:r>
    </w:p>
    <w:tbl>
      <w:tblPr>
        <w:tblStyle w:val="Tabelraster"/>
        <w:tblW w:w="10485" w:type="dxa"/>
        <w:tblLook w:val="04A0" w:firstRow="1" w:lastRow="0" w:firstColumn="1" w:lastColumn="0" w:noHBand="0" w:noVBand="1"/>
      </w:tblPr>
      <w:tblGrid>
        <w:gridCol w:w="1199"/>
        <w:gridCol w:w="2765"/>
        <w:gridCol w:w="6521"/>
      </w:tblGrid>
      <w:tr w:rsidR="00E601C0" w:rsidTr="00E601C0">
        <w:tc>
          <w:tcPr>
            <w:tcW w:w="1199" w:type="dxa"/>
          </w:tcPr>
          <w:p w:rsidR="00E601C0" w:rsidRPr="00B67BDB" w:rsidRDefault="00E601C0" w:rsidP="00E601C0">
            <w:pPr>
              <w:rPr>
                <w:b/>
              </w:rPr>
            </w:pPr>
          </w:p>
        </w:tc>
        <w:tc>
          <w:tcPr>
            <w:tcW w:w="2765" w:type="dxa"/>
          </w:tcPr>
          <w:p w:rsidR="00E601C0" w:rsidRPr="00B67BDB" w:rsidRDefault="00E601C0" w:rsidP="00E601C0">
            <w:pPr>
              <w:rPr>
                <w:b/>
              </w:rPr>
            </w:pPr>
            <w:r w:rsidRPr="00B67BDB">
              <w:rPr>
                <w:b/>
              </w:rPr>
              <w:t>Hex bericht</w:t>
            </w:r>
          </w:p>
        </w:tc>
        <w:tc>
          <w:tcPr>
            <w:tcW w:w="6521" w:type="dxa"/>
          </w:tcPr>
          <w:p w:rsidR="00E601C0" w:rsidRPr="00B67BDB" w:rsidRDefault="00E601C0" w:rsidP="00E601C0">
            <w:pPr>
              <w:rPr>
                <w:b/>
              </w:rPr>
            </w:pPr>
            <w:r w:rsidRPr="00B67BDB">
              <w:rPr>
                <w:b/>
              </w:rPr>
              <w:t>Inhoud</w:t>
            </w:r>
          </w:p>
        </w:tc>
      </w:tr>
      <w:tr w:rsidR="00E601C0" w:rsidTr="00E601C0">
        <w:tc>
          <w:tcPr>
            <w:tcW w:w="1199" w:type="dxa"/>
          </w:tcPr>
          <w:p w:rsidR="00E601C0" w:rsidRPr="00B67BDB" w:rsidRDefault="00E601C0" w:rsidP="00E601C0">
            <w:pPr>
              <w:rPr>
                <w:b/>
              </w:rPr>
            </w:pPr>
            <w:r w:rsidRPr="00B67BDB">
              <w:rPr>
                <w:b/>
              </w:rPr>
              <w:t>Opdracht</w:t>
            </w:r>
          </w:p>
        </w:tc>
        <w:tc>
          <w:tcPr>
            <w:tcW w:w="2765" w:type="dxa"/>
          </w:tcPr>
          <w:p w:rsidR="00E601C0" w:rsidRDefault="00E601C0" w:rsidP="00E601C0">
            <w:r>
              <w:t>0x16</w:t>
            </w:r>
          </w:p>
        </w:tc>
        <w:tc>
          <w:tcPr>
            <w:tcW w:w="6521" w:type="dxa"/>
          </w:tcPr>
          <w:p w:rsidR="00E601C0" w:rsidRDefault="00511EBF" w:rsidP="00E601C0">
            <w:r>
              <w:rPr>
                <w:lang w:val="en-GB"/>
              </w:rPr>
              <w:t xml:space="preserve">READ_LORAWAN_APPEUI </w:t>
            </w:r>
            <w:r w:rsidR="00E601C0">
              <w:rPr>
                <w:lang w:val="en-GB"/>
              </w:rPr>
              <w:t>opdracht</w:t>
            </w:r>
          </w:p>
        </w:tc>
      </w:tr>
      <w:tr w:rsidR="00E601C0" w:rsidRPr="00C719A7" w:rsidTr="00E601C0">
        <w:trPr>
          <w:trHeight w:val="274"/>
        </w:trPr>
        <w:tc>
          <w:tcPr>
            <w:tcW w:w="1199" w:type="dxa"/>
          </w:tcPr>
          <w:p w:rsidR="00E601C0" w:rsidRPr="00B67BDB" w:rsidRDefault="00E601C0" w:rsidP="00E601C0">
            <w:pPr>
              <w:rPr>
                <w:b/>
              </w:rPr>
            </w:pPr>
            <w:r w:rsidRPr="00B67BDB">
              <w:rPr>
                <w:b/>
              </w:rPr>
              <w:t>Antwoord</w:t>
            </w:r>
          </w:p>
        </w:tc>
        <w:tc>
          <w:tcPr>
            <w:tcW w:w="2765" w:type="dxa"/>
          </w:tcPr>
          <w:p w:rsidR="00E601C0" w:rsidRDefault="00E601C0" w:rsidP="00E601C0">
            <w:r>
              <w:t>0x160001020304050607</w:t>
            </w:r>
          </w:p>
        </w:tc>
        <w:tc>
          <w:tcPr>
            <w:tcW w:w="6521" w:type="dxa"/>
          </w:tcPr>
          <w:p w:rsidR="00E601C0" w:rsidRPr="00C719A7" w:rsidRDefault="00E601C0" w:rsidP="00E601C0">
            <w:pPr>
              <w:rPr>
                <w:lang w:val="en-GB"/>
              </w:rPr>
            </w:pPr>
            <w:r>
              <w:rPr>
                <w:lang w:val="en-GB"/>
              </w:rPr>
              <w:t>READ_LORAWAN</w:t>
            </w:r>
            <w:r w:rsidR="00511EBF">
              <w:rPr>
                <w:lang w:val="en-GB"/>
              </w:rPr>
              <w:t>_APPEUI</w:t>
            </w:r>
            <w:r>
              <w:t xml:space="preserve"> succesvol.</w:t>
            </w:r>
          </w:p>
        </w:tc>
      </w:tr>
    </w:tbl>
    <w:p w:rsidR="00E601C0" w:rsidRPr="006D4E91" w:rsidRDefault="00E601C0" w:rsidP="006D4E91"/>
    <w:p w:rsidR="006D4E91" w:rsidRPr="00EF3587" w:rsidRDefault="006D4E91" w:rsidP="00C91119">
      <w:pPr>
        <w:pStyle w:val="Kop3"/>
        <w:rPr>
          <w:lang w:val="en-GB"/>
        </w:rPr>
      </w:pPr>
      <w:bookmarkStart w:id="50" w:name="_Toc23779718"/>
      <w:r w:rsidRPr="00EF3587">
        <w:rPr>
          <w:lang w:val="en-GB"/>
        </w:rPr>
        <w:t>150d/</w:t>
      </w:r>
      <w:r w:rsidR="00EF3587" w:rsidRPr="00EF3587">
        <w:rPr>
          <w:lang w:val="en-GB"/>
        </w:rPr>
        <w:t xml:space="preserve">0x96 - </w:t>
      </w:r>
      <w:r w:rsidRPr="00EF3587">
        <w:rPr>
          <w:lang w:val="en-GB"/>
        </w:rPr>
        <w:t>WRITE_LORAWAN_APPEUI</w:t>
      </w:r>
      <w:bookmarkEnd w:id="50"/>
    </w:p>
    <w:p w:rsidR="00E601C0" w:rsidRDefault="00E601C0" w:rsidP="00E601C0">
      <w:r>
        <w:t>Met deze opdracht wordt de APPE</w:t>
      </w:r>
      <w:r w:rsidR="00511EBF">
        <w:t>UI  ingesteld. De APPEUImoet 8</w:t>
      </w:r>
      <w:r>
        <w:t xml:space="preserve"> bytes lang zijn</w:t>
      </w:r>
    </w:p>
    <w:p w:rsidR="00E601C0" w:rsidRDefault="00E601C0" w:rsidP="00E601C0"/>
    <w:tbl>
      <w:tblPr>
        <w:tblStyle w:val="Tabelraster"/>
        <w:tblW w:w="0" w:type="auto"/>
        <w:tblLook w:val="04A0" w:firstRow="1" w:lastRow="0" w:firstColumn="1" w:lastColumn="0" w:noHBand="0" w:noVBand="1"/>
      </w:tblPr>
      <w:tblGrid>
        <w:gridCol w:w="2719"/>
        <w:gridCol w:w="1529"/>
        <w:gridCol w:w="1134"/>
        <w:gridCol w:w="4246"/>
      </w:tblGrid>
      <w:tr w:rsidR="00E601C0" w:rsidTr="00E601C0">
        <w:tc>
          <w:tcPr>
            <w:tcW w:w="2719" w:type="dxa"/>
          </w:tcPr>
          <w:p w:rsidR="00E601C0" w:rsidRPr="00B67BDB" w:rsidRDefault="00E601C0" w:rsidP="00E601C0">
            <w:pPr>
              <w:rPr>
                <w:b/>
              </w:rPr>
            </w:pPr>
            <w:r w:rsidRPr="00B67BDB">
              <w:rPr>
                <w:b/>
              </w:rPr>
              <w:t>Veld</w:t>
            </w:r>
          </w:p>
        </w:tc>
        <w:tc>
          <w:tcPr>
            <w:tcW w:w="1529" w:type="dxa"/>
          </w:tcPr>
          <w:p w:rsidR="00E601C0" w:rsidRPr="00B67BDB" w:rsidRDefault="00E601C0" w:rsidP="00E601C0">
            <w:pPr>
              <w:rPr>
                <w:b/>
              </w:rPr>
            </w:pPr>
            <w:r>
              <w:rPr>
                <w:b/>
              </w:rPr>
              <w:t>Grote</w:t>
            </w:r>
          </w:p>
        </w:tc>
        <w:tc>
          <w:tcPr>
            <w:tcW w:w="1134" w:type="dxa"/>
          </w:tcPr>
          <w:p w:rsidR="00E601C0" w:rsidRPr="00B67BDB" w:rsidRDefault="00E601C0" w:rsidP="00E601C0">
            <w:pPr>
              <w:rPr>
                <w:b/>
              </w:rPr>
            </w:pPr>
            <w:r w:rsidRPr="00B67BDB">
              <w:rPr>
                <w:b/>
              </w:rPr>
              <w:t>Waarde</w:t>
            </w:r>
          </w:p>
        </w:tc>
        <w:tc>
          <w:tcPr>
            <w:tcW w:w="4246" w:type="dxa"/>
          </w:tcPr>
          <w:p w:rsidR="00E601C0" w:rsidRPr="00B67BDB" w:rsidRDefault="00E601C0" w:rsidP="00E601C0">
            <w:pPr>
              <w:rPr>
                <w:b/>
              </w:rPr>
            </w:pPr>
            <w:r w:rsidRPr="00B67BDB">
              <w:rPr>
                <w:b/>
              </w:rPr>
              <w:t>Omschrijving</w:t>
            </w:r>
          </w:p>
        </w:tc>
      </w:tr>
      <w:tr w:rsidR="00E601C0" w:rsidTr="00E601C0">
        <w:tc>
          <w:tcPr>
            <w:tcW w:w="2719" w:type="dxa"/>
          </w:tcPr>
          <w:p w:rsidR="00E601C0" w:rsidRDefault="00E601C0" w:rsidP="00E601C0">
            <w:r>
              <w:rPr>
                <w:lang w:val="en-GB"/>
              </w:rPr>
              <w:t>WRITE_LORAWAN_APPEUI</w:t>
            </w:r>
          </w:p>
        </w:tc>
        <w:tc>
          <w:tcPr>
            <w:tcW w:w="1529" w:type="dxa"/>
          </w:tcPr>
          <w:p w:rsidR="00E601C0" w:rsidRDefault="00E601C0" w:rsidP="00E601C0">
            <w:r>
              <w:t>Uint8_t</w:t>
            </w:r>
          </w:p>
        </w:tc>
        <w:tc>
          <w:tcPr>
            <w:tcW w:w="1134" w:type="dxa"/>
          </w:tcPr>
          <w:p w:rsidR="00E601C0" w:rsidRDefault="00E601C0" w:rsidP="00E601C0">
            <w:r>
              <w:t>0x96</w:t>
            </w:r>
          </w:p>
        </w:tc>
        <w:tc>
          <w:tcPr>
            <w:tcW w:w="4246" w:type="dxa"/>
          </w:tcPr>
          <w:p w:rsidR="00E601C0" w:rsidRDefault="00E601C0" w:rsidP="00E601C0">
            <w:r w:rsidRPr="00E601C0">
              <w:t>WRITE_LORAWAN_APPEUI</w:t>
            </w:r>
            <w:r>
              <w:t xml:space="preserve"> opdracht ID</w:t>
            </w:r>
          </w:p>
        </w:tc>
      </w:tr>
      <w:tr w:rsidR="00E601C0" w:rsidTr="00E601C0">
        <w:tc>
          <w:tcPr>
            <w:tcW w:w="2719" w:type="dxa"/>
          </w:tcPr>
          <w:p w:rsidR="00E601C0" w:rsidRDefault="00E601C0" w:rsidP="00E601C0">
            <w:r>
              <w:t>AppEUI</w:t>
            </w:r>
          </w:p>
        </w:tc>
        <w:tc>
          <w:tcPr>
            <w:tcW w:w="1529" w:type="dxa"/>
          </w:tcPr>
          <w:p w:rsidR="00E601C0" w:rsidRDefault="00E601C0" w:rsidP="00E601C0">
            <w:r>
              <w:t>8 x Uint8_t</w:t>
            </w:r>
          </w:p>
        </w:tc>
        <w:tc>
          <w:tcPr>
            <w:tcW w:w="1134" w:type="dxa"/>
          </w:tcPr>
          <w:p w:rsidR="00E601C0" w:rsidRDefault="00E601C0" w:rsidP="00E601C0"/>
        </w:tc>
        <w:tc>
          <w:tcPr>
            <w:tcW w:w="4246" w:type="dxa"/>
          </w:tcPr>
          <w:p w:rsidR="00E601C0" w:rsidRDefault="00E601C0" w:rsidP="00E601C0"/>
        </w:tc>
      </w:tr>
    </w:tbl>
    <w:p w:rsidR="00E601C0" w:rsidRDefault="00E601C0" w:rsidP="00E601C0"/>
    <w:p w:rsidR="00E601C0" w:rsidRDefault="00E601C0" w:rsidP="00E601C0">
      <w:r>
        <w:t>Als het schrijven succesvol is, wordt dit door middel van een response met NRF_SUCCESS weer gegeven.</w:t>
      </w:r>
    </w:p>
    <w:p w:rsidR="00E601C0" w:rsidRDefault="00E601C0" w:rsidP="00E601C0"/>
    <w:p w:rsidR="00E601C0" w:rsidRDefault="00E601C0" w:rsidP="00E601C0">
      <w:r>
        <w:t>Voorbeeld:</w:t>
      </w:r>
    </w:p>
    <w:tbl>
      <w:tblPr>
        <w:tblStyle w:val="Tabelraster"/>
        <w:tblW w:w="10485" w:type="dxa"/>
        <w:tblLook w:val="04A0" w:firstRow="1" w:lastRow="0" w:firstColumn="1" w:lastColumn="0" w:noHBand="0" w:noVBand="1"/>
      </w:tblPr>
      <w:tblGrid>
        <w:gridCol w:w="1199"/>
        <w:gridCol w:w="2765"/>
        <w:gridCol w:w="6521"/>
      </w:tblGrid>
      <w:tr w:rsidR="00E601C0" w:rsidTr="00E601C0">
        <w:tc>
          <w:tcPr>
            <w:tcW w:w="1199" w:type="dxa"/>
          </w:tcPr>
          <w:p w:rsidR="00E601C0" w:rsidRPr="00B67BDB" w:rsidRDefault="00E601C0" w:rsidP="00E601C0">
            <w:pPr>
              <w:rPr>
                <w:b/>
              </w:rPr>
            </w:pPr>
          </w:p>
        </w:tc>
        <w:tc>
          <w:tcPr>
            <w:tcW w:w="2765" w:type="dxa"/>
          </w:tcPr>
          <w:p w:rsidR="00E601C0" w:rsidRPr="00B67BDB" w:rsidRDefault="00E601C0" w:rsidP="00E601C0">
            <w:pPr>
              <w:rPr>
                <w:b/>
              </w:rPr>
            </w:pPr>
            <w:r w:rsidRPr="00B67BDB">
              <w:rPr>
                <w:b/>
              </w:rPr>
              <w:t>Hex bericht</w:t>
            </w:r>
          </w:p>
        </w:tc>
        <w:tc>
          <w:tcPr>
            <w:tcW w:w="6521" w:type="dxa"/>
          </w:tcPr>
          <w:p w:rsidR="00E601C0" w:rsidRPr="00B67BDB" w:rsidRDefault="00E601C0" w:rsidP="00E601C0">
            <w:pPr>
              <w:rPr>
                <w:b/>
              </w:rPr>
            </w:pPr>
            <w:r w:rsidRPr="00B67BDB">
              <w:rPr>
                <w:b/>
              </w:rPr>
              <w:t>Inhoud</w:t>
            </w:r>
          </w:p>
        </w:tc>
      </w:tr>
      <w:tr w:rsidR="00E601C0" w:rsidTr="00E601C0">
        <w:tc>
          <w:tcPr>
            <w:tcW w:w="1199" w:type="dxa"/>
          </w:tcPr>
          <w:p w:rsidR="00E601C0" w:rsidRPr="00B67BDB" w:rsidRDefault="00E601C0" w:rsidP="00E601C0">
            <w:pPr>
              <w:rPr>
                <w:b/>
              </w:rPr>
            </w:pPr>
            <w:r w:rsidRPr="00B67BDB">
              <w:rPr>
                <w:b/>
              </w:rPr>
              <w:t>Opdracht</w:t>
            </w:r>
          </w:p>
        </w:tc>
        <w:tc>
          <w:tcPr>
            <w:tcW w:w="2765" w:type="dxa"/>
          </w:tcPr>
          <w:p w:rsidR="00E601C0" w:rsidRDefault="00E601C0" w:rsidP="00E601C0">
            <w:r>
              <w:t>0x960001020304050607</w:t>
            </w:r>
          </w:p>
        </w:tc>
        <w:tc>
          <w:tcPr>
            <w:tcW w:w="6521" w:type="dxa"/>
          </w:tcPr>
          <w:p w:rsidR="00E601C0" w:rsidRDefault="00E601C0" w:rsidP="00E601C0">
            <w:r>
              <w:rPr>
                <w:lang w:val="en-GB"/>
              </w:rPr>
              <w:t>WRITE_LORAWAN_APPEUI opdracht</w:t>
            </w:r>
          </w:p>
        </w:tc>
      </w:tr>
      <w:tr w:rsidR="00E601C0" w:rsidRPr="00C719A7" w:rsidTr="00E601C0">
        <w:trPr>
          <w:trHeight w:val="274"/>
        </w:trPr>
        <w:tc>
          <w:tcPr>
            <w:tcW w:w="1199" w:type="dxa"/>
          </w:tcPr>
          <w:p w:rsidR="00E601C0" w:rsidRPr="00B67BDB" w:rsidRDefault="00E601C0" w:rsidP="00E601C0">
            <w:pPr>
              <w:rPr>
                <w:b/>
              </w:rPr>
            </w:pPr>
            <w:r w:rsidRPr="00B67BDB">
              <w:rPr>
                <w:b/>
              </w:rPr>
              <w:t>Antwoord</w:t>
            </w:r>
          </w:p>
        </w:tc>
        <w:tc>
          <w:tcPr>
            <w:tcW w:w="2765" w:type="dxa"/>
          </w:tcPr>
          <w:p w:rsidR="00E601C0" w:rsidRDefault="00E601C0" w:rsidP="00E601C0">
            <w:r>
              <w:t>0x009600000000</w:t>
            </w:r>
          </w:p>
        </w:tc>
        <w:tc>
          <w:tcPr>
            <w:tcW w:w="6521" w:type="dxa"/>
          </w:tcPr>
          <w:p w:rsidR="00E601C0" w:rsidRPr="00C719A7" w:rsidRDefault="00E601C0" w:rsidP="00E601C0">
            <w:pPr>
              <w:rPr>
                <w:lang w:val="en-GB"/>
              </w:rPr>
            </w:pPr>
            <w:r>
              <w:rPr>
                <w:lang w:val="en-GB"/>
              </w:rPr>
              <w:t>WRITE_LORAWAN_APPEUI</w:t>
            </w:r>
            <w:r>
              <w:t xml:space="preserve"> succesvol.</w:t>
            </w:r>
          </w:p>
        </w:tc>
      </w:tr>
    </w:tbl>
    <w:p w:rsidR="00E601C0" w:rsidRPr="006D4E91" w:rsidRDefault="00E601C0" w:rsidP="006D4E91"/>
    <w:p w:rsidR="006D4E91" w:rsidRDefault="006D4E91" w:rsidP="00C91119">
      <w:pPr>
        <w:pStyle w:val="Kop3"/>
        <w:rPr>
          <w:lang w:val="en-GB"/>
        </w:rPr>
      </w:pPr>
      <w:bookmarkStart w:id="51" w:name="_Toc23779719"/>
      <w:r>
        <w:rPr>
          <w:lang w:val="en-GB"/>
        </w:rPr>
        <w:t>23d/</w:t>
      </w:r>
      <w:r w:rsidR="00EF3587">
        <w:rPr>
          <w:lang w:val="en-GB"/>
        </w:rPr>
        <w:t xml:space="preserve">0x17 - </w:t>
      </w:r>
      <w:r>
        <w:rPr>
          <w:lang w:val="en-GB"/>
        </w:rPr>
        <w:t>READ_LORAWAN_APPKEY</w:t>
      </w:r>
      <w:bookmarkEnd w:id="51"/>
    </w:p>
    <w:p w:rsidR="006D4E91" w:rsidRDefault="006D4E91" w:rsidP="006D4E91">
      <w:pPr>
        <w:rPr>
          <w:lang w:val="en-GB"/>
        </w:rPr>
      </w:pPr>
      <w:r w:rsidRPr="006D4E91">
        <w:rPr>
          <w:lang w:val="en-GB"/>
        </w:rPr>
        <w:t>Lees de APPKEY, 16 bytes</w:t>
      </w:r>
    </w:p>
    <w:tbl>
      <w:tblPr>
        <w:tblStyle w:val="Tabelraster"/>
        <w:tblW w:w="0" w:type="auto"/>
        <w:tblLook w:val="04A0" w:firstRow="1" w:lastRow="0" w:firstColumn="1" w:lastColumn="0" w:noHBand="0" w:noVBand="1"/>
      </w:tblPr>
      <w:tblGrid>
        <w:gridCol w:w="2719"/>
        <w:gridCol w:w="1529"/>
        <w:gridCol w:w="1134"/>
        <w:gridCol w:w="4246"/>
      </w:tblGrid>
      <w:tr w:rsidR="00E601C0" w:rsidTr="00E601C0">
        <w:tc>
          <w:tcPr>
            <w:tcW w:w="2719" w:type="dxa"/>
          </w:tcPr>
          <w:p w:rsidR="00E601C0" w:rsidRPr="00B67BDB" w:rsidRDefault="00E601C0" w:rsidP="00E601C0">
            <w:pPr>
              <w:rPr>
                <w:b/>
              </w:rPr>
            </w:pPr>
            <w:r w:rsidRPr="00B67BDB">
              <w:rPr>
                <w:b/>
              </w:rPr>
              <w:t>Veld</w:t>
            </w:r>
          </w:p>
        </w:tc>
        <w:tc>
          <w:tcPr>
            <w:tcW w:w="1529" w:type="dxa"/>
          </w:tcPr>
          <w:p w:rsidR="00E601C0" w:rsidRPr="00B67BDB" w:rsidRDefault="00E601C0" w:rsidP="00E601C0">
            <w:pPr>
              <w:rPr>
                <w:b/>
              </w:rPr>
            </w:pPr>
            <w:r>
              <w:rPr>
                <w:b/>
              </w:rPr>
              <w:t>Grote</w:t>
            </w:r>
          </w:p>
        </w:tc>
        <w:tc>
          <w:tcPr>
            <w:tcW w:w="1134" w:type="dxa"/>
          </w:tcPr>
          <w:p w:rsidR="00E601C0" w:rsidRPr="00B67BDB" w:rsidRDefault="00E601C0" w:rsidP="00E601C0">
            <w:pPr>
              <w:rPr>
                <w:b/>
              </w:rPr>
            </w:pPr>
            <w:r w:rsidRPr="00B67BDB">
              <w:rPr>
                <w:b/>
              </w:rPr>
              <w:t>Waarde</w:t>
            </w:r>
          </w:p>
        </w:tc>
        <w:tc>
          <w:tcPr>
            <w:tcW w:w="4246" w:type="dxa"/>
          </w:tcPr>
          <w:p w:rsidR="00E601C0" w:rsidRPr="00B67BDB" w:rsidRDefault="00E601C0" w:rsidP="00E601C0">
            <w:pPr>
              <w:rPr>
                <w:b/>
              </w:rPr>
            </w:pPr>
            <w:r w:rsidRPr="00B67BDB">
              <w:rPr>
                <w:b/>
              </w:rPr>
              <w:t>Omschrijving</w:t>
            </w:r>
          </w:p>
        </w:tc>
      </w:tr>
      <w:tr w:rsidR="00E601C0" w:rsidRPr="007344D4" w:rsidTr="00E601C0">
        <w:tc>
          <w:tcPr>
            <w:tcW w:w="2719" w:type="dxa"/>
          </w:tcPr>
          <w:p w:rsidR="00E601C0" w:rsidRDefault="00E601C0" w:rsidP="00E601C0">
            <w:r>
              <w:rPr>
                <w:lang w:val="en-GB"/>
              </w:rPr>
              <w:t>READ_LORAWAN_APPKEY</w:t>
            </w:r>
          </w:p>
        </w:tc>
        <w:tc>
          <w:tcPr>
            <w:tcW w:w="1529" w:type="dxa"/>
          </w:tcPr>
          <w:p w:rsidR="00E601C0" w:rsidRDefault="00E601C0" w:rsidP="00E601C0">
            <w:r>
              <w:t>Uint8_t</w:t>
            </w:r>
          </w:p>
        </w:tc>
        <w:tc>
          <w:tcPr>
            <w:tcW w:w="1134" w:type="dxa"/>
          </w:tcPr>
          <w:p w:rsidR="00E601C0" w:rsidRDefault="00E601C0" w:rsidP="00E601C0">
            <w:r>
              <w:t>0x17</w:t>
            </w:r>
          </w:p>
        </w:tc>
        <w:tc>
          <w:tcPr>
            <w:tcW w:w="4246" w:type="dxa"/>
          </w:tcPr>
          <w:p w:rsidR="00E601C0" w:rsidRPr="00E601C0" w:rsidRDefault="00E601C0" w:rsidP="00E601C0">
            <w:pPr>
              <w:rPr>
                <w:lang w:val="en-GB"/>
              </w:rPr>
            </w:pPr>
            <w:r>
              <w:rPr>
                <w:lang w:val="en-GB"/>
              </w:rPr>
              <w:t>READ_LORAWAN_APPKEY</w:t>
            </w:r>
            <w:r w:rsidRPr="00E601C0">
              <w:rPr>
                <w:lang w:val="en-GB"/>
              </w:rPr>
              <w:t xml:space="preserve"> opdracht ID</w:t>
            </w:r>
          </w:p>
        </w:tc>
      </w:tr>
    </w:tbl>
    <w:p w:rsidR="00E601C0" w:rsidRDefault="00E601C0" w:rsidP="006D4E91">
      <w:pPr>
        <w:rPr>
          <w:lang w:val="en-GB"/>
        </w:rPr>
      </w:pPr>
    </w:p>
    <w:p w:rsidR="00E601C0" w:rsidRDefault="00E601C0" w:rsidP="00E601C0">
      <w:r>
        <w:t>Voorbeeld:</w:t>
      </w:r>
    </w:p>
    <w:tbl>
      <w:tblPr>
        <w:tblStyle w:val="Tabelraster"/>
        <w:tblW w:w="10485" w:type="dxa"/>
        <w:tblLook w:val="04A0" w:firstRow="1" w:lastRow="0" w:firstColumn="1" w:lastColumn="0" w:noHBand="0" w:noVBand="1"/>
      </w:tblPr>
      <w:tblGrid>
        <w:gridCol w:w="1182"/>
        <w:gridCol w:w="4305"/>
        <w:gridCol w:w="4998"/>
      </w:tblGrid>
      <w:tr w:rsidR="00E601C0" w:rsidTr="00E601C0">
        <w:tc>
          <w:tcPr>
            <w:tcW w:w="1199" w:type="dxa"/>
          </w:tcPr>
          <w:p w:rsidR="00E601C0" w:rsidRPr="00B67BDB" w:rsidRDefault="00E601C0" w:rsidP="00E601C0">
            <w:pPr>
              <w:rPr>
                <w:b/>
              </w:rPr>
            </w:pPr>
          </w:p>
        </w:tc>
        <w:tc>
          <w:tcPr>
            <w:tcW w:w="2765" w:type="dxa"/>
          </w:tcPr>
          <w:p w:rsidR="00E601C0" w:rsidRPr="00B67BDB" w:rsidRDefault="00E601C0" w:rsidP="00E601C0">
            <w:pPr>
              <w:rPr>
                <w:b/>
              </w:rPr>
            </w:pPr>
            <w:r w:rsidRPr="00B67BDB">
              <w:rPr>
                <w:b/>
              </w:rPr>
              <w:t>Hex bericht</w:t>
            </w:r>
          </w:p>
        </w:tc>
        <w:tc>
          <w:tcPr>
            <w:tcW w:w="6521" w:type="dxa"/>
          </w:tcPr>
          <w:p w:rsidR="00E601C0" w:rsidRPr="00B67BDB" w:rsidRDefault="00E601C0" w:rsidP="00E601C0">
            <w:pPr>
              <w:rPr>
                <w:b/>
              </w:rPr>
            </w:pPr>
            <w:r w:rsidRPr="00B67BDB">
              <w:rPr>
                <w:b/>
              </w:rPr>
              <w:t>Inhoud</w:t>
            </w:r>
          </w:p>
        </w:tc>
      </w:tr>
      <w:tr w:rsidR="00E601C0" w:rsidTr="00E601C0">
        <w:tc>
          <w:tcPr>
            <w:tcW w:w="1199" w:type="dxa"/>
          </w:tcPr>
          <w:p w:rsidR="00E601C0" w:rsidRPr="00B67BDB" w:rsidRDefault="00E601C0" w:rsidP="00E601C0">
            <w:pPr>
              <w:rPr>
                <w:b/>
              </w:rPr>
            </w:pPr>
            <w:r w:rsidRPr="00B67BDB">
              <w:rPr>
                <w:b/>
              </w:rPr>
              <w:t>Opdracht</w:t>
            </w:r>
          </w:p>
        </w:tc>
        <w:tc>
          <w:tcPr>
            <w:tcW w:w="2765" w:type="dxa"/>
          </w:tcPr>
          <w:p w:rsidR="00E601C0" w:rsidRDefault="00E601C0" w:rsidP="00E601C0">
            <w:r>
              <w:t>0x17</w:t>
            </w:r>
          </w:p>
        </w:tc>
        <w:tc>
          <w:tcPr>
            <w:tcW w:w="6521" w:type="dxa"/>
          </w:tcPr>
          <w:p w:rsidR="00E601C0" w:rsidRDefault="00E601C0" w:rsidP="00E601C0">
            <w:r>
              <w:rPr>
                <w:lang w:val="en-GB"/>
              </w:rPr>
              <w:t>READ_LORAWAN_APPKEY opdracht</w:t>
            </w:r>
          </w:p>
        </w:tc>
      </w:tr>
      <w:tr w:rsidR="00E601C0" w:rsidRPr="00C719A7" w:rsidTr="00E601C0">
        <w:trPr>
          <w:trHeight w:val="274"/>
        </w:trPr>
        <w:tc>
          <w:tcPr>
            <w:tcW w:w="1199" w:type="dxa"/>
          </w:tcPr>
          <w:p w:rsidR="00E601C0" w:rsidRPr="00B67BDB" w:rsidRDefault="00E601C0" w:rsidP="00E601C0">
            <w:pPr>
              <w:rPr>
                <w:b/>
              </w:rPr>
            </w:pPr>
            <w:r w:rsidRPr="00B67BDB">
              <w:rPr>
                <w:b/>
              </w:rPr>
              <w:t>Antwoord</w:t>
            </w:r>
          </w:p>
        </w:tc>
        <w:tc>
          <w:tcPr>
            <w:tcW w:w="2765" w:type="dxa"/>
          </w:tcPr>
          <w:p w:rsidR="00E601C0" w:rsidRDefault="00E601C0" w:rsidP="00E601C0">
            <w:r>
              <w:t>0x17000102030405060708090A0B0C0D0E0F</w:t>
            </w:r>
          </w:p>
        </w:tc>
        <w:tc>
          <w:tcPr>
            <w:tcW w:w="6521" w:type="dxa"/>
          </w:tcPr>
          <w:p w:rsidR="00E601C0" w:rsidRPr="00C719A7" w:rsidRDefault="00E601C0" w:rsidP="00E601C0">
            <w:pPr>
              <w:rPr>
                <w:lang w:val="en-GB"/>
              </w:rPr>
            </w:pPr>
            <w:r>
              <w:rPr>
                <w:lang w:val="en-GB"/>
              </w:rPr>
              <w:t>READ_LORAWAN_APPKEY</w:t>
            </w:r>
            <w:r>
              <w:t xml:space="preserve"> succesvol.</w:t>
            </w:r>
          </w:p>
        </w:tc>
      </w:tr>
    </w:tbl>
    <w:p w:rsidR="00E601C0" w:rsidRPr="006D4E91" w:rsidRDefault="00E601C0" w:rsidP="006D4E91">
      <w:pPr>
        <w:rPr>
          <w:lang w:val="en-GB"/>
        </w:rPr>
      </w:pPr>
    </w:p>
    <w:p w:rsidR="006D4E91" w:rsidRDefault="006D4E91" w:rsidP="00C91119">
      <w:pPr>
        <w:pStyle w:val="Kop3"/>
        <w:rPr>
          <w:lang w:val="en-GB"/>
        </w:rPr>
      </w:pPr>
      <w:bookmarkStart w:id="52" w:name="_Toc23779720"/>
      <w:r>
        <w:rPr>
          <w:lang w:val="en-GB"/>
        </w:rPr>
        <w:t>151d/</w:t>
      </w:r>
      <w:r w:rsidR="00EF3587">
        <w:rPr>
          <w:lang w:val="en-GB"/>
        </w:rPr>
        <w:t xml:space="preserve">0x97 - </w:t>
      </w:r>
      <w:r>
        <w:rPr>
          <w:lang w:val="en-GB"/>
        </w:rPr>
        <w:t>WRITE_LORAWAN_APPKEY</w:t>
      </w:r>
      <w:bookmarkEnd w:id="52"/>
    </w:p>
    <w:p w:rsidR="006D4E91" w:rsidRDefault="006D4E91" w:rsidP="006D4E91">
      <w:pPr>
        <w:rPr>
          <w:lang w:val="en-GB"/>
        </w:rPr>
      </w:pPr>
      <w:r w:rsidRPr="006D4E91">
        <w:rPr>
          <w:lang w:val="en-GB"/>
        </w:rPr>
        <w:t>Schrijf de APPKEY, 16 bytes</w:t>
      </w:r>
    </w:p>
    <w:p w:rsidR="00E601C0" w:rsidRDefault="00E601C0" w:rsidP="00E601C0">
      <w:r>
        <w:t>Met deze opdracht wordt de APPKEY  ingesteld. De APPKEY moet 16 bytes lang zijn</w:t>
      </w:r>
    </w:p>
    <w:p w:rsidR="00E601C0" w:rsidRDefault="00E601C0" w:rsidP="00E601C0"/>
    <w:tbl>
      <w:tblPr>
        <w:tblStyle w:val="Tabelraster"/>
        <w:tblW w:w="0" w:type="auto"/>
        <w:tblLook w:val="04A0" w:firstRow="1" w:lastRow="0" w:firstColumn="1" w:lastColumn="0" w:noHBand="0" w:noVBand="1"/>
      </w:tblPr>
      <w:tblGrid>
        <w:gridCol w:w="2719"/>
        <w:gridCol w:w="1529"/>
        <w:gridCol w:w="1134"/>
        <w:gridCol w:w="4246"/>
      </w:tblGrid>
      <w:tr w:rsidR="00E601C0" w:rsidTr="00E601C0">
        <w:tc>
          <w:tcPr>
            <w:tcW w:w="2719" w:type="dxa"/>
          </w:tcPr>
          <w:p w:rsidR="00E601C0" w:rsidRPr="00B67BDB" w:rsidRDefault="00E601C0" w:rsidP="00E601C0">
            <w:pPr>
              <w:rPr>
                <w:b/>
              </w:rPr>
            </w:pPr>
            <w:r w:rsidRPr="00B67BDB">
              <w:rPr>
                <w:b/>
              </w:rPr>
              <w:t>Veld</w:t>
            </w:r>
          </w:p>
        </w:tc>
        <w:tc>
          <w:tcPr>
            <w:tcW w:w="1529" w:type="dxa"/>
          </w:tcPr>
          <w:p w:rsidR="00E601C0" w:rsidRPr="00B67BDB" w:rsidRDefault="00E601C0" w:rsidP="00E601C0">
            <w:pPr>
              <w:rPr>
                <w:b/>
              </w:rPr>
            </w:pPr>
            <w:r>
              <w:rPr>
                <w:b/>
              </w:rPr>
              <w:t>Grote</w:t>
            </w:r>
          </w:p>
        </w:tc>
        <w:tc>
          <w:tcPr>
            <w:tcW w:w="1134" w:type="dxa"/>
          </w:tcPr>
          <w:p w:rsidR="00E601C0" w:rsidRPr="00B67BDB" w:rsidRDefault="00E601C0" w:rsidP="00E601C0">
            <w:pPr>
              <w:rPr>
                <w:b/>
              </w:rPr>
            </w:pPr>
            <w:r w:rsidRPr="00B67BDB">
              <w:rPr>
                <w:b/>
              </w:rPr>
              <w:t>Waarde</w:t>
            </w:r>
          </w:p>
        </w:tc>
        <w:tc>
          <w:tcPr>
            <w:tcW w:w="4246" w:type="dxa"/>
          </w:tcPr>
          <w:p w:rsidR="00E601C0" w:rsidRPr="00B67BDB" w:rsidRDefault="00E601C0" w:rsidP="00E601C0">
            <w:pPr>
              <w:rPr>
                <w:b/>
              </w:rPr>
            </w:pPr>
            <w:r w:rsidRPr="00B67BDB">
              <w:rPr>
                <w:b/>
              </w:rPr>
              <w:t>Omschrijving</w:t>
            </w:r>
          </w:p>
        </w:tc>
      </w:tr>
      <w:tr w:rsidR="00E601C0" w:rsidTr="00E601C0">
        <w:tc>
          <w:tcPr>
            <w:tcW w:w="2719" w:type="dxa"/>
          </w:tcPr>
          <w:p w:rsidR="00E601C0" w:rsidRDefault="00E601C0" w:rsidP="00E601C0">
            <w:r>
              <w:rPr>
                <w:lang w:val="en-GB"/>
              </w:rPr>
              <w:t>WRITE_LORAWAN_APPKEY</w:t>
            </w:r>
          </w:p>
        </w:tc>
        <w:tc>
          <w:tcPr>
            <w:tcW w:w="1529" w:type="dxa"/>
          </w:tcPr>
          <w:p w:rsidR="00E601C0" w:rsidRDefault="00E601C0" w:rsidP="00E601C0">
            <w:r>
              <w:t>Uint8_t</w:t>
            </w:r>
          </w:p>
        </w:tc>
        <w:tc>
          <w:tcPr>
            <w:tcW w:w="1134" w:type="dxa"/>
          </w:tcPr>
          <w:p w:rsidR="00E601C0" w:rsidRDefault="00E601C0" w:rsidP="00E601C0">
            <w:r>
              <w:t>0x97</w:t>
            </w:r>
          </w:p>
        </w:tc>
        <w:tc>
          <w:tcPr>
            <w:tcW w:w="4246" w:type="dxa"/>
          </w:tcPr>
          <w:p w:rsidR="00E601C0" w:rsidRDefault="00E601C0" w:rsidP="00E601C0">
            <w:r>
              <w:rPr>
                <w:lang w:val="en-GB"/>
              </w:rPr>
              <w:t>WRITE_LORAWAN_APPKEY</w:t>
            </w:r>
            <w:r>
              <w:t xml:space="preserve"> opdracht ID</w:t>
            </w:r>
          </w:p>
        </w:tc>
      </w:tr>
      <w:tr w:rsidR="00E601C0" w:rsidTr="00E601C0">
        <w:tc>
          <w:tcPr>
            <w:tcW w:w="2719" w:type="dxa"/>
          </w:tcPr>
          <w:p w:rsidR="00E601C0" w:rsidRDefault="00E601C0" w:rsidP="00E601C0">
            <w:r>
              <w:t>Appkey</w:t>
            </w:r>
          </w:p>
        </w:tc>
        <w:tc>
          <w:tcPr>
            <w:tcW w:w="1529" w:type="dxa"/>
          </w:tcPr>
          <w:p w:rsidR="00E601C0" w:rsidRDefault="00E601C0" w:rsidP="00E601C0">
            <w:r>
              <w:t>16 x Uint8_t</w:t>
            </w:r>
          </w:p>
        </w:tc>
        <w:tc>
          <w:tcPr>
            <w:tcW w:w="1134" w:type="dxa"/>
          </w:tcPr>
          <w:p w:rsidR="00E601C0" w:rsidRDefault="00E601C0" w:rsidP="00E601C0">
            <w:r>
              <w:t>0 -  9</w:t>
            </w:r>
          </w:p>
        </w:tc>
        <w:tc>
          <w:tcPr>
            <w:tcW w:w="4246" w:type="dxa"/>
          </w:tcPr>
          <w:p w:rsidR="00E601C0" w:rsidRDefault="00E601C0" w:rsidP="00E601C0"/>
        </w:tc>
      </w:tr>
    </w:tbl>
    <w:p w:rsidR="00E601C0" w:rsidRDefault="00E601C0" w:rsidP="00E601C0"/>
    <w:p w:rsidR="00E601C0" w:rsidRDefault="00E601C0" w:rsidP="00E601C0">
      <w:r>
        <w:t>Als het schrijven succesvol is, wordt dit door middel van een response met NRF_SUCCESS weer gegeven.</w:t>
      </w:r>
    </w:p>
    <w:p w:rsidR="00E601C0" w:rsidRDefault="00E601C0" w:rsidP="00E601C0"/>
    <w:p w:rsidR="00E601C0" w:rsidRDefault="00E601C0" w:rsidP="00E601C0">
      <w:r>
        <w:t>Voorbeeld:</w:t>
      </w:r>
    </w:p>
    <w:tbl>
      <w:tblPr>
        <w:tblStyle w:val="Tabelraster"/>
        <w:tblW w:w="10485" w:type="dxa"/>
        <w:tblLook w:val="04A0" w:firstRow="1" w:lastRow="0" w:firstColumn="1" w:lastColumn="0" w:noHBand="0" w:noVBand="1"/>
      </w:tblPr>
      <w:tblGrid>
        <w:gridCol w:w="1182"/>
        <w:gridCol w:w="4305"/>
        <w:gridCol w:w="4998"/>
      </w:tblGrid>
      <w:tr w:rsidR="00E601C0" w:rsidTr="00E601C0">
        <w:tc>
          <w:tcPr>
            <w:tcW w:w="1199" w:type="dxa"/>
          </w:tcPr>
          <w:p w:rsidR="00E601C0" w:rsidRPr="00B67BDB" w:rsidRDefault="00E601C0" w:rsidP="00E601C0">
            <w:pPr>
              <w:rPr>
                <w:b/>
              </w:rPr>
            </w:pPr>
          </w:p>
        </w:tc>
        <w:tc>
          <w:tcPr>
            <w:tcW w:w="2765" w:type="dxa"/>
          </w:tcPr>
          <w:p w:rsidR="00E601C0" w:rsidRPr="00B67BDB" w:rsidRDefault="00E601C0" w:rsidP="00E601C0">
            <w:pPr>
              <w:rPr>
                <w:b/>
              </w:rPr>
            </w:pPr>
            <w:r w:rsidRPr="00B67BDB">
              <w:rPr>
                <w:b/>
              </w:rPr>
              <w:t>Hex bericht</w:t>
            </w:r>
          </w:p>
        </w:tc>
        <w:tc>
          <w:tcPr>
            <w:tcW w:w="6521" w:type="dxa"/>
          </w:tcPr>
          <w:p w:rsidR="00E601C0" w:rsidRPr="00B67BDB" w:rsidRDefault="00E601C0" w:rsidP="00E601C0">
            <w:pPr>
              <w:rPr>
                <w:b/>
              </w:rPr>
            </w:pPr>
            <w:r w:rsidRPr="00B67BDB">
              <w:rPr>
                <w:b/>
              </w:rPr>
              <w:t>Inhoud</w:t>
            </w:r>
          </w:p>
        </w:tc>
      </w:tr>
      <w:tr w:rsidR="00E601C0" w:rsidTr="00E601C0">
        <w:tc>
          <w:tcPr>
            <w:tcW w:w="1199" w:type="dxa"/>
          </w:tcPr>
          <w:p w:rsidR="00E601C0" w:rsidRPr="00B67BDB" w:rsidRDefault="00E601C0" w:rsidP="00E601C0">
            <w:pPr>
              <w:rPr>
                <w:b/>
              </w:rPr>
            </w:pPr>
            <w:r w:rsidRPr="00B67BDB">
              <w:rPr>
                <w:b/>
              </w:rPr>
              <w:t>Opdracht</w:t>
            </w:r>
          </w:p>
        </w:tc>
        <w:tc>
          <w:tcPr>
            <w:tcW w:w="2765" w:type="dxa"/>
          </w:tcPr>
          <w:p w:rsidR="00E601C0" w:rsidRDefault="00E601C0" w:rsidP="00E601C0">
            <w:r>
              <w:t>0x97000102030405060708090A0B0C0D0E0F</w:t>
            </w:r>
          </w:p>
        </w:tc>
        <w:tc>
          <w:tcPr>
            <w:tcW w:w="6521" w:type="dxa"/>
          </w:tcPr>
          <w:p w:rsidR="00E601C0" w:rsidRDefault="00E601C0" w:rsidP="00E601C0">
            <w:r>
              <w:rPr>
                <w:lang w:val="en-GB"/>
              </w:rPr>
              <w:t>WRITE_LORAWAN_APPKEY opdracht</w:t>
            </w:r>
          </w:p>
        </w:tc>
      </w:tr>
      <w:tr w:rsidR="00E601C0" w:rsidRPr="00C719A7" w:rsidTr="00E601C0">
        <w:trPr>
          <w:trHeight w:val="274"/>
        </w:trPr>
        <w:tc>
          <w:tcPr>
            <w:tcW w:w="1199" w:type="dxa"/>
          </w:tcPr>
          <w:p w:rsidR="00E601C0" w:rsidRPr="00B67BDB" w:rsidRDefault="00E601C0" w:rsidP="00E601C0">
            <w:pPr>
              <w:rPr>
                <w:b/>
              </w:rPr>
            </w:pPr>
            <w:r w:rsidRPr="00B67BDB">
              <w:rPr>
                <w:b/>
              </w:rPr>
              <w:t>Antwoord</w:t>
            </w:r>
          </w:p>
        </w:tc>
        <w:tc>
          <w:tcPr>
            <w:tcW w:w="2765" w:type="dxa"/>
          </w:tcPr>
          <w:p w:rsidR="00E601C0" w:rsidRDefault="00E601C0" w:rsidP="00E601C0">
            <w:r>
              <w:t>0x009700000000</w:t>
            </w:r>
          </w:p>
        </w:tc>
        <w:tc>
          <w:tcPr>
            <w:tcW w:w="6521" w:type="dxa"/>
          </w:tcPr>
          <w:p w:rsidR="00E601C0" w:rsidRPr="00C719A7" w:rsidRDefault="00E601C0" w:rsidP="00E601C0">
            <w:pPr>
              <w:rPr>
                <w:lang w:val="en-GB"/>
              </w:rPr>
            </w:pPr>
            <w:r>
              <w:rPr>
                <w:lang w:val="en-GB"/>
              </w:rPr>
              <w:t>WRITE_LORAWAN_APPKEY</w:t>
            </w:r>
            <w:r>
              <w:t xml:space="preserve"> succesvol.</w:t>
            </w:r>
          </w:p>
        </w:tc>
      </w:tr>
    </w:tbl>
    <w:p w:rsidR="00E601C0" w:rsidRPr="006D4E91" w:rsidRDefault="00E601C0" w:rsidP="006D4E91">
      <w:pPr>
        <w:rPr>
          <w:lang w:val="en-GB"/>
        </w:rPr>
      </w:pPr>
    </w:p>
    <w:p w:rsidR="006D4E91" w:rsidRPr="00EF3587" w:rsidRDefault="006D4E91" w:rsidP="00C91119">
      <w:pPr>
        <w:pStyle w:val="Kop3"/>
        <w:rPr>
          <w:lang w:val="en-GB"/>
        </w:rPr>
      </w:pPr>
      <w:bookmarkStart w:id="53" w:name="_Toc23779721"/>
      <w:r w:rsidRPr="00EF3587">
        <w:rPr>
          <w:lang w:val="en-GB"/>
        </w:rPr>
        <w:t>136d/</w:t>
      </w:r>
      <w:r w:rsidR="00D3570C">
        <w:rPr>
          <w:lang w:val="en-GB"/>
        </w:rPr>
        <w:t>0x9</w:t>
      </w:r>
      <w:r w:rsidR="00EF3587" w:rsidRPr="00EF3587">
        <w:rPr>
          <w:lang w:val="en-GB"/>
        </w:rPr>
        <w:t xml:space="preserve">8 - </w:t>
      </w:r>
      <w:r w:rsidRPr="00EF3587">
        <w:rPr>
          <w:lang w:val="en-GB"/>
        </w:rPr>
        <w:t>WRITE_LORAWAN_TRANSMIT</w:t>
      </w:r>
      <w:bookmarkEnd w:id="53"/>
    </w:p>
    <w:p w:rsidR="006D4E91" w:rsidRDefault="006D4E91" w:rsidP="006D4E91">
      <w:r>
        <w:t>Zend een LoRaWAN bericht</w:t>
      </w:r>
      <w:r w:rsidR="00E601C0">
        <w:t xml:space="preserve"> met de gegeven payload op fport</w:t>
      </w:r>
      <w:r w:rsidR="00511EBF">
        <w:t xml:space="preserve"> 5.</w:t>
      </w:r>
    </w:p>
    <w:p w:rsidR="00511EBF" w:rsidRDefault="00511EBF" w:rsidP="006D4E91"/>
    <w:tbl>
      <w:tblPr>
        <w:tblStyle w:val="Tabelraster"/>
        <w:tblW w:w="0" w:type="auto"/>
        <w:tblLook w:val="04A0" w:firstRow="1" w:lastRow="0" w:firstColumn="1" w:lastColumn="0" w:noHBand="0" w:noVBand="1"/>
      </w:tblPr>
      <w:tblGrid>
        <w:gridCol w:w="2719"/>
        <w:gridCol w:w="1529"/>
        <w:gridCol w:w="1134"/>
        <w:gridCol w:w="4246"/>
      </w:tblGrid>
      <w:tr w:rsidR="00511EBF" w:rsidTr="00D67C95">
        <w:tc>
          <w:tcPr>
            <w:tcW w:w="2719" w:type="dxa"/>
          </w:tcPr>
          <w:p w:rsidR="00511EBF" w:rsidRPr="00B67BDB" w:rsidRDefault="00511EBF" w:rsidP="00D67C95">
            <w:pPr>
              <w:rPr>
                <w:b/>
              </w:rPr>
            </w:pPr>
            <w:r w:rsidRPr="00B67BDB">
              <w:rPr>
                <w:b/>
              </w:rPr>
              <w:t>Veld</w:t>
            </w:r>
          </w:p>
        </w:tc>
        <w:tc>
          <w:tcPr>
            <w:tcW w:w="1529" w:type="dxa"/>
          </w:tcPr>
          <w:p w:rsidR="00511EBF" w:rsidRPr="00B67BDB" w:rsidRDefault="00511EBF" w:rsidP="00D67C95">
            <w:pPr>
              <w:rPr>
                <w:b/>
              </w:rPr>
            </w:pPr>
            <w:r>
              <w:rPr>
                <w:b/>
              </w:rPr>
              <w:t>Grote</w:t>
            </w:r>
          </w:p>
        </w:tc>
        <w:tc>
          <w:tcPr>
            <w:tcW w:w="1134" w:type="dxa"/>
          </w:tcPr>
          <w:p w:rsidR="00511EBF" w:rsidRPr="00B67BDB" w:rsidRDefault="00511EBF" w:rsidP="00D67C95">
            <w:pPr>
              <w:rPr>
                <w:b/>
              </w:rPr>
            </w:pPr>
            <w:r w:rsidRPr="00B67BDB">
              <w:rPr>
                <w:b/>
              </w:rPr>
              <w:t>Waarde</w:t>
            </w:r>
          </w:p>
        </w:tc>
        <w:tc>
          <w:tcPr>
            <w:tcW w:w="4246" w:type="dxa"/>
          </w:tcPr>
          <w:p w:rsidR="00511EBF" w:rsidRPr="00B67BDB" w:rsidRDefault="00511EBF" w:rsidP="00D67C95">
            <w:pPr>
              <w:rPr>
                <w:b/>
              </w:rPr>
            </w:pPr>
            <w:r w:rsidRPr="00B67BDB">
              <w:rPr>
                <w:b/>
              </w:rPr>
              <w:t>Omschrijving</w:t>
            </w:r>
          </w:p>
        </w:tc>
      </w:tr>
      <w:tr w:rsidR="00511EBF" w:rsidTr="00D67C95">
        <w:tc>
          <w:tcPr>
            <w:tcW w:w="2719" w:type="dxa"/>
          </w:tcPr>
          <w:p w:rsidR="00511EBF" w:rsidRDefault="00511EBF" w:rsidP="00D67C95">
            <w:r>
              <w:rPr>
                <w:lang w:val="en-GB"/>
              </w:rPr>
              <w:lastRenderedPageBreak/>
              <w:t>WRITE_LORAWAN_APPKEY</w:t>
            </w:r>
          </w:p>
        </w:tc>
        <w:tc>
          <w:tcPr>
            <w:tcW w:w="1529" w:type="dxa"/>
          </w:tcPr>
          <w:p w:rsidR="00511EBF" w:rsidRDefault="00511EBF" w:rsidP="00D67C95">
            <w:r>
              <w:t>Uint8_t</w:t>
            </w:r>
          </w:p>
        </w:tc>
        <w:tc>
          <w:tcPr>
            <w:tcW w:w="1134" w:type="dxa"/>
          </w:tcPr>
          <w:p w:rsidR="00511EBF" w:rsidRDefault="00511EBF" w:rsidP="00D67C95">
            <w:r>
              <w:t>0x97</w:t>
            </w:r>
          </w:p>
        </w:tc>
        <w:tc>
          <w:tcPr>
            <w:tcW w:w="4246" w:type="dxa"/>
          </w:tcPr>
          <w:p w:rsidR="00511EBF" w:rsidRDefault="00511EBF" w:rsidP="00D67C95">
            <w:r>
              <w:rPr>
                <w:lang w:val="en-GB"/>
              </w:rPr>
              <w:t>WRITE_LORAWAN_APPKEY</w:t>
            </w:r>
            <w:r>
              <w:t xml:space="preserve"> opdracht ID</w:t>
            </w:r>
          </w:p>
        </w:tc>
      </w:tr>
      <w:tr w:rsidR="00511EBF" w:rsidTr="00D67C95">
        <w:tc>
          <w:tcPr>
            <w:tcW w:w="2719" w:type="dxa"/>
          </w:tcPr>
          <w:p w:rsidR="00511EBF" w:rsidRDefault="00511EBF" w:rsidP="00D67C95">
            <w:r>
              <w:t>Lengte</w:t>
            </w:r>
          </w:p>
        </w:tc>
        <w:tc>
          <w:tcPr>
            <w:tcW w:w="1529" w:type="dxa"/>
          </w:tcPr>
          <w:p w:rsidR="00511EBF" w:rsidRDefault="00511EBF" w:rsidP="00D67C95">
            <w:r>
              <w:t>Uint8_t</w:t>
            </w:r>
          </w:p>
        </w:tc>
        <w:tc>
          <w:tcPr>
            <w:tcW w:w="1134" w:type="dxa"/>
          </w:tcPr>
          <w:p w:rsidR="00511EBF" w:rsidRDefault="00511EBF" w:rsidP="00D67C95">
            <w:r>
              <w:t>&lt; 28</w:t>
            </w:r>
          </w:p>
        </w:tc>
        <w:tc>
          <w:tcPr>
            <w:tcW w:w="4246" w:type="dxa"/>
          </w:tcPr>
          <w:p w:rsidR="00511EBF" w:rsidRDefault="00511EBF" w:rsidP="00D67C95">
            <w:r>
              <w:t>Maximale grote van 28 bytes</w:t>
            </w:r>
          </w:p>
        </w:tc>
      </w:tr>
      <w:tr w:rsidR="00511EBF" w:rsidTr="00D67C95">
        <w:tc>
          <w:tcPr>
            <w:tcW w:w="2719" w:type="dxa"/>
          </w:tcPr>
          <w:p w:rsidR="00511EBF" w:rsidRDefault="00511EBF" w:rsidP="00D67C95">
            <w:r>
              <w:t>Payload</w:t>
            </w:r>
          </w:p>
        </w:tc>
        <w:tc>
          <w:tcPr>
            <w:tcW w:w="1529" w:type="dxa"/>
          </w:tcPr>
          <w:p w:rsidR="00511EBF" w:rsidRDefault="00511EBF" w:rsidP="00D67C95">
            <w:r>
              <w:t>N x uint8_t</w:t>
            </w:r>
          </w:p>
        </w:tc>
        <w:tc>
          <w:tcPr>
            <w:tcW w:w="1134" w:type="dxa"/>
          </w:tcPr>
          <w:p w:rsidR="00511EBF" w:rsidRDefault="00511EBF" w:rsidP="00D67C95"/>
        </w:tc>
        <w:tc>
          <w:tcPr>
            <w:tcW w:w="4246" w:type="dxa"/>
          </w:tcPr>
          <w:p w:rsidR="00511EBF" w:rsidRDefault="00511EBF" w:rsidP="00D67C95">
            <w:r>
              <w:t>Maximum payload van 28 Bytes, aangezien de control point een maximum grote heeft van 30 bytes.</w:t>
            </w:r>
          </w:p>
        </w:tc>
      </w:tr>
    </w:tbl>
    <w:p w:rsidR="00511EBF" w:rsidRDefault="00511EBF" w:rsidP="00511EBF"/>
    <w:p w:rsidR="00511EBF" w:rsidRDefault="00511EBF" w:rsidP="00511EBF">
      <w:r>
        <w:t>Als het schrijven succesvol is, wordt dit door middel van een response met NRF_SUCCESS weer gegeven.</w:t>
      </w:r>
    </w:p>
    <w:p w:rsidR="00511EBF" w:rsidRDefault="00511EBF" w:rsidP="00511EBF"/>
    <w:p w:rsidR="00511EBF" w:rsidRDefault="00511EBF" w:rsidP="00511EBF">
      <w:r>
        <w:t>Voorbeeld:</w:t>
      </w:r>
    </w:p>
    <w:tbl>
      <w:tblPr>
        <w:tblStyle w:val="Tabelraster"/>
        <w:tblW w:w="10485" w:type="dxa"/>
        <w:tblLook w:val="04A0" w:firstRow="1" w:lastRow="0" w:firstColumn="1" w:lastColumn="0" w:noHBand="0" w:noVBand="1"/>
      </w:tblPr>
      <w:tblGrid>
        <w:gridCol w:w="1179"/>
        <w:gridCol w:w="4527"/>
        <w:gridCol w:w="4779"/>
      </w:tblGrid>
      <w:tr w:rsidR="00511EBF" w:rsidTr="00D67C95">
        <w:tc>
          <w:tcPr>
            <w:tcW w:w="1199" w:type="dxa"/>
          </w:tcPr>
          <w:p w:rsidR="00511EBF" w:rsidRPr="00B67BDB" w:rsidRDefault="00511EBF" w:rsidP="00D67C95">
            <w:pPr>
              <w:rPr>
                <w:b/>
              </w:rPr>
            </w:pPr>
          </w:p>
        </w:tc>
        <w:tc>
          <w:tcPr>
            <w:tcW w:w="2765" w:type="dxa"/>
          </w:tcPr>
          <w:p w:rsidR="00511EBF" w:rsidRPr="00B67BDB" w:rsidRDefault="00511EBF" w:rsidP="00D67C95">
            <w:pPr>
              <w:rPr>
                <w:b/>
              </w:rPr>
            </w:pPr>
            <w:r w:rsidRPr="00B67BDB">
              <w:rPr>
                <w:b/>
              </w:rPr>
              <w:t>Hex bericht</w:t>
            </w:r>
          </w:p>
        </w:tc>
        <w:tc>
          <w:tcPr>
            <w:tcW w:w="6521" w:type="dxa"/>
          </w:tcPr>
          <w:p w:rsidR="00511EBF" w:rsidRPr="00B67BDB" w:rsidRDefault="00511EBF" w:rsidP="00D67C95">
            <w:pPr>
              <w:rPr>
                <w:b/>
              </w:rPr>
            </w:pPr>
            <w:r w:rsidRPr="00B67BDB">
              <w:rPr>
                <w:b/>
              </w:rPr>
              <w:t>Inhoud</w:t>
            </w:r>
          </w:p>
        </w:tc>
      </w:tr>
      <w:tr w:rsidR="00511EBF" w:rsidTr="00D67C95">
        <w:tc>
          <w:tcPr>
            <w:tcW w:w="1199" w:type="dxa"/>
          </w:tcPr>
          <w:p w:rsidR="00511EBF" w:rsidRPr="00B67BDB" w:rsidRDefault="00511EBF" w:rsidP="00D67C95">
            <w:pPr>
              <w:rPr>
                <w:b/>
              </w:rPr>
            </w:pPr>
            <w:r w:rsidRPr="00B67BDB">
              <w:rPr>
                <w:b/>
              </w:rPr>
              <w:t>Opdracht</w:t>
            </w:r>
          </w:p>
        </w:tc>
        <w:tc>
          <w:tcPr>
            <w:tcW w:w="2765" w:type="dxa"/>
          </w:tcPr>
          <w:p w:rsidR="00511EBF" w:rsidRDefault="00D3570C" w:rsidP="00511EBF">
            <w:r>
              <w:t>0x9</w:t>
            </w:r>
            <w:r w:rsidR="00511EBF">
              <w:t>810000102030405060708090A0B0C0D0E0F</w:t>
            </w:r>
          </w:p>
        </w:tc>
        <w:tc>
          <w:tcPr>
            <w:tcW w:w="6521" w:type="dxa"/>
          </w:tcPr>
          <w:p w:rsidR="00511EBF" w:rsidRDefault="00511EBF" w:rsidP="00D67C95">
            <w:r w:rsidRPr="00511EBF">
              <w:t xml:space="preserve">WRITE_LORAWAN_APPKEY opdracht met een lengte van 16 bytes. </w:t>
            </w:r>
          </w:p>
        </w:tc>
      </w:tr>
      <w:tr w:rsidR="00511EBF" w:rsidRPr="00511EBF" w:rsidTr="00D67C95">
        <w:trPr>
          <w:trHeight w:val="274"/>
        </w:trPr>
        <w:tc>
          <w:tcPr>
            <w:tcW w:w="1199" w:type="dxa"/>
          </w:tcPr>
          <w:p w:rsidR="00511EBF" w:rsidRPr="00B67BDB" w:rsidRDefault="00511EBF" w:rsidP="00D67C95">
            <w:pPr>
              <w:rPr>
                <w:b/>
              </w:rPr>
            </w:pPr>
            <w:r w:rsidRPr="00B67BDB">
              <w:rPr>
                <w:b/>
              </w:rPr>
              <w:t>Antwoord</w:t>
            </w:r>
          </w:p>
        </w:tc>
        <w:tc>
          <w:tcPr>
            <w:tcW w:w="2765" w:type="dxa"/>
          </w:tcPr>
          <w:p w:rsidR="00511EBF" w:rsidRDefault="00D3570C" w:rsidP="00511EBF">
            <w:r>
              <w:t>0x009</w:t>
            </w:r>
            <w:r w:rsidR="00511EBF">
              <w:t>800000000</w:t>
            </w:r>
          </w:p>
        </w:tc>
        <w:tc>
          <w:tcPr>
            <w:tcW w:w="6521" w:type="dxa"/>
          </w:tcPr>
          <w:p w:rsidR="00511EBF" w:rsidRPr="00511EBF" w:rsidRDefault="00511EBF" w:rsidP="00D67C95">
            <w:r w:rsidRPr="00511EBF">
              <w:t>WRITE_LORAWAN_APPKEY</w:t>
            </w:r>
            <w:r>
              <w:t xml:space="preserve"> succesvol.</w:t>
            </w:r>
            <w:r w:rsidR="00D3570C">
              <w:t xml:space="preserve"> Wordt enkel gestuurd wanneer de communicatie interface BLE is.</w:t>
            </w:r>
          </w:p>
        </w:tc>
      </w:tr>
    </w:tbl>
    <w:p w:rsidR="00511EBF" w:rsidRDefault="00511EBF" w:rsidP="006D4E91"/>
    <w:p w:rsidR="00511EBF" w:rsidRDefault="00511EBF" w:rsidP="006D4E91"/>
    <w:p w:rsidR="006D4E91" w:rsidRPr="008B7E31" w:rsidRDefault="006D4E91" w:rsidP="00C91119">
      <w:pPr>
        <w:pStyle w:val="Kop3"/>
        <w:rPr>
          <w:lang w:val="en-GB"/>
        </w:rPr>
      </w:pPr>
      <w:bookmarkStart w:id="54" w:name="_Toc23779722"/>
      <w:r w:rsidRPr="008B7E31">
        <w:rPr>
          <w:lang w:val="en-GB"/>
        </w:rPr>
        <w:t>27d/</w:t>
      </w:r>
      <w:r w:rsidR="00EF3587" w:rsidRPr="008B7E31">
        <w:rPr>
          <w:lang w:val="en-GB"/>
        </w:rPr>
        <w:t xml:space="preserve">0x1B - </w:t>
      </w:r>
      <w:r w:rsidRPr="008B7E31">
        <w:rPr>
          <w:lang w:val="en-GB"/>
        </w:rPr>
        <w:t>READ_nRF_ADC_CONVERSION</w:t>
      </w:r>
      <w:bookmarkEnd w:id="54"/>
    </w:p>
    <w:p w:rsidR="006D4E91" w:rsidRDefault="006D4E91" w:rsidP="006D4E91">
      <w:r>
        <w:t>Lees de laatste conversie waardes van de batterij, nRF voedingspanning en batterij percentage.</w:t>
      </w:r>
    </w:p>
    <w:p w:rsidR="00511EBF" w:rsidRDefault="00511EBF" w:rsidP="006D4E91"/>
    <w:p w:rsidR="00511EBF" w:rsidRDefault="002F1199" w:rsidP="006D4E91">
      <w:r>
        <w:t>Opdracht:</w:t>
      </w:r>
    </w:p>
    <w:tbl>
      <w:tblPr>
        <w:tblStyle w:val="Tabelraster"/>
        <w:tblW w:w="10060" w:type="dxa"/>
        <w:tblLook w:val="04A0" w:firstRow="1" w:lastRow="0" w:firstColumn="1" w:lastColumn="0" w:noHBand="0" w:noVBand="1"/>
      </w:tblPr>
      <w:tblGrid>
        <w:gridCol w:w="3162"/>
        <w:gridCol w:w="1373"/>
        <w:gridCol w:w="1099"/>
        <w:gridCol w:w="4426"/>
      </w:tblGrid>
      <w:tr w:rsidR="00511EBF" w:rsidTr="002F1199">
        <w:tc>
          <w:tcPr>
            <w:tcW w:w="3162" w:type="dxa"/>
          </w:tcPr>
          <w:p w:rsidR="00511EBF" w:rsidRPr="00B67BDB" w:rsidRDefault="00511EBF" w:rsidP="00D67C95">
            <w:pPr>
              <w:rPr>
                <w:b/>
              </w:rPr>
            </w:pPr>
            <w:r w:rsidRPr="00B67BDB">
              <w:rPr>
                <w:b/>
              </w:rPr>
              <w:t>Veld</w:t>
            </w:r>
          </w:p>
        </w:tc>
        <w:tc>
          <w:tcPr>
            <w:tcW w:w="1373" w:type="dxa"/>
          </w:tcPr>
          <w:p w:rsidR="00511EBF" w:rsidRPr="00B67BDB" w:rsidRDefault="00511EBF" w:rsidP="00D67C95">
            <w:pPr>
              <w:rPr>
                <w:b/>
              </w:rPr>
            </w:pPr>
            <w:r>
              <w:rPr>
                <w:b/>
              </w:rPr>
              <w:t>Grote</w:t>
            </w:r>
          </w:p>
        </w:tc>
        <w:tc>
          <w:tcPr>
            <w:tcW w:w="1099" w:type="dxa"/>
          </w:tcPr>
          <w:p w:rsidR="00511EBF" w:rsidRPr="00B67BDB" w:rsidRDefault="00511EBF" w:rsidP="00D67C95">
            <w:pPr>
              <w:rPr>
                <w:b/>
              </w:rPr>
            </w:pPr>
            <w:r w:rsidRPr="00B67BDB">
              <w:rPr>
                <w:b/>
              </w:rPr>
              <w:t>Waarde</w:t>
            </w:r>
          </w:p>
        </w:tc>
        <w:tc>
          <w:tcPr>
            <w:tcW w:w="4426" w:type="dxa"/>
          </w:tcPr>
          <w:p w:rsidR="00511EBF" w:rsidRPr="00B67BDB" w:rsidRDefault="00511EBF" w:rsidP="00D67C95">
            <w:pPr>
              <w:rPr>
                <w:b/>
              </w:rPr>
            </w:pPr>
            <w:r w:rsidRPr="00B67BDB">
              <w:rPr>
                <w:b/>
              </w:rPr>
              <w:t>Omschrijving</w:t>
            </w:r>
          </w:p>
        </w:tc>
      </w:tr>
      <w:tr w:rsidR="00511EBF" w:rsidTr="002F1199">
        <w:tc>
          <w:tcPr>
            <w:tcW w:w="3162" w:type="dxa"/>
          </w:tcPr>
          <w:p w:rsidR="00511EBF" w:rsidRDefault="00511EBF" w:rsidP="00D67C95">
            <w:r w:rsidRPr="00511EBF">
              <w:t>READ_nRF_ADC_CONVERSION</w:t>
            </w:r>
          </w:p>
        </w:tc>
        <w:tc>
          <w:tcPr>
            <w:tcW w:w="1373" w:type="dxa"/>
          </w:tcPr>
          <w:p w:rsidR="00511EBF" w:rsidRDefault="00511EBF" w:rsidP="00D67C95">
            <w:r>
              <w:t>Uint8_t</w:t>
            </w:r>
          </w:p>
        </w:tc>
        <w:tc>
          <w:tcPr>
            <w:tcW w:w="1099" w:type="dxa"/>
          </w:tcPr>
          <w:p w:rsidR="00511EBF" w:rsidRDefault="00511EBF" w:rsidP="002F1199">
            <w:r>
              <w:t>0x</w:t>
            </w:r>
            <w:r w:rsidR="002F1199">
              <w:t>1B</w:t>
            </w:r>
          </w:p>
        </w:tc>
        <w:tc>
          <w:tcPr>
            <w:tcW w:w="4426" w:type="dxa"/>
          </w:tcPr>
          <w:p w:rsidR="00511EBF" w:rsidRDefault="00511EBF" w:rsidP="00D67C95">
            <w:r w:rsidRPr="00511EBF">
              <w:t>READ_nRF_ADC_CONVERSION</w:t>
            </w:r>
            <w:r>
              <w:t xml:space="preserve"> opdracht ID</w:t>
            </w:r>
          </w:p>
        </w:tc>
      </w:tr>
    </w:tbl>
    <w:p w:rsidR="00511EBF" w:rsidRDefault="00511EBF" w:rsidP="00511EBF"/>
    <w:p w:rsidR="00511EBF" w:rsidRDefault="00511EBF" w:rsidP="00511EBF">
      <w:r>
        <w:t>Antwoord:</w:t>
      </w:r>
    </w:p>
    <w:tbl>
      <w:tblPr>
        <w:tblStyle w:val="Tabelraster"/>
        <w:tblW w:w="10060" w:type="dxa"/>
        <w:tblLook w:val="04A0" w:firstRow="1" w:lastRow="0" w:firstColumn="1" w:lastColumn="0" w:noHBand="0" w:noVBand="1"/>
      </w:tblPr>
      <w:tblGrid>
        <w:gridCol w:w="3162"/>
        <w:gridCol w:w="1373"/>
        <w:gridCol w:w="1099"/>
        <w:gridCol w:w="4426"/>
      </w:tblGrid>
      <w:tr w:rsidR="00511EBF" w:rsidTr="002F1199">
        <w:tc>
          <w:tcPr>
            <w:tcW w:w="3162" w:type="dxa"/>
          </w:tcPr>
          <w:p w:rsidR="00511EBF" w:rsidRPr="00B67BDB" w:rsidRDefault="00511EBF" w:rsidP="00D67C95">
            <w:pPr>
              <w:rPr>
                <w:b/>
              </w:rPr>
            </w:pPr>
            <w:r w:rsidRPr="00B67BDB">
              <w:rPr>
                <w:b/>
              </w:rPr>
              <w:t>Veld</w:t>
            </w:r>
          </w:p>
        </w:tc>
        <w:tc>
          <w:tcPr>
            <w:tcW w:w="1373" w:type="dxa"/>
          </w:tcPr>
          <w:p w:rsidR="00511EBF" w:rsidRPr="00B67BDB" w:rsidRDefault="00511EBF" w:rsidP="00D67C95">
            <w:pPr>
              <w:rPr>
                <w:b/>
              </w:rPr>
            </w:pPr>
            <w:r>
              <w:rPr>
                <w:b/>
              </w:rPr>
              <w:t>Grote</w:t>
            </w:r>
          </w:p>
        </w:tc>
        <w:tc>
          <w:tcPr>
            <w:tcW w:w="1099" w:type="dxa"/>
          </w:tcPr>
          <w:p w:rsidR="00511EBF" w:rsidRPr="00B67BDB" w:rsidRDefault="00511EBF" w:rsidP="00D67C95">
            <w:pPr>
              <w:rPr>
                <w:b/>
              </w:rPr>
            </w:pPr>
            <w:r w:rsidRPr="00B67BDB">
              <w:rPr>
                <w:b/>
              </w:rPr>
              <w:t>Waarde</w:t>
            </w:r>
          </w:p>
        </w:tc>
        <w:tc>
          <w:tcPr>
            <w:tcW w:w="4426" w:type="dxa"/>
          </w:tcPr>
          <w:p w:rsidR="00511EBF" w:rsidRPr="00B67BDB" w:rsidRDefault="00511EBF" w:rsidP="00D67C95">
            <w:pPr>
              <w:rPr>
                <w:b/>
              </w:rPr>
            </w:pPr>
            <w:r w:rsidRPr="00B67BDB">
              <w:rPr>
                <w:b/>
              </w:rPr>
              <w:t>Omschrijving</w:t>
            </w:r>
          </w:p>
        </w:tc>
      </w:tr>
      <w:tr w:rsidR="00511EBF" w:rsidTr="002F1199">
        <w:tc>
          <w:tcPr>
            <w:tcW w:w="3162" w:type="dxa"/>
          </w:tcPr>
          <w:p w:rsidR="00511EBF" w:rsidRDefault="002F1199" w:rsidP="00D67C95">
            <w:r w:rsidRPr="00511EBF">
              <w:t>READ_nRF_ADC_CONVERSION</w:t>
            </w:r>
          </w:p>
        </w:tc>
        <w:tc>
          <w:tcPr>
            <w:tcW w:w="1373" w:type="dxa"/>
          </w:tcPr>
          <w:p w:rsidR="00511EBF" w:rsidRDefault="00511EBF" w:rsidP="00D67C95">
            <w:r>
              <w:t>Uint8_t</w:t>
            </w:r>
          </w:p>
        </w:tc>
        <w:tc>
          <w:tcPr>
            <w:tcW w:w="1099" w:type="dxa"/>
          </w:tcPr>
          <w:p w:rsidR="00511EBF" w:rsidRDefault="00511EBF" w:rsidP="002F1199">
            <w:r>
              <w:t>0x</w:t>
            </w:r>
            <w:r w:rsidR="002F1199">
              <w:t>1B</w:t>
            </w:r>
          </w:p>
        </w:tc>
        <w:tc>
          <w:tcPr>
            <w:tcW w:w="4426" w:type="dxa"/>
          </w:tcPr>
          <w:p w:rsidR="00511EBF" w:rsidRDefault="00511EBF" w:rsidP="00D67C95">
            <w:r w:rsidRPr="00511EBF">
              <w:t>READ_nRF_ADC_CONVERSION</w:t>
            </w:r>
            <w:r>
              <w:t xml:space="preserve"> opdracht ID</w:t>
            </w:r>
          </w:p>
        </w:tc>
      </w:tr>
      <w:tr w:rsidR="00511EBF" w:rsidTr="002F1199">
        <w:tc>
          <w:tcPr>
            <w:tcW w:w="3162" w:type="dxa"/>
          </w:tcPr>
          <w:p w:rsidR="00511EBF" w:rsidRDefault="002F1199" w:rsidP="00D67C95">
            <w:r>
              <w:t>Batterij spanning</w:t>
            </w:r>
          </w:p>
        </w:tc>
        <w:tc>
          <w:tcPr>
            <w:tcW w:w="1373" w:type="dxa"/>
          </w:tcPr>
          <w:p w:rsidR="00511EBF" w:rsidRDefault="002F1199" w:rsidP="00D67C95">
            <w:r>
              <w:t>Uint16_t</w:t>
            </w:r>
          </w:p>
        </w:tc>
        <w:tc>
          <w:tcPr>
            <w:tcW w:w="1099" w:type="dxa"/>
          </w:tcPr>
          <w:p w:rsidR="00511EBF" w:rsidRDefault="00511EBF" w:rsidP="00D67C95"/>
        </w:tc>
        <w:tc>
          <w:tcPr>
            <w:tcW w:w="4426" w:type="dxa"/>
          </w:tcPr>
          <w:p w:rsidR="00511EBF" w:rsidRDefault="002F1199" w:rsidP="00D67C95">
            <w:r>
              <w:t>Batterij spanning in millivolts</w:t>
            </w:r>
          </w:p>
        </w:tc>
      </w:tr>
      <w:tr w:rsidR="002F1199" w:rsidTr="002F1199">
        <w:tc>
          <w:tcPr>
            <w:tcW w:w="3162" w:type="dxa"/>
          </w:tcPr>
          <w:p w:rsidR="002F1199" w:rsidRDefault="002F1199" w:rsidP="002F1199">
            <w:r>
              <w:t>Voedingspanning</w:t>
            </w:r>
          </w:p>
        </w:tc>
        <w:tc>
          <w:tcPr>
            <w:tcW w:w="1373" w:type="dxa"/>
          </w:tcPr>
          <w:p w:rsidR="002F1199" w:rsidRDefault="002F1199" w:rsidP="002F1199">
            <w:r>
              <w:t>Uint16_t</w:t>
            </w:r>
          </w:p>
        </w:tc>
        <w:tc>
          <w:tcPr>
            <w:tcW w:w="1099" w:type="dxa"/>
          </w:tcPr>
          <w:p w:rsidR="002F1199" w:rsidRDefault="002F1199" w:rsidP="002F1199"/>
        </w:tc>
        <w:tc>
          <w:tcPr>
            <w:tcW w:w="4426" w:type="dxa"/>
          </w:tcPr>
          <w:p w:rsidR="002F1199" w:rsidRDefault="002F1199" w:rsidP="002F1199">
            <w:r>
              <w:t>nRF52840 voeding spanning in millivolts</w:t>
            </w:r>
          </w:p>
        </w:tc>
      </w:tr>
      <w:tr w:rsidR="002F1199" w:rsidTr="002F1199">
        <w:tc>
          <w:tcPr>
            <w:tcW w:w="3162" w:type="dxa"/>
          </w:tcPr>
          <w:p w:rsidR="002F1199" w:rsidRDefault="002F1199" w:rsidP="002F1199">
            <w:r>
              <w:t>Batterij percentage</w:t>
            </w:r>
          </w:p>
        </w:tc>
        <w:tc>
          <w:tcPr>
            <w:tcW w:w="1373" w:type="dxa"/>
          </w:tcPr>
          <w:p w:rsidR="002F1199" w:rsidRDefault="002F1199" w:rsidP="002F1199">
            <w:r>
              <w:t>Uint8_t</w:t>
            </w:r>
          </w:p>
        </w:tc>
        <w:tc>
          <w:tcPr>
            <w:tcW w:w="1099" w:type="dxa"/>
          </w:tcPr>
          <w:p w:rsidR="002F1199" w:rsidRDefault="002F1199" w:rsidP="002F1199">
            <w:r>
              <w:t>0-100%</w:t>
            </w:r>
          </w:p>
        </w:tc>
        <w:tc>
          <w:tcPr>
            <w:tcW w:w="4426" w:type="dxa"/>
          </w:tcPr>
          <w:p w:rsidR="002F1199" w:rsidRDefault="002F1199" w:rsidP="002F1199">
            <w:r>
              <w:t>Batterij percentage, zie batterij spanning hoofdstuk voor de berekening.</w:t>
            </w:r>
          </w:p>
        </w:tc>
      </w:tr>
    </w:tbl>
    <w:p w:rsidR="00511EBF" w:rsidRDefault="00511EBF" w:rsidP="00511EBF"/>
    <w:p w:rsidR="00511EBF" w:rsidRDefault="00511EBF" w:rsidP="00511EBF"/>
    <w:p w:rsidR="00511EBF" w:rsidRDefault="00511EBF" w:rsidP="00511EBF">
      <w:r>
        <w:t>Voorbeeld:</w:t>
      </w:r>
    </w:p>
    <w:tbl>
      <w:tblPr>
        <w:tblStyle w:val="Tabelraster"/>
        <w:tblW w:w="10485" w:type="dxa"/>
        <w:tblLook w:val="04A0" w:firstRow="1" w:lastRow="0" w:firstColumn="1" w:lastColumn="0" w:noHBand="0" w:noVBand="1"/>
      </w:tblPr>
      <w:tblGrid>
        <w:gridCol w:w="1199"/>
        <w:gridCol w:w="2765"/>
        <w:gridCol w:w="6521"/>
      </w:tblGrid>
      <w:tr w:rsidR="00511EBF" w:rsidTr="00D67C95">
        <w:tc>
          <w:tcPr>
            <w:tcW w:w="1199" w:type="dxa"/>
          </w:tcPr>
          <w:p w:rsidR="00511EBF" w:rsidRPr="00B67BDB" w:rsidRDefault="00511EBF" w:rsidP="00D67C95">
            <w:pPr>
              <w:rPr>
                <w:b/>
              </w:rPr>
            </w:pPr>
          </w:p>
        </w:tc>
        <w:tc>
          <w:tcPr>
            <w:tcW w:w="2765" w:type="dxa"/>
          </w:tcPr>
          <w:p w:rsidR="00511EBF" w:rsidRPr="00B67BDB" w:rsidRDefault="00511EBF" w:rsidP="00D67C95">
            <w:pPr>
              <w:rPr>
                <w:b/>
              </w:rPr>
            </w:pPr>
            <w:r w:rsidRPr="00B67BDB">
              <w:rPr>
                <w:b/>
              </w:rPr>
              <w:t>Hex bericht</w:t>
            </w:r>
          </w:p>
        </w:tc>
        <w:tc>
          <w:tcPr>
            <w:tcW w:w="6521" w:type="dxa"/>
          </w:tcPr>
          <w:p w:rsidR="00511EBF" w:rsidRPr="00B67BDB" w:rsidRDefault="00511EBF" w:rsidP="00D67C95">
            <w:pPr>
              <w:rPr>
                <w:b/>
              </w:rPr>
            </w:pPr>
            <w:r w:rsidRPr="00B67BDB">
              <w:rPr>
                <w:b/>
              </w:rPr>
              <w:t>Inhoud</w:t>
            </w:r>
          </w:p>
        </w:tc>
      </w:tr>
      <w:tr w:rsidR="00511EBF" w:rsidTr="00D67C95">
        <w:tc>
          <w:tcPr>
            <w:tcW w:w="1199" w:type="dxa"/>
          </w:tcPr>
          <w:p w:rsidR="00511EBF" w:rsidRPr="00B67BDB" w:rsidRDefault="00511EBF" w:rsidP="00D67C95">
            <w:pPr>
              <w:rPr>
                <w:b/>
              </w:rPr>
            </w:pPr>
            <w:r w:rsidRPr="00B67BDB">
              <w:rPr>
                <w:b/>
              </w:rPr>
              <w:t>Opdracht</w:t>
            </w:r>
          </w:p>
        </w:tc>
        <w:tc>
          <w:tcPr>
            <w:tcW w:w="2765" w:type="dxa"/>
          </w:tcPr>
          <w:p w:rsidR="00511EBF" w:rsidRDefault="002F1199" w:rsidP="00D67C95">
            <w:r>
              <w:t>1B</w:t>
            </w:r>
          </w:p>
        </w:tc>
        <w:tc>
          <w:tcPr>
            <w:tcW w:w="6521" w:type="dxa"/>
          </w:tcPr>
          <w:p w:rsidR="00511EBF" w:rsidRDefault="00511EBF" w:rsidP="00D67C95"/>
        </w:tc>
      </w:tr>
      <w:tr w:rsidR="00511EBF" w:rsidRPr="00511EBF" w:rsidTr="00D67C95">
        <w:trPr>
          <w:trHeight w:val="274"/>
        </w:trPr>
        <w:tc>
          <w:tcPr>
            <w:tcW w:w="1199" w:type="dxa"/>
          </w:tcPr>
          <w:p w:rsidR="00511EBF" w:rsidRPr="00B67BDB" w:rsidRDefault="00511EBF" w:rsidP="00D67C95">
            <w:pPr>
              <w:rPr>
                <w:b/>
              </w:rPr>
            </w:pPr>
            <w:r w:rsidRPr="00B67BDB">
              <w:rPr>
                <w:b/>
              </w:rPr>
              <w:t>Antwoord</w:t>
            </w:r>
          </w:p>
        </w:tc>
        <w:tc>
          <w:tcPr>
            <w:tcW w:w="2765" w:type="dxa"/>
          </w:tcPr>
          <w:p w:rsidR="00511EBF" w:rsidRDefault="002F1199" w:rsidP="00D67C95">
            <w:r>
              <w:t>1B0B530BB85C</w:t>
            </w:r>
          </w:p>
        </w:tc>
        <w:tc>
          <w:tcPr>
            <w:tcW w:w="6521" w:type="dxa"/>
          </w:tcPr>
          <w:p w:rsidR="00511EBF" w:rsidRPr="00511EBF" w:rsidRDefault="002F1199" w:rsidP="002F1199">
            <w:r>
              <w:t>Batterij spanning 0x0B53=2899mV, nRF spanning=3000mV, Batterij percentage 92%</w:t>
            </w:r>
          </w:p>
        </w:tc>
      </w:tr>
    </w:tbl>
    <w:p w:rsidR="00511EBF" w:rsidRDefault="00511EBF" w:rsidP="006D4E91"/>
    <w:p w:rsidR="00511EBF" w:rsidRDefault="00511EBF" w:rsidP="006D4E91"/>
    <w:p w:rsidR="00EF3587" w:rsidRPr="00EF3587" w:rsidRDefault="006D4E91" w:rsidP="00C91119">
      <w:pPr>
        <w:pStyle w:val="Kop3"/>
        <w:rPr>
          <w:lang w:val="en-GB"/>
        </w:rPr>
      </w:pPr>
      <w:bookmarkStart w:id="55" w:name="_Toc23779723"/>
      <w:r w:rsidRPr="00EF3587">
        <w:rPr>
          <w:lang w:val="en-GB"/>
        </w:rPr>
        <w:t>155d/</w:t>
      </w:r>
      <w:r w:rsidR="00EF3587" w:rsidRPr="00EF3587">
        <w:rPr>
          <w:lang w:val="en-GB"/>
        </w:rPr>
        <w:t>0x9B - WRITE_nRF_ADC_CONVERSION</w:t>
      </w:r>
      <w:bookmarkEnd w:id="55"/>
    </w:p>
    <w:p w:rsidR="002F1199" w:rsidRDefault="006D4E91" w:rsidP="006D4E91">
      <w:r>
        <w:t>Start een ADC conversie</w:t>
      </w:r>
      <w:r w:rsidR="002F1199">
        <w:t xml:space="preserve">. </w:t>
      </w:r>
    </w:p>
    <w:p w:rsidR="003A5ACE" w:rsidRDefault="003A5ACE" w:rsidP="006D4E91"/>
    <w:p w:rsidR="002F1199" w:rsidRDefault="002F1199" w:rsidP="002F1199">
      <w:r>
        <w:t>Opdracht:</w:t>
      </w:r>
    </w:p>
    <w:tbl>
      <w:tblPr>
        <w:tblStyle w:val="Tabelraster"/>
        <w:tblW w:w="10060" w:type="dxa"/>
        <w:tblLook w:val="04A0" w:firstRow="1" w:lastRow="0" w:firstColumn="1" w:lastColumn="0" w:noHBand="0" w:noVBand="1"/>
      </w:tblPr>
      <w:tblGrid>
        <w:gridCol w:w="3188"/>
        <w:gridCol w:w="1366"/>
        <w:gridCol w:w="1097"/>
        <w:gridCol w:w="4409"/>
      </w:tblGrid>
      <w:tr w:rsidR="002F1199" w:rsidTr="00D67C95">
        <w:tc>
          <w:tcPr>
            <w:tcW w:w="3162" w:type="dxa"/>
          </w:tcPr>
          <w:p w:rsidR="002F1199" w:rsidRPr="00B67BDB" w:rsidRDefault="002F1199" w:rsidP="00D67C95">
            <w:pPr>
              <w:rPr>
                <w:b/>
              </w:rPr>
            </w:pPr>
            <w:r w:rsidRPr="00B67BDB">
              <w:rPr>
                <w:b/>
              </w:rPr>
              <w:t>Veld</w:t>
            </w:r>
          </w:p>
        </w:tc>
        <w:tc>
          <w:tcPr>
            <w:tcW w:w="1373" w:type="dxa"/>
          </w:tcPr>
          <w:p w:rsidR="002F1199" w:rsidRPr="00B67BDB" w:rsidRDefault="002F1199" w:rsidP="00D67C95">
            <w:pPr>
              <w:rPr>
                <w:b/>
              </w:rPr>
            </w:pPr>
            <w:r>
              <w:rPr>
                <w:b/>
              </w:rPr>
              <w:t>Grote</w:t>
            </w:r>
          </w:p>
        </w:tc>
        <w:tc>
          <w:tcPr>
            <w:tcW w:w="1099" w:type="dxa"/>
          </w:tcPr>
          <w:p w:rsidR="002F1199" w:rsidRPr="00B67BDB" w:rsidRDefault="002F1199" w:rsidP="00D67C95">
            <w:pPr>
              <w:rPr>
                <w:b/>
              </w:rPr>
            </w:pPr>
            <w:r w:rsidRPr="00B67BDB">
              <w:rPr>
                <w:b/>
              </w:rPr>
              <w:t>Waarde</w:t>
            </w:r>
          </w:p>
        </w:tc>
        <w:tc>
          <w:tcPr>
            <w:tcW w:w="4426" w:type="dxa"/>
          </w:tcPr>
          <w:p w:rsidR="002F1199" w:rsidRPr="00B67BDB" w:rsidRDefault="002F1199" w:rsidP="00D67C95">
            <w:pPr>
              <w:rPr>
                <w:b/>
              </w:rPr>
            </w:pPr>
            <w:r w:rsidRPr="00B67BDB">
              <w:rPr>
                <w:b/>
              </w:rPr>
              <w:t>Omschrijving</w:t>
            </w:r>
          </w:p>
        </w:tc>
      </w:tr>
      <w:tr w:rsidR="002F1199" w:rsidTr="00D67C95">
        <w:tc>
          <w:tcPr>
            <w:tcW w:w="3162" w:type="dxa"/>
          </w:tcPr>
          <w:p w:rsidR="002F1199" w:rsidRDefault="002F1199" w:rsidP="00D67C95">
            <w:r w:rsidRPr="00EF3587">
              <w:rPr>
                <w:lang w:val="en-GB"/>
              </w:rPr>
              <w:t>WRITE_nRF_ADC_CONVERSION</w:t>
            </w:r>
          </w:p>
        </w:tc>
        <w:tc>
          <w:tcPr>
            <w:tcW w:w="1373" w:type="dxa"/>
          </w:tcPr>
          <w:p w:rsidR="002F1199" w:rsidRDefault="002F1199" w:rsidP="00D67C95">
            <w:r>
              <w:t>Uint8_t</w:t>
            </w:r>
          </w:p>
        </w:tc>
        <w:tc>
          <w:tcPr>
            <w:tcW w:w="1099" w:type="dxa"/>
          </w:tcPr>
          <w:p w:rsidR="002F1199" w:rsidRDefault="002F1199" w:rsidP="00D67C95">
            <w:r>
              <w:t>0x9B</w:t>
            </w:r>
          </w:p>
        </w:tc>
        <w:tc>
          <w:tcPr>
            <w:tcW w:w="4426" w:type="dxa"/>
          </w:tcPr>
          <w:p w:rsidR="002F1199" w:rsidRDefault="002F1199" w:rsidP="00D67C95">
            <w:r w:rsidRPr="00EF3587">
              <w:rPr>
                <w:lang w:val="en-GB"/>
              </w:rPr>
              <w:t>WRITE_nRF_ADC_CONVERSION</w:t>
            </w:r>
            <w:r>
              <w:t xml:space="preserve"> opdracht ID</w:t>
            </w:r>
          </w:p>
        </w:tc>
      </w:tr>
    </w:tbl>
    <w:p w:rsidR="002F1199" w:rsidRDefault="002F1199" w:rsidP="002F1199"/>
    <w:p w:rsidR="002F1199" w:rsidRDefault="002F1199" w:rsidP="002F1199">
      <w:r>
        <w:t>Antwoord:</w:t>
      </w:r>
    </w:p>
    <w:tbl>
      <w:tblPr>
        <w:tblStyle w:val="Tabelraster"/>
        <w:tblW w:w="10343" w:type="dxa"/>
        <w:tblLook w:val="04A0" w:firstRow="1" w:lastRow="0" w:firstColumn="1" w:lastColumn="0" w:noHBand="0" w:noVBand="1"/>
      </w:tblPr>
      <w:tblGrid>
        <w:gridCol w:w="3188"/>
        <w:gridCol w:w="1367"/>
        <w:gridCol w:w="1097"/>
        <w:gridCol w:w="4691"/>
      </w:tblGrid>
      <w:tr w:rsidR="002F1199" w:rsidTr="002F1199">
        <w:tc>
          <w:tcPr>
            <w:tcW w:w="3188" w:type="dxa"/>
          </w:tcPr>
          <w:p w:rsidR="002F1199" w:rsidRPr="00B67BDB" w:rsidRDefault="002F1199" w:rsidP="00D67C95">
            <w:pPr>
              <w:rPr>
                <w:b/>
              </w:rPr>
            </w:pPr>
            <w:r w:rsidRPr="00B67BDB">
              <w:rPr>
                <w:b/>
              </w:rPr>
              <w:t>Veld</w:t>
            </w:r>
          </w:p>
        </w:tc>
        <w:tc>
          <w:tcPr>
            <w:tcW w:w="1367" w:type="dxa"/>
          </w:tcPr>
          <w:p w:rsidR="002F1199" w:rsidRPr="00B67BDB" w:rsidRDefault="002F1199" w:rsidP="00D67C95">
            <w:pPr>
              <w:rPr>
                <w:b/>
              </w:rPr>
            </w:pPr>
            <w:r>
              <w:rPr>
                <w:b/>
              </w:rPr>
              <w:t>Grote</w:t>
            </w:r>
          </w:p>
        </w:tc>
        <w:tc>
          <w:tcPr>
            <w:tcW w:w="1097" w:type="dxa"/>
          </w:tcPr>
          <w:p w:rsidR="002F1199" w:rsidRPr="00B67BDB" w:rsidRDefault="002F1199" w:rsidP="00D67C95">
            <w:pPr>
              <w:rPr>
                <w:b/>
              </w:rPr>
            </w:pPr>
            <w:r w:rsidRPr="00B67BDB">
              <w:rPr>
                <w:b/>
              </w:rPr>
              <w:t>Waarde</w:t>
            </w:r>
          </w:p>
        </w:tc>
        <w:tc>
          <w:tcPr>
            <w:tcW w:w="4691" w:type="dxa"/>
          </w:tcPr>
          <w:p w:rsidR="002F1199" w:rsidRPr="00B67BDB" w:rsidRDefault="002F1199" w:rsidP="00D67C95">
            <w:pPr>
              <w:rPr>
                <w:b/>
              </w:rPr>
            </w:pPr>
            <w:r w:rsidRPr="00B67BDB">
              <w:rPr>
                <w:b/>
              </w:rPr>
              <w:t>Omschrijving</w:t>
            </w:r>
          </w:p>
        </w:tc>
      </w:tr>
      <w:tr w:rsidR="002F1199" w:rsidTr="002F1199">
        <w:tc>
          <w:tcPr>
            <w:tcW w:w="3188" w:type="dxa"/>
          </w:tcPr>
          <w:p w:rsidR="002F1199" w:rsidRDefault="002F1199" w:rsidP="00D67C95">
            <w:r w:rsidRPr="00EF3587">
              <w:rPr>
                <w:lang w:val="en-GB"/>
              </w:rPr>
              <w:t>WRITE_nRF_ADC_CONVERSION</w:t>
            </w:r>
          </w:p>
        </w:tc>
        <w:tc>
          <w:tcPr>
            <w:tcW w:w="1367" w:type="dxa"/>
          </w:tcPr>
          <w:p w:rsidR="002F1199" w:rsidRDefault="002F1199" w:rsidP="00D67C95">
            <w:r>
              <w:t>Uint8_t</w:t>
            </w:r>
          </w:p>
        </w:tc>
        <w:tc>
          <w:tcPr>
            <w:tcW w:w="1097" w:type="dxa"/>
          </w:tcPr>
          <w:p w:rsidR="002F1199" w:rsidRDefault="002F1199" w:rsidP="00D67C95">
            <w:r>
              <w:t>0x9B</w:t>
            </w:r>
          </w:p>
        </w:tc>
        <w:tc>
          <w:tcPr>
            <w:tcW w:w="4691" w:type="dxa"/>
          </w:tcPr>
          <w:p w:rsidR="002F1199" w:rsidRDefault="002F1199" w:rsidP="00D67C95">
            <w:r w:rsidRPr="00EF3587">
              <w:rPr>
                <w:lang w:val="en-GB"/>
              </w:rPr>
              <w:t>WRITE_nRF_ADC_CONVERSION</w:t>
            </w:r>
            <w:r>
              <w:t xml:space="preserve"> opdracht ID</w:t>
            </w:r>
          </w:p>
        </w:tc>
      </w:tr>
      <w:tr w:rsidR="002F1199" w:rsidTr="002F1199">
        <w:tc>
          <w:tcPr>
            <w:tcW w:w="3188" w:type="dxa"/>
          </w:tcPr>
          <w:p w:rsidR="002F1199" w:rsidRDefault="002F1199" w:rsidP="00D67C95">
            <w:r>
              <w:t>Batterij spanning</w:t>
            </w:r>
          </w:p>
        </w:tc>
        <w:tc>
          <w:tcPr>
            <w:tcW w:w="1367" w:type="dxa"/>
          </w:tcPr>
          <w:p w:rsidR="002F1199" w:rsidRDefault="002F1199" w:rsidP="00D67C95">
            <w:r>
              <w:t>Uint16_t</w:t>
            </w:r>
          </w:p>
        </w:tc>
        <w:tc>
          <w:tcPr>
            <w:tcW w:w="1097" w:type="dxa"/>
          </w:tcPr>
          <w:p w:rsidR="002F1199" w:rsidRDefault="002F1199" w:rsidP="00D67C95"/>
        </w:tc>
        <w:tc>
          <w:tcPr>
            <w:tcW w:w="4691" w:type="dxa"/>
          </w:tcPr>
          <w:p w:rsidR="002F1199" w:rsidRDefault="002F1199" w:rsidP="00D67C95">
            <w:r>
              <w:t>Batterij spanning in millivolts</w:t>
            </w:r>
          </w:p>
        </w:tc>
      </w:tr>
      <w:tr w:rsidR="002F1199" w:rsidTr="002F1199">
        <w:tc>
          <w:tcPr>
            <w:tcW w:w="3188" w:type="dxa"/>
          </w:tcPr>
          <w:p w:rsidR="002F1199" w:rsidRDefault="002F1199" w:rsidP="00D67C95">
            <w:r>
              <w:lastRenderedPageBreak/>
              <w:t>Voedingspanning</w:t>
            </w:r>
          </w:p>
        </w:tc>
        <w:tc>
          <w:tcPr>
            <w:tcW w:w="1367" w:type="dxa"/>
          </w:tcPr>
          <w:p w:rsidR="002F1199" w:rsidRDefault="002F1199" w:rsidP="00D67C95">
            <w:r>
              <w:t>Uint16_t</w:t>
            </w:r>
          </w:p>
        </w:tc>
        <w:tc>
          <w:tcPr>
            <w:tcW w:w="1097" w:type="dxa"/>
          </w:tcPr>
          <w:p w:rsidR="002F1199" w:rsidRDefault="002F1199" w:rsidP="00D67C95"/>
        </w:tc>
        <w:tc>
          <w:tcPr>
            <w:tcW w:w="4691" w:type="dxa"/>
          </w:tcPr>
          <w:p w:rsidR="002F1199" w:rsidRDefault="002F1199" w:rsidP="00D67C95">
            <w:r>
              <w:t>nRF52840 voeding spanning in millivolts</w:t>
            </w:r>
          </w:p>
        </w:tc>
      </w:tr>
      <w:tr w:rsidR="002F1199" w:rsidTr="002F1199">
        <w:tc>
          <w:tcPr>
            <w:tcW w:w="3188" w:type="dxa"/>
          </w:tcPr>
          <w:p w:rsidR="002F1199" w:rsidRDefault="002F1199" w:rsidP="00D67C95">
            <w:r>
              <w:t>Batterij percentage</w:t>
            </w:r>
          </w:p>
        </w:tc>
        <w:tc>
          <w:tcPr>
            <w:tcW w:w="1367" w:type="dxa"/>
          </w:tcPr>
          <w:p w:rsidR="002F1199" w:rsidRDefault="002F1199" w:rsidP="00D67C95">
            <w:r>
              <w:t>Uint8_t</w:t>
            </w:r>
          </w:p>
        </w:tc>
        <w:tc>
          <w:tcPr>
            <w:tcW w:w="1097" w:type="dxa"/>
          </w:tcPr>
          <w:p w:rsidR="002F1199" w:rsidRDefault="002F1199" w:rsidP="00D67C95">
            <w:r>
              <w:t>0-100%</w:t>
            </w:r>
          </w:p>
        </w:tc>
        <w:tc>
          <w:tcPr>
            <w:tcW w:w="4691" w:type="dxa"/>
          </w:tcPr>
          <w:p w:rsidR="002F1199" w:rsidRDefault="002F1199" w:rsidP="00D67C95">
            <w:r>
              <w:t>Batterij percentage, zie batterij spanning hoofdstuk voor de berekening.</w:t>
            </w:r>
          </w:p>
        </w:tc>
      </w:tr>
    </w:tbl>
    <w:p w:rsidR="002F1199" w:rsidRDefault="002F1199" w:rsidP="002F1199"/>
    <w:p w:rsidR="002F1199" w:rsidRDefault="002F1199" w:rsidP="002F1199"/>
    <w:p w:rsidR="002F1199" w:rsidRDefault="002F1199" w:rsidP="002F1199">
      <w:r>
        <w:t>Voorbeeld:</w:t>
      </w:r>
    </w:p>
    <w:tbl>
      <w:tblPr>
        <w:tblStyle w:val="Tabelraster"/>
        <w:tblW w:w="10485" w:type="dxa"/>
        <w:tblLook w:val="04A0" w:firstRow="1" w:lastRow="0" w:firstColumn="1" w:lastColumn="0" w:noHBand="0" w:noVBand="1"/>
      </w:tblPr>
      <w:tblGrid>
        <w:gridCol w:w="1268"/>
        <w:gridCol w:w="2750"/>
        <w:gridCol w:w="6467"/>
      </w:tblGrid>
      <w:tr w:rsidR="002F1199" w:rsidTr="003A5ACE">
        <w:tc>
          <w:tcPr>
            <w:tcW w:w="1268" w:type="dxa"/>
          </w:tcPr>
          <w:p w:rsidR="002F1199" w:rsidRPr="00B67BDB" w:rsidRDefault="002F1199" w:rsidP="00D67C95">
            <w:pPr>
              <w:rPr>
                <w:b/>
              </w:rPr>
            </w:pPr>
          </w:p>
        </w:tc>
        <w:tc>
          <w:tcPr>
            <w:tcW w:w="2750" w:type="dxa"/>
          </w:tcPr>
          <w:p w:rsidR="002F1199" w:rsidRPr="00B67BDB" w:rsidRDefault="002F1199" w:rsidP="00D67C95">
            <w:pPr>
              <w:rPr>
                <w:b/>
              </w:rPr>
            </w:pPr>
            <w:r w:rsidRPr="00B67BDB">
              <w:rPr>
                <w:b/>
              </w:rPr>
              <w:t>Hex bericht</w:t>
            </w:r>
          </w:p>
        </w:tc>
        <w:tc>
          <w:tcPr>
            <w:tcW w:w="6467" w:type="dxa"/>
          </w:tcPr>
          <w:p w:rsidR="002F1199" w:rsidRPr="00B67BDB" w:rsidRDefault="002F1199" w:rsidP="00D67C95">
            <w:pPr>
              <w:rPr>
                <w:b/>
              </w:rPr>
            </w:pPr>
            <w:r w:rsidRPr="00B67BDB">
              <w:rPr>
                <w:b/>
              </w:rPr>
              <w:t>Inhoud</w:t>
            </w:r>
          </w:p>
        </w:tc>
      </w:tr>
      <w:tr w:rsidR="002F1199" w:rsidRPr="007344D4" w:rsidTr="003A5ACE">
        <w:tc>
          <w:tcPr>
            <w:tcW w:w="1268" w:type="dxa"/>
          </w:tcPr>
          <w:p w:rsidR="002F1199" w:rsidRPr="00B67BDB" w:rsidRDefault="002F1199" w:rsidP="00D67C95">
            <w:pPr>
              <w:rPr>
                <w:b/>
              </w:rPr>
            </w:pPr>
            <w:r w:rsidRPr="00B67BDB">
              <w:rPr>
                <w:b/>
              </w:rPr>
              <w:t>Opdracht</w:t>
            </w:r>
          </w:p>
        </w:tc>
        <w:tc>
          <w:tcPr>
            <w:tcW w:w="2750" w:type="dxa"/>
          </w:tcPr>
          <w:p w:rsidR="002F1199" w:rsidRDefault="002C486F" w:rsidP="00D67C95">
            <w:r>
              <w:t>0x</w:t>
            </w:r>
            <w:r w:rsidR="002F1199">
              <w:t>9B</w:t>
            </w:r>
          </w:p>
        </w:tc>
        <w:tc>
          <w:tcPr>
            <w:tcW w:w="6467" w:type="dxa"/>
          </w:tcPr>
          <w:p w:rsidR="002F1199" w:rsidRPr="002F1199" w:rsidRDefault="002F1199" w:rsidP="00D67C95">
            <w:pPr>
              <w:rPr>
                <w:lang w:val="en-GB"/>
              </w:rPr>
            </w:pPr>
            <w:r w:rsidRPr="00EF3587">
              <w:rPr>
                <w:lang w:val="en-GB"/>
              </w:rPr>
              <w:t>WRITE_nRF_ADC_CONVERSION</w:t>
            </w:r>
            <w:r>
              <w:rPr>
                <w:lang w:val="en-GB"/>
              </w:rPr>
              <w:t>, start conversie</w:t>
            </w:r>
          </w:p>
        </w:tc>
      </w:tr>
      <w:tr w:rsidR="002F1199" w:rsidRPr="00511EBF" w:rsidTr="003A5ACE">
        <w:trPr>
          <w:trHeight w:val="274"/>
        </w:trPr>
        <w:tc>
          <w:tcPr>
            <w:tcW w:w="1268" w:type="dxa"/>
          </w:tcPr>
          <w:p w:rsidR="002F1199" w:rsidRPr="00B67BDB" w:rsidRDefault="002F1199" w:rsidP="00D67C95">
            <w:pPr>
              <w:rPr>
                <w:b/>
              </w:rPr>
            </w:pPr>
            <w:r w:rsidRPr="00B67BDB">
              <w:rPr>
                <w:b/>
              </w:rPr>
              <w:t>Antwoord</w:t>
            </w:r>
          </w:p>
        </w:tc>
        <w:tc>
          <w:tcPr>
            <w:tcW w:w="2750" w:type="dxa"/>
          </w:tcPr>
          <w:p w:rsidR="002C486F" w:rsidRDefault="002C486F" w:rsidP="00D67C95">
            <w:r>
              <w:t>0x</w:t>
            </w:r>
            <w:r w:rsidR="002F1199">
              <w:t>9B0B530BB85C</w:t>
            </w:r>
          </w:p>
        </w:tc>
        <w:tc>
          <w:tcPr>
            <w:tcW w:w="6467" w:type="dxa"/>
          </w:tcPr>
          <w:p w:rsidR="002F1199" w:rsidRPr="00511EBF" w:rsidRDefault="002F1199" w:rsidP="00D67C95">
            <w:r>
              <w:t>Batterij spanning 0x0B53=2899mV, nRF spanning=3000mV, Batterij percentage 92%</w:t>
            </w:r>
          </w:p>
        </w:tc>
      </w:tr>
    </w:tbl>
    <w:p w:rsidR="002F1199" w:rsidRDefault="002F1199" w:rsidP="006D4E91"/>
    <w:p w:rsidR="002F1199" w:rsidRDefault="002F1199" w:rsidP="006D4E91"/>
    <w:p w:rsidR="00EF3587" w:rsidRPr="002F1199" w:rsidRDefault="006D4E91" w:rsidP="00C91119">
      <w:pPr>
        <w:pStyle w:val="Kop3"/>
        <w:rPr>
          <w:lang w:val="en-GB"/>
        </w:rPr>
      </w:pPr>
      <w:bookmarkStart w:id="56" w:name="_Toc23779724"/>
      <w:r w:rsidRPr="002F1199">
        <w:rPr>
          <w:lang w:val="en-GB"/>
        </w:rPr>
        <w:t>29d/</w:t>
      </w:r>
      <w:r w:rsidR="00EF3587" w:rsidRPr="002F1199">
        <w:rPr>
          <w:lang w:val="en-GB"/>
        </w:rPr>
        <w:t xml:space="preserve">0x1D - </w:t>
      </w:r>
      <w:r w:rsidRPr="002F1199">
        <w:rPr>
          <w:lang w:val="en-GB"/>
        </w:rPr>
        <w:t>READ_APPLICATION_CONFIG</w:t>
      </w:r>
      <w:bookmarkEnd w:id="56"/>
    </w:p>
    <w:p w:rsidR="006D4E91" w:rsidRDefault="006D4E91" w:rsidP="006D4E91">
      <w:r>
        <w:t>Lees het meet interval</w:t>
      </w:r>
      <w:r w:rsidR="009072C3">
        <w:t xml:space="preserve"> in minuten</w:t>
      </w:r>
      <w:r>
        <w:t xml:space="preserve"> en de verhouding tussen </w:t>
      </w:r>
      <w:r w:rsidR="009072C3">
        <w:t>het aantal sensor metingen</w:t>
      </w:r>
      <w:r>
        <w:t xml:space="preserve"> en </w:t>
      </w:r>
      <w:r w:rsidR="009072C3">
        <w:t>LoRaWAN berichten u</w:t>
      </w:r>
      <w:r>
        <w:t>it.</w:t>
      </w:r>
    </w:p>
    <w:p w:rsidR="009072C3" w:rsidRDefault="009072C3" w:rsidP="006D4E91"/>
    <w:p w:rsidR="009072C3" w:rsidRDefault="009072C3" w:rsidP="009072C3">
      <w:r>
        <w:t>Opdracht:</w:t>
      </w:r>
    </w:p>
    <w:tbl>
      <w:tblPr>
        <w:tblStyle w:val="Tabelraster"/>
        <w:tblW w:w="10060" w:type="dxa"/>
        <w:tblLook w:val="04A0" w:firstRow="1" w:lastRow="0" w:firstColumn="1" w:lastColumn="0" w:noHBand="0" w:noVBand="1"/>
      </w:tblPr>
      <w:tblGrid>
        <w:gridCol w:w="3162"/>
        <w:gridCol w:w="1373"/>
        <w:gridCol w:w="1099"/>
        <w:gridCol w:w="4426"/>
      </w:tblGrid>
      <w:tr w:rsidR="009072C3" w:rsidTr="00D67C95">
        <w:tc>
          <w:tcPr>
            <w:tcW w:w="3162" w:type="dxa"/>
          </w:tcPr>
          <w:p w:rsidR="009072C3" w:rsidRPr="00B67BDB" w:rsidRDefault="009072C3" w:rsidP="00D67C95">
            <w:pPr>
              <w:rPr>
                <w:b/>
              </w:rPr>
            </w:pPr>
            <w:r w:rsidRPr="00B67BDB">
              <w:rPr>
                <w:b/>
              </w:rPr>
              <w:t>Veld</w:t>
            </w:r>
          </w:p>
        </w:tc>
        <w:tc>
          <w:tcPr>
            <w:tcW w:w="1373" w:type="dxa"/>
          </w:tcPr>
          <w:p w:rsidR="009072C3" w:rsidRPr="00B67BDB" w:rsidRDefault="009072C3" w:rsidP="00D67C95">
            <w:pPr>
              <w:rPr>
                <w:b/>
              </w:rPr>
            </w:pPr>
            <w:r>
              <w:rPr>
                <w:b/>
              </w:rPr>
              <w:t>Grote</w:t>
            </w:r>
          </w:p>
        </w:tc>
        <w:tc>
          <w:tcPr>
            <w:tcW w:w="1099" w:type="dxa"/>
          </w:tcPr>
          <w:p w:rsidR="009072C3" w:rsidRPr="00B67BDB" w:rsidRDefault="009072C3" w:rsidP="00D67C95">
            <w:pPr>
              <w:rPr>
                <w:b/>
              </w:rPr>
            </w:pPr>
            <w:r w:rsidRPr="00B67BDB">
              <w:rPr>
                <w:b/>
              </w:rPr>
              <w:t>Waarde</w:t>
            </w:r>
          </w:p>
        </w:tc>
        <w:tc>
          <w:tcPr>
            <w:tcW w:w="4426" w:type="dxa"/>
          </w:tcPr>
          <w:p w:rsidR="009072C3" w:rsidRPr="00B67BDB" w:rsidRDefault="009072C3" w:rsidP="00D67C95">
            <w:pPr>
              <w:rPr>
                <w:b/>
              </w:rPr>
            </w:pPr>
            <w:r w:rsidRPr="00B67BDB">
              <w:rPr>
                <w:b/>
              </w:rPr>
              <w:t>Omschrijving</w:t>
            </w:r>
          </w:p>
        </w:tc>
      </w:tr>
      <w:tr w:rsidR="009072C3" w:rsidTr="00D67C95">
        <w:tc>
          <w:tcPr>
            <w:tcW w:w="3162" w:type="dxa"/>
          </w:tcPr>
          <w:p w:rsidR="009072C3" w:rsidRDefault="009072C3" w:rsidP="00D67C95">
            <w:r w:rsidRPr="002F1199">
              <w:rPr>
                <w:lang w:val="en-GB"/>
              </w:rPr>
              <w:t>READ_APPLICATION_CONFIG</w:t>
            </w:r>
          </w:p>
        </w:tc>
        <w:tc>
          <w:tcPr>
            <w:tcW w:w="1373" w:type="dxa"/>
          </w:tcPr>
          <w:p w:rsidR="009072C3" w:rsidRDefault="009072C3" w:rsidP="00D67C95">
            <w:r>
              <w:t>Uint8_t</w:t>
            </w:r>
          </w:p>
        </w:tc>
        <w:tc>
          <w:tcPr>
            <w:tcW w:w="1099" w:type="dxa"/>
          </w:tcPr>
          <w:p w:rsidR="009072C3" w:rsidRDefault="009072C3" w:rsidP="00D67C95">
            <w:r>
              <w:t>0x1D</w:t>
            </w:r>
          </w:p>
        </w:tc>
        <w:tc>
          <w:tcPr>
            <w:tcW w:w="4426" w:type="dxa"/>
          </w:tcPr>
          <w:p w:rsidR="009072C3" w:rsidRDefault="009072C3" w:rsidP="00D67C95">
            <w:r w:rsidRPr="002F1199">
              <w:rPr>
                <w:lang w:val="en-GB"/>
              </w:rPr>
              <w:t>READ_APPLICATION_CONFIG</w:t>
            </w:r>
            <w:r>
              <w:t xml:space="preserve"> opdracht ID</w:t>
            </w:r>
          </w:p>
        </w:tc>
      </w:tr>
    </w:tbl>
    <w:p w:rsidR="009072C3" w:rsidRDefault="009072C3" w:rsidP="009072C3"/>
    <w:p w:rsidR="009072C3" w:rsidRDefault="009072C3" w:rsidP="009072C3">
      <w:r>
        <w:t>Antwoord:</w:t>
      </w:r>
    </w:p>
    <w:tbl>
      <w:tblPr>
        <w:tblStyle w:val="Tabelraster"/>
        <w:tblW w:w="10060" w:type="dxa"/>
        <w:tblLook w:val="04A0" w:firstRow="1" w:lastRow="0" w:firstColumn="1" w:lastColumn="0" w:noHBand="0" w:noVBand="1"/>
      </w:tblPr>
      <w:tblGrid>
        <w:gridCol w:w="3162"/>
        <w:gridCol w:w="1373"/>
        <w:gridCol w:w="1099"/>
        <w:gridCol w:w="4426"/>
      </w:tblGrid>
      <w:tr w:rsidR="009072C3" w:rsidTr="00D67C95">
        <w:tc>
          <w:tcPr>
            <w:tcW w:w="3162" w:type="dxa"/>
          </w:tcPr>
          <w:p w:rsidR="009072C3" w:rsidRPr="00B67BDB" w:rsidRDefault="009072C3" w:rsidP="00D67C95">
            <w:pPr>
              <w:rPr>
                <w:b/>
              </w:rPr>
            </w:pPr>
            <w:r w:rsidRPr="00B67BDB">
              <w:rPr>
                <w:b/>
              </w:rPr>
              <w:t>Veld</w:t>
            </w:r>
          </w:p>
        </w:tc>
        <w:tc>
          <w:tcPr>
            <w:tcW w:w="1373" w:type="dxa"/>
          </w:tcPr>
          <w:p w:rsidR="009072C3" w:rsidRPr="00B67BDB" w:rsidRDefault="009072C3" w:rsidP="00D67C95">
            <w:pPr>
              <w:rPr>
                <w:b/>
              </w:rPr>
            </w:pPr>
            <w:r>
              <w:rPr>
                <w:b/>
              </w:rPr>
              <w:t>Grote</w:t>
            </w:r>
          </w:p>
        </w:tc>
        <w:tc>
          <w:tcPr>
            <w:tcW w:w="1099" w:type="dxa"/>
          </w:tcPr>
          <w:p w:rsidR="009072C3" w:rsidRPr="00B67BDB" w:rsidRDefault="009072C3" w:rsidP="00D67C95">
            <w:pPr>
              <w:rPr>
                <w:b/>
              </w:rPr>
            </w:pPr>
            <w:r w:rsidRPr="00B67BDB">
              <w:rPr>
                <w:b/>
              </w:rPr>
              <w:t>Waarde</w:t>
            </w:r>
          </w:p>
        </w:tc>
        <w:tc>
          <w:tcPr>
            <w:tcW w:w="4426" w:type="dxa"/>
          </w:tcPr>
          <w:p w:rsidR="009072C3" w:rsidRPr="00B67BDB" w:rsidRDefault="009072C3" w:rsidP="00D67C95">
            <w:pPr>
              <w:rPr>
                <w:b/>
              </w:rPr>
            </w:pPr>
            <w:r w:rsidRPr="00B67BDB">
              <w:rPr>
                <w:b/>
              </w:rPr>
              <w:t>Omschrijving</w:t>
            </w:r>
          </w:p>
        </w:tc>
      </w:tr>
      <w:tr w:rsidR="009072C3" w:rsidTr="00D67C95">
        <w:tc>
          <w:tcPr>
            <w:tcW w:w="3162" w:type="dxa"/>
          </w:tcPr>
          <w:p w:rsidR="009072C3" w:rsidRDefault="009072C3" w:rsidP="00D67C95">
            <w:r w:rsidRPr="002F1199">
              <w:rPr>
                <w:lang w:val="en-GB"/>
              </w:rPr>
              <w:t>READ_APPLICATION_CONFIG</w:t>
            </w:r>
          </w:p>
        </w:tc>
        <w:tc>
          <w:tcPr>
            <w:tcW w:w="1373" w:type="dxa"/>
          </w:tcPr>
          <w:p w:rsidR="009072C3" w:rsidRDefault="009072C3" w:rsidP="00D67C95">
            <w:r>
              <w:t>Uint8_t</w:t>
            </w:r>
          </w:p>
        </w:tc>
        <w:tc>
          <w:tcPr>
            <w:tcW w:w="1099" w:type="dxa"/>
          </w:tcPr>
          <w:p w:rsidR="009072C3" w:rsidRDefault="009072C3" w:rsidP="00D67C95">
            <w:r>
              <w:t>0x1B</w:t>
            </w:r>
          </w:p>
        </w:tc>
        <w:tc>
          <w:tcPr>
            <w:tcW w:w="4426" w:type="dxa"/>
          </w:tcPr>
          <w:p w:rsidR="009072C3" w:rsidRDefault="009072C3" w:rsidP="00D67C95">
            <w:r w:rsidRPr="002F1199">
              <w:rPr>
                <w:lang w:val="en-GB"/>
              </w:rPr>
              <w:t>READ_APPLICATION_CONFIG</w:t>
            </w:r>
            <w:r>
              <w:t xml:space="preserve"> opdracht ID</w:t>
            </w:r>
          </w:p>
        </w:tc>
      </w:tr>
      <w:tr w:rsidR="009072C3" w:rsidTr="00D67C95">
        <w:tc>
          <w:tcPr>
            <w:tcW w:w="3162" w:type="dxa"/>
          </w:tcPr>
          <w:p w:rsidR="009072C3" w:rsidRDefault="009072C3" w:rsidP="00D67C95">
            <w:r>
              <w:t>Ratio meetingen-zenden</w:t>
            </w:r>
          </w:p>
        </w:tc>
        <w:tc>
          <w:tcPr>
            <w:tcW w:w="1373" w:type="dxa"/>
          </w:tcPr>
          <w:p w:rsidR="009072C3" w:rsidRDefault="009072C3" w:rsidP="00D67C95">
            <w:r>
              <w:t>Uint8_t</w:t>
            </w:r>
          </w:p>
        </w:tc>
        <w:tc>
          <w:tcPr>
            <w:tcW w:w="1099" w:type="dxa"/>
          </w:tcPr>
          <w:p w:rsidR="009072C3" w:rsidRDefault="009072C3" w:rsidP="00D67C95">
            <w:r>
              <w:t>-</w:t>
            </w:r>
          </w:p>
        </w:tc>
        <w:tc>
          <w:tcPr>
            <w:tcW w:w="4426" w:type="dxa"/>
          </w:tcPr>
          <w:p w:rsidR="009072C3" w:rsidRDefault="009072C3" w:rsidP="00D67C95">
            <w:r>
              <w:t xml:space="preserve">De verhouding tussen het aantal metingen en de LoRaWAN berichten die worden verzonden. Als dit getal drie is, wordt een op de drie metingen met LoRaWAN verstuurt, mits de duty-cycle dit niet beperkt. </w:t>
            </w:r>
          </w:p>
        </w:tc>
      </w:tr>
      <w:tr w:rsidR="009072C3" w:rsidTr="00D67C95">
        <w:tc>
          <w:tcPr>
            <w:tcW w:w="3162" w:type="dxa"/>
          </w:tcPr>
          <w:p w:rsidR="009072C3" w:rsidRDefault="009072C3" w:rsidP="00D67C95">
            <w:r>
              <w:t>Interval</w:t>
            </w:r>
          </w:p>
        </w:tc>
        <w:tc>
          <w:tcPr>
            <w:tcW w:w="1373" w:type="dxa"/>
          </w:tcPr>
          <w:p w:rsidR="009072C3" w:rsidRDefault="009072C3" w:rsidP="00D67C95">
            <w:r>
              <w:t>Uint16_t</w:t>
            </w:r>
          </w:p>
        </w:tc>
        <w:tc>
          <w:tcPr>
            <w:tcW w:w="1099" w:type="dxa"/>
          </w:tcPr>
          <w:p w:rsidR="009072C3" w:rsidRDefault="009072C3" w:rsidP="00D67C95">
            <w:r>
              <w:t>&gt;0</w:t>
            </w:r>
          </w:p>
        </w:tc>
        <w:tc>
          <w:tcPr>
            <w:tcW w:w="4426" w:type="dxa"/>
          </w:tcPr>
          <w:p w:rsidR="009072C3" w:rsidRDefault="009072C3" w:rsidP="00D67C95">
            <w:r>
              <w:t>Het meetinterval in minuten.</w:t>
            </w:r>
          </w:p>
        </w:tc>
      </w:tr>
    </w:tbl>
    <w:p w:rsidR="009072C3" w:rsidRDefault="009072C3" w:rsidP="009072C3"/>
    <w:p w:rsidR="009072C3" w:rsidRDefault="009072C3" w:rsidP="009072C3">
      <w:r>
        <w:t>Voorbeeld:</w:t>
      </w:r>
    </w:p>
    <w:tbl>
      <w:tblPr>
        <w:tblStyle w:val="Tabelraster"/>
        <w:tblW w:w="10485" w:type="dxa"/>
        <w:tblLook w:val="04A0" w:firstRow="1" w:lastRow="0" w:firstColumn="1" w:lastColumn="0" w:noHBand="0" w:noVBand="1"/>
      </w:tblPr>
      <w:tblGrid>
        <w:gridCol w:w="1199"/>
        <w:gridCol w:w="2765"/>
        <w:gridCol w:w="6521"/>
      </w:tblGrid>
      <w:tr w:rsidR="009072C3" w:rsidTr="00D67C95">
        <w:tc>
          <w:tcPr>
            <w:tcW w:w="1199" w:type="dxa"/>
          </w:tcPr>
          <w:p w:rsidR="009072C3" w:rsidRPr="00B67BDB" w:rsidRDefault="009072C3" w:rsidP="00D67C95">
            <w:pPr>
              <w:rPr>
                <w:b/>
              </w:rPr>
            </w:pPr>
          </w:p>
        </w:tc>
        <w:tc>
          <w:tcPr>
            <w:tcW w:w="2765" w:type="dxa"/>
          </w:tcPr>
          <w:p w:rsidR="009072C3" w:rsidRPr="00B67BDB" w:rsidRDefault="009072C3" w:rsidP="00D67C95">
            <w:pPr>
              <w:rPr>
                <w:b/>
              </w:rPr>
            </w:pPr>
            <w:r w:rsidRPr="00B67BDB">
              <w:rPr>
                <w:b/>
              </w:rPr>
              <w:t>Hex bericht</w:t>
            </w:r>
          </w:p>
        </w:tc>
        <w:tc>
          <w:tcPr>
            <w:tcW w:w="6521" w:type="dxa"/>
          </w:tcPr>
          <w:p w:rsidR="009072C3" w:rsidRPr="00B67BDB" w:rsidRDefault="009072C3" w:rsidP="00D67C95">
            <w:pPr>
              <w:rPr>
                <w:b/>
              </w:rPr>
            </w:pPr>
            <w:r w:rsidRPr="00B67BDB">
              <w:rPr>
                <w:b/>
              </w:rPr>
              <w:t>Inhoud</w:t>
            </w:r>
          </w:p>
        </w:tc>
      </w:tr>
      <w:tr w:rsidR="009072C3" w:rsidTr="00D67C95">
        <w:tc>
          <w:tcPr>
            <w:tcW w:w="1199" w:type="dxa"/>
          </w:tcPr>
          <w:p w:rsidR="009072C3" w:rsidRPr="00B67BDB" w:rsidRDefault="009072C3" w:rsidP="00D67C95">
            <w:pPr>
              <w:rPr>
                <w:b/>
              </w:rPr>
            </w:pPr>
            <w:r w:rsidRPr="00B67BDB">
              <w:rPr>
                <w:b/>
              </w:rPr>
              <w:t>Opdracht</w:t>
            </w:r>
          </w:p>
        </w:tc>
        <w:tc>
          <w:tcPr>
            <w:tcW w:w="2765" w:type="dxa"/>
          </w:tcPr>
          <w:p w:rsidR="009072C3" w:rsidRDefault="009072C3" w:rsidP="00D67C95">
            <w:r>
              <w:t>0x1D</w:t>
            </w:r>
          </w:p>
        </w:tc>
        <w:tc>
          <w:tcPr>
            <w:tcW w:w="6521" w:type="dxa"/>
          </w:tcPr>
          <w:p w:rsidR="009072C3" w:rsidRDefault="009072C3" w:rsidP="00D67C95">
            <w:r w:rsidRPr="002F1199">
              <w:rPr>
                <w:lang w:val="en-GB"/>
              </w:rPr>
              <w:t>READ_APPLICATION_CONFIG</w:t>
            </w:r>
          </w:p>
        </w:tc>
      </w:tr>
      <w:tr w:rsidR="009072C3" w:rsidRPr="00511EBF" w:rsidTr="00D67C95">
        <w:trPr>
          <w:trHeight w:val="274"/>
        </w:trPr>
        <w:tc>
          <w:tcPr>
            <w:tcW w:w="1199" w:type="dxa"/>
          </w:tcPr>
          <w:p w:rsidR="009072C3" w:rsidRPr="00B67BDB" w:rsidRDefault="009072C3" w:rsidP="00D67C95">
            <w:pPr>
              <w:rPr>
                <w:b/>
              </w:rPr>
            </w:pPr>
            <w:r w:rsidRPr="00B67BDB">
              <w:rPr>
                <w:b/>
              </w:rPr>
              <w:t>Antwoord</w:t>
            </w:r>
          </w:p>
        </w:tc>
        <w:tc>
          <w:tcPr>
            <w:tcW w:w="2765" w:type="dxa"/>
          </w:tcPr>
          <w:p w:rsidR="009072C3" w:rsidRDefault="009072C3" w:rsidP="00D67C95">
            <w:r>
              <w:t>0x1D03000A</w:t>
            </w:r>
          </w:p>
        </w:tc>
        <w:tc>
          <w:tcPr>
            <w:tcW w:w="6521" w:type="dxa"/>
          </w:tcPr>
          <w:p w:rsidR="009072C3" w:rsidRPr="00511EBF" w:rsidRDefault="009072C3" w:rsidP="00D67C95">
            <w:r>
              <w:t>Ratio van 1:3 voor meten en verzenden. 1 op de drie metingen wordt met LoRaWAN verstuurdt. Meet interval is 0x000A/10d minuten.</w:t>
            </w:r>
          </w:p>
        </w:tc>
      </w:tr>
    </w:tbl>
    <w:p w:rsidR="009072C3" w:rsidRDefault="009072C3" w:rsidP="009072C3"/>
    <w:p w:rsidR="009072C3" w:rsidRDefault="009072C3" w:rsidP="006D4E91"/>
    <w:tbl>
      <w:tblPr>
        <w:tblStyle w:val="Tabelraster"/>
        <w:tblW w:w="10485" w:type="dxa"/>
        <w:tblLook w:val="04A0" w:firstRow="1" w:lastRow="0" w:firstColumn="1" w:lastColumn="0" w:noHBand="0" w:noVBand="1"/>
      </w:tblPr>
      <w:tblGrid>
        <w:gridCol w:w="1199"/>
        <w:gridCol w:w="2765"/>
        <w:gridCol w:w="6521"/>
      </w:tblGrid>
      <w:tr w:rsidR="00250ADD" w:rsidTr="00D24390">
        <w:tc>
          <w:tcPr>
            <w:tcW w:w="1199" w:type="dxa"/>
          </w:tcPr>
          <w:p w:rsidR="00250ADD" w:rsidRPr="00B67BDB" w:rsidRDefault="00250ADD" w:rsidP="00D24390">
            <w:pPr>
              <w:rPr>
                <w:b/>
              </w:rPr>
            </w:pPr>
          </w:p>
        </w:tc>
        <w:tc>
          <w:tcPr>
            <w:tcW w:w="2765" w:type="dxa"/>
          </w:tcPr>
          <w:p w:rsidR="00250ADD" w:rsidRPr="00B67BDB" w:rsidRDefault="00250ADD" w:rsidP="00D24390">
            <w:pPr>
              <w:rPr>
                <w:b/>
              </w:rPr>
            </w:pPr>
            <w:r w:rsidRPr="00B67BDB">
              <w:rPr>
                <w:b/>
              </w:rPr>
              <w:t>Hex bericht</w:t>
            </w:r>
          </w:p>
        </w:tc>
        <w:tc>
          <w:tcPr>
            <w:tcW w:w="6521" w:type="dxa"/>
          </w:tcPr>
          <w:p w:rsidR="00250ADD" w:rsidRPr="00B67BDB" w:rsidRDefault="00250ADD" w:rsidP="00D24390">
            <w:pPr>
              <w:rPr>
                <w:b/>
              </w:rPr>
            </w:pPr>
            <w:r w:rsidRPr="00B67BDB">
              <w:rPr>
                <w:b/>
              </w:rPr>
              <w:t>Inhoud</w:t>
            </w:r>
          </w:p>
        </w:tc>
      </w:tr>
      <w:tr w:rsidR="00250ADD" w:rsidTr="00D24390">
        <w:tc>
          <w:tcPr>
            <w:tcW w:w="1199" w:type="dxa"/>
          </w:tcPr>
          <w:p w:rsidR="00250ADD" w:rsidRPr="00B67BDB" w:rsidRDefault="00250ADD" w:rsidP="00D24390">
            <w:pPr>
              <w:rPr>
                <w:b/>
              </w:rPr>
            </w:pPr>
            <w:r w:rsidRPr="00B67BDB">
              <w:rPr>
                <w:b/>
              </w:rPr>
              <w:t>Opdracht</w:t>
            </w:r>
          </w:p>
        </w:tc>
        <w:tc>
          <w:tcPr>
            <w:tcW w:w="2765" w:type="dxa"/>
          </w:tcPr>
          <w:p w:rsidR="00250ADD" w:rsidRDefault="00250ADD" w:rsidP="00D24390">
            <w:r>
              <w:t>0x1D</w:t>
            </w:r>
          </w:p>
        </w:tc>
        <w:tc>
          <w:tcPr>
            <w:tcW w:w="6521" w:type="dxa"/>
          </w:tcPr>
          <w:p w:rsidR="00250ADD" w:rsidRDefault="00250ADD" w:rsidP="00D24390">
            <w:r w:rsidRPr="002F1199">
              <w:rPr>
                <w:lang w:val="en-GB"/>
              </w:rPr>
              <w:t>READ_APPLICATION_CONFIG</w:t>
            </w:r>
          </w:p>
        </w:tc>
      </w:tr>
      <w:tr w:rsidR="00250ADD" w:rsidRPr="00511EBF" w:rsidTr="00D24390">
        <w:trPr>
          <w:trHeight w:val="274"/>
        </w:trPr>
        <w:tc>
          <w:tcPr>
            <w:tcW w:w="1199" w:type="dxa"/>
          </w:tcPr>
          <w:p w:rsidR="00250ADD" w:rsidRPr="00B67BDB" w:rsidRDefault="00250ADD" w:rsidP="00D24390">
            <w:pPr>
              <w:rPr>
                <w:b/>
              </w:rPr>
            </w:pPr>
            <w:r w:rsidRPr="00B67BDB">
              <w:rPr>
                <w:b/>
              </w:rPr>
              <w:t>Antwoord</w:t>
            </w:r>
          </w:p>
        </w:tc>
        <w:tc>
          <w:tcPr>
            <w:tcW w:w="2765" w:type="dxa"/>
          </w:tcPr>
          <w:p w:rsidR="00250ADD" w:rsidRDefault="00250ADD" w:rsidP="00D24390">
            <w:r>
              <w:t>0x1D000001</w:t>
            </w:r>
          </w:p>
        </w:tc>
        <w:tc>
          <w:tcPr>
            <w:tcW w:w="6521" w:type="dxa"/>
          </w:tcPr>
          <w:p w:rsidR="00250ADD" w:rsidRPr="00511EBF" w:rsidRDefault="00250ADD" w:rsidP="00250ADD">
            <w:r>
              <w:t>Alle metingingen worden verzonden.. Meet interval is 0x0001/1d minuut.</w:t>
            </w:r>
          </w:p>
        </w:tc>
      </w:tr>
    </w:tbl>
    <w:p w:rsidR="00250ADD" w:rsidRDefault="00250ADD" w:rsidP="006D4E91"/>
    <w:p w:rsidR="00250ADD" w:rsidRDefault="00250ADD" w:rsidP="006D4E91"/>
    <w:p w:rsidR="00EF3587" w:rsidRDefault="006D4E91" w:rsidP="00C91119">
      <w:pPr>
        <w:pStyle w:val="Kop3"/>
      </w:pPr>
      <w:bookmarkStart w:id="57" w:name="_Toc23779725"/>
      <w:r>
        <w:t>157d/</w:t>
      </w:r>
      <w:r w:rsidR="00EF3587">
        <w:t>0x9D - WRITE_APPLICATION_CONFIG</w:t>
      </w:r>
      <w:bookmarkEnd w:id="57"/>
    </w:p>
    <w:p w:rsidR="006D4E91" w:rsidRDefault="006D4E91" w:rsidP="006D4E91">
      <w:r>
        <w:t>Stel het meet interval en de verhouding tussen meten en versturen in.</w:t>
      </w:r>
    </w:p>
    <w:p w:rsidR="009072C3" w:rsidRDefault="009072C3" w:rsidP="009072C3">
      <w:r>
        <w:t>Opdracht:</w:t>
      </w:r>
    </w:p>
    <w:tbl>
      <w:tblPr>
        <w:tblStyle w:val="Tabelraster"/>
        <w:tblW w:w="10060" w:type="dxa"/>
        <w:tblLook w:val="04A0" w:firstRow="1" w:lastRow="0" w:firstColumn="1" w:lastColumn="0" w:noHBand="0" w:noVBand="1"/>
      </w:tblPr>
      <w:tblGrid>
        <w:gridCol w:w="3162"/>
        <w:gridCol w:w="1373"/>
        <w:gridCol w:w="1099"/>
        <w:gridCol w:w="4426"/>
      </w:tblGrid>
      <w:tr w:rsidR="009072C3" w:rsidTr="00D67C95">
        <w:tc>
          <w:tcPr>
            <w:tcW w:w="3162" w:type="dxa"/>
          </w:tcPr>
          <w:p w:rsidR="009072C3" w:rsidRPr="00B67BDB" w:rsidRDefault="009072C3" w:rsidP="00D67C95">
            <w:pPr>
              <w:rPr>
                <w:b/>
              </w:rPr>
            </w:pPr>
            <w:r w:rsidRPr="00B67BDB">
              <w:rPr>
                <w:b/>
              </w:rPr>
              <w:t>Veld</w:t>
            </w:r>
          </w:p>
        </w:tc>
        <w:tc>
          <w:tcPr>
            <w:tcW w:w="1373" w:type="dxa"/>
          </w:tcPr>
          <w:p w:rsidR="009072C3" w:rsidRPr="00B67BDB" w:rsidRDefault="009072C3" w:rsidP="00D67C95">
            <w:pPr>
              <w:rPr>
                <w:b/>
              </w:rPr>
            </w:pPr>
            <w:r>
              <w:rPr>
                <w:b/>
              </w:rPr>
              <w:t>Grote</w:t>
            </w:r>
          </w:p>
        </w:tc>
        <w:tc>
          <w:tcPr>
            <w:tcW w:w="1099" w:type="dxa"/>
          </w:tcPr>
          <w:p w:rsidR="009072C3" w:rsidRPr="00B67BDB" w:rsidRDefault="009072C3" w:rsidP="00D67C95">
            <w:pPr>
              <w:rPr>
                <w:b/>
              </w:rPr>
            </w:pPr>
            <w:r w:rsidRPr="00B67BDB">
              <w:rPr>
                <w:b/>
              </w:rPr>
              <w:t>Waarde</w:t>
            </w:r>
          </w:p>
        </w:tc>
        <w:tc>
          <w:tcPr>
            <w:tcW w:w="4426" w:type="dxa"/>
          </w:tcPr>
          <w:p w:rsidR="009072C3" w:rsidRPr="00B67BDB" w:rsidRDefault="009072C3" w:rsidP="00D67C95">
            <w:pPr>
              <w:rPr>
                <w:b/>
              </w:rPr>
            </w:pPr>
            <w:r w:rsidRPr="00B67BDB">
              <w:rPr>
                <w:b/>
              </w:rPr>
              <w:t>Omschrijving</w:t>
            </w:r>
          </w:p>
        </w:tc>
      </w:tr>
      <w:tr w:rsidR="009072C3" w:rsidTr="00D67C95">
        <w:tc>
          <w:tcPr>
            <w:tcW w:w="3162" w:type="dxa"/>
          </w:tcPr>
          <w:p w:rsidR="009072C3" w:rsidRDefault="009072C3" w:rsidP="00D67C95">
            <w:r>
              <w:t>WRITE_APPLICATION_CONFIG</w:t>
            </w:r>
          </w:p>
        </w:tc>
        <w:tc>
          <w:tcPr>
            <w:tcW w:w="1373" w:type="dxa"/>
          </w:tcPr>
          <w:p w:rsidR="009072C3" w:rsidRDefault="009072C3" w:rsidP="00D67C95">
            <w:r>
              <w:t>Uint8_t</w:t>
            </w:r>
          </w:p>
        </w:tc>
        <w:tc>
          <w:tcPr>
            <w:tcW w:w="1099" w:type="dxa"/>
          </w:tcPr>
          <w:p w:rsidR="009072C3" w:rsidRDefault="009072C3" w:rsidP="009072C3">
            <w:r>
              <w:t>0x9D</w:t>
            </w:r>
          </w:p>
        </w:tc>
        <w:tc>
          <w:tcPr>
            <w:tcW w:w="4426" w:type="dxa"/>
          </w:tcPr>
          <w:p w:rsidR="009072C3" w:rsidRDefault="009072C3" w:rsidP="00D67C95">
            <w:r>
              <w:t>WRITE_APPLICATION_CONFIG opdracht ID</w:t>
            </w:r>
          </w:p>
        </w:tc>
      </w:tr>
    </w:tbl>
    <w:p w:rsidR="009072C3" w:rsidRDefault="009072C3" w:rsidP="009072C3"/>
    <w:p w:rsidR="009072C3" w:rsidRDefault="009072C3" w:rsidP="009072C3">
      <w:r>
        <w:t>Antwoord:</w:t>
      </w:r>
    </w:p>
    <w:tbl>
      <w:tblPr>
        <w:tblStyle w:val="Tabelraster"/>
        <w:tblW w:w="10060" w:type="dxa"/>
        <w:tblLook w:val="04A0" w:firstRow="1" w:lastRow="0" w:firstColumn="1" w:lastColumn="0" w:noHBand="0" w:noVBand="1"/>
      </w:tblPr>
      <w:tblGrid>
        <w:gridCol w:w="3162"/>
        <w:gridCol w:w="1373"/>
        <w:gridCol w:w="1099"/>
        <w:gridCol w:w="4426"/>
      </w:tblGrid>
      <w:tr w:rsidR="009072C3" w:rsidTr="00D67C95">
        <w:tc>
          <w:tcPr>
            <w:tcW w:w="3162" w:type="dxa"/>
          </w:tcPr>
          <w:p w:rsidR="009072C3" w:rsidRPr="00B67BDB" w:rsidRDefault="009072C3" w:rsidP="00D67C95">
            <w:pPr>
              <w:rPr>
                <w:b/>
              </w:rPr>
            </w:pPr>
            <w:r w:rsidRPr="00B67BDB">
              <w:rPr>
                <w:b/>
              </w:rPr>
              <w:t>Veld</w:t>
            </w:r>
          </w:p>
        </w:tc>
        <w:tc>
          <w:tcPr>
            <w:tcW w:w="1373" w:type="dxa"/>
          </w:tcPr>
          <w:p w:rsidR="009072C3" w:rsidRPr="00B67BDB" w:rsidRDefault="009072C3" w:rsidP="00D67C95">
            <w:pPr>
              <w:rPr>
                <w:b/>
              </w:rPr>
            </w:pPr>
            <w:r>
              <w:rPr>
                <w:b/>
              </w:rPr>
              <w:t>Grote</w:t>
            </w:r>
          </w:p>
        </w:tc>
        <w:tc>
          <w:tcPr>
            <w:tcW w:w="1099" w:type="dxa"/>
          </w:tcPr>
          <w:p w:rsidR="009072C3" w:rsidRPr="00B67BDB" w:rsidRDefault="009072C3" w:rsidP="00D67C95">
            <w:pPr>
              <w:rPr>
                <w:b/>
              </w:rPr>
            </w:pPr>
            <w:r w:rsidRPr="00B67BDB">
              <w:rPr>
                <w:b/>
              </w:rPr>
              <w:t>Waarde</w:t>
            </w:r>
          </w:p>
        </w:tc>
        <w:tc>
          <w:tcPr>
            <w:tcW w:w="4426" w:type="dxa"/>
          </w:tcPr>
          <w:p w:rsidR="009072C3" w:rsidRPr="00B67BDB" w:rsidRDefault="009072C3" w:rsidP="00D67C95">
            <w:pPr>
              <w:rPr>
                <w:b/>
              </w:rPr>
            </w:pPr>
            <w:r w:rsidRPr="00B67BDB">
              <w:rPr>
                <w:b/>
              </w:rPr>
              <w:t>Omschrijving</w:t>
            </w:r>
          </w:p>
        </w:tc>
      </w:tr>
      <w:tr w:rsidR="009072C3" w:rsidTr="00D67C95">
        <w:tc>
          <w:tcPr>
            <w:tcW w:w="3162" w:type="dxa"/>
          </w:tcPr>
          <w:p w:rsidR="009072C3" w:rsidRDefault="009072C3" w:rsidP="00D67C95">
            <w:r>
              <w:lastRenderedPageBreak/>
              <w:t>WRITE_APPLICATION_CONFIG</w:t>
            </w:r>
          </w:p>
        </w:tc>
        <w:tc>
          <w:tcPr>
            <w:tcW w:w="1373" w:type="dxa"/>
          </w:tcPr>
          <w:p w:rsidR="009072C3" w:rsidRDefault="009072C3" w:rsidP="00D67C95">
            <w:r>
              <w:t>Uint8_t</w:t>
            </w:r>
          </w:p>
        </w:tc>
        <w:tc>
          <w:tcPr>
            <w:tcW w:w="1099" w:type="dxa"/>
          </w:tcPr>
          <w:p w:rsidR="009072C3" w:rsidRDefault="009072C3" w:rsidP="009072C3">
            <w:r>
              <w:t>0x9D</w:t>
            </w:r>
          </w:p>
        </w:tc>
        <w:tc>
          <w:tcPr>
            <w:tcW w:w="4426" w:type="dxa"/>
          </w:tcPr>
          <w:p w:rsidR="009072C3" w:rsidRDefault="009072C3" w:rsidP="00D67C95">
            <w:r>
              <w:t>WRITE_APPLICATION_CONFIG opdracht ID</w:t>
            </w:r>
          </w:p>
        </w:tc>
      </w:tr>
      <w:tr w:rsidR="009072C3" w:rsidTr="00D67C95">
        <w:tc>
          <w:tcPr>
            <w:tcW w:w="3162" w:type="dxa"/>
          </w:tcPr>
          <w:p w:rsidR="009072C3" w:rsidRDefault="009072C3" w:rsidP="00D67C95">
            <w:r>
              <w:t>Ratio meetingen-zenden</w:t>
            </w:r>
          </w:p>
        </w:tc>
        <w:tc>
          <w:tcPr>
            <w:tcW w:w="1373" w:type="dxa"/>
          </w:tcPr>
          <w:p w:rsidR="009072C3" w:rsidRDefault="009072C3" w:rsidP="00D67C95">
            <w:r>
              <w:t>Uint8_t</w:t>
            </w:r>
          </w:p>
        </w:tc>
        <w:tc>
          <w:tcPr>
            <w:tcW w:w="1099" w:type="dxa"/>
          </w:tcPr>
          <w:p w:rsidR="009072C3" w:rsidRDefault="009072C3" w:rsidP="00D67C95">
            <w:r>
              <w:t>-</w:t>
            </w:r>
          </w:p>
        </w:tc>
        <w:tc>
          <w:tcPr>
            <w:tcW w:w="4426" w:type="dxa"/>
          </w:tcPr>
          <w:p w:rsidR="009072C3" w:rsidRDefault="009072C3" w:rsidP="00D67C95">
            <w:r>
              <w:t xml:space="preserve">De verhouding tussen het aantal metingen en de LoRaWAN berichten die worden verzonden. Als dit getal drie is, wordt een op de drie metingen met LoRaWAN verstuurt, mits de duty-cycle dit niet beperkt. </w:t>
            </w:r>
          </w:p>
        </w:tc>
      </w:tr>
      <w:tr w:rsidR="009072C3" w:rsidTr="00D67C95">
        <w:tc>
          <w:tcPr>
            <w:tcW w:w="3162" w:type="dxa"/>
          </w:tcPr>
          <w:p w:rsidR="009072C3" w:rsidRDefault="009072C3" w:rsidP="00D67C95">
            <w:r>
              <w:t>Interval</w:t>
            </w:r>
          </w:p>
        </w:tc>
        <w:tc>
          <w:tcPr>
            <w:tcW w:w="1373" w:type="dxa"/>
          </w:tcPr>
          <w:p w:rsidR="009072C3" w:rsidRDefault="009072C3" w:rsidP="00D67C95">
            <w:r>
              <w:t>Uint16_t</w:t>
            </w:r>
          </w:p>
        </w:tc>
        <w:tc>
          <w:tcPr>
            <w:tcW w:w="1099" w:type="dxa"/>
          </w:tcPr>
          <w:p w:rsidR="009072C3" w:rsidRDefault="009072C3" w:rsidP="00D67C95">
            <w:r>
              <w:t>&gt;0 &amp;&amp; &lt; 1440</w:t>
            </w:r>
          </w:p>
        </w:tc>
        <w:tc>
          <w:tcPr>
            <w:tcW w:w="4426" w:type="dxa"/>
          </w:tcPr>
          <w:p w:rsidR="009072C3" w:rsidRDefault="009072C3" w:rsidP="00D67C95">
            <w:r>
              <w:t xml:space="preserve">Het meetinterval in minuten. Moet minimaal 1 zijn en maximaal 1440. Anders errorcode </w:t>
            </w:r>
            <w:r w:rsidRPr="009072C3">
              <w:t>NRF_ERROR_INVALID_PARAM</w:t>
            </w:r>
          </w:p>
        </w:tc>
      </w:tr>
    </w:tbl>
    <w:p w:rsidR="009072C3" w:rsidRDefault="009072C3" w:rsidP="009072C3"/>
    <w:p w:rsidR="009072C3" w:rsidRDefault="009072C3" w:rsidP="009072C3"/>
    <w:p w:rsidR="009072C3" w:rsidRDefault="009072C3" w:rsidP="009072C3">
      <w:r>
        <w:t>Voorbeeld:</w:t>
      </w:r>
    </w:p>
    <w:tbl>
      <w:tblPr>
        <w:tblStyle w:val="Tabelraster"/>
        <w:tblW w:w="10485" w:type="dxa"/>
        <w:tblLook w:val="04A0" w:firstRow="1" w:lastRow="0" w:firstColumn="1" w:lastColumn="0" w:noHBand="0" w:noVBand="1"/>
      </w:tblPr>
      <w:tblGrid>
        <w:gridCol w:w="1199"/>
        <w:gridCol w:w="2765"/>
        <w:gridCol w:w="6521"/>
      </w:tblGrid>
      <w:tr w:rsidR="009072C3" w:rsidTr="00D67C95">
        <w:tc>
          <w:tcPr>
            <w:tcW w:w="1199" w:type="dxa"/>
          </w:tcPr>
          <w:p w:rsidR="009072C3" w:rsidRPr="00B67BDB" w:rsidRDefault="009072C3" w:rsidP="00D67C95">
            <w:pPr>
              <w:rPr>
                <w:b/>
              </w:rPr>
            </w:pPr>
          </w:p>
        </w:tc>
        <w:tc>
          <w:tcPr>
            <w:tcW w:w="2765" w:type="dxa"/>
          </w:tcPr>
          <w:p w:rsidR="009072C3" w:rsidRPr="00B67BDB" w:rsidRDefault="009072C3" w:rsidP="00D67C95">
            <w:pPr>
              <w:rPr>
                <w:b/>
              </w:rPr>
            </w:pPr>
            <w:r w:rsidRPr="00B67BDB">
              <w:rPr>
                <w:b/>
              </w:rPr>
              <w:t>Hex bericht</w:t>
            </w:r>
          </w:p>
        </w:tc>
        <w:tc>
          <w:tcPr>
            <w:tcW w:w="6521" w:type="dxa"/>
          </w:tcPr>
          <w:p w:rsidR="009072C3" w:rsidRPr="00B67BDB" w:rsidRDefault="009072C3" w:rsidP="00D67C95">
            <w:pPr>
              <w:rPr>
                <w:b/>
              </w:rPr>
            </w:pPr>
            <w:r w:rsidRPr="00B67BDB">
              <w:rPr>
                <w:b/>
              </w:rPr>
              <w:t>Inhoud</w:t>
            </w:r>
          </w:p>
        </w:tc>
      </w:tr>
      <w:tr w:rsidR="009072C3" w:rsidTr="00D67C95">
        <w:tc>
          <w:tcPr>
            <w:tcW w:w="1199" w:type="dxa"/>
          </w:tcPr>
          <w:p w:rsidR="009072C3" w:rsidRPr="00B67BDB" w:rsidRDefault="009072C3" w:rsidP="009072C3">
            <w:pPr>
              <w:rPr>
                <w:b/>
              </w:rPr>
            </w:pPr>
            <w:r w:rsidRPr="00B67BDB">
              <w:rPr>
                <w:b/>
              </w:rPr>
              <w:t>Opdracht</w:t>
            </w:r>
          </w:p>
        </w:tc>
        <w:tc>
          <w:tcPr>
            <w:tcW w:w="2765" w:type="dxa"/>
          </w:tcPr>
          <w:p w:rsidR="009072C3" w:rsidRDefault="009072C3" w:rsidP="009072C3">
            <w:r>
              <w:t>0x9D03000A</w:t>
            </w:r>
          </w:p>
        </w:tc>
        <w:tc>
          <w:tcPr>
            <w:tcW w:w="6521" w:type="dxa"/>
          </w:tcPr>
          <w:p w:rsidR="009072C3" w:rsidRPr="00511EBF" w:rsidRDefault="009072C3" w:rsidP="009072C3">
            <w:r>
              <w:t>Ratio van 1:3 voor meten en verzenden. 1 op de drie metin</w:t>
            </w:r>
            <w:r w:rsidR="00250ADD">
              <w:t>gen wordt met LoRaWAN verstuurd</w:t>
            </w:r>
            <w:r>
              <w:t>. Meet interval is 0x000A/10d minuten.</w:t>
            </w:r>
          </w:p>
        </w:tc>
      </w:tr>
      <w:tr w:rsidR="009072C3" w:rsidRPr="007344D4" w:rsidTr="00D67C95">
        <w:trPr>
          <w:trHeight w:val="274"/>
        </w:trPr>
        <w:tc>
          <w:tcPr>
            <w:tcW w:w="1199" w:type="dxa"/>
          </w:tcPr>
          <w:p w:rsidR="009072C3" w:rsidRPr="00B67BDB" w:rsidRDefault="009072C3" w:rsidP="00D67C95">
            <w:pPr>
              <w:rPr>
                <w:b/>
              </w:rPr>
            </w:pPr>
            <w:r w:rsidRPr="00B67BDB">
              <w:rPr>
                <w:b/>
              </w:rPr>
              <w:t>Antwoord</w:t>
            </w:r>
          </w:p>
        </w:tc>
        <w:tc>
          <w:tcPr>
            <w:tcW w:w="2765" w:type="dxa"/>
          </w:tcPr>
          <w:p w:rsidR="009072C3" w:rsidRDefault="009072C3" w:rsidP="00D67C95">
            <w:r>
              <w:t>0x009D00000000</w:t>
            </w:r>
          </w:p>
        </w:tc>
        <w:tc>
          <w:tcPr>
            <w:tcW w:w="6521" w:type="dxa"/>
          </w:tcPr>
          <w:p w:rsidR="009072C3" w:rsidRPr="009072C3" w:rsidRDefault="009072C3" w:rsidP="00D67C95">
            <w:pPr>
              <w:rPr>
                <w:lang w:val="en-GB"/>
              </w:rPr>
            </w:pPr>
            <w:r w:rsidRPr="009072C3">
              <w:rPr>
                <w:lang w:val="en-GB"/>
              </w:rPr>
              <w:t>NRF_SUCCES voor WRITE_APPLICATION_CONFIG</w:t>
            </w:r>
          </w:p>
        </w:tc>
      </w:tr>
    </w:tbl>
    <w:p w:rsidR="009072C3" w:rsidRPr="009072C3" w:rsidRDefault="009072C3" w:rsidP="006D4E91">
      <w:pPr>
        <w:rPr>
          <w:lang w:val="en-GB"/>
        </w:rPr>
      </w:pPr>
    </w:p>
    <w:p w:rsidR="009072C3" w:rsidRPr="008B7E31" w:rsidRDefault="002C486F" w:rsidP="006D4E91">
      <w:r w:rsidRPr="008B7E31">
        <w:t>Voorbeeld met incorrecte sample interval:</w:t>
      </w:r>
    </w:p>
    <w:tbl>
      <w:tblPr>
        <w:tblStyle w:val="Tabelraster"/>
        <w:tblW w:w="10485" w:type="dxa"/>
        <w:tblLook w:val="04A0" w:firstRow="1" w:lastRow="0" w:firstColumn="1" w:lastColumn="0" w:noHBand="0" w:noVBand="1"/>
      </w:tblPr>
      <w:tblGrid>
        <w:gridCol w:w="1199"/>
        <w:gridCol w:w="2765"/>
        <w:gridCol w:w="6521"/>
      </w:tblGrid>
      <w:tr w:rsidR="008C7AB8" w:rsidTr="00D67C95">
        <w:tc>
          <w:tcPr>
            <w:tcW w:w="1199" w:type="dxa"/>
          </w:tcPr>
          <w:p w:rsidR="008C7AB8" w:rsidRPr="00B67BDB" w:rsidRDefault="008C7AB8" w:rsidP="00D67C95">
            <w:pPr>
              <w:rPr>
                <w:b/>
              </w:rPr>
            </w:pPr>
          </w:p>
        </w:tc>
        <w:tc>
          <w:tcPr>
            <w:tcW w:w="2765" w:type="dxa"/>
          </w:tcPr>
          <w:p w:rsidR="008C7AB8" w:rsidRPr="00B67BDB" w:rsidRDefault="008C7AB8" w:rsidP="00D67C95">
            <w:pPr>
              <w:rPr>
                <w:b/>
              </w:rPr>
            </w:pPr>
            <w:r w:rsidRPr="00B67BDB">
              <w:rPr>
                <w:b/>
              </w:rPr>
              <w:t>Hex bericht</w:t>
            </w:r>
          </w:p>
        </w:tc>
        <w:tc>
          <w:tcPr>
            <w:tcW w:w="6521" w:type="dxa"/>
          </w:tcPr>
          <w:p w:rsidR="008C7AB8" w:rsidRPr="00B67BDB" w:rsidRDefault="008C7AB8" w:rsidP="00D67C95">
            <w:pPr>
              <w:rPr>
                <w:b/>
              </w:rPr>
            </w:pPr>
            <w:r w:rsidRPr="00B67BDB">
              <w:rPr>
                <w:b/>
              </w:rPr>
              <w:t>Inhoud</w:t>
            </w:r>
          </w:p>
        </w:tc>
      </w:tr>
      <w:tr w:rsidR="008C7AB8" w:rsidTr="00D67C95">
        <w:tc>
          <w:tcPr>
            <w:tcW w:w="1199" w:type="dxa"/>
          </w:tcPr>
          <w:p w:rsidR="008C7AB8" w:rsidRPr="00B67BDB" w:rsidRDefault="008C7AB8" w:rsidP="00D67C95">
            <w:pPr>
              <w:rPr>
                <w:b/>
              </w:rPr>
            </w:pPr>
            <w:r w:rsidRPr="00B67BDB">
              <w:rPr>
                <w:b/>
              </w:rPr>
              <w:t>Opdracht</w:t>
            </w:r>
          </w:p>
        </w:tc>
        <w:tc>
          <w:tcPr>
            <w:tcW w:w="2765" w:type="dxa"/>
          </w:tcPr>
          <w:p w:rsidR="008C7AB8" w:rsidRDefault="008C7AB8" w:rsidP="008C7AB8">
            <w:r>
              <w:t>0x9D03FFFF</w:t>
            </w:r>
          </w:p>
        </w:tc>
        <w:tc>
          <w:tcPr>
            <w:tcW w:w="6521" w:type="dxa"/>
          </w:tcPr>
          <w:p w:rsidR="008C7AB8" w:rsidRPr="00511EBF" w:rsidRDefault="008C7AB8" w:rsidP="002C486F">
            <w:r>
              <w:t>Ratio van 1:3 voor meten en verzenden. 1 op de drie metin</w:t>
            </w:r>
            <w:r w:rsidR="00250ADD">
              <w:t>gen wordt met LoRaWAN verstuurd</w:t>
            </w:r>
            <w:r>
              <w:t>. Meet interval is 0x</w:t>
            </w:r>
            <w:r w:rsidR="002C486F">
              <w:t>FFFF</w:t>
            </w:r>
            <w:r>
              <w:t>/10d minuten.</w:t>
            </w:r>
          </w:p>
        </w:tc>
      </w:tr>
      <w:tr w:rsidR="008C7AB8" w:rsidRPr="009072C3" w:rsidTr="00D67C95">
        <w:trPr>
          <w:trHeight w:val="274"/>
        </w:trPr>
        <w:tc>
          <w:tcPr>
            <w:tcW w:w="1199" w:type="dxa"/>
          </w:tcPr>
          <w:p w:rsidR="008C7AB8" w:rsidRPr="00B67BDB" w:rsidRDefault="008C7AB8" w:rsidP="00D67C95">
            <w:pPr>
              <w:rPr>
                <w:b/>
              </w:rPr>
            </w:pPr>
            <w:r w:rsidRPr="00B67BDB">
              <w:rPr>
                <w:b/>
              </w:rPr>
              <w:t>Antwoord</w:t>
            </w:r>
          </w:p>
        </w:tc>
        <w:tc>
          <w:tcPr>
            <w:tcW w:w="2765" w:type="dxa"/>
          </w:tcPr>
          <w:p w:rsidR="008C7AB8" w:rsidRDefault="008C7AB8" w:rsidP="00D67C95">
            <w:r>
              <w:t>0x</w:t>
            </w:r>
            <w:r w:rsidR="002C486F" w:rsidRPr="002C486F">
              <w:t>009D00000007</w:t>
            </w:r>
          </w:p>
        </w:tc>
        <w:tc>
          <w:tcPr>
            <w:tcW w:w="6521" w:type="dxa"/>
          </w:tcPr>
          <w:p w:rsidR="008C7AB8" w:rsidRPr="009072C3" w:rsidRDefault="002C486F" w:rsidP="00D67C95">
            <w:pPr>
              <w:rPr>
                <w:lang w:val="en-GB"/>
              </w:rPr>
            </w:pPr>
            <w:r w:rsidRPr="002C486F">
              <w:rPr>
                <w:lang w:val="en-GB"/>
              </w:rPr>
              <w:t>NRF_ERROR_INVALID_PARAM</w:t>
            </w:r>
          </w:p>
        </w:tc>
      </w:tr>
    </w:tbl>
    <w:p w:rsidR="008C7AB8" w:rsidRPr="009072C3" w:rsidRDefault="008C7AB8" w:rsidP="006D4E91">
      <w:pPr>
        <w:rPr>
          <w:lang w:val="en-GB"/>
        </w:rPr>
      </w:pPr>
    </w:p>
    <w:p w:rsidR="009072C3" w:rsidRDefault="00250ADD" w:rsidP="006D4E91">
      <w:pPr>
        <w:rPr>
          <w:lang w:val="en-GB"/>
        </w:rPr>
      </w:pPr>
      <w:r>
        <w:rPr>
          <w:lang w:val="en-GB"/>
        </w:rPr>
        <w:t>Testen:</w:t>
      </w:r>
    </w:p>
    <w:tbl>
      <w:tblPr>
        <w:tblStyle w:val="Tabelraster"/>
        <w:tblW w:w="10485" w:type="dxa"/>
        <w:tblLook w:val="04A0" w:firstRow="1" w:lastRow="0" w:firstColumn="1" w:lastColumn="0" w:noHBand="0" w:noVBand="1"/>
      </w:tblPr>
      <w:tblGrid>
        <w:gridCol w:w="1199"/>
        <w:gridCol w:w="2765"/>
        <w:gridCol w:w="6521"/>
      </w:tblGrid>
      <w:tr w:rsidR="00250ADD" w:rsidTr="00D24390">
        <w:tc>
          <w:tcPr>
            <w:tcW w:w="1199" w:type="dxa"/>
          </w:tcPr>
          <w:p w:rsidR="00250ADD" w:rsidRPr="00B67BDB" w:rsidRDefault="00250ADD" w:rsidP="00D24390">
            <w:pPr>
              <w:rPr>
                <w:b/>
              </w:rPr>
            </w:pPr>
          </w:p>
        </w:tc>
        <w:tc>
          <w:tcPr>
            <w:tcW w:w="2765" w:type="dxa"/>
          </w:tcPr>
          <w:p w:rsidR="00250ADD" w:rsidRPr="00B67BDB" w:rsidRDefault="00250ADD" w:rsidP="00D24390">
            <w:pPr>
              <w:rPr>
                <w:b/>
              </w:rPr>
            </w:pPr>
            <w:r w:rsidRPr="00B67BDB">
              <w:rPr>
                <w:b/>
              </w:rPr>
              <w:t>Hex bericht</w:t>
            </w:r>
          </w:p>
        </w:tc>
        <w:tc>
          <w:tcPr>
            <w:tcW w:w="6521" w:type="dxa"/>
          </w:tcPr>
          <w:p w:rsidR="00250ADD" w:rsidRPr="00B67BDB" w:rsidRDefault="00250ADD" w:rsidP="00D24390">
            <w:pPr>
              <w:rPr>
                <w:b/>
              </w:rPr>
            </w:pPr>
            <w:r w:rsidRPr="00B67BDB">
              <w:rPr>
                <w:b/>
              </w:rPr>
              <w:t>Inhoud</w:t>
            </w:r>
          </w:p>
        </w:tc>
      </w:tr>
      <w:tr w:rsidR="00250ADD" w:rsidTr="00D24390">
        <w:tc>
          <w:tcPr>
            <w:tcW w:w="1199" w:type="dxa"/>
          </w:tcPr>
          <w:p w:rsidR="00250ADD" w:rsidRPr="00B67BDB" w:rsidRDefault="00250ADD" w:rsidP="00D24390">
            <w:pPr>
              <w:rPr>
                <w:b/>
              </w:rPr>
            </w:pPr>
            <w:r w:rsidRPr="00B67BDB">
              <w:rPr>
                <w:b/>
              </w:rPr>
              <w:t>Opdracht</w:t>
            </w:r>
          </w:p>
        </w:tc>
        <w:tc>
          <w:tcPr>
            <w:tcW w:w="2765" w:type="dxa"/>
          </w:tcPr>
          <w:p w:rsidR="00250ADD" w:rsidRDefault="00250ADD" w:rsidP="00D24390">
            <w:r>
              <w:t>0x9D000001</w:t>
            </w:r>
          </w:p>
        </w:tc>
        <w:tc>
          <w:tcPr>
            <w:tcW w:w="6521" w:type="dxa"/>
          </w:tcPr>
          <w:p w:rsidR="00250ADD" w:rsidRPr="00511EBF" w:rsidRDefault="00250ADD" w:rsidP="002C486F">
            <w:r>
              <w:t>Ratio van 1:0 voor meten en verzenden. Alle metingen worden met LoRaWAN verstuurd. Meet interval is 0x0001</w:t>
            </w:r>
            <w:r w:rsidR="002C486F">
              <w:t>/65535</w:t>
            </w:r>
            <w:r>
              <w:t>d minuten</w:t>
            </w:r>
            <w:r w:rsidR="002C486F">
              <w:t>, wat hoger is dan het maximum interval van 1440 minuten</w:t>
            </w:r>
            <w:r>
              <w:t>.</w:t>
            </w:r>
          </w:p>
        </w:tc>
      </w:tr>
      <w:tr w:rsidR="00250ADD" w:rsidRPr="007344D4" w:rsidTr="00D24390">
        <w:trPr>
          <w:trHeight w:val="274"/>
        </w:trPr>
        <w:tc>
          <w:tcPr>
            <w:tcW w:w="1199" w:type="dxa"/>
          </w:tcPr>
          <w:p w:rsidR="00250ADD" w:rsidRPr="00B67BDB" w:rsidRDefault="00250ADD" w:rsidP="00D24390">
            <w:pPr>
              <w:rPr>
                <w:b/>
              </w:rPr>
            </w:pPr>
            <w:r w:rsidRPr="00B67BDB">
              <w:rPr>
                <w:b/>
              </w:rPr>
              <w:t>Antwoord</w:t>
            </w:r>
          </w:p>
        </w:tc>
        <w:tc>
          <w:tcPr>
            <w:tcW w:w="2765" w:type="dxa"/>
          </w:tcPr>
          <w:p w:rsidR="00250ADD" w:rsidRDefault="00250ADD" w:rsidP="00D24390">
            <w:r>
              <w:t>0x009D00000000</w:t>
            </w:r>
          </w:p>
        </w:tc>
        <w:tc>
          <w:tcPr>
            <w:tcW w:w="6521" w:type="dxa"/>
          </w:tcPr>
          <w:p w:rsidR="00250ADD" w:rsidRPr="009072C3" w:rsidRDefault="00250ADD" w:rsidP="00D24390">
            <w:pPr>
              <w:rPr>
                <w:lang w:val="en-GB"/>
              </w:rPr>
            </w:pPr>
            <w:r w:rsidRPr="009072C3">
              <w:rPr>
                <w:lang w:val="en-GB"/>
              </w:rPr>
              <w:t>NRF_SUCCES voor WRITE_APPLICATION_CONFIG</w:t>
            </w:r>
          </w:p>
        </w:tc>
      </w:tr>
    </w:tbl>
    <w:p w:rsidR="00250ADD" w:rsidRPr="009072C3" w:rsidRDefault="00250ADD" w:rsidP="006D4E91">
      <w:pPr>
        <w:rPr>
          <w:lang w:val="en-GB"/>
        </w:rPr>
      </w:pPr>
    </w:p>
    <w:p w:rsidR="00EF3587" w:rsidRDefault="006D4E91" w:rsidP="00C91119">
      <w:pPr>
        <w:pStyle w:val="Kop3"/>
      </w:pPr>
      <w:bookmarkStart w:id="58" w:name="_Toc23779726"/>
      <w:r>
        <w:t>30d/</w:t>
      </w:r>
      <w:r w:rsidR="00EF3587">
        <w:t>0x1E - READ_PINCODE</w:t>
      </w:r>
      <w:bookmarkEnd w:id="58"/>
    </w:p>
    <w:p w:rsidR="006D4E91" w:rsidRDefault="006D4E91" w:rsidP="006D4E91">
      <w:r>
        <w:t>Lees de BLE pin code, 7 – 16 getallen: ‘0’ – ‘9’</w:t>
      </w:r>
    </w:p>
    <w:p w:rsidR="00C719A7" w:rsidRDefault="00C719A7" w:rsidP="00C719A7">
      <w:r>
        <w:t>Met deze opdracht wordt de BLE pin code uitgelezen. Het antwoord is opgebouwd volgens het WRITE_PINCODE opdracht, maar dan met de READ_PINCODE command</w:t>
      </w:r>
    </w:p>
    <w:p w:rsidR="00C719A7" w:rsidRDefault="00C719A7" w:rsidP="00C719A7"/>
    <w:tbl>
      <w:tblPr>
        <w:tblStyle w:val="Tabelraster"/>
        <w:tblW w:w="0" w:type="auto"/>
        <w:tblLook w:val="04A0" w:firstRow="1" w:lastRow="0" w:firstColumn="1" w:lastColumn="0" w:noHBand="0" w:noVBand="1"/>
      </w:tblPr>
      <w:tblGrid>
        <w:gridCol w:w="1771"/>
        <w:gridCol w:w="1061"/>
        <w:gridCol w:w="1132"/>
        <w:gridCol w:w="5664"/>
      </w:tblGrid>
      <w:tr w:rsidR="00C719A7" w:rsidTr="00E601C0">
        <w:tc>
          <w:tcPr>
            <w:tcW w:w="1771" w:type="dxa"/>
          </w:tcPr>
          <w:p w:rsidR="00C719A7" w:rsidRPr="00B67BDB" w:rsidRDefault="00C719A7" w:rsidP="00E601C0">
            <w:pPr>
              <w:rPr>
                <w:b/>
              </w:rPr>
            </w:pPr>
            <w:r w:rsidRPr="00B67BDB">
              <w:rPr>
                <w:b/>
              </w:rPr>
              <w:t>Veld</w:t>
            </w:r>
          </w:p>
        </w:tc>
        <w:tc>
          <w:tcPr>
            <w:tcW w:w="1061" w:type="dxa"/>
          </w:tcPr>
          <w:p w:rsidR="00C719A7" w:rsidRPr="00B67BDB" w:rsidRDefault="00C719A7" w:rsidP="00E601C0">
            <w:pPr>
              <w:rPr>
                <w:b/>
              </w:rPr>
            </w:pPr>
            <w:r>
              <w:rPr>
                <w:b/>
              </w:rPr>
              <w:t>Grote</w:t>
            </w:r>
          </w:p>
        </w:tc>
        <w:tc>
          <w:tcPr>
            <w:tcW w:w="1132" w:type="dxa"/>
          </w:tcPr>
          <w:p w:rsidR="00C719A7" w:rsidRPr="00B67BDB" w:rsidRDefault="00C719A7" w:rsidP="00E601C0">
            <w:pPr>
              <w:rPr>
                <w:b/>
              </w:rPr>
            </w:pPr>
            <w:r w:rsidRPr="00B67BDB">
              <w:rPr>
                <w:b/>
              </w:rPr>
              <w:t>Waarde</w:t>
            </w:r>
          </w:p>
        </w:tc>
        <w:tc>
          <w:tcPr>
            <w:tcW w:w="5664" w:type="dxa"/>
          </w:tcPr>
          <w:p w:rsidR="00C719A7" w:rsidRPr="00B67BDB" w:rsidRDefault="00C719A7" w:rsidP="00E601C0">
            <w:pPr>
              <w:rPr>
                <w:b/>
              </w:rPr>
            </w:pPr>
            <w:r w:rsidRPr="00B67BDB">
              <w:rPr>
                <w:b/>
              </w:rPr>
              <w:t>Omschrijving</w:t>
            </w:r>
          </w:p>
        </w:tc>
      </w:tr>
      <w:tr w:rsidR="00C719A7" w:rsidTr="00E601C0">
        <w:tc>
          <w:tcPr>
            <w:tcW w:w="1771" w:type="dxa"/>
          </w:tcPr>
          <w:p w:rsidR="00C719A7" w:rsidRDefault="00C719A7" w:rsidP="00E601C0">
            <w:r>
              <w:t>WRITE_PINCODE</w:t>
            </w:r>
          </w:p>
        </w:tc>
        <w:tc>
          <w:tcPr>
            <w:tcW w:w="1061" w:type="dxa"/>
          </w:tcPr>
          <w:p w:rsidR="00C719A7" w:rsidRDefault="00C719A7" w:rsidP="00E601C0">
            <w:r>
              <w:t>Uint8_t</w:t>
            </w:r>
          </w:p>
        </w:tc>
        <w:tc>
          <w:tcPr>
            <w:tcW w:w="1132" w:type="dxa"/>
          </w:tcPr>
          <w:p w:rsidR="00C719A7" w:rsidRDefault="00C719A7" w:rsidP="00E601C0">
            <w:r>
              <w:t>0x1E</w:t>
            </w:r>
          </w:p>
        </w:tc>
        <w:tc>
          <w:tcPr>
            <w:tcW w:w="5664" w:type="dxa"/>
          </w:tcPr>
          <w:p w:rsidR="00C719A7" w:rsidRDefault="00C719A7" w:rsidP="00E601C0">
            <w:r>
              <w:t>WRITE_PINCODE opdracht ID</w:t>
            </w:r>
          </w:p>
        </w:tc>
      </w:tr>
    </w:tbl>
    <w:p w:rsidR="00C719A7" w:rsidRDefault="00C719A7" w:rsidP="00C719A7"/>
    <w:p w:rsidR="00C719A7" w:rsidRDefault="00C719A7" w:rsidP="00C719A7"/>
    <w:p w:rsidR="00C719A7" w:rsidRDefault="00C719A7" w:rsidP="00C719A7">
      <w:r>
        <w:t>Voorbeeld:</w:t>
      </w:r>
    </w:p>
    <w:tbl>
      <w:tblPr>
        <w:tblStyle w:val="Tabelraster"/>
        <w:tblW w:w="10485" w:type="dxa"/>
        <w:tblLook w:val="04A0" w:firstRow="1" w:lastRow="0" w:firstColumn="1" w:lastColumn="0" w:noHBand="0" w:noVBand="1"/>
      </w:tblPr>
      <w:tblGrid>
        <w:gridCol w:w="1199"/>
        <w:gridCol w:w="2765"/>
        <w:gridCol w:w="6521"/>
      </w:tblGrid>
      <w:tr w:rsidR="00C719A7" w:rsidTr="00C719A7">
        <w:tc>
          <w:tcPr>
            <w:tcW w:w="1199" w:type="dxa"/>
          </w:tcPr>
          <w:p w:rsidR="00C719A7" w:rsidRPr="00B67BDB" w:rsidRDefault="00C719A7" w:rsidP="00E601C0">
            <w:pPr>
              <w:rPr>
                <w:b/>
              </w:rPr>
            </w:pPr>
          </w:p>
        </w:tc>
        <w:tc>
          <w:tcPr>
            <w:tcW w:w="2765" w:type="dxa"/>
          </w:tcPr>
          <w:p w:rsidR="00C719A7" w:rsidRPr="00B67BDB" w:rsidRDefault="00C719A7" w:rsidP="00E601C0">
            <w:pPr>
              <w:rPr>
                <w:b/>
              </w:rPr>
            </w:pPr>
            <w:r w:rsidRPr="00B67BDB">
              <w:rPr>
                <w:b/>
              </w:rPr>
              <w:t>Hex bericht</w:t>
            </w:r>
          </w:p>
        </w:tc>
        <w:tc>
          <w:tcPr>
            <w:tcW w:w="6521" w:type="dxa"/>
          </w:tcPr>
          <w:p w:rsidR="00C719A7" w:rsidRPr="00B67BDB" w:rsidRDefault="00C719A7" w:rsidP="00E601C0">
            <w:pPr>
              <w:rPr>
                <w:b/>
              </w:rPr>
            </w:pPr>
            <w:r w:rsidRPr="00B67BDB">
              <w:rPr>
                <w:b/>
              </w:rPr>
              <w:t>Inhoud</w:t>
            </w:r>
          </w:p>
        </w:tc>
      </w:tr>
      <w:tr w:rsidR="00C719A7" w:rsidTr="00C719A7">
        <w:tc>
          <w:tcPr>
            <w:tcW w:w="1199" w:type="dxa"/>
          </w:tcPr>
          <w:p w:rsidR="00C719A7" w:rsidRPr="00B67BDB" w:rsidRDefault="00C719A7" w:rsidP="00E601C0">
            <w:pPr>
              <w:rPr>
                <w:b/>
              </w:rPr>
            </w:pPr>
            <w:r w:rsidRPr="00B67BDB">
              <w:rPr>
                <w:b/>
              </w:rPr>
              <w:t>Opdracht</w:t>
            </w:r>
          </w:p>
        </w:tc>
        <w:tc>
          <w:tcPr>
            <w:tcW w:w="2765" w:type="dxa"/>
          </w:tcPr>
          <w:p w:rsidR="00C719A7" w:rsidRDefault="00C719A7" w:rsidP="00E601C0">
            <w:r>
              <w:t>0x1E</w:t>
            </w:r>
          </w:p>
        </w:tc>
        <w:tc>
          <w:tcPr>
            <w:tcW w:w="6521" w:type="dxa"/>
          </w:tcPr>
          <w:p w:rsidR="00C719A7" w:rsidRDefault="00C719A7" w:rsidP="00E601C0">
            <w:r>
              <w:t>READ_PINCODE</w:t>
            </w:r>
            <w:r>
              <w:rPr>
                <w:lang w:val="en-GB"/>
              </w:rPr>
              <w:t xml:space="preserve"> opdracht</w:t>
            </w:r>
          </w:p>
        </w:tc>
      </w:tr>
      <w:tr w:rsidR="00C719A7" w:rsidRPr="007344D4" w:rsidTr="00C719A7">
        <w:trPr>
          <w:trHeight w:val="274"/>
        </w:trPr>
        <w:tc>
          <w:tcPr>
            <w:tcW w:w="1199" w:type="dxa"/>
          </w:tcPr>
          <w:p w:rsidR="00C719A7" w:rsidRPr="00B67BDB" w:rsidRDefault="00C719A7" w:rsidP="00E601C0">
            <w:pPr>
              <w:rPr>
                <w:b/>
              </w:rPr>
            </w:pPr>
            <w:r w:rsidRPr="00B67BDB">
              <w:rPr>
                <w:b/>
              </w:rPr>
              <w:t>Antwoord</w:t>
            </w:r>
          </w:p>
        </w:tc>
        <w:tc>
          <w:tcPr>
            <w:tcW w:w="2765" w:type="dxa"/>
          </w:tcPr>
          <w:p w:rsidR="00C719A7" w:rsidRDefault="00C719A7" w:rsidP="00213299">
            <w:r>
              <w:t>0x</w:t>
            </w:r>
            <w:r w:rsidR="00213299" w:rsidRPr="00213299">
              <w:t>1E083031323334353637</w:t>
            </w:r>
          </w:p>
        </w:tc>
        <w:tc>
          <w:tcPr>
            <w:tcW w:w="6521" w:type="dxa"/>
          </w:tcPr>
          <w:p w:rsidR="00C719A7" w:rsidRPr="00C719A7" w:rsidRDefault="00C719A7" w:rsidP="00213299">
            <w:pPr>
              <w:rPr>
                <w:lang w:val="en-GB"/>
              </w:rPr>
            </w:pPr>
            <w:r w:rsidRPr="00C719A7">
              <w:rPr>
                <w:lang w:val="en-GB"/>
              </w:rPr>
              <w:t xml:space="preserve">READ_PINCODE antwoord, pincode 8 bytes: </w:t>
            </w:r>
            <w:r w:rsidR="00213299">
              <w:rPr>
                <w:lang w:val="en-GB"/>
              </w:rPr>
              <w:t>“</w:t>
            </w:r>
            <w:r w:rsidRPr="00C719A7">
              <w:rPr>
                <w:lang w:val="en-GB"/>
              </w:rPr>
              <w:t>01234567</w:t>
            </w:r>
            <w:r w:rsidR="00213299">
              <w:rPr>
                <w:lang w:val="en-GB"/>
              </w:rPr>
              <w:t>”</w:t>
            </w:r>
          </w:p>
        </w:tc>
      </w:tr>
    </w:tbl>
    <w:p w:rsidR="00C719A7" w:rsidRPr="00C719A7" w:rsidRDefault="00C719A7" w:rsidP="006D4E91">
      <w:pPr>
        <w:rPr>
          <w:lang w:val="en-GB"/>
        </w:rPr>
      </w:pPr>
    </w:p>
    <w:p w:rsidR="00EF3587" w:rsidRDefault="006D4E91" w:rsidP="00C91119">
      <w:pPr>
        <w:pStyle w:val="Kop3"/>
      </w:pPr>
      <w:bookmarkStart w:id="59" w:name="_Toc23779727"/>
      <w:r>
        <w:t>158d/</w:t>
      </w:r>
      <w:r w:rsidR="00EF3587">
        <w:t>0x9E - WRITE_PINCODE</w:t>
      </w:r>
      <w:bookmarkEnd w:id="59"/>
    </w:p>
    <w:p w:rsidR="00D7304C" w:rsidRDefault="00D7304C" w:rsidP="006D4E91">
      <w:r>
        <w:t>Met deze opdracht wordt de BLE pin code ingesteld. De pin code moet tussen</w:t>
      </w:r>
      <w:r w:rsidR="006D4E91">
        <w:t xml:space="preserve"> 7</w:t>
      </w:r>
      <w:r>
        <w:t xml:space="preserve"> en</w:t>
      </w:r>
      <w:r w:rsidR="006D4E91">
        <w:t xml:space="preserve"> 16 getallen</w:t>
      </w:r>
      <w:r>
        <w:t xml:space="preserve"> bevatten met ASCII karakters tussen 0(0x30h) en 9(0x39h).</w:t>
      </w:r>
    </w:p>
    <w:p w:rsidR="00D7304C" w:rsidRDefault="00D7304C" w:rsidP="006D4E91"/>
    <w:tbl>
      <w:tblPr>
        <w:tblStyle w:val="Tabelraster"/>
        <w:tblW w:w="0" w:type="auto"/>
        <w:tblLook w:val="04A0" w:firstRow="1" w:lastRow="0" w:firstColumn="1" w:lastColumn="0" w:noHBand="0" w:noVBand="1"/>
      </w:tblPr>
      <w:tblGrid>
        <w:gridCol w:w="1771"/>
        <w:gridCol w:w="1061"/>
        <w:gridCol w:w="1132"/>
        <w:gridCol w:w="5664"/>
      </w:tblGrid>
      <w:tr w:rsidR="00D7304C" w:rsidTr="00C719A7">
        <w:tc>
          <w:tcPr>
            <w:tcW w:w="1771" w:type="dxa"/>
          </w:tcPr>
          <w:p w:rsidR="00D7304C" w:rsidRPr="00B67BDB" w:rsidRDefault="00D7304C" w:rsidP="00E601C0">
            <w:pPr>
              <w:rPr>
                <w:b/>
              </w:rPr>
            </w:pPr>
            <w:r w:rsidRPr="00B67BDB">
              <w:rPr>
                <w:b/>
              </w:rPr>
              <w:t>Veld</w:t>
            </w:r>
          </w:p>
        </w:tc>
        <w:tc>
          <w:tcPr>
            <w:tcW w:w="1061" w:type="dxa"/>
          </w:tcPr>
          <w:p w:rsidR="00D7304C" w:rsidRPr="00B67BDB" w:rsidRDefault="00D7304C" w:rsidP="00E601C0">
            <w:pPr>
              <w:rPr>
                <w:b/>
              </w:rPr>
            </w:pPr>
            <w:r>
              <w:rPr>
                <w:b/>
              </w:rPr>
              <w:t>Grote</w:t>
            </w:r>
          </w:p>
        </w:tc>
        <w:tc>
          <w:tcPr>
            <w:tcW w:w="1132" w:type="dxa"/>
          </w:tcPr>
          <w:p w:rsidR="00D7304C" w:rsidRPr="00B67BDB" w:rsidRDefault="00D7304C" w:rsidP="00E601C0">
            <w:pPr>
              <w:rPr>
                <w:b/>
              </w:rPr>
            </w:pPr>
            <w:r w:rsidRPr="00B67BDB">
              <w:rPr>
                <w:b/>
              </w:rPr>
              <w:t>Waarde</w:t>
            </w:r>
          </w:p>
        </w:tc>
        <w:tc>
          <w:tcPr>
            <w:tcW w:w="5664" w:type="dxa"/>
          </w:tcPr>
          <w:p w:rsidR="00D7304C" w:rsidRPr="00B67BDB" w:rsidRDefault="00D7304C" w:rsidP="00E601C0">
            <w:pPr>
              <w:rPr>
                <w:b/>
              </w:rPr>
            </w:pPr>
            <w:r w:rsidRPr="00B67BDB">
              <w:rPr>
                <w:b/>
              </w:rPr>
              <w:t>Omschrijving</w:t>
            </w:r>
          </w:p>
        </w:tc>
      </w:tr>
      <w:tr w:rsidR="00D7304C" w:rsidTr="00C719A7">
        <w:tc>
          <w:tcPr>
            <w:tcW w:w="1771" w:type="dxa"/>
          </w:tcPr>
          <w:p w:rsidR="00D7304C" w:rsidRDefault="00D7304C" w:rsidP="00E601C0">
            <w:r>
              <w:t>WRITE_PINCODE</w:t>
            </w:r>
          </w:p>
        </w:tc>
        <w:tc>
          <w:tcPr>
            <w:tcW w:w="1061" w:type="dxa"/>
          </w:tcPr>
          <w:p w:rsidR="00D7304C" w:rsidRDefault="00D7304C" w:rsidP="00E601C0">
            <w:r>
              <w:t>Uint8_t</w:t>
            </w:r>
          </w:p>
        </w:tc>
        <w:tc>
          <w:tcPr>
            <w:tcW w:w="1132" w:type="dxa"/>
          </w:tcPr>
          <w:p w:rsidR="00D7304C" w:rsidRDefault="00D7304C" w:rsidP="00D7304C">
            <w:r>
              <w:t>0x9E</w:t>
            </w:r>
          </w:p>
        </w:tc>
        <w:tc>
          <w:tcPr>
            <w:tcW w:w="5664" w:type="dxa"/>
          </w:tcPr>
          <w:p w:rsidR="00D7304C" w:rsidRDefault="00D7304C" w:rsidP="00E601C0">
            <w:r>
              <w:t>WRITE_PINCODE opdracht ID</w:t>
            </w:r>
          </w:p>
        </w:tc>
      </w:tr>
      <w:tr w:rsidR="00D7304C" w:rsidTr="00C719A7">
        <w:tc>
          <w:tcPr>
            <w:tcW w:w="1771" w:type="dxa"/>
          </w:tcPr>
          <w:p w:rsidR="00D7304C" w:rsidRDefault="00D7304C" w:rsidP="00E601C0">
            <w:r>
              <w:lastRenderedPageBreak/>
              <w:t>lengte</w:t>
            </w:r>
          </w:p>
        </w:tc>
        <w:tc>
          <w:tcPr>
            <w:tcW w:w="1061" w:type="dxa"/>
          </w:tcPr>
          <w:p w:rsidR="00D7304C" w:rsidRDefault="00D7304C" w:rsidP="00D7304C">
            <w:r>
              <w:t>Uint8_t</w:t>
            </w:r>
          </w:p>
        </w:tc>
        <w:tc>
          <w:tcPr>
            <w:tcW w:w="1132" w:type="dxa"/>
          </w:tcPr>
          <w:p w:rsidR="00D7304C" w:rsidRDefault="00C719A7" w:rsidP="00E601C0">
            <w:r>
              <w:t>7 - 16</w:t>
            </w:r>
          </w:p>
        </w:tc>
        <w:tc>
          <w:tcPr>
            <w:tcW w:w="5664" w:type="dxa"/>
          </w:tcPr>
          <w:p w:rsidR="00D7304C" w:rsidRDefault="00D7304C" w:rsidP="00E601C0">
            <w:r>
              <w:t>Aantal bytes van de pincode</w:t>
            </w:r>
            <w:r w:rsidR="00C719A7">
              <w:t xml:space="preserve"> moet 7 tot en met 16 zijn, anders errorcode: NRF_ERROR_INVALID_LENGHT</w:t>
            </w:r>
          </w:p>
        </w:tc>
      </w:tr>
      <w:tr w:rsidR="00D7304C" w:rsidTr="00C719A7">
        <w:tc>
          <w:tcPr>
            <w:tcW w:w="1771" w:type="dxa"/>
          </w:tcPr>
          <w:p w:rsidR="00D7304C" w:rsidRDefault="00D7304C" w:rsidP="00E601C0">
            <w:r>
              <w:t>pincode</w:t>
            </w:r>
          </w:p>
        </w:tc>
        <w:tc>
          <w:tcPr>
            <w:tcW w:w="1061" w:type="dxa"/>
          </w:tcPr>
          <w:p w:rsidR="00D7304C" w:rsidRDefault="00C719A7" w:rsidP="00E601C0">
            <w:r>
              <w:t xml:space="preserve">7-16 x </w:t>
            </w:r>
            <w:r w:rsidR="00D7304C">
              <w:t>Uint8_t</w:t>
            </w:r>
          </w:p>
        </w:tc>
        <w:tc>
          <w:tcPr>
            <w:tcW w:w="1132" w:type="dxa"/>
          </w:tcPr>
          <w:p w:rsidR="00D7304C" w:rsidRDefault="00C719A7" w:rsidP="00C719A7">
            <w:r>
              <w:t>0 -  9</w:t>
            </w:r>
          </w:p>
        </w:tc>
        <w:tc>
          <w:tcPr>
            <w:tcW w:w="5664" w:type="dxa"/>
          </w:tcPr>
          <w:p w:rsidR="00D7304C" w:rsidRDefault="00C719A7" w:rsidP="00C719A7">
            <w:r>
              <w:t xml:space="preserve">Byte waardes moeten tussen de 0x30 en 0x39 zijn, anders errorcode: </w:t>
            </w:r>
            <w:r w:rsidRPr="00C719A7">
              <w:t>NRF_ERROR_INVALID_DATA</w:t>
            </w:r>
          </w:p>
        </w:tc>
      </w:tr>
    </w:tbl>
    <w:p w:rsidR="00D7304C" w:rsidRDefault="00D7304C" w:rsidP="006D4E91"/>
    <w:p w:rsidR="006D4E91" w:rsidRDefault="00C719A7" w:rsidP="00D334AA">
      <w:r>
        <w:t>Als het schrijven succesvol is, wordt dit door middel van een response met NRF_SUCCESS weer gegeven.</w:t>
      </w:r>
    </w:p>
    <w:p w:rsidR="006D4E91" w:rsidRDefault="006D4E91" w:rsidP="00D334AA"/>
    <w:p w:rsidR="000F5700" w:rsidRDefault="000F5700" w:rsidP="000F5700">
      <w:r>
        <w:t>Voorbeeld:</w:t>
      </w:r>
    </w:p>
    <w:tbl>
      <w:tblPr>
        <w:tblStyle w:val="Tabelraster"/>
        <w:tblW w:w="10485" w:type="dxa"/>
        <w:tblLook w:val="04A0" w:firstRow="1" w:lastRow="0" w:firstColumn="1" w:lastColumn="0" w:noHBand="0" w:noVBand="1"/>
      </w:tblPr>
      <w:tblGrid>
        <w:gridCol w:w="1199"/>
        <w:gridCol w:w="2765"/>
        <w:gridCol w:w="6521"/>
      </w:tblGrid>
      <w:tr w:rsidR="000F5700" w:rsidTr="00E601C0">
        <w:tc>
          <w:tcPr>
            <w:tcW w:w="1199" w:type="dxa"/>
          </w:tcPr>
          <w:p w:rsidR="000F5700" w:rsidRPr="00B67BDB" w:rsidRDefault="000F5700" w:rsidP="00E601C0">
            <w:pPr>
              <w:rPr>
                <w:b/>
              </w:rPr>
            </w:pPr>
          </w:p>
        </w:tc>
        <w:tc>
          <w:tcPr>
            <w:tcW w:w="2765" w:type="dxa"/>
          </w:tcPr>
          <w:p w:rsidR="000F5700" w:rsidRPr="00B67BDB" w:rsidRDefault="000F5700" w:rsidP="00E601C0">
            <w:pPr>
              <w:rPr>
                <w:b/>
              </w:rPr>
            </w:pPr>
            <w:r w:rsidRPr="00B67BDB">
              <w:rPr>
                <w:b/>
              </w:rPr>
              <w:t>Hex bericht</w:t>
            </w:r>
          </w:p>
        </w:tc>
        <w:tc>
          <w:tcPr>
            <w:tcW w:w="6521" w:type="dxa"/>
          </w:tcPr>
          <w:p w:rsidR="000F5700" w:rsidRPr="00B67BDB" w:rsidRDefault="000F5700" w:rsidP="00E601C0">
            <w:pPr>
              <w:rPr>
                <w:b/>
              </w:rPr>
            </w:pPr>
            <w:r w:rsidRPr="00B67BDB">
              <w:rPr>
                <w:b/>
              </w:rPr>
              <w:t>Inhoud</w:t>
            </w:r>
          </w:p>
        </w:tc>
      </w:tr>
      <w:tr w:rsidR="000F5700" w:rsidTr="00E601C0">
        <w:tc>
          <w:tcPr>
            <w:tcW w:w="1199" w:type="dxa"/>
          </w:tcPr>
          <w:p w:rsidR="000F5700" w:rsidRPr="00B67BDB" w:rsidRDefault="000F5700" w:rsidP="00E601C0">
            <w:pPr>
              <w:rPr>
                <w:b/>
              </w:rPr>
            </w:pPr>
            <w:r w:rsidRPr="00B67BDB">
              <w:rPr>
                <w:b/>
              </w:rPr>
              <w:t>Opdracht</w:t>
            </w:r>
          </w:p>
        </w:tc>
        <w:tc>
          <w:tcPr>
            <w:tcW w:w="2765" w:type="dxa"/>
          </w:tcPr>
          <w:p w:rsidR="000F5700" w:rsidRDefault="000F5700" w:rsidP="00213299">
            <w:r>
              <w:t>0x9E08</w:t>
            </w:r>
            <w:r w:rsidR="00213299">
              <w:t>3039303930353035</w:t>
            </w:r>
          </w:p>
        </w:tc>
        <w:tc>
          <w:tcPr>
            <w:tcW w:w="6521" w:type="dxa"/>
          </w:tcPr>
          <w:p w:rsidR="000F5700" w:rsidRDefault="000F5700" w:rsidP="00E601C0">
            <w:r>
              <w:t>WRITE_PINCODE</w:t>
            </w:r>
            <w:r>
              <w:rPr>
                <w:lang w:val="en-GB"/>
              </w:rPr>
              <w:t xml:space="preserve"> opdracht</w:t>
            </w:r>
            <w:r w:rsidR="00213299">
              <w:rPr>
                <w:lang w:val="en-GB"/>
              </w:rPr>
              <w:t>: “09090505”</w:t>
            </w:r>
          </w:p>
        </w:tc>
      </w:tr>
      <w:tr w:rsidR="000F5700" w:rsidRPr="00C719A7" w:rsidTr="00E601C0">
        <w:trPr>
          <w:trHeight w:val="274"/>
        </w:trPr>
        <w:tc>
          <w:tcPr>
            <w:tcW w:w="1199" w:type="dxa"/>
          </w:tcPr>
          <w:p w:rsidR="000F5700" w:rsidRPr="00B67BDB" w:rsidRDefault="000F5700" w:rsidP="00E601C0">
            <w:pPr>
              <w:rPr>
                <w:b/>
              </w:rPr>
            </w:pPr>
            <w:r w:rsidRPr="00B67BDB">
              <w:rPr>
                <w:b/>
              </w:rPr>
              <w:t>Antwoord</w:t>
            </w:r>
          </w:p>
        </w:tc>
        <w:tc>
          <w:tcPr>
            <w:tcW w:w="2765" w:type="dxa"/>
          </w:tcPr>
          <w:p w:rsidR="000F5700" w:rsidRDefault="000F5700" w:rsidP="000F5700">
            <w:r>
              <w:t>0x009E00000000</w:t>
            </w:r>
          </w:p>
        </w:tc>
        <w:tc>
          <w:tcPr>
            <w:tcW w:w="6521" w:type="dxa"/>
          </w:tcPr>
          <w:p w:rsidR="000F5700" w:rsidRPr="00C719A7" w:rsidRDefault="000F5700" w:rsidP="00E601C0">
            <w:pPr>
              <w:rPr>
                <w:lang w:val="en-GB"/>
              </w:rPr>
            </w:pPr>
            <w:r>
              <w:t>WRITE_PINCODE succesvol.</w:t>
            </w:r>
          </w:p>
        </w:tc>
      </w:tr>
    </w:tbl>
    <w:p w:rsidR="006D4E91" w:rsidRDefault="006D4E91" w:rsidP="00D334AA">
      <w:pPr>
        <w:rPr>
          <w:lang w:val="en-GB"/>
        </w:rPr>
      </w:pPr>
    </w:p>
    <w:p w:rsidR="005B425E" w:rsidRPr="000F5700" w:rsidRDefault="005B425E" w:rsidP="00D334AA">
      <w:pPr>
        <w:rPr>
          <w:lang w:val="en-GB"/>
        </w:rPr>
      </w:pPr>
      <w:r>
        <w:rPr>
          <w:lang w:val="en-GB"/>
        </w:rPr>
        <w:t>Voorbeeld van fout bericht:</w:t>
      </w:r>
    </w:p>
    <w:tbl>
      <w:tblPr>
        <w:tblStyle w:val="Tabelraster"/>
        <w:tblW w:w="10485" w:type="dxa"/>
        <w:tblLook w:val="04A0" w:firstRow="1" w:lastRow="0" w:firstColumn="1" w:lastColumn="0" w:noHBand="0" w:noVBand="1"/>
      </w:tblPr>
      <w:tblGrid>
        <w:gridCol w:w="1199"/>
        <w:gridCol w:w="2765"/>
        <w:gridCol w:w="6521"/>
      </w:tblGrid>
      <w:tr w:rsidR="00213299" w:rsidTr="00D24390">
        <w:tc>
          <w:tcPr>
            <w:tcW w:w="1199" w:type="dxa"/>
          </w:tcPr>
          <w:p w:rsidR="00213299" w:rsidRPr="00B67BDB" w:rsidRDefault="00213299" w:rsidP="00D24390">
            <w:pPr>
              <w:rPr>
                <w:b/>
              </w:rPr>
            </w:pPr>
          </w:p>
        </w:tc>
        <w:tc>
          <w:tcPr>
            <w:tcW w:w="2765" w:type="dxa"/>
          </w:tcPr>
          <w:p w:rsidR="00213299" w:rsidRPr="00B67BDB" w:rsidRDefault="00213299" w:rsidP="00D24390">
            <w:pPr>
              <w:rPr>
                <w:b/>
              </w:rPr>
            </w:pPr>
            <w:r w:rsidRPr="00B67BDB">
              <w:rPr>
                <w:b/>
              </w:rPr>
              <w:t>Hex bericht</w:t>
            </w:r>
          </w:p>
        </w:tc>
        <w:tc>
          <w:tcPr>
            <w:tcW w:w="6521" w:type="dxa"/>
          </w:tcPr>
          <w:p w:rsidR="00213299" w:rsidRPr="00B67BDB" w:rsidRDefault="00213299" w:rsidP="00D24390">
            <w:pPr>
              <w:rPr>
                <w:b/>
              </w:rPr>
            </w:pPr>
            <w:r w:rsidRPr="00B67BDB">
              <w:rPr>
                <w:b/>
              </w:rPr>
              <w:t>Inhoud</w:t>
            </w:r>
          </w:p>
        </w:tc>
      </w:tr>
      <w:tr w:rsidR="00213299" w:rsidTr="00D24390">
        <w:tc>
          <w:tcPr>
            <w:tcW w:w="1199" w:type="dxa"/>
          </w:tcPr>
          <w:p w:rsidR="00213299" w:rsidRPr="00B67BDB" w:rsidRDefault="00213299" w:rsidP="00D24390">
            <w:pPr>
              <w:rPr>
                <w:b/>
              </w:rPr>
            </w:pPr>
            <w:r w:rsidRPr="00B67BDB">
              <w:rPr>
                <w:b/>
              </w:rPr>
              <w:t>Opdracht</w:t>
            </w:r>
          </w:p>
        </w:tc>
        <w:tc>
          <w:tcPr>
            <w:tcW w:w="2765" w:type="dxa"/>
          </w:tcPr>
          <w:p w:rsidR="00213299" w:rsidRDefault="00213299" w:rsidP="005B425E">
            <w:r>
              <w:t>0x9E08</w:t>
            </w:r>
            <w:r w:rsidR="005B425E">
              <w:t>0</w:t>
            </w:r>
            <w:r>
              <w:t>039303930353035</w:t>
            </w:r>
          </w:p>
        </w:tc>
        <w:tc>
          <w:tcPr>
            <w:tcW w:w="6521" w:type="dxa"/>
          </w:tcPr>
          <w:p w:rsidR="00213299" w:rsidRDefault="00213299" w:rsidP="00D24390">
            <w:r>
              <w:t>WRITE_PINCODE</w:t>
            </w:r>
            <w:r>
              <w:rPr>
                <w:lang w:val="en-GB"/>
              </w:rPr>
              <w:t xml:space="preserve"> opdracht: “</w:t>
            </w:r>
            <w:r w:rsidR="005B425E">
              <w:rPr>
                <w:lang w:val="en-GB"/>
              </w:rPr>
              <w:t>/</w:t>
            </w:r>
            <w:r>
              <w:rPr>
                <w:lang w:val="en-GB"/>
              </w:rPr>
              <w:t>09090505”</w:t>
            </w:r>
          </w:p>
        </w:tc>
      </w:tr>
      <w:tr w:rsidR="00213299" w:rsidRPr="007344D4" w:rsidTr="00D24390">
        <w:trPr>
          <w:trHeight w:val="274"/>
        </w:trPr>
        <w:tc>
          <w:tcPr>
            <w:tcW w:w="1199" w:type="dxa"/>
          </w:tcPr>
          <w:p w:rsidR="00213299" w:rsidRPr="00B67BDB" w:rsidRDefault="00213299" w:rsidP="00D24390">
            <w:pPr>
              <w:rPr>
                <w:b/>
              </w:rPr>
            </w:pPr>
            <w:r w:rsidRPr="00B67BDB">
              <w:rPr>
                <w:b/>
              </w:rPr>
              <w:t>Antwoord</w:t>
            </w:r>
          </w:p>
        </w:tc>
        <w:tc>
          <w:tcPr>
            <w:tcW w:w="2765" w:type="dxa"/>
          </w:tcPr>
          <w:p w:rsidR="00213299" w:rsidRDefault="00213299" w:rsidP="00D24390">
            <w:r>
              <w:t>0x</w:t>
            </w:r>
            <w:r w:rsidR="005B425E" w:rsidRPr="005B425E">
              <w:t>009E0000000B</w:t>
            </w:r>
          </w:p>
        </w:tc>
        <w:tc>
          <w:tcPr>
            <w:tcW w:w="6521" w:type="dxa"/>
          </w:tcPr>
          <w:p w:rsidR="00213299" w:rsidRPr="00C719A7" w:rsidRDefault="00213299" w:rsidP="00D24390">
            <w:pPr>
              <w:rPr>
                <w:lang w:val="en-GB"/>
              </w:rPr>
            </w:pPr>
            <w:r w:rsidRPr="008B7E31">
              <w:rPr>
                <w:lang w:val="en-GB"/>
              </w:rPr>
              <w:t xml:space="preserve">WRITE_PINCODE </w:t>
            </w:r>
            <w:r w:rsidR="005B425E" w:rsidRPr="008B7E31">
              <w:rPr>
                <w:lang w:val="en-GB"/>
              </w:rPr>
              <w:t>error: NRF_ERROR_INVALID_DATA</w:t>
            </w:r>
            <w:r w:rsidRPr="008B7E31">
              <w:rPr>
                <w:lang w:val="en-GB"/>
              </w:rPr>
              <w:t>.</w:t>
            </w:r>
          </w:p>
        </w:tc>
      </w:tr>
    </w:tbl>
    <w:p w:rsidR="006D4E91" w:rsidRPr="000F5700" w:rsidRDefault="006D4E91" w:rsidP="00D334AA">
      <w:pPr>
        <w:rPr>
          <w:lang w:val="en-GB"/>
        </w:rPr>
      </w:pPr>
    </w:p>
    <w:p w:rsidR="007B2C97" w:rsidRDefault="007B2C97" w:rsidP="007B2C97">
      <w:pPr>
        <w:pStyle w:val="Kop2"/>
      </w:pPr>
      <w:bookmarkStart w:id="60" w:name="_Toc23779728"/>
      <w:r>
        <w:t>Bluetooth Low Energy</w:t>
      </w:r>
      <w:bookmarkEnd w:id="60"/>
    </w:p>
    <w:p w:rsidR="007B2C97" w:rsidRDefault="007B2C97" w:rsidP="007B2C97">
      <w:r>
        <w:t>De nRF52840 zal de volgende services ondersteunen:</w:t>
      </w:r>
    </w:p>
    <w:p w:rsidR="007B2C97" w:rsidRDefault="007B2C97" w:rsidP="007B2C97">
      <w:pPr>
        <w:pStyle w:val="Lijstalinea"/>
        <w:numPr>
          <w:ilvl w:val="0"/>
          <w:numId w:val="23"/>
        </w:numPr>
        <w:spacing w:after="0" w:line="240" w:lineRule="auto"/>
      </w:pPr>
      <w:r w:rsidRPr="00C719A7">
        <w:rPr>
          <w:lang w:val="nl-NL"/>
        </w:rPr>
        <w:t>DIS: Device information servic</w:t>
      </w:r>
      <w:r>
        <w:t>e.</w:t>
      </w:r>
    </w:p>
    <w:p w:rsidR="007B2C97" w:rsidRDefault="007B2C97" w:rsidP="007B2C97">
      <w:pPr>
        <w:pStyle w:val="Lijstalinea"/>
        <w:numPr>
          <w:ilvl w:val="0"/>
          <w:numId w:val="23"/>
        </w:numPr>
        <w:spacing w:after="0" w:line="240" w:lineRule="auto"/>
      </w:pPr>
      <w:r>
        <w:t>BAS: Battery service.</w:t>
      </w:r>
    </w:p>
    <w:p w:rsidR="007B2C97" w:rsidRDefault="007B2C97" w:rsidP="007B2C97">
      <w:pPr>
        <w:pStyle w:val="Lijstalinea"/>
        <w:numPr>
          <w:ilvl w:val="0"/>
          <w:numId w:val="23"/>
        </w:numPr>
        <w:spacing w:after="0" w:line="240" w:lineRule="auto"/>
      </w:pPr>
      <w:r>
        <w:t>BEEP unieke service</w:t>
      </w:r>
    </w:p>
    <w:p w:rsidR="007B2C97" w:rsidRDefault="007B2C97" w:rsidP="007B2C97">
      <w:pPr>
        <w:pStyle w:val="Lijstalinea"/>
        <w:numPr>
          <w:ilvl w:val="0"/>
          <w:numId w:val="23"/>
        </w:numPr>
        <w:spacing w:after="0" w:line="240" w:lineRule="auto"/>
      </w:pPr>
      <w:r>
        <w:t>Log uitlezen.</w:t>
      </w:r>
    </w:p>
    <w:p w:rsidR="007B2C97" w:rsidRDefault="007B2C97" w:rsidP="007B2C97">
      <w:pPr>
        <w:pStyle w:val="Lijstalinea"/>
        <w:numPr>
          <w:ilvl w:val="0"/>
          <w:numId w:val="23"/>
        </w:numPr>
        <w:spacing w:after="0" w:line="240" w:lineRule="auto"/>
      </w:pPr>
      <w:r>
        <w:t>DFU: Nordic’s firmware update service</w:t>
      </w:r>
    </w:p>
    <w:p w:rsidR="007B2C97" w:rsidRDefault="007B2C97" w:rsidP="007B2C97"/>
    <w:p w:rsidR="007B2C97" w:rsidRDefault="007B2C97" w:rsidP="007B2C97">
      <w:r>
        <w:t>Het apparaat zal zich adverteren als BEEPXXXXXXXX (Voorbeeld).  Waarbij de laatste 8 karakters de 4 minst belangrijke karakters zijn van het DEVEUI in hexadecimaal. Als het DEVEUI bijvoorbeeld 0x01 23 45 67 89 AB CD EF is, dan is de BLE advertentie naam BEEP89ABCDEF.</w:t>
      </w:r>
    </w:p>
    <w:p w:rsidR="007B2C97" w:rsidRDefault="007B2C97" w:rsidP="007B2C97"/>
    <w:p w:rsidR="007B2C97" w:rsidRDefault="007B2C97" w:rsidP="007B2C97">
      <w:r>
        <w:t>Het DEVEUI wordt afgeleid van het unieke ID van de ATECC608A.</w:t>
      </w:r>
    </w:p>
    <w:p w:rsidR="00811BED" w:rsidRDefault="00811BED" w:rsidP="007B2C97"/>
    <w:p w:rsidR="00811BED" w:rsidRDefault="00811BED" w:rsidP="007B2C97"/>
    <w:p w:rsidR="00811BED" w:rsidRDefault="00811BED" w:rsidP="00811BED">
      <w:pPr>
        <w:pStyle w:val="Kop3"/>
      </w:pPr>
      <w:bookmarkStart w:id="61" w:name="_Toc23779729"/>
      <w:r>
        <w:t>Pin code</w:t>
      </w:r>
      <w:bookmarkEnd w:id="61"/>
    </w:p>
    <w:p w:rsidR="00811BED" w:rsidRPr="00811BED" w:rsidRDefault="00811BED" w:rsidP="00811BED">
      <w:r>
        <w:t>Is nog niet geactiveerd in firmware.</w:t>
      </w:r>
    </w:p>
    <w:p w:rsidR="00811BED" w:rsidRDefault="00811BED" w:rsidP="007B2C97"/>
    <w:p w:rsidR="007B2C97" w:rsidRDefault="007B2C97" w:rsidP="007B2C97"/>
    <w:p w:rsidR="007B2C97" w:rsidRDefault="007B2C97" w:rsidP="007B2C97">
      <w:pPr>
        <w:pStyle w:val="Kop3"/>
        <w:keepLines/>
        <w:spacing w:before="200"/>
      </w:pPr>
      <w:bookmarkStart w:id="62" w:name="_Toc18332424"/>
      <w:bookmarkStart w:id="63" w:name="_Toc23779730"/>
      <w:r>
        <w:t>Device information service</w:t>
      </w:r>
      <w:bookmarkEnd w:id="62"/>
      <w:bookmarkEnd w:id="63"/>
    </w:p>
    <w:p w:rsidR="007B2C97" w:rsidRDefault="007B2C97" w:rsidP="007B2C97">
      <w:r>
        <w:t>De device information service ondersteund de volgende karakteristieken met de volgende waardes:</w:t>
      </w:r>
    </w:p>
    <w:p w:rsidR="007B2C97" w:rsidRDefault="007B2C97" w:rsidP="007B2C97">
      <w:pPr>
        <w:pStyle w:val="Lijstalinea"/>
        <w:numPr>
          <w:ilvl w:val="0"/>
          <w:numId w:val="21"/>
        </w:numPr>
        <w:spacing w:after="0" w:line="240" w:lineRule="auto"/>
      </w:pPr>
      <w:r>
        <w:t>Manufacturer Name String: “BEEP”</w:t>
      </w:r>
    </w:p>
    <w:p w:rsidR="007B2C97" w:rsidRDefault="007B2C97" w:rsidP="007B2C97">
      <w:pPr>
        <w:pStyle w:val="Lijstalinea"/>
        <w:numPr>
          <w:ilvl w:val="0"/>
          <w:numId w:val="21"/>
        </w:numPr>
        <w:spacing w:after="0" w:line="240" w:lineRule="auto"/>
      </w:pPr>
      <w:r>
        <w:t>Model Number String: “BEEPBASE”</w:t>
      </w:r>
    </w:p>
    <w:p w:rsidR="007B2C97" w:rsidRDefault="007B2C97" w:rsidP="007B2C97">
      <w:pPr>
        <w:pStyle w:val="Lijstalinea"/>
        <w:numPr>
          <w:ilvl w:val="0"/>
          <w:numId w:val="21"/>
        </w:numPr>
        <w:spacing w:after="0" w:line="240" w:lineRule="auto"/>
      </w:pPr>
      <w:r>
        <w:t>Serial number String: “TODO:ATTEC”</w:t>
      </w:r>
    </w:p>
    <w:p w:rsidR="007B2C97" w:rsidRDefault="007B2C97" w:rsidP="007B2C97">
      <w:pPr>
        <w:pStyle w:val="Lijstalinea"/>
        <w:numPr>
          <w:ilvl w:val="0"/>
          <w:numId w:val="21"/>
        </w:numPr>
        <w:spacing w:after="0" w:line="240" w:lineRule="auto"/>
      </w:pPr>
      <w:r>
        <w:t>Hardware Revision String: “1.0”</w:t>
      </w:r>
    </w:p>
    <w:p w:rsidR="007B2C97" w:rsidRDefault="007B2C97" w:rsidP="007B2C97">
      <w:pPr>
        <w:pStyle w:val="Lijstalinea"/>
        <w:numPr>
          <w:ilvl w:val="0"/>
          <w:numId w:val="21"/>
        </w:numPr>
        <w:spacing w:after="0" w:line="240" w:lineRule="auto"/>
      </w:pPr>
      <w:r>
        <w:t xml:space="preserve">Firmware Revision String: “0.0.1” </w:t>
      </w:r>
    </w:p>
    <w:p w:rsidR="007B2C97" w:rsidRDefault="007B2C97" w:rsidP="007B2C97"/>
    <w:p w:rsidR="007B2C97" w:rsidRDefault="007B2C97" w:rsidP="007B2C97">
      <w:pPr>
        <w:pStyle w:val="Kop3"/>
        <w:keepLines/>
        <w:spacing w:before="200"/>
      </w:pPr>
      <w:bookmarkStart w:id="64" w:name="_Toc18332425"/>
      <w:bookmarkStart w:id="65" w:name="_Toc23779731"/>
      <w:r>
        <w:t>Battery service</w:t>
      </w:r>
      <w:bookmarkEnd w:id="64"/>
      <w:bookmarkEnd w:id="65"/>
    </w:p>
    <w:p w:rsidR="007B2C97" w:rsidRDefault="007B2C97" w:rsidP="007B2C97">
      <w:r>
        <w:t xml:space="preserve">De Batterij service (BAS) geeft een grove geschatte batterij percentage aan. Het percentage is slechts een indicatie, aangezien batterijen een zeer sterke temperatuur en stroomverbruik afhankelijkheid hebben. </w:t>
      </w:r>
    </w:p>
    <w:p w:rsidR="007B2C97" w:rsidRDefault="007B2C97" w:rsidP="007B2C97"/>
    <w:p w:rsidR="007B2C97" w:rsidRDefault="007B2C97" w:rsidP="007B2C97">
      <w:r>
        <w:t xml:space="preserve">De batterij percentage wordt berekend over </w:t>
      </w:r>
      <w:r w:rsidR="00315C41">
        <w:t xml:space="preserve">de som van </w:t>
      </w:r>
      <w:r>
        <w:t>10 ADC metingen</w:t>
      </w:r>
      <w:r w:rsidR="00315C41">
        <w:t xml:space="preserve"> waarmee een gemiddelde batterij spanning in mV wordt berekend. Aan de hand van de nominale batterij spanning en de cutt-off batterij spanning wordt lineair een </w:t>
      </w:r>
      <w:r w:rsidR="00AE6D1C">
        <w:t>batterij</w:t>
      </w:r>
      <w:r w:rsidR="00315C41">
        <w:t xml:space="preserve"> percentage berekend.</w:t>
      </w:r>
    </w:p>
    <w:p w:rsidR="00AE6D1C" w:rsidRDefault="00AE6D1C" w:rsidP="007B2C97"/>
    <w:p w:rsidR="00AE6D1C" w:rsidRPr="00AE6D1C" w:rsidRDefault="00AE6D1C" w:rsidP="007B2C97">
      <m:oMathPara>
        <m:oMath>
          <m:r>
            <w:rPr>
              <w:rFonts w:ascii="Cambria Math" w:hAnsi="Cambria Math"/>
            </w:rPr>
            <m:t xml:space="preserve">Batterij cutt-off spanning: </m:t>
          </m:r>
          <m:sSub>
            <m:sSubPr>
              <m:ctrlPr>
                <w:rPr>
                  <w:rFonts w:ascii="Cambria Math" w:hAnsi="Cambria Math"/>
                  <w:i/>
                </w:rPr>
              </m:ctrlPr>
            </m:sSubPr>
            <m:e>
              <m:r>
                <w:rPr>
                  <w:rFonts w:ascii="Cambria Math" w:hAnsi="Cambria Math"/>
                </w:rPr>
                <m:t>mV</m:t>
              </m:r>
            </m:e>
            <m:sub>
              <m:r>
                <w:rPr>
                  <w:rFonts w:ascii="Cambria Math" w:hAnsi="Cambria Math"/>
                </w:rPr>
                <m:t>cutt-off</m:t>
              </m:r>
            </m:sub>
          </m:sSub>
          <m:r>
            <w:rPr>
              <w:rFonts w:ascii="Cambria Math" w:hAnsi="Cambria Math"/>
            </w:rPr>
            <m:t>=1600 mV</m:t>
          </m:r>
        </m:oMath>
      </m:oMathPara>
    </w:p>
    <w:p w:rsidR="00AE6D1C" w:rsidRPr="00AE6D1C" w:rsidRDefault="00AE6D1C" w:rsidP="007B2C97">
      <m:oMathPara>
        <m:oMath>
          <m:r>
            <w:rPr>
              <w:rFonts w:ascii="Cambria Math" w:hAnsi="Cambria Math"/>
            </w:rPr>
            <m:t xml:space="preserve">Battery nominaal spanning: </m:t>
          </m:r>
          <m:sSub>
            <m:sSubPr>
              <m:ctrlPr>
                <w:rPr>
                  <w:rFonts w:ascii="Cambria Math" w:hAnsi="Cambria Math"/>
                  <w:i/>
                </w:rPr>
              </m:ctrlPr>
            </m:sSubPr>
            <m:e>
              <m:r>
                <w:rPr>
                  <w:rFonts w:ascii="Cambria Math" w:hAnsi="Cambria Math"/>
                </w:rPr>
                <m:t>mV</m:t>
              </m:r>
            </m:e>
            <m:sub>
              <m:r>
                <w:rPr>
                  <w:rFonts w:ascii="Cambria Math" w:hAnsi="Cambria Math"/>
                </w:rPr>
                <m:t>nom</m:t>
              </m:r>
            </m:sub>
          </m:sSub>
          <m:r>
            <w:rPr>
              <w:rFonts w:ascii="Cambria Math" w:hAnsi="Cambria Math"/>
            </w:rPr>
            <m:t>=3000mV</m:t>
          </m:r>
        </m:oMath>
      </m:oMathPara>
    </w:p>
    <w:p w:rsidR="00AE6D1C" w:rsidRPr="008D4444" w:rsidRDefault="00AE6D1C" w:rsidP="007B2C97">
      <m:oMathPara>
        <m:oMath>
          <m:r>
            <w:rPr>
              <w:rFonts w:ascii="Cambria Math" w:hAnsi="Cambria Math"/>
            </w:rPr>
            <m:t xml:space="preserve">gemiddelde batterij spanning: </m:t>
          </m:r>
          <m:sSub>
            <m:sSubPr>
              <m:ctrlPr>
                <w:rPr>
                  <w:rFonts w:ascii="Cambria Math" w:hAnsi="Cambria Math"/>
                  <w:i/>
                </w:rPr>
              </m:ctrlPr>
            </m:sSubPr>
            <m:e>
              <m:r>
                <w:rPr>
                  <w:rFonts w:ascii="Cambria Math" w:hAnsi="Cambria Math"/>
                </w:rPr>
                <m:t>mV</m:t>
              </m:r>
            </m:e>
            <m:sub>
              <m:r>
                <w:rPr>
                  <w:rFonts w:ascii="Cambria Math" w:hAnsi="Cambria Math"/>
                </w:rPr>
                <m:t>batt_gem</m:t>
              </m:r>
            </m:sub>
          </m:sSub>
        </m:oMath>
      </m:oMathPara>
    </w:p>
    <w:p w:rsidR="008D4444" w:rsidRPr="00AE6D1C" w:rsidRDefault="008442A8" w:rsidP="007B2C97">
      <m:oMathPara>
        <m:oMath>
          <m:sSub>
            <m:sSubPr>
              <m:ctrlPr>
                <w:rPr>
                  <w:rFonts w:ascii="Cambria Math" w:hAnsi="Cambria Math"/>
                  <w:i/>
                </w:rPr>
              </m:ctrlPr>
            </m:sSubPr>
            <m:e>
              <m:r>
                <w:rPr>
                  <w:rFonts w:ascii="Cambria Math" w:hAnsi="Cambria Math"/>
                </w:rPr>
                <m:t>mV</m:t>
              </m:r>
            </m:e>
            <m:sub>
              <m:r>
                <w:rPr>
                  <w:rFonts w:ascii="Cambria Math" w:hAnsi="Cambria Math"/>
                </w:rPr>
                <m:t>batt_gem</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ADC</m:t>
                      </m:r>
                    </m:e>
                    <m:sub>
                      <m:r>
                        <w:rPr>
                          <w:rFonts w:ascii="Cambria Math" w:hAnsi="Cambria Math"/>
                        </w:rPr>
                        <m:t>samples</m:t>
                      </m:r>
                    </m:sub>
                  </m:sSub>
                  <m:r>
                    <w:rPr>
                      <w:rFonts w:ascii="Cambria Math" w:hAnsi="Cambria Math"/>
                    </w:rPr>
                    <m:t>×3600.0</m:t>
                  </m:r>
                </m:e>
              </m:nary>
            </m:num>
            <m:den>
              <m:sSub>
                <m:sSubPr>
                  <m:ctrlPr>
                    <w:rPr>
                      <w:rFonts w:ascii="Cambria Math" w:hAnsi="Cambria Math"/>
                      <w:i/>
                    </w:rPr>
                  </m:ctrlPr>
                </m:sSubPr>
                <m:e>
                  <m:r>
                    <w:rPr>
                      <w:rFonts w:ascii="Cambria Math" w:hAnsi="Cambria Math"/>
                    </w:rPr>
                    <m:t>N</m:t>
                  </m:r>
                </m:e>
                <m:sub>
                  <m:r>
                    <w:rPr>
                      <w:rFonts w:ascii="Cambria Math" w:hAnsi="Cambria Math"/>
                    </w:rPr>
                    <m:t>samples</m:t>
                  </m:r>
                </m:sub>
              </m:sSub>
              <m:r>
                <w:rPr>
                  <w:rFonts w:ascii="Cambria Math" w:hAnsi="Cambria Math"/>
                </w:rPr>
                <m:t xml:space="preserve"> ×4096.0</m:t>
              </m:r>
            </m:den>
          </m:f>
        </m:oMath>
      </m:oMathPara>
    </w:p>
    <w:p w:rsidR="00AE6D1C" w:rsidRPr="00AE6D1C" w:rsidRDefault="00AE6D1C" w:rsidP="007B2C97">
      <m:oMathPara>
        <m:oMath>
          <m:r>
            <w:rPr>
              <w:rFonts w:ascii="Cambria Math" w:hAnsi="Cambria Math"/>
            </w:rPr>
            <m:t>Percentage=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mV</m:t>
                      </m:r>
                    </m:e>
                    <m:sub>
                      <m:r>
                        <w:rPr>
                          <w:rFonts w:ascii="Cambria Math" w:hAnsi="Cambria Math"/>
                        </w:rPr>
                        <m:t>bat</m:t>
                      </m:r>
                      <m:sSub>
                        <m:sSubPr>
                          <m:ctrlPr>
                            <w:rPr>
                              <w:rFonts w:ascii="Cambria Math" w:hAnsi="Cambria Math"/>
                              <w:i/>
                            </w:rPr>
                          </m:ctrlPr>
                        </m:sSubPr>
                        <m:e>
                          <m:r>
                            <w:rPr>
                              <w:rFonts w:ascii="Cambria Math" w:hAnsi="Cambria Math"/>
                            </w:rPr>
                            <m:t>t</m:t>
                          </m:r>
                        </m:e>
                        <m:sub>
                          <m:r>
                            <w:rPr>
                              <w:rFonts w:ascii="Cambria Math" w:hAnsi="Cambria Math"/>
                            </w:rPr>
                            <m:t>gem</m:t>
                          </m:r>
                        </m:sub>
                      </m:sSub>
                    </m:sub>
                  </m:sSub>
                  <m:r>
                    <w:rPr>
                      <w:rFonts w:ascii="Cambria Math" w:hAnsi="Cambria Math"/>
                    </w:rPr>
                    <m:t>-</m:t>
                  </m:r>
                  <m:sSub>
                    <m:sSubPr>
                      <m:ctrlPr>
                        <w:rPr>
                          <w:rFonts w:ascii="Cambria Math" w:hAnsi="Cambria Math"/>
                          <w:i/>
                        </w:rPr>
                      </m:ctrlPr>
                    </m:sSubPr>
                    <m:e>
                      <m:r>
                        <w:rPr>
                          <w:rFonts w:ascii="Cambria Math" w:hAnsi="Cambria Math"/>
                        </w:rPr>
                        <m:t>mV</m:t>
                      </m:r>
                    </m:e>
                    <m:sub>
                      <m:r>
                        <w:rPr>
                          <w:rFonts w:ascii="Cambria Math" w:hAnsi="Cambria Math"/>
                        </w:rPr>
                        <m:t>cutt-off</m:t>
                      </m:r>
                    </m:sub>
                  </m:sSub>
                </m:e>
              </m:d>
              <m:r>
                <w:rPr>
                  <w:rFonts w:ascii="Cambria Math" w:hAnsi="Cambria Math"/>
                </w:rPr>
                <m:t xml:space="preserve">*100 </m:t>
              </m:r>
            </m:num>
            <m:den>
              <m:sSub>
                <m:sSubPr>
                  <m:ctrlPr>
                    <w:rPr>
                      <w:rFonts w:ascii="Cambria Math" w:hAnsi="Cambria Math"/>
                      <w:i/>
                    </w:rPr>
                  </m:ctrlPr>
                </m:sSubPr>
                <m:e>
                  <m:r>
                    <w:rPr>
                      <w:rFonts w:ascii="Cambria Math" w:hAnsi="Cambria Math"/>
                    </w:rPr>
                    <m:t>mV</m:t>
                  </m:r>
                </m:e>
                <m:sub>
                  <m:r>
                    <w:rPr>
                      <w:rFonts w:ascii="Cambria Math" w:hAnsi="Cambria Math"/>
                    </w:rPr>
                    <m:t>batt_gem</m:t>
                  </m:r>
                </m:sub>
              </m:sSub>
              <m:r>
                <w:rPr>
                  <w:rFonts w:ascii="Cambria Math" w:hAnsi="Cambria Math"/>
                </w:rPr>
                <m:t xml:space="preserve">- </m:t>
              </m:r>
              <m:sSub>
                <m:sSubPr>
                  <m:ctrlPr>
                    <w:rPr>
                      <w:rFonts w:ascii="Cambria Math" w:hAnsi="Cambria Math"/>
                      <w:i/>
                    </w:rPr>
                  </m:ctrlPr>
                </m:sSubPr>
                <m:e>
                  <m:r>
                    <w:rPr>
                      <w:rFonts w:ascii="Cambria Math" w:hAnsi="Cambria Math"/>
                    </w:rPr>
                    <m:t>mV</m:t>
                  </m:r>
                </m:e>
                <m:sub>
                  <m:r>
                    <w:rPr>
                      <w:rFonts w:ascii="Cambria Math" w:hAnsi="Cambria Math"/>
                    </w:rPr>
                    <m:t>cutt-off</m:t>
                  </m:r>
                </m:sub>
              </m:sSub>
            </m:den>
          </m:f>
          <m:r>
            <w:rPr>
              <w:rFonts w:ascii="Cambria Math" w:hAnsi="Cambria Math"/>
            </w:rPr>
            <m:t xml:space="preserve"> </m:t>
          </m:r>
        </m:oMath>
      </m:oMathPara>
    </w:p>
    <w:p w:rsidR="00315C41" w:rsidRDefault="00315C41" w:rsidP="007B2C97"/>
    <w:p w:rsidR="00315C41" w:rsidRDefault="008D4444" w:rsidP="007B2C97">
      <w:r>
        <w:t>Voorbeeld:</w:t>
      </w:r>
    </w:p>
    <w:p w:rsidR="008D4444" w:rsidRPr="00AE6D1C" w:rsidRDefault="008442A8" w:rsidP="008D4444">
      <w:pPr>
        <w:jc w:val="center"/>
      </w:pPr>
      <m:oMath>
        <m:sSub>
          <m:sSubPr>
            <m:ctrlPr>
              <w:rPr>
                <w:rFonts w:ascii="Cambria Math" w:hAnsi="Cambria Math"/>
                <w:i/>
              </w:rPr>
            </m:ctrlPr>
          </m:sSubPr>
          <m:e>
            <m:r>
              <w:rPr>
                <w:rFonts w:ascii="Cambria Math" w:hAnsi="Cambria Math"/>
              </w:rPr>
              <m:t>mV</m:t>
            </m:r>
          </m:e>
          <m:sub>
            <m:r>
              <w:rPr>
                <w:rFonts w:ascii="Cambria Math" w:hAnsi="Cambria Math"/>
              </w:rPr>
              <m:t>batt_gem</m:t>
            </m:r>
          </m:sub>
        </m:sSub>
        <m:r>
          <w:rPr>
            <w:rFonts w:ascii="Cambria Math" w:hAnsi="Cambria Math"/>
          </w:rPr>
          <m:t xml:space="preserve">= </m:t>
        </m:r>
        <m:f>
          <m:fPr>
            <m:ctrlPr>
              <w:rPr>
                <w:rFonts w:ascii="Cambria Math" w:hAnsi="Cambria Math"/>
                <w:i/>
              </w:rPr>
            </m:ctrlPr>
          </m:fPr>
          <m:num>
            <m:r>
              <w:rPr>
                <w:rFonts w:ascii="Cambria Math" w:hAnsi="Cambria Math"/>
              </w:rPr>
              <m:t>32993×3600.0</m:t>
            </m:r>
          </m:num>
          <m:den>
            <m:r>
              <w:rPr>
                <w:rFonts w:ascii="Cambria Math" w:hAnsi="Cambria Math"/>
              </w:rPr>
              <m:t>10 × 4096.0</m:t>
            </m:r>
          </m:den>
        </m:f>
        <m:r>
          <w:rPr>
            <w:rFonts w:ascii="Cambria Math" w:hAnsi="Cambria Math"/>
          </w:rPr>
          <m:t>=2899.77mV</m:t>
        </m:r>
      </m:oMath>
      <w:r w:rsidR="008D4444">
        <w:t xml:space="preserve"> </w:t>
      </w:r>
    </w:p>
    <w:p w:rsidR="008D4444" w:rsidRDefault="008D4444" w:rsidP="007B2C97"/>
    <w:p w:rsidR="008D4444" w:rsidRDefault="008D4444" w:rsidP="007B2C97"/>
    <w:p w:rsidR="008D4444" w:rsidRPr="008D4444" w:rsidRDefault="008D4444" w:rsidP="008D4444">
      <m:oMathPara>
        <m:oMath>
          <m:r>
            <w:rPr>
              <w:rFonts w:ascii="Cambria Math" w:hAnsi="Cambria Math"/>
            </w:rPr>
            <m:t>Percentage=</m:t>
          </m:r>
          <m:f>
            <m:fPr>
              <m:ctrlPr>
                <w:rPr>
                  <w:rFonts w:ascii="Cambria Math" w:hAnsi="Cambria Math"/>
                  <w:i/>
                </w:rPr>
              </m:ctrlPr>
            </m:fPr>
            <m:num>
              <m:d>
                <m:dPr>
                  <m:ctrlPr>
                    <w:rPr>
                      <w:rFonts w:ascii="Cambria Math" w:hAnsi="Cambria Math"/>
                      <w:i/>
                    </w:rPr>
                  </m:ctrlPr>
                </m:dPr>
                <m:e>
                  <m:r>
                    <w:rPr>
                      <w:rFonts w:ascii="Cambria Math" w:hAnsi="Cambria Math"/>
                    </w:rPr>
                    <m:t>2899.77mV-1600 mV</m:t>
                  </m:r>
                </m:e>
              </m:d>
              <m:r>
                <w:rPr>
                  <w:rFonts w:ascii="Cambria Math" w:hAnsi="Cambria Math"/>
                </w:rPr>
                <m:t xml:space="preserve">*100 </m:t>
              </m:r>
            </m:num>
            <m:den>
              <m:r>
                <w:rPr>
                  <w:rFonts w:ascii="Cambria Math" w:hAnsi="Cambria Math"/>
                </w:rPr>
                <m:t>3000mV - 1600 mV</m:t>
              </m:r>
            </m:den>
          </m:f>
          <m:r>
            <w:rPr>
              <w:rFonts w:ascii="Cambria Math" w:hAnsi="Cambria Math"/>
            </w:rPr>
            <m:t xml:space="preserve">=92.84% </m:t>
          </m:r>
        </m:oMath>
      </m:oMathPara>
    </w:p>
    <w:p w:rsidR="008D4444" w:rsidRPr="00AE6D1C" w:rsidRDefault="008D4444" w:rsidP="008D4444"/>
    <w:p w:rsidR="008D4444" w:rsidRDefault="008D4444" w:rsidP="007B2C97">
      <w:r>
        <w:t>De percentages worden afgerond op hele procenten, dus het batterij percentage wordt dan 92%</w:t>
      </w:r>
    </w:p>
    <w:p w:rsidR="007B2C97" w:rsidRDefault="007B2C97" w:rsidP="007B2C97"/>
    <w:p w:rsidR="007B2C97" w:rsidRDefault="007B2C97" w:rsidP="007B2C97">
      <w:pPr>
        <w:pStyle w:val="Kop3"/>
        <w:keepLines/>
        <w:spacing w:before="200"/>
      </w:pPr>
      <w:bookmarkStart w:id="66" w:name="_Toc18332426"/>
      <w:bookmarkStart w:id="67" w:name="_Toc23779732"/>
      <w:r>
        <w:t>DFU</w:t>
      </w:r>
      <w:bookmarkEnd w:id="66"/>
      <w:bookmarkEnd w:id="67"/>
    </w:p>
    <w:p w:rsidR="007B2C97" w:rsidRDefault="007B2C97" w:rsidP="007B2C97">
      <w:r>
        <w:t xml:space="preserve">Nog niet </w:t>
      </w:r>
      <w:r w:rsidR="006A17A1">
        <w:t>geïmplementeerd, deze vereist altijd een bootloader met SDK15.3.</w:t>
      </w:r>
    </w:p>
    <w:p w:rsidR="006A17A1" w:rsidRDefault="006A17A1" w:rsidP="007B2C97"/>
    <w:p w:rsidR="006A17A1" w:rsidRDefault="006A17A1" w:rsidP="007B2C97"/>
    <w:p w:rsidR="006A17A1" w:rsidRDefault="006A17A1" w:rsidP="007B2C97"/>
    <w:p w:rsidR="006A17A1" w:rsidRDefault="006A17A1" w:rsidP="00A72E35">
      <w:pPr>
        <w:pStyle w:val="Kop3"/>
      </w:pPr>
      <w:bookmarkStart w:id="68" w:name="_Toc23779733"/>
      <w:r>
        <w:t>Beep service</w:t>
      </w:r>
      <w:bookmarkEnd w:id="68"/>
    </w:p>
    <w:p w:rsidR="00A72E35" w:rsidRDefault="00A72E35" w:rsidP="00A72E35">
      <w:r>
        <w:t>De beep service heeft de volgende UUID:</w:t>
      </w:r>
    </w:p>
    <w:tbl>
      <w:tblPr>
        <w:tblStyle w:val="Tabelraster"/>
        <w:tblW w:w="10343" w:type="dxa"/>
        <w:tblLook w:val="04A0" w:firstRow="1" w:lastRow="0" w:firstColumn="1" w:lastColumn="0" w:noHBand="0" w:noVBand="1"/>
      </w:tblPr>
      <w:tblGrid>
        <w:gridCol w:w="1129"/>
        <w:gridCol w:w="9214"/>
      </w:tblGrid>
      <w:tr w:rsidR="00A72E35" w:rsidTr="00A72E35">
        <w:tc>
          <w:tcPr>
            <w:tcW w:w="1129" w:type="dxa"/>
          </w:tcPr>
          <w:p w:rsidR="00A72E35" w:rsidRDefault="00A72E35" w:rsidP="00A72E35">
            <w:r>
              <w:t>UUID:</w:t>
            </w:r>
          </w:p>
        </w:tc>
        <w:tc>
          <w:tcPr>
            <w:tcW w:w="9214" w:type="dxa"/>
          </w:tcPr>
          <w:p w:rsidR="00A72E35" w:rsidRDefault="00A72E35" w:rsidP="00A72E35">
            <w:r w:rsidRPr="00A72E35">
              <w:t>1bc3f8c5-ebc6-4050-ad4b-9f71d4a647be</w:t>
            </w:r>
          </w:p>
        </w:tc>
      </w:tr>
      <w:tr w:rsidR="00A72E35" w:rsidTr="00A72E35">
        <w:tc>
          <w:tcPr>
            <w:tcW w:w="1129" w:type="dxa"/>
          </w:tcPr>
          <w:p w:rsidR="00A72E35" w:rsidRDefault="00A72E35" w:rsidP="00A72E35">
            <w:r>
              <w:t>Hex UUID</w:t>
            </w:r>
          </w:p>
        </w:tc>
        <w:tc>
          <w:tcPr>
            <w:tcW w:w="9214" w:type="dxa"/>
          </w:tcPr>
          <w:p w:rsidR="00A72E35" w:rsidRDefault="00A72E35" w:rsidP="00A72E35">
            <w:r w:rsidRPr="00A72E35">
              <w:t>{0x1b, 0xc3, 0xf8, 0xc5, 0xeb, 0xc6, 0x40, 0x50, 0xad, 0x4b, 0x9f, 0x71, 0xd4, 0xa6, 0x47, 0xbe}</w:t>
            </w:r>
          </w:p>
        </w:tc>
      </w:tr>
    </w:tbl>
    <w:p w:rsidR="00A72E35" w:rsidRDefault="00A72E35" w:rsidP="00A72E35"/>
    <w:p w:rsidR="00A72E35" w:rsidRDefault="00A72E35" w:rsidP="00A72E35">
      <w:r>
        <w:t>De volgende short UUID worden gebruikt voor de karakteristieken in de service:</w:t>
      </w:r>
    </w:p>
    <w:tbl>
      <w:tblPr>
        <w:tblStyle w:val="Tabelraster"/>
        <w:tblW w:w="0" w:type="auto"/>
        <w:jc w:val="center"/>
        <w:tblLook w:val="04A0" w:firstRow="1" w:lastRow="0" w:firstColumn="1" w:lastColumn="0" w:noHBand="0" w:noVBand="1"/>
      </w:tblPr>
      <w:tblGrid>
        <w:gridCol w:w="2689"/>
        <w:gridCol w:w="1559"/>
        <w:gridCol w:w="4536"/>
      </w:tblGrid>
      <w:tr w:rsidR="00E03416" w:rsidTr="00E03416">
        <w:trPr>
          <w:jc w:val="center"/>
        </w:trPr>
        <w:tc>
          <w:tcPr>
            <w:tcW w:w="2689" w:type="dxa"/>
          </w:tcPr>
          <w:p w:rsidR="00E03416" w:rsidRPr="00A72E35" w:rsidRDefault="00E03416" w:rsidP="00A72E35">
            <w:pPr>
              <w:rPr>
                <w:b/>
              </w:rPr>
            </w:pPr>
            <w:r w:rsidRPr="00A72E35">
              <w:rPr>
                <w:b/>
              </w:rPr>
              <w:t>Karakteristiek</w:t>
            </w:r>
          </w:p>
        </w:tc>
        <w:tc>
          <w:tcPr>
            <w:tcW w:w="1559" w:type="dxa"/>
          </w:tcPr>
          <w:p w:rsidR="00E03416" w:rsidRPr="00A72E35" w:rsidRDefault="00E03416" w:rsidP="00A72E35">
            <w:pPr>
              <w:rPr>
                <w:b/>
              </w:rPr>
            </w:pPr>
            <w:r w:rsidRPr="00A72E35">
              <w:rPr>
                <w:b/>
              </w:rPr>
              <w:t>Short UUID</w:t>
            </w:r>
          </w:p>
        </w:tc>
        <w:tc>
          <w:tcPr>
            <w:tcW w:w="4536" w:type="dxa"/>
          </w:tcPr>
          <w:p w:rsidR="00E03416" w:rsidRPr="00A72E35" w:rsidRDefault="00E03416" w:rsidP="00A72E35">
            <w:pPr>
              <w:rPr>
                <w:b/>
              </w:rPr>
            </w:pPr>
            <w:r>
              <w:rPr>
                <w:b/>
              </w:rPr>
              <w:t>Long UUID</w:t>
            </w:r>
          </w:p>
        </w:tc>
      </w:tr>
      <w:tr w:rsidR="00E03416" w:rsidTr="00E03416">
        <w:trPr>
          <w:jc w:val="center"/>
        </w:trPr>
        <w:tc>
          <w:tcPr>
            <w:tcW w:w="2689" w:type="dxa"/>
          </w:tcPr>
          <w:p w:rsidR="00E03416" w:rsidRDefault="00E03416" w:rsidP="00A72E35">
            <w:r>
              <w:t>Beep Service</w:t>
            </w:r>
          </w:p>
        </w:tc>
        <w:tc>
          <w:tcPr>
            <w:tcW w:w="1559" w:type="dxa"/>
          </w:tcPr>
          <w:p w:rsidR="00E03416" w:rsidRDefault="00E03416" w:rsidP="00A72E35">
            <w:r w:rsidRPr="00A72E35">
              <w:t>0x68A1</w:t>
            </w:r>
          </w:p>
        </w:tc>
        <w:tc>
          <w:tcPr>
            <w:tcW w:w="4536" w:type="dxa"/>
          </w:tcPr>
          <w:p w:rsidR="00E03416" w:rsidRPr="00A72E35" w:rsidRDefault="00E03416" w:rsidP="00A72E35">
            <w:r>
              <w:t>BE4768A1-719F-4BAD-5040-C6EBC5F8C31B</w:t>
            </w:r>
          </w:p>
        </w:tc>
      </w:tr>
      <w:tr w:rsidR="00E03416" w:rsidTr="00E03416">
        <w:trPr>
          <w:jc w:val="center"/>
        </w:trPr>
        <w:tc>
          <w:tcPr>
            <w:tcW w:w="2689" w:type="dxa"/>
          </w:tcPr>
          <w:p w:rsidR="00E03416" w:rsidRDefault="00E03416" w:rsidP="00A72E35">
            <w:r>
              <w:t>DS18B20 meetresultaat</w:t>
            </w:r>
          </w:p>
        </w:tc>
        <w:tc>
          <w:tcPr>
            <w:tcW w:w="1559" w:type="dxa"/>
          </w:tcPr>
          <w:p w:rsidR="00E03416" w:rsidRDefault="00E03416" w:rsidP="00A72E35">
            <w:r w:rsidRPr="00A72E35">
              <w:t>0x68A2</w:t>
            </w:r>
          </w:p>
        </w:tc>
        <w:tc>
          <w:tcPr>
            <w:tcW w:w="4536" w:type="dxa"/>
          </w:tcPr>
          <w:p w:rsidR="00E03416" w:rsidRPr="00A72E35" w:rsidRDefault="00E03416" w:rsidP="00A72E35">
            <w:r>
              <w:t>BE4768A2-719F-4BAD-5040-C6EBC5F8C31B</w:t>
            </w:r>
          </w:p>
        </w:tc>
      </w:tr>
      <w:tr w:rsidR="00E03416" w:rsidTr="00E03416">
        <w:trPr>
          <w:jc w:val="center"/>
        </w:trPr>
        <w:tc>
          <w:tcPr>
            <w:tcW w:w="2689" w:type="dxa"/>
          </w:tcPr>
          <w:p w:rsidR="00E03416" w:rsidRDefault="00E03416" w:rsidP="00A72E35">
            <w:r>
              <w:t>Beep Control Point</w:t>
            </w:r>
          </w:p>
        </w:tc>
        <w:tc>
          <w:tcPr>
            <w:tcW w:w="1559" w:type="dxa"/>
          </w:tcPr>
          <w:p w:rsidR="00E03416" w:rsidRDefault="00E03416" w:rsidP="00A72E35">
            <w:r w:rsidRPr="00A72E35">
              <w:t>0x68B0</w:t>
            </w:r>
          </w:p>
        </w:tc>
        <w:tc>
          <w:tcPr>
            <w:tcW w:w="4536" w:type="dxa"/>
          </w:tcPr>
          <w:p w:rsidR="00E03416" w:rsidRPr="00A72E35" w:rsidRDefault="00E03416" w:rsidP="00E03416">
            <w:r>
              <w:t>000068B0-0000-1000-8000-00805F9B34FB</w:t>
            </w:r>
          </w:p>
        </w:tc>
      </w:tr>
    </w:tbl>
    <w:p w:rsidR="00A72E35" w:rsidRDefault="00A72E35" w:rsidP="00A72E35">
      <w:r>
        <w:t xml:space="preserve">Let op! NRF Connect geeft de </w:t>
      </w:r>
      <w:r w:rsidR="00E03416">
        <w:t xml:space="preserve">Long </w:t>
      </w:r>
      <w:r>
        <w:t>UUIDs weer in omgekeerde volgorde</w:t>
      </w:r>
      <w:r w:rsidR="00E03416">
        <w:t>!</w:t>
      </w:r>
    </w:p>
    <w:p w:rsidR="00A72E35" w:rsidRPr="00A72E35" w:rsidRDefault="00A72E35" w:rsidP="00A72E35"/>
    <w:p w:rsidR="006A17A1" w:rsidRDefault="006A17A1" w:rsidP="007B2C97"/>
    <w:p w:rsidR="006A17A1" w:rsidRDefault="006A17A1" w:rsidP="008B7E31">
      <w:pPr>
        <w:pStyle w:val="Kop4"/>
      </w:pPr>
      <w:r>
        <w:t xml:space="preserve">DS18B20 </w:t>
      </w:r>
      <w:r w:rsidRPr="00A72E35">
        <w:t>temperatuur</w:t>
      </w:r>
      <w:r>
        <w:t xml:space="preserve"> resultaat karakteristiek</w:t>
      </w:r>
    </w:p>
    <w:p w:rsidR="00E03416" w:rsidRDefault="00E03416" w:rsidP="00E03416">
      <w:r>
        <w:t xml:space="preserve">De DS18B20 temperatuur resultaat karakteristiek geeft de laatste temperatuur meting weer. Net als in het Beep protocol is de eerste byte het aantal sensoren en volgt er daarna een int16_t voor elke sensor met de temperatuur in honderdste graden nauwkeurigheid. Dus om de temperatuur om te rekenen naar graden Celcius moet het temperatuur getal worden gedeeld door honderd. </w:t>
      </w:r>
    </w:p>
    <w:p w:rsidR="00E03416" w:rsidRDefault="00E03416" w:rsidP="00E03416"/>
    <w:tbl>
      <w:tblPr>
        <w:tblStyle w:val="Tabelraster"/>
        <w:tblW w:w="0" w:type="auto"/>
        <w:tblLook w:val="04A0" w:firstRow="1" w:lastRow="0" w:firstColumn="1" w:lastColumn="0" w:noHBand="0" w:noVBand="1"/>
      </w:tblPr>
      <w:tblGrid>
        <w:gridCol w:w="1413"/>
        <w:gridCol w:w="8215"/>
      </w:tblGrid>
      <w:tr w:rsidR="00E03416" w:rsidTr="00E03416">
        <w:tc>
          <w:tcPr>
            <w:tcW w:w="1413" w:type="dxa"/>
          </w:tcPr>
          <w:p w:rsidR="00E03416" w:rsidRDefault="00E03416" w:rsidP="00E03416">
            <w:r>
              <w:t>Byte</w:t>
            </w:r>
          </w:p>
        </w:tc>
        <w:tc>
          <w:tcPr>
            <w:tcW w:w="8215" w:type="dxa"/>
          </w:tcPr>
          <w:p w:rsidR="00E03416" w:rsidRDefault="00E03416" w:rsidP="00E03416">
            <w:r>
              <w:t>Inhoud</w:t>
            </w:r>
          </w:p>
        </w:tc>
      </w:tr>
      <w:tr w:rsidR="00E03416" w:rsidTr="00E03416">
        <w:tc>
          <w:tcPr>
            <w:tcW w:w="1413" w:type="dxa"/>
          </w:tcPr>
          <w:p w:rsidR="00E03416" w:rsidRDefault="00E03416" w:rsidP="00E03416">
            <w:r>
              <w:t>0</w:t>
            </w:r>
          </w:p>
        </w:tc>
        <w:tc>
          <w:tcPr>
            <w:tcW w:w="8215" w:type="dxa"/>
          </w:tcPr>
          <w:p w:rsidR="00E03416" w:rsidRDefault="00E03416" w:rsidP="00E03416">
            <w:r>
              <w:t>Aantal DS18B20 sensoren</w:t>
            </w:r>
          </w:p>
        </w:tc>
      </w:tr>
      <w:tr w:rsidR="00E03416" w:rsidTr="00E03416">
        <w:tc>
          <w:tcPr>
            <w:tcW w:w="1413" w:type="dxa"/>
          </w:tcPr>
          <w:p w:rsidR="00E03416" w:rsidRDefault="00E03416" w:rsidP="00E03416">
            <w:r>
              <w:t>(N * 2) + 0</w:t>
            </w:r>
          </w:p>
        </w:tc>
        <w:tc>
          <w:tcPr>
            <w:tcW w:w="8215" w:type="dxa"/>
          </w:tcPr>
          <w:p w:rsidR="00E03416" w:rsidRDefault="00E03416" w:rsidP="00E03416">
            <w:r>
              <w:t>MSB van int16_t temperatuur in honderdste graden nauwkeurigheid</w:t>
            </w:r>
          </w:p>
        </w:tc>
      </w:tr>
      <w:tr w:rsidR="00E03416" w:rsidTr="00E03416">
        <w:tc>
          <w:tcPr>
            <w:tcW w:w="1413" w:type="dxa"/>
          </w:tcPr>
          <w:p w:rsidR="00E03416" w:rsidRDefault="00E03416" w:rsidP="00E03416">
            <w:r>
              <w:t>(N * 2) + 1</w:t>
            </w:r>
          </w:p>
        </w:tc>
        <w:tc>
          <w:tcPr>
            <w:tcW w:w="8215" w:type="dxa"/>
          </w:tcPr>
          <w:p w:rsidR="00E03416" w:rsidRDefault="00E03416" w:rsidP="00E03416">
            <w:r>
              <w:t>LSB van int16_t temperatuur in honderdste graden nauwkeurigheid</w:t>
            </w:r>
          </w:p>
        </w:tc>
      </w:tr>
    </w:tbl>
    <w:p w:rsidR="00E03416" w:rsidRDefault="00E03416" w:rsidP="00E03416">
      <w:r>
        <w:lastRenderedPageBreak/>
        <w:t>Bijvoorbeeld:</w:t>
      </w:r>
    </w:p>
    <w:tbl>
      <w:tblPr>
        <w:tblStyle w:val="Tabelraster"/>
        <w:tblW w:w="0" w:type="auto"/>
        <w:jc w:val="center"/>
        <w:tblLook w:val="04A0" w:firstRow="1" w:lastRow="0" w:firstColumn="1" w:lastColumn="0" w:noHBand="0" w:noVBand="1"/>
      </w:tblPr>
      <w:tblGrid>
        <w:gridCol w:w="1129"/>
      </w:tblGrid>
      <w:tr w:rsidR="00E03416" w:rsidTr="00B769B7">
        <w:trPr>
          <w:jc w:val="center"/>
        </w:trPr>
        <w:tc>
          <w:tcPr>
            <w:tcW w:w="1129" w:type="dxa"/>
          </w:tcPr>
          <w:p w:rsidR="00E03416" w:rsidRDefault="00E03416" w:rsidP="00E03416">
            <w:r>
              <w:t>01-08-98</w:t>
            </w:r>
          </w:p>
        </w:tc>
      </w:tr>
    </w:tbl>
    <w:p w:rsidR="00E03416" w:rsidRDefault="00E03416" w:rsidP="00E03416"/>
    <w:p w:rsidR="00E03416" w:rsidRDefault="00E03416" w:rsidP="00E03416">
      <w:r>
        <w:t>Byte 0 is 1, dus maar 1 temperatuur sensoren.</w:t>
      </w:r>
    </w:p>
    <w:p w:rsidR="00E03416" w:rsidRDefault="00E03416" w:rsidP="00E03416">
      <w:r>
        <w:t>De temperatuur waarde is 0x0898</w:t>
      </w:r>
      <w:r w:rsidR="00811BED">
        <w:t>/2200d</w:t>
      </w:r>
      <w:r>
        <w:t>, maar moet geïnterpreteerd worden als int16_t</w:t>
      </w:r>
      <w:r w:rsidR="00811BED">
        <w:t xml:space="preserve"> voor signedness</w:t>
      </w:r>
      <w:r>
        <w:t>.</w:t>
      </w:r>
      <w:r w:rsidR="00811BED">
        <w:t xml:space="preserve"> </w:t>
      </w:r>
      <w:r>
        <w:t xml:space="preserve"> </w:t>
      </w:r>
      <w:r w:rsidR="00811BED">
        <w:t>Door de waarde van 2200 te delen door honderd worden de temperatuur in graden berekend: 2200 / 100 = 22.00°C.</w:t>
      </w:r>
    </w:p>
    <w:p w:rsidR="00811BED" w:rsidRPr="00E03416" w:rsidRDefault="00811BED" w:rsidP="00E03416"/>
    <w:p w:rsidR="007B2C97" w:rsidRDefault="007B2C97" w:rsidP="008B7E31">
      <w:pPr>
        <w:pStyle w:val="Kop4"/>
      </w:pPr>
      <w:bookmarkStart w:id="69" w:name="_Toc18332428"/>
      <w:r>
        <w:t>Beep Control point</w:t>
      </w:r>
      <w:bookmarkEnd w:id="69"/>
    </w:p>
    <w:p w:rsidR="007B2C97" w:rsidRDefault="007B2C97" w:rsidP="006A17A1">
      <w:r>
        <w:t xml:space="preserve">Het control point </w:t>
      </w:r>
      <w:r w:rsidR="00811BED">
        <w:t>ondersteund het beep protocol, maar kan in tegenstelling tot LoRaWAN slechts een commando per keer aan. Als er geen notificaties aan staan worden gestuurde commando’s wel uitgevoerd, maar wordt het antwoord nooit ontvangen door de zender.</w:t>
      </w:r>
    </w:p>
    <w:p w:rsidR="007B2C97" w:rsidRDefault="007B2C97" w:rsidP="007B2C97"/>
    <w:p w:rsidR="007B2C97" w:rsidRDefault="007B2C97" w:rsidP="008B7E31">
      <w:pPr>
        <w:pStyle w:val="Kop4"/>
      </w:pPr>
      <w:bookmarkStart w:id="70" w:name="_Toc18332429"/>
      <w:r>
        <w:t>Log uitlezen</w:t>
      </w:r>
      <w:bookmarkEnd w:id="70"/>
    </w:p>
    <w:p w:rsidR="007B2C97" w:rsidRPr="007B2C97" w:rsidRDefault="007B2C97" w:rsidP="007B2C97">
      <w:r>
        <w:t xml:space="preserve">Nog niet </w:t>
      </w:r>
      <w:r w:rsidR="006A17A1">
        <w:t>geïmplementeerd</w:t>
      </w:r>
      <w:r>
        <w:t>.</w:t>
      </w:r>
    </w:p>
    <w:p w:rsidR="007B2C97" w:rsidRDefault="007B2C97" w:rsidP="007B2C97"/>
    <w:p w:rsidR="007B2C97" w:rsidRDefault="007B2C97" w:rsidP="007B2C97">
      <w:pPr>
        <w:pStyle w:val="Kop2"/>
      </w:pPr>
      <w:bookmarkStart w:id="71" w:name="_Toc23779734"/>
      <w:r>
        <w:t>LoRaWAN</w:t>
      </w:r>
      <w:bookmarkEnd w:id="71"/>
    </w:p>
    <w:p w:rsidR="00811BED" w:rsidRDefault="00811BED" w:rsidP="00811BED">
      <w:r>
        <w:t>De LoRaWAN stack zal zodra de BEEPBASE in een horizontale positie is beginnen met het initialiseren van de hardware en de LoRaWAN sleutels ophalen. Als LoRaWAN is uitgeschakeld door middel van het BEEP protocol of als een van de sleutels invalide is blijft de LoRaWAN communicatie uitgeschakeld.</w:t>
      </w:r>
    </w:p>
    <w:p w:rsidR="00811BED" w:rsidRDefault="00811BED" w:rsidP="00811BED"/>
    <w:p w:rsidR="00811BED" w:rsidRDefault="00811BED" w:rsidP="00811BED">
      <w:r>
        <w:t>De LoRaWAN sleutels zijn invalide als de gehele DEVEUI, APPKEY of APPEUI 0x00 of 0xFF is. Ook</w:t>
      </w:r>
      <w:r w:rsidR="00FF745C">
        <w:t xml:space="preserve"> </w:t>
      </w:r>
      <w:r>
        <w:t>al is LoRaWAN aangezet via het BEEP protocol, als een van de sleutels incorrect is dan gaat de LoRaWAN stack naar een uit stand.</w:t>
      </w:r>
    </w:p>
    <w:p w:rsidR="00FF745C" w:rsidRDefault="00FF745C" w:rsidP="00811BED"/>
    <w:p w:rsidR="00FF745C" w:rsidRDefault="00FF745C" w:rsidP="00811BED">
      <w:r>
        <w:t>Als er nieuwe LoRaWAN sleutels via het BEEP protocol worden ingesteld moet de LoRaWAN stack gereset worden, zodat de nieuwe sleutels worden geladen. Totdat dit wordt uitgevoerd gebruikt de LoRaWAN stack de oude sleutels.</w:t>
      </w:r>
    </w:p>
    <w:p w:rsidR="00FF745C" w:rsidRDefault="00FF745C" w:rsidP="00811BED"/>
    <w:p w:rsidR="00FF745C" w:rsidRDefault="00FF745C" w:rsidP="00811BED">
      <w:r>
        <w:t>Als LoRaWAN opstart omdat het via het BEEP protocol is gereset of als de BEEPBASE in een horizontale positie wordt gelegd, dan gaat deze zich aan proberen te melden bij het back-end met de aangeleverde sleutels. De LoRaWAN stack gaat dan Join Request berichten versturen. Als er een gateway binnen het bereik van de BEEPBASE is en de mote is aangemeld bij het back-end, dan krijgt de BEEPBASE een Join Accept bericht terug.</w:t>
      </w:r>
    </w:p>
    <w:p w:rsidR="00FF745C" w:rsidRDefault="00FF745C" w:rsidP="00811BED"/>
    <w:p w:rsidR="00FF745C" w:rsidRDefault="00FF745C" w:rsidP="00811BED">
      <w:r>
        <w:t>Zodra de BEEPBASE is aangemeld bij het back-end, gaat deze eerst een bericht versturen met de firmware en hardware versie en het unieke ID van de ATECC. Als het back-end dit bericht mist, kan er met een downlink altijd achterhaald worden wat de firmware en hardware versies zijn.</w:t>
      </w:r>
    </w:p>
    <w:p w:rsidR="00FF745C" w:rsidRDefault="00FF745C" w:rsidP="00811BED"/>
    <w:p w:rsidR="00FF745C" w:rsidRDefault="00FF745C" w:rsidP="00811BED">
      <w:r>
        <w:t xml:space="preserve">Als er een downlink bericht wordt ontvangen wordt de payload gecontroleerd met het BEEP protocol. Indien er valide commando’s zijn worden deze uitgevoerd. Eventuele antwoorden worden gebufferd door de LoRaWAN stack en verzonden met </w:t>
      </w:r>
      <w:r w:rsidR="00B769B7">
        <w:t>het eerste volgende uplink bericht.</w:t>
      </w:r>
    </w:p>
    <w:p w:rsidR="00B769B7" w:rsidRDefault="00B769B7" w:rsidP="00811BED"/>
    <w:p w:rsidR="00B769B7" w:rsidRDefault="00B769B7" w:rsidP="00811BED"/>
    <w:p w:rsidR="00C91119" w:rsidRDefault="00C91119" w:rsidP="00C91119">
      <w:pPr>
        <w:pStyle w:val="Kop3"/>
      </w:pPr>
      <w:bookmarkStart w:id="72" w:name="_Toc23779735"/>
      <w:r>
        <w:t>Standaard bericht types</w:t>
      </w:r>
      <w:bookmarkEnd w:id="72"/>
    </w:p>
    <w:p w:rsidR="00B769B7" w:rsidRDefault="00B769B7" w:rsidP="00811BED">
      <w:r>
        <w:t>De volgende bericht types zijn gedefinieerd en worden aangegeven door de Fport waarde.</w:t>
      </w:r>
    </w:p>
    <w:p w:rsidR="00B769B7" w:rsidRDefault="00B769B7" w:rsidP="00811BED"/>
    <w:tbl>
      <w:tblPr>
        <w:tblStyle w:val="Tabelraster"/>
        <w:tblW w:w="0" w:type="auto"/>
        <w:tblLook w:val="04A0" w:firstRow="1" w:lastRow="0" w:firstColumn="1" w:lastColumn="0" w:noHBand="0" w:noVBand="1"/>
      </w:tblPr>
      <w:tblGrid>
        <w:gridCol w:w="1696"/>
        <w:gridCol w:w="851"/>
        <w:gridCol w:w="7081"/>
      </w:tblGrid>
      <w:tr w:rsidR="00B769B7" w:rsidTr="00C91119">
        <w:tc>
          <w:tcPr>
            <w:tcW w:w="1696" w:type="dxa"/>
          </w:tcPr>
          <w:p w:rsidR="00B769B7" w:rsidRPr="00B769B7" w:rsidRDefault="00B769B7" w:rsidP="00811BED">
            <w:pPr>
              <w:rPr>
                <w:b/>
              </w:rPr>
            </w:pPr>
            <w:r w:rsidRPr="00B769B7">
              <w:rPr>
                <w:b/>
              </w:rPr>
              <w:t>Bericht type</w:t>
            </w:r>
          </w:p>
        </w:tc>
        <w:tc>
          <w:tcPr>
            <w:tcW w:w="851" w:type="dxa"/>
          </w:tcPr>
          <w:p w:rsidR="00B769B7" w:rsidRPr="00B769B7" w:rsidRDefault="00B769B7" w:rsidP="00811BED">
            <w:pPr>
              <w:rPr>
                <w:b/>
              </w:rPr>
            </w:pPr>
            <w:r w:rsidRPr="00B769B7">
              <w:rPr>
                <w:b/>
              </w:rPr>
              <w:t>Fport</w:t>
            </w:r>
          </w:p>
        </w:tc>
        <w:tc>
          <w:tcPr>
            <w:tcW w:w="7081" w:type="dxa"/>
          </w:tcPr>
          <w:p w:rsidR="00B769B7" w:rsidRPr="00B769B7" w:rsidRDefault="00B769B7" w:rsidP="00811BED">
            <w:pPr>
              <w:rPr>
                <w:b/>
              </w:rPr>
            </w:pPr>
            <w:r w:rsidRPr="00B769B7">
              <w:rPr>
                <w:b/>
              </w:rPr>
              <w:t>Bevat Beep Protocol veld</w:t>
            </w:r>
          </w:p>
        </w:tc>
      </w:tr>
      <w:tr w:rsidR="00B769B7" w:rsidRPr="007344D4" w:rsidTr="00C91119">
        <w:tc>
          <w:tcPr>
            <w:tcW w:w="1696" w:type="dxa"/>
          </w:tcPr>
          <w:p w:rsidR="00B769B7" w:rsidRDefault="00B769B7" w:rsidP="00811BED">
            <w:r>
              <w:t>Sensor on</w:t>
            </w:r>
          </w:p>
        </w:tc>
        <w:tc>
          <w:tcPr>
            <w:tcW w:w="851" w:type="dxa"/>
          </w:tcPr>
          <w:p w:rsidR="00B769B7" w:rsidRDefault="00B769B7" w:rsidP="00811BED">
            <w:r>
              <w:t>1</w:t>
            </w:r>
          </w:p>
        </w:tc>
        <w:tc>
          <w:tcPr>
            <w:tcW w:w="7081" w:type="dxa"/>
          </w:tcPr>
          <w:p w:rsidR="00B769B7" w:rsidRPr="008B7E31" w:rsidRDefault="00C91119" w:rsidP="00811BED">
            <w:pPr>
              <w:rPr>
                <w:lang w:val="en-GB"/>
              </w:rPr>
            </w:pPr>
            <w:r w:rsidRPr="00B67BDB">
              <w:rPr>
                <w:lang w:val="en-GB"/>
              </w:rPr>
              <w:t>READ</w:t>
            </w:r>
            <w:r>
              <w:rPr>
                <w:lang w:val="en-GB"/>
              </w:rPr>
              <w:t xml:space="preserve">_FIRMWARE_VERSION, </w:t>
            </w:r>
            <w:r w:rsidRPr="00B67BDB">
              <w:rPr>
                <w:lang w:val="en-GB"/>
              </w:rPr>
              <w:t>READ</w:t>
            </w:r>
            <w:r>
              <w:rPr>
                <w:lang w:val="en-GB"/>
              </w:rPr>
              <w:t>_FIRMWARE_VERSION</w:t>
            </w:r>
          </w:p>
        </w:tc>
      </w:tr>
      <w:tr w:rsidR="00B769B7" w:rsidRPr="007344D4" w:rsidTr="00C91119">
        <w:tc>
          <w:tcPr>
            <w:tcW w:w="1696" w:type="dxa"/>
          </w:tcPr>
          <w:p w:rsidR="00B769B7" w:rsidRDefault="00B769B7" w:rsidP="00811BED">
            <w:r>
              <w:lastRenderedPageBreak/>
              <w:t>Keep alive</w:t>
            </w:r>
          </w:p>
        </w:tc>
        <w:tc>
          <w:tcPr>
            <w:tcW w:w="851" w:type="dxa"/>
          </w:tcPr>
          <w:p w:rsidR="00B769B7" w:rsidRDefault="00B769B7" w:rsidP="00811BED">
            <w:r>
              <w:t>3</w:t>
            </w:r>
          </w:p>
        </w:tc>
        <w:tc>
          <w:tcPr>
            <w:tcW w:w="7081" w:type="dxa"/>
          </w:tcPr>
          <w:p w:rsidR="00B769B7" w:rsidRPr="008B7E31" w:rsidRDefault="00C91119" w:rsidP="00C91119">
            <w:pPr>
              <w:rPr>
                <w:lang w:val="en-GB"/>
              </w:rPr>
            </w:pPr>
            <w:r w:rsidRPr="008B7E31">
              <w:rPr>
                <w:lang w:val="en-GB"/>
              </w:rPr>
              <w:t>READ_nRF_ADC_CONVERSION, READ_HX711_CONVERSION, READ_DS18B20_CONVERSION</w:t>
            </w:r>
          </w:p>
        </w:tc>
      </w:tr>
      <w:tr w:rsidR="00B769B7" w:rsidTr="00C91119">
        <w:tc>
          <w:tcPr>
            <w:tcW w:w="1696" w:type="dxa"/>
          </w:tcPr>
          <w:p w:rsidR="00B769B7" w:rsidRDefault="00B769B7" w:rsidP="00811BED">
            <w:r>
              <w:t>Alarm</w:t>
            </w:r>
          </w:p>
        </w:tc>
        <w:tc>
          <w:tcPr>
            <w:tcW w:w="851" w:type="dxa"/>
          </w:tcPr>
          <w:p w:rsidR="00B769B7" w:rsidRDefault="00B769B7" w:rsidP="00811BED">
            <w:r>
              <w:t>4</w:t>
            </w:r>
          </w:p>
        </w:tc>
        <w:tc>
          <w:tcPr>
            <w:tcW w:w="7081" w:type="dxa"/>
          </w:tcPr>
          <w:p w:rsidR="00B769B7" w:rsidRDefault="00B769B7" w:rsidP="00811BED">
            <w:r>
              <w:t>Nog niet geïmplementeerd</w:t>
            </w:r>
          </w:p>
        </w:tc>
      </w:tr>
      <w:tr w:rsidR="00B769B7" w:rsidTr="00C91119">
        <w:tc>
          <w:tcPr>
            <w:tcW w:w="1696" w:type="dxa"/>
          </w:tcPr>
          <w:p w:rsidR="00B769B7" w:rsidRDefault="00B769B7" w:rsidP="00811BED">
            <w:r>
              <w:t>Uplink custom</w:t>
            </w:r>
          </w:p>
        </w:tc>
        <w:tc>
          <w:tcPr>
            <w:tcW w:w="851" w:type="dxa"/>
          </w:tcPr>
          <w:p w:rsidR="00B769B7" w:rsidRDefault="00B769B7" w:rsidP="00811BED">
            <w:r>
              <w:t>5</w:t>
            </w:r>
          </w:p>
        </w:tc>
        <w:tc>
          <w:tcPr>
            <w:tcW w:w="7081" w:type="dxa"/>
          </w:tcPr>
          <w:p w:rsidR="00B769B7" w:rsidRDefault="00B769B7" w:rsidP="00811BED">
            <w:r>
              <w:t>Uplink payload wordt gespecificeerd door het beep protocol commando.</w:t>
            </w:r>
          </w:p>
        </w:tc>
      </w:tr>
      <w:tr w:rsidR="00B769B7" w:rsidTr="00C91119">
        <w:tc>
          <w:tcPr>
            <w:tcW w:w="1696" w:type="dxa"/>
          </w:tcPr>
          <w:p w:rsidR="00B769B7" w:rsidRDefault="00B769B7" w:rsidP="00811BED">
            <w:r>
              <w:t>Downlink response</w:t>
            </w:r>
          </w:p>
        </w:tc>
        <w:tc>
          <w:tcPr>
            <w:tcW w:w="851" w:type="dxa"/>
          </w:tcPr>
          <w:p w:rsidR="00B769B7" w:rsidRDefault="00B769B7" w:rsidP="00811BED">
            <w:r>
              <w:t>6</w:t>
            </w:r>
          </w:p>
        </w:tc>
        <w:tc>
          <w:tcPr>
            <w:tcW w:w="7081" w:type="dxa"/>
          </w:tcPr>
          <w:p w:rsidR="00B769B7" w:rsidRDefault="00B769B7" w:rsidP="00811BED">
            <w:r>
              <w:t>Bevat het antwoord op een downlink beep commando.</w:t>
            </w:r>
          </w:p>
        </w:tc>
      </w:tr>
    </w:tbl>
    <w:p w:rsidR="00B769B7" w:rsidRDefault="00B769B7" w:rsidP="00811BED"/>
    <w:p w:rsidR="007B2C97" w:rsidRDefault="00FF0156" w:rsidP="00FF0156">
      <w:pPr>
        <w:pStyle w:val="Kop1"/>
      </w:pPr>
      <w:bookmarkStart w:id="73" w:name="_Toc23779736"/>
      <w:r>
        <w:t>Programmeren</w:t>
      </w:r>
      <w:bookmarkEnd w:id="73"/>
    </w:p>
    <w:p w:rsidR="00FF0156" w:rsidRDefault="00FF0156" w:rsidP="00FF0156">
      <w:pPr>
        <w:pStyle w:val="Kop2"/>
      </w:pPr>
      <w:bookmarkStart w:id="74" w:name="_Toc23779737"/>
      <w:r>
        <w:t>BEEPBASE</w:t>
      </w:r>
      <w:bookmarkEnd w:id="74"/>
    </w:p>
    <w:p w:rsidR="006242E4" w:rsidRDefault="00FF0156" w:rsidP="00FF0156">
      <w:r>
        <w:t>De Beepbase moet na assemblage worden geprogrameerd. Vanuit Ideetron worden zip en hex files aangeleverd per release.</w:t>
      </w:r>
      <w:r w:rsidR="006242E4">
        <w:t xml:space="preserve"> De Hex file is voor het programmeren met een programmer, bijvoorbeeld een ARM flasher of een nRF528xx development board. De zip bestanden zijn voor firmware update via BLE, bijvoorbeeld de nRF Connect desktop of telefoon App.</w:t>
      </w:r>
    </w:p>
    <w:p w:rsidR="006242E4" w:rsidRDefault="006242E4" w:rsidP="00FF0156">
      <w:r>
        <w:t xml:space="preserve">Om de zip en hex files te generen wordt een batch file gebruikt die de bootloader, applicatie en bootloader settings onder “Release” configuratie compileert en samenvoegt. </w:t>
      </w:r>
    </w:p>
    <w:p w:rsidR="006242E4" w:rsidRDefault="006242E4" w:rsidP="00FF0156"/>
    <w:p w:rsidR="00FF0156" w:rsidRDefault="006242E4" w:rsidP="00FF0156">
      <w:r>
        <w:t>Voor de zip files wordt er ook nog gebruik gemaakt van encryptie</w:t>
      </w:r>
      <w:r w:rsidR="000876CD">
        <w:t xml:space="preserve"> door middel van nrfutil.exe</w:t>
      </w:r>
      <w:r>
        <w:t>, zodat enkel firmware die met dezelfde sleutels is gecompileerd als de bootloader geaccepteerd wordt door de bootloader.</w:t>
      </w:r>
    </w:p>
    <w:p w:rsidR="006242E4" w:rsidRDefault="006242E4" w:rsidP="00FF0156"/>
    <w:p w:rsidR="006242E4" w:rsidRDefault="006242E4" w:rsidP="00FF0156">
      <w:r>
        <w:t>Er worden altijd twee zip files aangeleverd: enkel de applicatie en bootloader, softdevice en applicatie in een. Die laatste is erg handig tijdens ontwikkeling, zodat altijd alle firmware compatible is met elkaar en niet dat een oude bootloader een nieuwere applicatie niet kan laden. Hiervoor is wel de bootloader</w:t>
      </w:r>
      <w:r w:rsidR="00E60D34">
        <w:t xml:space="preserve"> en applicatie</w:t>
      </w:r>
      <w:r>
        <w:t xml:space="preserve"> versie nummer controle uitgeschakeld, omdat die anders niet accepteert dat bootloader</w:t>
      </w:r>
      <w:r w:rsidR="00E60D34">
        <w:t xml:space="preserve"> of applicatie</w:t>
      </w:r>
      <w:r>
        <w:t xml:space="preserve"> firmware met hetzelfde versie nummer wordt </w:t>
      </w:r>
      <w:r w:rsidR="00E60D34">
        <w:t>overschreven</w:t>
      </w:r>
      <w:r>
        <w:t>. Als dit niet is uitgeschakeld weigert de bootloader de complete firmware update.</w:t>
      </w:r>
    </w:p>
    <w:p w:rsidR="006242E4" w:rsidRDefault="006242E4" w:rsidP="00FF0156"/>
    <w:p w:rsidR="006242E4" w:rsidRDefault="006242E4" w:rsidP="00FF0156">
      <w:r>
        <w:t xml:space="preserve">Voor de uiteindelijk product release is het aan de klant of dat de versie nummer controle weer ingeschakeld moet worden. Het voegt namelijk wel wat extra eisen en controle toe aan firmware releases en </w:t>
      </w:r>
      <w:r w:rsidR="00E60D34">
        <w:t xml:space="preserve">de </w:t>
      </w:r>
      <w:r>
        <w:t>firmware kan niet meer ge-downgrade worden naar een vorige versie.</w:t>
      </w:r>
    </w:p>
    <w:p w:rsidR="006242E4" w:rsidRDefault="006242E4" w:rsidP="00FF0156"/>
    <w:p w:rsidR="006242E4" w:rsidRDefault="006242E4" w:rsidP="006242E4">
      <w:pPr>
        <w:pStyle w:val="Kop2"/>
      </w:pPr>
      <w:bookmarkStart w:id="75" w:name="_Toc23779738"/>
      <w:r>
        <w:t>Programeer script.</w:t>
      </w:r>
      <w:bookmarkEnd w:id="75"/>
    </w:p>
    <w:p w:rsidR="00E60D34" w:rsidRDefault="00E60D34" w:rsidP="00E60D34">
      <w:r>
        <w:t>Om de beepbase met de aangeleverde hex file te programeren wordt de volgende batch file gebruikt:</w:t>
      </w:r>
    </w:p>
    <w:tbl>
      <w:tblPr>
        <w:tblStyle w:val="Tabelraster"/>
        <w:tblW w:w="0" w:type="auto"/>
        <w:tblLook w:val="04A0" w:firstRow="1" w:lastRow="0" w:firstColumn="1" w:lastColumn="0" w:noHBand="0" w:noVBand="1"/>
      </w:tblPr>
      <w:tblGrid>
        <w:gridCol w:w="9628"/>
      </w:tblGrid>
      <w:tr w:rsidR="00E60D34" w:rsidTr="00E60D34">
        <w:tc>
          <w:tcPr>
            <w:tcW w:w="9628" w:type="dxa"/>
          </w:tcPr>
          <w:p w:rsidR="00E60D34" w:rsidRPr="008B7E31" w:rsidRDefault="00E60D34" w:rsidP="00E60D34">
            <w:pPr>
              <w:rPr>
                <w:lang w:val="en-GB"/>
              </w:rPr>
            </w:pPr>
            <w:r w:rsidRPr="008B7E31">
              <w:rPr>
                <w:lang w:val="en-GB"/>
              </w:rPr>
              <w:t>@ECHO OFF</w:t>
            </w:r>
          </w:p>
          <w:p w:rsidR="00E60D34" w:rsidRPr="008B7E31" w:rsidRDefault="00E60D34" w:rsidP="00E60D34">
            <w:pPr>
              <w:rPr>
                <w:lang w:val="en-GB"/>
              </w:rPr>
            </w:pPr>
            <w:r w:rsidRPr="008B7E31">
              <w:rPr>
                <w:lang w:val="en-GB"/>
              </w:rPr>
              <w:t>SET hw_major=1</w:t>
            </w:r>
          </w:p>
          <w:p w:rsidR="00E60D34" w:rsidRPr="008B7E31" w:rsidRDefault="00E60D34" w:rsidP="00E60D34">
            <w:pPr>
              <w:rPr>
                <w:lang w:val="en-GB"/>
              </w:rPr>
            </w:pPr>
            <w:r w:rsidRPr="008B7E31">
              <w:rPr>
                <w:lang w:val="en-GB"/>
              </w:rPr>
              <w:t>SET hw_minor=0</w:t>
            </w:r>
          </w:p>
          <w:p w:rsidR="00E60D34" w:rsidRPr="008B7E31" w:rsidRDefault="00E60D34" w:rsidP="00E60D34">
            <w:pPr>
              <w:rPr>
                <w:lang w:val="en-GB"/>
              </w:rPr>
            </w:pPr>
            <w:r w:rsidRPr="008B7E31">
              <w:rPr>
                <w:lang w:val="en-GB"/>
              </w:rPr>
              <w:t>SET hw_ID=190222</w:t>
            </w:r>
          </w:p>
          <w:p w:rsidR="00E60D34" w:rsidRPr="008B7E31" w:rsidRDefault="00E60D34" w:rsidP="00E60D34">
            <w:pPr>
              <w:rPr>
                <w:lang w:val="en-GB"/>
              </w:rPr>
            </w:pPr>
            <w:r w:rsidRPr="008B7E31">
              <w:rPr>
                <w:lang w:val="en-GB"/>
              </w:rPr>
              <w:t>SET /A hw_reg_val=%hw_major%*65536 + %hw_minor%</w:t>
            </w:r>
          </w:p>
          <w:p w:rsidR="00E60D34" w:rsidRPr="008B7E31" w:rsidRDefault="00E60D34" w:rsidP="00E60D34">
            <w:pPr>
              <w:rPr>
                <w:lang w:val="en-GB"/>
              </w:rPr>
            </w:pPr>
            <w:r w:rsidRPr="008B7E31">
              <w:rPr>
                <w:lang w:val="en-GB"/>
              </w:rPr>
              <w:t>SET jlink_id=682613435</w:t>
            </w:r>
          </w:p>
          <w:p w:rsidR="00E60D34" w:rsidRPr="008B7E31" w:rsidRDefault="00E60D34" w:rsidP="00E60D34">
            <w:pPr>
              <w:rPr>
                <w:lang w:val="en-GB"/>
              </w:rPr>
            </w:pPr>
          </w:p>
          <w:p w:rsidR="00E60D34" w:rsidRPr="008B7E31" w:rsidRDefault="00E60D34" w:rsidP="00E60D34">
            <w:pPr>
              <w:rPr>
                <w:lang w:val="en-GB"/>
              </w:rPr>
            </w:pPr>
            <w:r w:rsidRPr="008B7E31">
              <w:rPr>
                <w:lang w:val="en-GB"/>
              </w:rPr>
              <w:t>ECHO Start programming HW %hw_major%.%hw_minor%; reg:%hw_reg_val%</w:t>
            </w:r>
          </w:p>
          <w:p w:rsidR="00E60D34" w:rsidRPr="008B7E31" w:rsidRDefault="00E60D34" w:rsidP="00E60D34">
            <w:pPr>
              <w:rPr>
                <w:lang w:val="en-GB"/>
              </w:rPr>
            </w:pPr>
            <w:r w:rsidRPr="008B7E31">
              <w:rPr>
                <w:lang w:val="en-GB"/>
              </w:rPr>
              <w:t>start /B /wait nrfjprog --snr %jlink_id% --eraseall</w:t>
            </w:r>
          </w:p>
          <w:p w:rsidR="00E60D34" w:rsidRDefault="00E60D34" w:rsidP="00E60D34">
            <w:r>
              <w:t>start /B /wait nrfjprog --snr %jlink_id% --memwr 0x10001080 --val %hw_reg_val%</w:t>
            </w:r>
          </w:p>
          <w:p w:rsidR="00E60D34" w:rsidRDefault="00E60D34" w:rsidP="00E60D34">
            <w:r>
              <w:t>start /B /wait nrfjprog --snr %jlink_id% --memwr 0x10001084 --val %hw_ID%</w:t>
            </w:r>
          </w:p>
          <w:p w:rsidR="00E60D34" w:rsidRDefault="00E60D34" w:rsidP="00E60D34">
            <w:r>
              <w:t>start /B /wait nrfjprog --snr %jlink_id% --program Release/Beepbase.hex</w:t>
            </w:r>
          </w:p>
          <w:p w:rsidR="00E60D34" w:rsidRPr="008B7E31" w:rsidRDefault="00E60D34" w:rsidP="00E60D34">
            <w:pPr>
              <w:rPr>
                <w:lang w:val="en-GB"/>
              </w:rPr>
            </w:pPr>
            <w:r w:rsidRPr="008B7E31">
              <w:rPr>
                <w:lang w:val="en-GB"/>
              </w:rPr>
              <w:t>start /B /wait nrfjprog --snr %jlink_id% --reset</w:t>
            </w:r>
          </w:p>
          <w:p w:rsidR="00E60D34" w:rsidRPr="008B7E31" w:rsidRDefault="00E60D34" w:rsidP="00E60D34">
            <w:pPr>
              <w:rPr>
                <w:lang w:val="en-GB"/>
              </w:rPr>
            </w:pPr>
            <w:r w:rsidRPr="008B7E31">
              <w:rPr>
                <w:lang w:val="en-GB"/>
              </w:rPr>
              <w:t>ECHO Programming Done</w:t>
            </w:r>
          </w:p>
          <w:p w:rsidR="00E60D34" w:rsidRPr="008B7E31" w:rsidRDefault="00E60D34" w:rsidP="00E60D34">
            <w:pPr>
              <w:rPr>
                <w:lang w:val="en-GB"/>
              </w:rPr>
            </w:pPr>
          </w:p>
          <w:p w:rsidR="00E60D34" w:rsidRPr="008B7E31" w:rsidRDefault="00E60D34" w:rsidP="00E60D34">
            <w:pPr>
              <w:rPr>
                <w:lang w:val="en-GB"/>
              </w:rPr>
            </w:pPr>
            <w:r w:rsidRPr="008B7E31">
              <w:rPr>
                <w:lang w:val="en-GB"/>
              </w:rPr>
              <w:t>GOTO End</w:t>
            </w:r>
          </w:p>
          <w:p w:rsidR="00E60D34" w:rsidRDefault="00E60D34" w:rsidP="00E60D34">
            <w:r>
              <w:t>:End</w:t>
            </w:r>
          </w:p>
          <w:p w:rsidR="00E60D34" w:rsidRDefault="00E60D34" w:rsidP="00E60D34">
            <w:r>
              <w:t>pause</w:t>
            </w:r>
          </w:p>
        </w:tc>
      </w:tr>
    </w:tbl>
    <w:p w:rsidR="00E60D34" w:rsidRDefault="00E60D34" w:rsidP="00E60D34"/>
    <w:p w:rsidR="00E60D34" w:rsidRDefault="00E60D34" w:rsidP="00E60D34">
      <w:pPr>
        <w:rPr>
          <w:b/>
          <w:color w:val="FF0000"/>
        </w:rPr>
      </w:pPr>
      <w:r w:rsidRPr="00E60D34">
        <w:rPr>
          <w:b/>
          <w:color w:val="FF0000"/>
        </w:rPr>
        <w:t>Dit batch script zet nog niet de readback protectie aan!</w:t>
      </w:r>
    </w:p>
    <w:p w:rsidR="00E60D34" w:rsidRDefault="00E60D34" w:rsidP="00E60D34"/>
    <w:p w:rsidR="00E60D34" w:rsidRPr="00E60D34" w:rsidRDefault="00E60D34" w:rsidP="00E60D34"/>
    <w:p w:rsidR="00E60D34" w:rsidRDefault="00E60D34" w:rsidP="00FF0156">
      <w:r>
        <w:t>Met de SET hw_major, hw_minor en hw_ID worden de hardware versie en id nummers in de UUICR geprogrameerd. Deze waardes worden in de firmware gebruikt voor het tonen van de hardware versie in de DIS service en kunnen worden uitgelezen via het BEEP protocol.</w:t>
      </w:r>
    </w:p>
    <w:p w:rsidR="00E60D34" w:rsidRDefault="00E60D34" w:rsidP="00FF0156"/>
    <w:p w:rsidR="00E60D34" w:rsidRDefault="00E60D34" w:rsidP="00FF0156">
      <w:r>
        <w:t>Bovenstaande batch file heeft wel een vast Jlink ingesteld met ID 682613435. Dit zal aangepast moeten worden voor de programmer die wordt gebruikt. Het ID kan ook worden weggelaten, dan toont de driver een pop-up met de beschikbare interface bij elk batch commando als er meerdere programmers zijn.</w:t>
      </w:r>
    </w:p>
    <w:p w:rsidR="008B7E31" w:rsidRDefault="008B7E31" w:rsidP="00FF0156"/>
    <w:p w:rsidR="008B7E31" w:rsidRDefault="008B7E31" w:rsidP="008B7E31">
      <w:pPr>
        <w:pStyle w:val="Kop2"/>
      </w:pPr>
      <w:bookmarkStart w:id="76" w:name="_Toc23779739"/>
      <w:r>
        <w:t>nRFutil</w:t>
      </w:r>
      <w:bookmarkEnd w:id="76"/>
    </w:p>
    <w:p w:rsidR="008B7E31" w:rsidRDefault="008B7E31" w:rsidP="008B7E31">
      <w:r>
        <w:t>Om de zip bestanden te creren wordt er gebruik gemaakt van nRFutil.exe, een programman van Nordic dat hex bestanden kan encrypten voor DFU. Zorg er voor dat die inde map Util staat, aangezien deze executable niet in de repository systeem zit vanwege de grote van de applicatie. &gt; 10Mb.</w:t>
      </w:r>
    </w:p>
    <w:p w:rsidR="008B7E31" w:rsidRPr="008B7E31" w:rsidRDefault="008B7E31" w:rsidP="008B7E31">
      <w:r>
        <w:t>Voor ontwikkeling is nRFUtil 5.2.0 gebruikt. Oudere versies kunnen problemen opleveren die geen duidelijke fout weergeven.</w:t>
      </w:r>
    </w:p>
    <w:p w:rsidR="00E60D34" w:rsidRPr="00E60D34" w:rsidRDefault="00E60D34" w:rsidP="00FF0156">
      <w:pPr>
        <w:rPr>
          <w:b/>
          <w:color w:val="FF0000"/>
        </w:rPr>
      </w:pPr>
    </w:p>
    <w:p w:rsidR="00FF0156" w:rsidRDefault="00FF0156" w:rsidP="00FF0156">
      <w:pPr>
        <w:pStyle w:val="Kop2"/>
      </w:pPr>
      <w:bookmarkStart w:id="77" w:name="_Toc23779740"/>
      <w:r>
        <w:t>Segger Embedded Studio</w:t>
      </w:r>
      <w:bookmarkEnd w:id="77"/>
    </w:p>
    <w:p w:rsidR="00E60D34" w:rsidRDefault="00E60D34" w:rsidP="00E60D34">
      <w:r>
        <w:t>Voor de ontwikkeling van de firmware is er gebruik gemaakt van Segger Embedded Studio, oftewel SES afgekort in de Nordic SDK. Om dit programma te gebruiken is er wel een gratis licentie nodig die wordt gekoppeld aan een hardware ID van de PC.</w:t>
      </w:r>
    </w:p>
    <w:p w:rsidR="008B7E31" w:rsidRDefault="008B7E31" w:rsidP="00E60D34">
      <w:bookmarkStart w:id="78" w:name="_GoBack"/>
      <w:bookmarkEnd w:id="78"/>
    </w:p>
    <w:p w:rsidR="00E60D34" w:rsidRDefault="00E60D34" w:rsidP="00E60D34"/>
    <w:p w:rsidR="00E60D34" w:rsidRDefault="00E60D34" w:rsidP="00E60D34">
      <w:pPr>
        <w:pStyle w:val="Kop2"/>
      </w:pPr>
      <w:bookmarkStart w:id="79" w:name="_Toc23779741"/>
      <w:r>
        <w:t>Applicatie debuggen</w:t>
      </w:r>
      <w:bookmarkEnd w:id="79"/>
    </w:p>
    <w:p w:rsidR="00E60D34" w:rsidRDefault="00E60D34" w:rsidP="00E60D34">
      <w:r>
        <w:t>Om de applicatie te debuggen met de DFU service is er een bootloader nodig die de CRC check niet uitvoert en mee wordt geladen tijden het debuggen. Om een bootloader te compileren is er een batch file gemaakt genaamd “</w:t>
      </w:r>
      <w:r w:rsidRPr="00E60D34">
        <w:t>Compile_Bootloader_SkipCRC</w:t>
      </w:r>
      <w:r>
        <w:t xml:space="preserve">” die de bootloader compileert onder een release die de CRC check negeert. </w:t>
      </w:r>
    </w:p>
    <w:p w:rsidR="00CF345C" w:rsidRDefault="00CF345C" w:rsidP="00E60D34"/>
    <w:p w:rsidR="00CF345C" w:rsidRDefault="00CF345C" w:rsidP="00E60D34">
      <w:r>
        <w:t>Als de bootloader firmware is aangepast of de source code is gedownload dient dit script eerst een keer te worden uitgevoerd om de hex file te creeren. SES zal bij het laden van alle files voor het debuggen wel een waarschuwing geven als de hex file ontbreekt.</w:t>
      </w:r>
    </w:p>
    <w:p w:rsidR="00CF345C" w:rsidRDefault="00CF345C" w:rsidP="00E60D34"/>
    <w:p w:rsidR="00CF345C" w:rsidRPr="00E60D34" w:rsidRDefault="00CF345C" w:rsidP="00E60D34">
      <w:r>
        <w:t>Mocht er al een bootloader aanwezig is in de nRF52840 dan moet die eerst gewist worden om de nieuwe bootloader zonder crc check te programmeren.</w:t>
      </w:r>
    </w:p>
    <w:p w:rsidR="00FF0156" w:rsidRDefault="00FF0156" w:rsidP="00FF0156"/>
    <w:p w:rsidR="00FF0156" w:rsidRDefault="00FF0156" w:rsidP="00FF0156">
      <w:pPr>
        <w:pStyle w:val="Kop2"/>
      </w:pPr>
      <w:bookmarkStart w:id="80" w:name="_Toc23779742"/>
      <w:r>
        <w:t>Compilatie scripts</w:t>
      </w:r>
      <w:bookmarkEnd w:id="80"/>
    </w:p>
    <w:p w:rsidR="00FF0156" w:rsidRDefault="00CF345C" w:rsidP="00FF0156">
      <w:r>
        <w:t>De volgende batch script zijn er in de source code</w:t>
      </w:r>
      <w:r w:rsidR="000876CD">
        <w:t xml:space="preserve"> in de map util/Program</w:t>
      </w:r>
      <w:r>
        <w:t>:</w:t>
      </w:r>
    </w:p>
    <w:tbl>
      <w:tblPr>
        <w:tblStyle w:val="Tabelraster"/>
        <w:tblW w:w="0" w:type="auto"/>
        <w:tblLook w:val="04A0" w:firstRow="1" w:lastRow="0" w:firstColumn="1" w:lastColumn="0" w:noHBand="0" w:noVBand="1"/>
      </w:tblPr>
      <w:tblGrid>
        <w:gridCol w:w="3146"/>
        <w:gridCol w:w="6482"/>
      </w:tblGrid>
      <w:tr w:rsidR="00CF345C" w:rsidTr="00CF345C">
        <w:tc>
          <w:tcPr>
            <w:tcW w:w="2689" w:type="dxa"/>
          </w:tcPr>
          <w:p w:rsidR="00CF345C" w:rsidRPr="00CF345C" w:rsidRDefault="00CF345C" w:rsidP="00FF0156">
            <w:pPr>
              <w:rPr>
                <w:b/>
              </w:rPr>
            </w:pPr>
            <w:r w:rsidRPr="00CF345C">
              <w:rPr>
                <w:b/>
              </w:rPr>
              <w:t>Batch file naam</w:t>
            </w:r>
          </w:p>
        </w:tc>
        <w:tc>
          <w:tcPr>
            <w:tcW w:w="6939" w:type="dxa"/>
          </w:tcPr>
          <w:p w:rsidR="00CF345C" w:rsidRPr="00CF345C" w:rsidRDefault="00CF345C" w:rsidP="00FF0156">
            <w:pPr>
              <w:rPr>
                <w:b/>
              </w:rPr>
            </w:pPr>
            <w:r w:rsidRPr="00CF345C">
              <w:rPr>
                <w:b/>
              </w:rPr>
              <w:t>Functie</w:t>
            </w:r>
          </w:p>
        </w:tc>
      </w:tr>
      <w:tr w:rsidR="00CF345C" w:rsidTr="00CF345C">
        <w:tc>
          <w:tcPr>
            <w:tcW w:w="2689" w:type="dxa"/>
          </w:tcPr>
          <w:p w:rsidR="00CF345C" w:rsidRDefault="00CF345C" w:rsidP="00FF0156">
            <w:r w:rsidRPr="00CF345C">
              <w:t>Compile_Beep_release</w:t>
            </w:r>
          </w:p>
        </w:tc>
        <w:tc>
          <w:tcPr>
            <w:tcW w:w="6939" w:type="dxa"/>
          </w:tcPr>
          <w:p w:rsidR="00CF345C" w:rsidRDefault="00CF345C" w:rsidP="00FF0156">
            <w:r>
              <w:t xml:space="preserve">Compileert release versies van de applicatie en bootloader. Vervolgens worden die samen gevoegd met het soft device om </w:t>
            </w:r>
            <w:r>
              <w:lastRenderedPageBreak/>
              <w:t>de hex file te creëren. Vanuit de verschillende gecreëerde batch hex files worden de zip file gecreëerd voor het updaten van de firmware over BLE</w:t>
            </w:r>
          </w:p>
        </w:tc>
      </w:tr>
      <w:tr w:rsidR="00CF345C" w:rsidTr="00CF345C">
        <w:tc>
          <w:tcPr>
            <w:tcW w:w="2689" w:type="dxa"/>
          </w:tcPr>
          <w:p w:rsidR="00CF345C" w:rsidRDefault="00CF345C" w:rsidP="00FF0156">
            <w:r w:rsidRPr="00CF345C">
              <w:lastRenderedPageBreak/>
              <w:t>Compile_Bootloader_SkipCRC</w:t>
            </w:r>
          </w:p>
        </w:tc>
        <w:tc>
          <w:tcPr>
            <w:tcW w:w="6939" w:type="dxa"/>
          </w:tcPr>
          <w:p w:rsidR="00CF345C" w:rsidRDefault="00CF345C" w:rsidP="00FF0156">
            <w:r>
              <w:t>Compileert een bootloader die geen CRC check uitvoert. Nodig voor het debuggen van een applicatie in SES.</w:t>
            </w:r>
          </w:p>
        </w:tc>
      </w:tr>
      <w:tr w:rsidR="00CF345C" w:rsidTr="00CF345C">
        <w:tc>
          <w:tcPr>
            <w:tcW w:w="2689" w:type="dxa"/>
          </w:tcPr>
          <w:p w:rsidR="00CF345C" w:rsidRDefault="00CF345C" w:rsidP="00FF0156">
            <w:r w:rsidRPr="00CF345C">
              <w:t>EnableRBP</w:t>
            </w:r>
          </w:p>
        </w:tc>
        <w:tc>
          <w:tcPr>
            <w:tcW w:w="6939" w:type="dxa"/>
          </w:tcPr>
          <w:p w:rsidR="00CF345C" w:rsidRDefault="00CF345C" w:rsidP="00CF345C">
            <w:r>
              <w:t>Zet de readback protectie aan. Hierna moet de BEEPBASE worden gerecovered waarbij de volledig FLASH geheugen van de nRF52840 wordt gewist.</w:t>
            </w:r>
          </w:p>
        </w:tc>
      </w:tr>
      <w:tr w:rsidR="00CF345C" w:rsidTr="00CF345C">
        <w:tc>
          <w:tcPr>
            <w:tcW w:w="2689" w:type="dxa"/>
          </w:tcPr>
          <w:p w:rsidR="00CF345C" w:rsidRDefault="00CF345C" w:rsidP="00FF0156">
            <w:r w:rsidRPr="00CF345C">
              <w:t>erase</w:t>
            </w:r>
          </w:p>
        </w:tc>
        <w:tc>
          <w:tcPr>
            <w:tcW w:w="6939" w:type="dxa"/>
          </w:tcPr>
          <w:p w:rsidR="00CF345C" w:rsidRDefault="00CF345C" w:rsidP="00FF0156">
            <w:r>
              <w:t>Hiermee wordt een microcontroller die aan een programmer gewist.</w:t>
            </w:r>
          </w:p>
        </w:tc>
      </w:tr>
      <w:tr w:rsidR="00CF345C" w:rsidTr="00CF345C">
        <w:tc>
          <w:tcPr>
            <w:tcW w:w="2689" w:type="dxa"/>
          </w:tcPr>
          <w:p w:rsidR="00CF345C" w:rsidRDefault="00CF345C" w:rsidP="00FF0156">
            <w:r w:rsidRPr="00CF345C">
              <w:t>erase_682613435</w:t>
            </w:r>
          </w:p>
        </w:tc>
        <w:tc>
          <w:tcPr>
            <w:tcW w:w="6939" w:type="dxa"/>
          </w:tcPr>
          <w:p w:rsidR="00CF345C" w:rsidRDefault="00CF345C" w:rsidP="00FF0156">
            <w:r>
              <w:t xml:space="preserve">Hiermee wordt een microcontroller die aan een programmer met id </w:t>
            </w:r>
            <w:r w:rsidRPr="00CF345C">
              <w:t>682613435</w:t>
            </w:r>
            <w:r>
              <w:t xml:space="preserve"> gewist.</w:t>
            </w:r>
          </w:p>
        </w:tc>
      </w:tr>
      <w:tr w:rsidR="00CF345C" w:rsidTr="00CF345C">
        <w:tc>
          <w:tcPr>
            <w:tcW w:w="2689" w:type="dxa"/>
          </w:tcPr>
          <w:p w:rsidR="00CF345C" w:rsidRPr="00CF345C" w:rsidRDefault="00CF345C" w:rsidP="00FF0156">
            <w:r w:rsidRPr="00CF345C">
              <w:t>FICR_read</w:t>
            </w:r>
          </w:p>
        </w:tc>
        <w:tc>
          <w:tcPr>
            <w:tcW w:w="6939" w:type="dxa"/>
          </w:tcPr>
          <w:p w:rsidR="00CF345C" w:rsidRDefault="00CF345C" w:rsidP="00FF0156">
            <w:r>
              <w:t>Batch file waarmee enkele hardware parameters van een nRF52840 chip kan worden uitgelezen, zoals silicon version</w:t>
            </w:r>
            <w:r w:rsidR="000876CD">
              <w:t>.</w:t>
            </w:r>
          </w:p>
        </w:tc>
      </w:tr>
      <w:tr w:rsidR="00CF345C" w:rsidTr="00CF345C">
        <w:tc>
          <w:tcPr>
            <w:tcW w:w="2689" w:type="dxa"/>
          </w:tcPr>
          <w:p w:rsidR="00CF345C" w:rsidRPr="00CF345C" w:rsidRDefault="000876CD" w:rsidP="00FF0156">
            <w:r w:rsidRPr="000876CD">
              <w:t>program_BeepFirmware</w:t>
            </w:r>
          </w:p>
        </w:tc>
        <w:tc>
          <w:tcPr>
            <w:tcW w:w="6939" w:type="dxa"/>
          </w:tcPr>
          <w:p w:rsidR="00CF345C" w:rsidRDefault="000876CD" w:rsidP="00FF0156">
            <w:r>
              <w:t>Batch file die een aangesloten BeepBase programeerd met de gecompileerde hex file in de release map.</w:t>
            </w:r>
          </w:p>
        </w:tc>
      </w:tr>
    </w:tbl>
    <w:p w:rsidR="00CF345C" w:rsidRDefault="00CF345C" w:rsidP="00FF0156"/>
    <w:p w:rsidR="00FF0156" w:rsidRPr="00FF0156" w:rsidRDefault="00FF0156" w:rsidP="00FF0156"/>
    <w:p w:rsidR="007B2C97" w:rsidRDefault="007B2C97" w:rsidP="007B2C97">
      <w:pPr>
        <w:pStyle w:val="Kop1"/>
      </w:pPr>
      <w:bookmarkStart w:id="81" w:name="_Toc23779743"/>
      <w:r>
        <w:t>Elektrisch</w:t>
      </w:r>
      <w:bookmarkEnd w:id="81"/>
    </w:p>
    <w:p w:rsidR="007B2C97" w:rsidRPr="007B2C97" w:rsidRDefault="007B2C97" w:rsidP="007B2C97"/>
    <w:p w:rsidR="007B2C97" w:rsidRPr="007B2C97" w:rsidRDefault="007B2C97" w:rsidP="007B2C97"/>
    <w:sectPr w:rsidR="007B2C97" w:rsidRPr="007B2C97" w:rsidSect="006A27B6">
      <w:headerReference w:type="default" r:id="rId8"/>
      <w:footerReference w:type="default" r:id="rId9"/>
      <w:pgSz w:w="11906" w:h="16838" w:code="9"/>
      <w:pgMar w:top="1985" w:right="1134" w:bottom="1418" w:left="1134" w:header="709" w:footer="709"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2A8" w:rsidRDefault="008442A8">
      <w:r>
        <w:separator/>
      </w:r>
    </w:p>
  </w:endnote>
  <w:endnote w:type="continuationSeparator" w:id="0">
    <w:p w:rsidR="008442A8" w:rsidRDefault="00844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dour GM">
    <w:altName w:val="Times New Roman"/>
    <w:charset w:val="00"/>
    <w:family w:val="auto"/>
    <w:pitch w:val="variable"/>
    <w:sig w:usb0="800002A7" w:usb1="00000000" w:usb2="0000004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156" w:rsidRDefault="00FF0156">
    <w:pPr>
      <w:pStyle w:val="Voettekst"/>
    </w:pPr>
    <w:r>
      <w:tab/>
      <w:t xml:space="preserve">Blad </w:t>
    </w:r>
    <w:r>
      <w:fldChar w:fldCharType="begin"/>
    </w:r>
    <w:r>
      <w:instrText xml:space="preserve"> PAGE </w:instrText>
    </w:r>
    <w:r>
      <w:fldChar w:fldCharType="separate"/>
    </w:r>
    <w:r w:rsidR="0051770A">
      <w:rPr>
        <w:noProof/>
      </w:rPr>
      <w:t>28</w:t>
    </w:r>
    <w:r>
      <w:fldChar w:fldCharType="end"/>
    </w:r>
    <w:r>
      <w:t xml:space="preserve"> van </w:t>
    </w:r>
    <w:r>
      <w:rPr>
        <w:rStyle w:val="Paginanummer"/>
      </w:rPr>
      <w:fldChar w:fldCharType="begin"/>
    </w:r>
    <w:r>
      <w:rPr>
        <w:rStyle w:val="Paginanummer"/>
      </w:rPr>
      <w:instrText xml:space="preserve"> NUMPAGES </w:instrText>
    </w:r>
    <w:r>
      <w:rPr>
        <w:rStyle w:val="Paginanummer"/>
      </w:rPr>
      <w:fldChar w:fldCharType="separate"/>
    </w:r>
    <w:r w:rsidR="0051770A">
      <w:rPr>
        <w:rStyle w:val="Paginanummer"/>
        <w:noProof/>
      </w:rPr>
      <w:t>28</w:t>
    </w:r>
    <w:r>
      <w:rPr>
        <w:rStyle w:val="Paginanummer"/>
      </w:rPr>
      <w:fldChar w:fldCharType="end"/>
    </w:r>
    <w:r>
      <w:tab/>
    </w:r>
    <w:r>
      <w:fldChar w:fldCharType="begin"/>
    </w:r>
    <w:r>
      <w:instrText xml:space="preserve"> DATE \@ "d-M-yyyy" </w:instrText>
    </w:r>
    <w:r>
      <w:fldChar w:fldCharType="separate"/>
    </w:r>
    <w:r w:rsidR="0051770A">
      <w:rPr>
        <w:noProof/>
      </w:rPr>
      <w:t>4-11-2019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2A8" w:rsidRDefault="008442A8">
      <w:r>
        <w:separator/>
      </w:r>
    </w:p>
  </w:footnote>
  <w:footnote w:type="continuationSeparator" w:id="0">
    <w:p w:rsidR="008442A8" w:rsidRDefault="008442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156" w:rsidRPr="00152408" w:rsidRDefault="00FF0156" w:rsidP="00152408">
    <w:pPr>
      <w:pStyle w:val="Voettekst"/>
      <w:jc w:val="right"/>
      <w:rPr>
        <w:sz w:val="18"/>
        <w:szCs w:val="18"/>
      </w:rPr>
    </w:pPr>
    <w:r>
      <w:rPr>
        <w:b/>
        <w:noProof/>
        <w:sz w:val="18"/>
        <w:szCs w:val="18"/>
      </w:rPr>
      <mc:AlternateContent>
        <mc:Choice Requires="wps">
          <w:drawing>
            <wp:anchor distT="0" distB="0" distL="114300" distR="114300" simplePos="0" relativeHeight="251658240" behindDoc="0" locked="0" layoutInCell="1" allowOverlap="1">
              <wp:simplePos x="0" y="0"/>
              <wp:positionH relativeFrom="column">
                <wp:posOffset>3446145</wp:posOffset>
              </wp:positionH>
              <wp:positionV relativeFrom="paragraph">
                <wp:posOffset>123825</wp:posOffset>
              </wp:positionV>
              <wp:extent cx="2844165" cy="3429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0156" w:rsidRDefault="00FF0156" w:rsidP="00842CB9">
                          <w:pPr>
                            <w:rPr>
                              <w:sz w:val="32"/>
                              <w:szCs w:val="32"/>
                            </w:rPr>
                          </w:pPr>
                          <w:r>
                            <w:rPr>
                              <w:sz w:val="32"/>
                              <w:szCs w:val="32"/>
                            </w:rPr>
                            <w:t>Beep Base handleiding</w:t>
                          </w:r>
                        </w:p>
                        <w:p w:rsidR="00FF0156" w:rsidRPr="00842CB9" w:rsidRDefault="00FF0156" w:rsidP="00842CB9">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1.35pt;margin-top:9.75pt;width:223.9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l/tgIAALk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" filled="f" stroked="f">
              <v:textbox>
                <w:txbxContent>
                  <w:p w:rsidR="00FF0156" w:rsidRDefault="00FF0156" w:rsidP="00842CB9">
                    <w:pPr>
                      <w:rPr>
                        <w:sz w:val="32"/>
                        <w:szCs w:val="32"/>
                      </w:rPr>
                    </w:pPr>
                    <w:r>
                      <w:rPr>
                        <w:sz w:val="32"/>
                        <w:szCs w:val="32"/>
                      </w:rPr>
                      <w:t>Beep Base handleiding</w:t>
                    </w:r>
                  </w:p>
                  <w:p w:rsidR="00FF0156" w:rsidRPr="00842CB9" w:rsidRDefault="00FF0156" w:rsidP="00842CB9">
                    <w:pPr>
                      <w:rPr>
                        <w:sz w:val="32"/>
                        <w:szCs w:val="32"/>
                      </w:rPr>
                    </w:pPr>
                  </w:p>
                </w:txbxContent>
              </v:textbox>
            </v:shape>
          </w:pict>
        </mc:Fallback>
      </mc:AlternateContent>
    </w:r>
    <w:r w:rsidRPr="00152408">
      <w:rPr>
        <w:b/>
        <w:noProof/>
        <w:sz w:val="18"/>
        <w:szCs w:val="18"/>
      </w:rPr>
      <w:drawing>
        <wp:anchor distT="0" distB="0" distL="114300" distR="114300" simplePos="0" relativeHeight="251657216" behindDoc="0" locked="0" layoutInCell="1" allowOverlap="1">
          <wp:simplePos x="0" y="0"/>
          <wp:positionH relativeFrom="column">
            <wp:align>left</wp:align>
          </wp:positionH>
          <wp:positionV relativeFrom="page">
            <wp:posOffset>457200</wp:posOffset>
          </wp:positionV>
          <wp:extent cx="2876550" cy="691515"/>
          <wp:effectExtent l="0" t="0" r="0" b="0"/>
          <wp:wrapSquare wrapText="bothSides"/>
          <wp:docPr id="1" name="Afbeelding 1" descr="IDEETRON_LOGO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ETRON_LOGO_4"/>
                  <pic:cNvPicPr>
                    <a:picLocks noChangeAspect="1" noChangeArrowheads="1"/>
                  </pic:cNvPicPr>
                </pic:nvPicPr>
                <pic:blipFill>
                  <a:blip r:embed="rId1">
                    <a:lum bright="10000" contrast="10000"/>
                    <a:extLst>
                      <a:ext uri="{28A0092B-C50C-407E-A947-70E740481C1C}">
                        <a14:useLocalDpi xmlns:a14="http://schemas.microsoft.com/office/drawing/2010/main" val="0"/>
                      </a:ext>
                    </a:extLst>
                  </a:blip>
                  <a:srcRect b="7649"/>
                  <a:stretch>
                    <a:fillRect/>
                  </a:stretch>
                </pic:blipFill>
                <pic:spPr bwMode="auto">
                  <a:xfrm>
                    <a:off x="0" y="0"/>
                    <a:ext cx="2876550" cy="6915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0908C832"/>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91C17D4"/>
    <w:multiLevelType w:val="multilevel"/>
    <w:tmpl w:val="7542E81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 w15:restartNumberingAfterBreak="0">
    <w:nsid w:val="0B5610E6"/>
    <w:multiLevelType w:val="hybridMultilevel"/>
    <w:tmpl w:val="D602BAC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352D38"/>
    <w:multiLevelType w:val="hybridMultilevel"/>
    <w:tmpl w:val="2CA28C54"/>
    <w:lvl w:ilvl="0" w:tplc="7E1EC6B2">
      <w:numFmt w:val="bullet"/>
      <w:lvlText w:val="-"/>
      <w:lvlJc w:val="left"/>
      <w:pPr>
        <w:ind w:left="720" w:hanging="360"/>
      </w:pPr>
      <w:rPr>
        <w:rFonts w:ascii="Century Gothic" w:eastAsia="Times New Roman" w:hAnsi="Century Gothic" w:cs="Ardour GM"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2D4EB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C36DC2"/>
    <w:multiLevelType w:val="hybridMultilevel"/>
    <w:tmpl w:val="01F679DC"/>
    <w:lvl w:ilvl="0" w:tplc="1E260D28">
      <w:start w:val="2"/>
      <w:numFmt w:val="bullet"/>
      <w:lvlText w:val="-"/>
      <w:lvlJc w:val="left"/>
      <w:pPr>
        <w:tabs>
          <w:tab w:val="num" w:pos="720"/>
        </w:tabs>
        <w:ind w:left="720" w:hanging="360"/>
      </w:pPr>
      <w:rPr>
        <w:rFonts w:ascii="Century Gothic" w:eastAsia="Times New Roman" w:hAnsi="Century Gothic" w:cs="Ardour GM"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DD466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663F65"/>
    <w:multiLevelType w:val="hybridMultilevel"/>
    <w:tmpl w:val="A4142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60F1E88"/>
    <w:multiLevelType w:val="hybridMultilevel"/>
    <w:tmpl w:val="20D6F3DA"/>
    <w:lvl w:ilvl="0" w:tplc="3B549002">
      <w:start w:val="27"/>
      <w:numFmt w:val="bullet"/>
      <w:lvlText w:val="-"/>
      <w:lvlJc w:val="left"/>
      <w:pPr>
        <w:ind w:left="720" w:hanging="360"/>
      </w:pPr>
      <w:rPr>
        <w:rFonts w:ascii="Century Gothic" w:eastAsia="Times New Roman" w:hAnsi="Century Gothic" w:cs="Ardour GM"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8060B93"/>
    <w:multiLevelType w:val="hybridMultilevel"/>
    <w:tmpl w:val="88C0A060"/>
    <w:lvl w:ilvl="0" w:tplc="2C6EE8EE">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B310160"/>
    <w:multiLevelType w:val="hybridMultilevel"/>
    <w:tmpl w:val="C7D49550"/>
    <w:lvl w:ilvl="0" w:tplc="404891D2">
      <w:start w:val="2"/>
      <w:numFmt w:val="bullet"/>
      <w:lvlText w:val="-"/>
      <w:lvlJc w:val="left"/>
      <w:pPr>
        <w:ind w:left="720" w:hanging="360"/>
      </w:pPr>
      <w:rPr>
        <w:rFonts w:ascii="Century Gothic" w:eastAsia="Times New Roman" w:hAnsi="Century Gothic" w:cs="Ardour GM"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A572064"/>
    <w:multiLevelType w:val="hybridMultilevel"/>
    <w:tmpl w:val="780CCDA6"/>
    <w:lvl w:ilvl="0" w:tplc="08062DF4">
      <w:start w:val="2"/>
      <w:numFmt w:val="bullet"/>
      <w:lvlText w:val="-"/>
      <w:lvlJc w:val="left"/>
      <w:pPr>
        <w:ind w:left="720" w:hanging="360"/>
      </w:pPr>
      <w:rPr>
        <w:rFonts w:ascii="Century Gothic" w:eastAsia="Times New Roman" w:hAnsi="Century Gothic" w:cs="Ardour GM"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F26F45"/>
    <w:multiLevelType w:val="hybridMultilevel"/>
    <w:tmpl w:val="24AC23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F9141A5"/>
    <w:multiLevelType w:val="hybridMultilevel"/>
    <w:tmpl w:val="1A326B6E"/>
    <w:lvl w:ilvl="0" w:tplc="2C66D1E0">
      <w:start w:val="5"/>
      <w:numFmt w:val="bullet"/>
      <w:lvlText w:val="-"/>
      <w:lvlJc w:val="left"/>
      <w:pPr>
        <w:ind w:left="720" w:hanging="360"/>
      </w:pPr>
      <w:rPr>
        <w:rFonts w:ascii="Century Gothic" w:eastAsia="Times New Roman" w:hAnsi="Century Gothic" w:cs="Ardour GM"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35B01F6"/>
    <w:multiLevelType w:val="hybridMultilevel"/>
    <w:tmpl w:val="D6CAB3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EA47DE5"/>
    <w:multiLevelType w:val="hybridMultilevel"/>
    <w:tmpl w:val="50CC37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1430CD0"/>
    <w:multiLevelType w:val="hybridMultilevel"/>
    <w:tmpl w:val="6D3062B6"/>
    <w:lvl w:ilvl="0" w:tplc="697636EE">
      <w:start w:val="5"/>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5CF790B"/>
    <w:multiLevelType w:val="multilevel"/>
    <w:tmpl w:val="B9DA6E76"/>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73068EF"/>
    <w:multiLevelType w:val="multilevel"/>
    <w:tmpl w:val="608AE7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80A61A7"/>
    <w:multiLevelType w:val="hybridMultilevel"/>
    <w:tmpl w:val="24AC23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8"/>
  </w:num>
  <w:num w:numId="2">
    <w:abstractNumId w:val="5"/>
  </w:num>
  <w:num w:numId="3">
    <w:abstractNumId w:val="11"/>
  </w:num>
  <w:num w:numId="4">
    <w:abstractNumId w:val="2"/>
  </w:num>
  <w:num w:numId="5">
    <w:abstractNumId w:val="9"/>
  </w:num>
  <w:num w:numId="6">
    <w:abstractNumId w:val="16"/>
  </w:num>
  <w:num w:numId="7">
    <w:abstractNumId w:val="4"/>
  </w:num>
  <w:num w:numId="8">
    <w:abstractNumId w:val="6"/>
  </w:num>
  <w:num w:numId="9">
    <w:abstractNumId w:val="18"/>
  </w:num>
  <w:num w:numId="10">
    <w:abstractNumId w:val="10"/>
  </w:num>
  <w:num w:numId="11">
    <w:abstractNumId w:val="1"/>
  </w:num>
  <w:num w:numId="12">
    <w:abstractNumId w:val="14"/>
  </w:num>
  <w:num w:numId="13">
    <w:abstractNumId w:val="12"/>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3"/>
  </w:num>
  <w:num w:numId="17">
    <w:abstractNumId w:val="0"/>
  </w:num>
  <w:num w:numId="18">
    <w:abstractNumId w:val="13"/>
  </w:num>
  <w:num w:numId="19">
    <w:abstractNumId w:val="7"/>
  </w:num>
  <w:num w:numId="20">
    <w:abstractNumId w:val="1"/>
    <w:lvlOverride w:ilvl="0">
      <w:startOverride w:val="5"/>
    </w:lvlOverride>
    <w:lvlOverride w:ilvl="1"/>
  </w:num>
  <w:num w:numId="21">
    <w:abstractNumId w:val="8"/>
  </w:num>
  <w:num w:numId="22">
    <w:abstractNumId w:val="1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1"/>
  <w:drawingGridVerticalSpacing w:val="181"/>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3E4"/>
    <w:rsid w:val="0000179D"/>
    <w:rsid w:val="000062C8"/>
    <w:rsid w:val="0001277D"/>
    <w:rsid w:val="000129E5"/>
    <w:rsid w:val="00013088"/>
    <w:rsid w:val="00013C4F"/>
    <w:rsid w:val="00023875"/>
    <w:rsid w:val="0002442B"/>
    <w:rsid w:val="00025E1F"/>
    <w:rsid w:val="000308CE"/>
    <w:rsid w:val="000314C8"/>
    <w:rsid w:val="000330B2"/>
    <w:rsid w:val="0003524F"/>
    <w:rsid w:val="00045A3B"/>
    <w:rsid w:val="0004772F"/>
    <w:rsid w:val="0004777E"/>
    <w:rsid w:val="00047A43"/>
    <w:rsid w:val="00047CB9"/>
    <w:rsid w:val="00050AE3"/>
    <w:rsid w:val="00050CF0"/>
    <w:rsid w:val="000514F8"/>
    <w:rsid w:val="00052964"/>
    <w:rsid w:val="00054B28"/>
    <w:rsid w:val="00054CE0"/>
    <w:rsid w:val="00056145"/>
    <w:rsid w:val="00056418"/>
    <w:rsid w:val="00060259"/>
    <w:rsid w:val="00061958"/>
    <w:rsid w:val="0006359C"/>
    <w:rsid w:val="00063B05"/>
    <w:rsid w:val="00065FF2"/>
    <w:rsid w:val="0006662D"/>
    <w:rsid w:val="0006708E"/>
    <w:rsid w:val="00070BA0"/>
    <w:rsid w:val="00071DBD"/>
    <w:rsid w:val="00073998"/>
    <w:rsid w:val="00075D22"/>
    <w:rsid w:val="00077079"/>
    <w:rsid w:val="000774ED"/>
    <w:rsid w:val="000808E2"/>
    <w:rsid w:val="00080C8A"/>
    <w:rsid w:val="00081310"/>
    <w:rsid w:val="00081473"/>
    <w:rsid w:val="00082350"/>
    <w:rsid w:val="00083BF4"/>
    <w:rsid w:val="00084628"/>
    <w:rsid w:val="0008479A"/>
    <w:rsid w:val="000863E5"/>
    <w:rsid w:val="000865E3"/>
    <w:rsid w:val="000866B7"/>
    <w:rsid w:val="000876CD"/>
    <w:rsid w:val="00090392"/>
    <w:rsid w:val="00090728"/>
    <w:rsid w:val="00091A80"/>
    <w:rsid w:val="00094103"/>
    <w:rsid w:val="00094FCE"/>
    <w:rsid w:val="000964FA"/>
    <w:rsid w:val="000A025B"/>
    <w:rsid w:val="000A0715"/>
    <w:rsid w:val="000A12E8"/>
    <w:rsid w:val="000A1F56"/>
    <w:rsid w:val="000A1FBD"/>
    <w:rsid w:val="000A2538"/>
    <w:rsid w:val="000A2D2A"/>
    <w:rsid w:val="000A39E3"/>
    <w:rsid w:val="000A51CA"/>
    <w:rsid w:val="000A5572"/>
    <w:rsid w:val="000A57A4"/>
    <w:rsid w:val="000A67B3"/>
    <w:rsid w:val="000B153B"/>
    <w:rsid w:val="000B195D"/>
    <w:rsid w:val="000B1E55"/>
    <w:rsid w:val="000B29EF"/>
    <w:rsid w:val="000B6CD5"/>
    <w:rsid w:val="000B7E44"/>
    <w:rsid w:val="000C232C"/>
    <w:rsid w:val="000C26AC"/>
    <w:rsid w:val="000C37A8"/>
    <w:rsid w:val="000C3F92"/>
    <w:rsid w:val="000C46C0"/>
    <w:rsid w:val="000C596A"/>
    <w:rsid w:val="000D1929"/>
    <w:rsid w:val="000D22D5"/>
    <w:rsid w:val="000D2988"/>
    <w:rsid w:val="000D305A"/>
    <w:rsid w:val="000D31DA"/>
    <w:rsid w:val="000D40C1"/>
    <w:rsid w:val="000D41F2"/>
    <w:rsid w:val="000D5886"/>
    <w:rsid w:val="000D600E"/>
    <w:rsid w:val="000D72AA"/>
    <w:rsid w:val="000D7799"/>
    <w:rsid w:val="000D7AEB"/>
    <w:rsid w:val="000E0460"/>
    <w:rsid w:val="000E1204"/>
    <w:rsid w:val="000E4CD9"/>
    <w:rsid w:val="000E4DA9"/>
    <w:rsid w:val="000E5592"/>
    <w:rsid w:val="000E5FA6"/>
    <w:rsid w:val="000E70E1"/>
    <w:rsid w:val="000F05A4"/>
    <w:rsid w:val="000F087B"/>
    <w:rsid w:val="000F40D0"/>
    <w:rsid w:val="000F44BD"/>
    <w:rsid w:val="000F52AF"/>
    <w:rsid w:val="000F5700"/>
    <w:rsid w:val="000F667C"/>
    <w:rsid w:val="00101843"/>
    <w:rsid w:val="001020D2"/>
    <w:rsid w:val="001029CA"/>
    <w:rsid w:val="00104036"/>
    <w:rsid w:val="001045B9"/>
    <w:rsid w:val="00106352"/>
    <w:rsid w:val="00106782"/>
    <w:rsid w:val="001078E0"/>
    <w:rsid w:val="001122ED"/>
    <w:rsid w:val="001124A5"/>
    <w:rsid w:val="00112E73"/>
    <w:rsid w:val="00113246"/>
    <w:rsid w:val="00113CFA"/>
    <w:rsid w:val="00113D62"/>
    <w:rsid w:val="001150D1"/>
    <w:rsid w:val="00120B65"/>
    <w:rsid w:val="00121F3D"/>
    <w:rsid w:val="001225A0"/>
    <w:rsid w:val="00122D73"/>
    <w:rsid w:val="001239CE"/>
    <w:rsid w:val="00123D34"/>
    <w:rsid w:val="001245DD"/>
    <w:rsid w:val="00125DDA"/>
    <w:rsid w:val="0012643D"/>
    <w:rsid w:val="00126BDF"/>
    <w:rsid w:val="00127874"/>
    <w:rsid w:val="00130451"/>
    <w:rsid w:val="00131DE7"/>
    <w:rsid w:val="00132D58"/>
    <w:rsid w:val="00133D94"/>
    <w:rsid w:val="00133D97"/>
    <w:rsid w:val="0013419A"/>
    <w:rsid w:val="00134776"/>
    <w:rsid w:val="00136AB1"/>
    <w:rsid w:val="00137A32"/>
    <w:rsid w:val="00137E24"/>
    <w:rsid w:val="00142E37"/>
    <w:rsid w:val="001434B1"/>
    <w:rsid w:val="00144B99"/>
    <w:rsid w:val="001454CC"/>
    <w:rsid w:val="00150852"/>
    <w:rsid w:val="00150F8B"/>
    <w:rsid w:val="00152408"/>
    <w:rsid w:val="00153564"/>
    <w:rsid w:val="00153DCE"/>
    <w:rsid w:val="00155C55"/>
    <w:rsid w:val="00155F31"/>
    <w:rsid w:val="00160EFE"/>
    <w:rsid w:val="0016402B"/>
    <w:rsid w:val="00166960"/>
    <w:rsid w:val="001677E4"/>
    <w:rsid w:val="0017031D"/>
    <w:rsid w:val="0017089C"/>
    <w:rsid w:val="0017125E"/>
    <w:rsid w:val="00171B85"/>
    <w:rsid w:val="00173321"/>
    <w:rsid w:val="001748CF"/>
    <w:rsid w:val="00177EFB"/>
    <w:rsid w:val="0018014C"/>
    <w:rsid w:val="001819B2"/>
    <w:rsid w:val="001819FD"/>
    <w:rsid w:val="00181A29"/>
    <w:rsid w:val="0018402B"/>
    <w:rsid w:val="00186489"/>
    <w:rsid w:val="0018783A"/>
    <w:rsid w:val="00190F2A"/>
    <w:rsid w:val="001927E6"/>
    <w:rsid w:val="001928CA"/>
    <w:rsid w:val="001933F6"/>
    <w:rsid w:val="001944AF"/>
    <w:rsid w:val="001944BB"/>
    <w:rsid w:val="00194B26"/>
    <w:rsid w:val="00195028"/>
    <w:rsid w:val="00195593"/>
    <w:rsid w:val="00195A5E"/>
    <w:rsid w:val="00196225"/>
    <w:rsid w:val="001966D6"/>
    <w:rsid w:val="0019682D"/>
    <w:rsid w:val="001A2743"/>
    <w:rsid w:val="001A2E11"/>
    <w:rsid w:val="001A3331"/>
    <w:rsid w:val="001A37EA"/>
    <w:rsid w:val="001A6F77"/>
    <w:rsid w:val="001A708F"/>
    <w:rsid w:val="001A73DF"/>
    <w:rsid w:val="001B00F3"/>
    <w:rsid w:val="001B09DC"/>
    <w:rsid w:val="001B0B24"/>
    <w:rsid w:val="001B6E05"/>
    <w:rsid w:val="001B6EA0"/>
    <w:rsid w:val="001B71B8"/>
    <w:rsid w:val="001C152D"/>
    <w:rsid w:val="001C2411"/>
    <w:rsid w:val="001C38E4"/>
    <w:rsid w:val="001C44A6"/>
    <w:rsid w:val="001C70B6"/>
    <w:rsid w:val="001D00CB"/>
    <w:rsid w:val="001D3BF6"/>
    <w:rsid w:val="001D681E"/>
    <w:rsid w:val="001D720E"/>
    <w:rsid w:val="001D7E3E"/>
    <w:rsid w:val="001E0E28"/>
    <w:rsid w:val="001E2120"/>
    <w:rsid w:val="001E2622"/>
    <w:rsid w:val="001E328F"/>
    <w:rsid w:val="001E3EF7"/>
    <w:rsid w:val="001E5BC4"/>
    <w:rsid w:val="001E7248"/>
    <w:rsid w:val="001E7A78"/>
    <w:rsid w:val="001F1702"/>
    <w:rsid w:val="001F2167"/>
    <w:rsid w:val="001F2A5B"/>
    <w:rsid w:val="001F2B5B"/>
    <w:rsid w:val="001F3B2E"/>
    <w:rsid w:val="001F48E2"/>
    <w:rsid w:val="001F49E5"/>
    <w:rsid w:val="001F4DB7"/>
    <w:rsid w:val="001F6ED1"/>
    <w:rsid w:val="001F7F75"/>
    <w:rsid w:val="00200941"/>
    <w:rsid w:val="00200CB5"/>
    <w:rsid w:val="00201E46"/>
    <w:rsid w:val="0020220E"/>
    <w:rsid w:val="00202775"/>
    <w:rsid w:val="00202B68"/>
    <w:rsid w:val="0020323E"/>
    <w:rsid w:val="002053E0"/>
    <w:rsid w:val="00205E48"/>
    <w:rsid w:val="00211422"/>
    <w:rsid w:val="00213299"/>
    <w:rsid w:val="0021382B"/>
    <w:rsid w:val="002152DC"/>
    <w:rsid w:val="0021629A"/>
    <w:rsid w:val="0022028C"/>
    <w:rsid w:val="0022078B"/>
    <w:rsid w:val="00224C5A"/>
    <w:rsid w:val="00225D95"/>
    <w:rsid w:val="00225F28"/>
    <w:rsid w:val="00227F29"/>
    <w:rsid w:val="0023029B"/>
    <w:rsid w:val="00230999"/>
    <w:rsid w:val="00230BE5"/>
    <w:rsid w:val="0023195D"/>
    <w:rsid w:val="00231FEC"/>
    <w:rsid w:val="00233168"/>
    <w:rsid w:val="002346E0"/>
    <w:rsid w:val="0023477A"/>
    <w:rsid w:val="00234EF7"/>
    <w:rsid w:val="002363C0"/>
    <w:rsid w:val="002403AE"/>
    <w:rsid w:val="00240786"/>
    <w:rsid w:val="00240EC8"/>
    <w:rsid w:val="00241E81"/>
    <w:rsid w:val="0024200D"/>
    <w:rsid w:val="002438D2"/>
    <w:rsid w:val="0024530C"/>
    <w:rsid w:val="0024549D"/>
    <w:rsid w:val="0024644D"/>
    <w:rsid w:val="002478A7"/>
    <w:rsid w:val="0025087A"/>
    <w:rsid w:val="00250ADD"/>
    <w:rsid w:val="00250B93"/>
    <w:rsid w:val="002511D5"/>
    <w:rsid w:val="002522E7"/>
    <w:rsid w:val="00253990"/>
    <w:rsid w:val="002547E3"/>
    <w:rsid w:val="0025648B"/>
    <w:rsid w:val="002569A3"/>
    <w:rsid w:val="00256F9A"/>
    <w:rsid w:val="00263067"/>
    <w:rsid w:val="00263D79"/>
    <w:rsid w:val="00265204"/>
    <w:rsid w:val="002669F3"/>
    <w:rsid w:val="00266B26"/>
    <w:rsid w:val="00267EBB"/>
    <w:rsid w:val="00272D5F"/>
    <w:rsid w:val="00273091"/>
    <w:rsid w:val="002746FF"/>
    <w:rsid w:val="00281246"/>
    <w:rsid w:val="0028129D"/>
    <w:rsid w:val="00281A46"/>
    <w:rsid w:val="00281BDE"/>
    <w:rsid w:val="002823D2"/>
    <w:rsid w:val="0028364E"/>
    <w:rsid w:val="00283C7C"/>
    <w:rsid w:val="00284A47"/>
    <w:rsid w:val="00285989"/>
    <w:rsid w:val="00285AD2"/>
    <w:rsid w:val="00286016"/>
    <w:rsid w:val="002866A2"/>
    <w:rsid w:val="00290F66"/>
    <w:rsid w:val="00291FA9"/>
    <w:rsid w:val="00291FF4"/>
    <w:rsid w:val="00293F66"/>
    <w:rsid w:val="00294BB5"/>
    <w:rsid w:val="0029528F"/>
    <w:rsid w:val="00295ECB"/>
    <w:rsid w:val="002979B4"/>
    <w:rsid w:val="00297AB1"/>
    <w:rsid w:val="00297E1C"/>
    <w:rsid w:val="002A01BD"/>
    <w:rsid w:val="002A0D60"/>
    <w:rsid w:val="002A1299"/>
    <w:rsid w:val="002A188B"/>
    <w:rsid w:val="002A2567"/>
    <w:rsid w:val="002A37A3"/>
    <w:rsid w:val="002A429B"/>
    <w:rsid w:val="002A43A4"/>
    <w:rsid w:val="002A70C4"/>
    <w:rsid w:val="002A7302"/>
    <w:rsid w:val="002A79AD"/>
    <w:rsid w:val="002B163D"/>
    <w:rsid w:val="002C0272"/>
    <w:rsid w:val="002C0FF8"/>
    <w:rsid w:val="002C2F88"/>
    <w:rsid w:val="002C357E"/>
    <w:rsid w:val="002C376F"/>
    <w:rsid w:val="002C38D9"/>
    <w:rsid w:val="002C3ED0"/>
    <w:rsid w:val="002C40AB"/>
    <w:rsid w:val="002C486F"/>
    <w:rsid w:val="002C4D9E"/>
    <w:rsid w:val="002C60EF"/>
    <w:rsid w:val="002C6638"/>
    <w:rsid w:val="002C72D8"/>
    <w:rsid w:val="002C7876"/>
    <w:rsid w:val="002C7E5A"/>
    <w:rsid w:val="002D0930"/>
    <w:rsid w:val="002D228B"/>
    <w:rsid w:val="002D2D5C"/>
    <w:rsid w:val="002D5DEA"/>
    <w:rsid w:val="002D69E2"/>
    <w:rsid w:val="002D6EDD"/>
    <w:rsid w:val="002D7421"/>
    <w:rsid w:val="002E1D71"/>
    <w:rsid w:val="002E2B3F"/>
    <w:rsid w:val="002E2EE0"/>
    <w:rsid w:val="002E3277"/>
    <w:rsid w:val="002E3CC8"/>
    <w:rsid w:val="002E5341"/>
    <w:rsid w:val="002E73D8"/>
    <w:rsid w:val="002F1199"/>
    <w:rsid w:val="002F11B6"/>
    <w:rsid w:val="002F1764"/>
    <w:rsid w:val="002F19F4"/>
    <w:rsid w:val="002F1F90"/>
    <w:rsid w:val="002F3C9A"/>
    <w:rsid w:val="002F3E8D"/>
    <w:rsid w:val="002F44D2"/>
    <w:rsid w:val="00300BDE"/>
    <w:rsid w:val="003022EF"/>
    <w:rsid w:val="003030F5"/>
    <w:rsid w:val="0030598C"/>
    <w:rsid w:val="00311046"/>
    <w:rsid w:val="00312417"/>
    <w:rsid w:val="00314DED"/>
    <w:rsid w:val="00315258"/>
    <w:rsid w:val="0031559D"/>
    <w:rsid w:val="00315BE1"/>
    <w:rsid w:val="00315C41"/>
    <w:rsid w:val="003167B9"/>
    <w:rsid w:val="00316896"/>
    <w:rsid w:val="00321932"/>
    <w:rsid w:val="00321D37"/>
    <w:rsid w:val="003232DF"/>
    <w:rsid w:val="00323E23"/>
    <w:rsid w:val="00324986"/>
    <w:rsid w:val="0032531C"/>
    <w:rsid w:val="00325D52"/>
    <w:rsid w:val="003263B7"/>
    <w:rsid w:val="00327403"/>
    <w:rsid w:val="00327E26"/>
    <w:rsid w:val="00327F43"/>
    <w:rsid w:val="003302A0"/>
    <w:rsid w:val="003302AF"/>
    <w:rsid w:val="00332B51"/>
    <w:rsid w:val="0033352F"/>
    <w:rsid w:val="0033410E"/>
    <w:rsid w:val="00335F26"/>
    <w:rsid w:val="003365E3"/>
    <w:rsid w:val="00336B9C"/>
    <w:rsid w:val="00336E95"/>
    <w:rsid w:val="00337C5B"/>
    <w:rsid w:val="00343F19"/>
    <w:rsid w:val="00344D86"/>
    <w:rsid w:val="0034532F"/>
    <w:rsid w:val="00345F57"/>
    <w:rsid w:val="00346893"/>
    <w:rsid w:val="003470D6"/>
    <w:rsid w:val="00347939"/>
    <w:rsid w:val="00351AA7"/>
    <w:rsid w:val="00353916"/>
    <w:rsid w:val="00353E10"/>
    <w:rsid w:val="00354069"/>
    <w:rsid w:val="003543E7"/>
    <w:rsid w:val="00355BDF"/>
    <w:rsid w:val="0035726F"/>
    <w:rsid w:val="00360E2C"/>
    <w:rsid w:val="00361B37"/>
    <w:rsid w:val="00366822"/>
    <w:rsid w:val="00366F65"/>
    <w:rsid w:val="00367A7D"/>
    <w:rsid w:val="003702AF"/>
    <w:rsid w:val="00374F2B"/>
    <w:rsid w:val="003771F5"/>
    <w:rsid w:val="00380E05"/>
    <w:rsid w:val="00381173"/>
    <w:rsid w:val="0038507E"/>
    <w:rsid w:val="0038547D"/>
    <w:rsid w:val="00385DD0"/>
    <w:rsid w:val="0038701E"/>
    <w:rsid w:val="003873FD"/>
    <w:rsid w:val="0039067C"/>
    <w:rsid w:val="003909C8"/>
    <w:rsid w:val="00391087"/>
    <w:rsid w:val="00392177"/>
    <w:rsid w:val="00394BAF"/>
    <w:rsid w:val="0039546D"/>
    <w:rsid w:val="0039567E"/>
    <w:rsid w:val="0039607C"/>
    <w:rsid w:val="003A0B50"/>
    <w:rsid w:val="003A20C3"/>
    <w:rsid w:val="003A3B09"/>
    <w:rsid w:val="003A3D78"/>
    <w:rsid w:val="003A5ACE"/>
    <w:rsid w:val="003A793C"/>
    <w:rsid w:val="003A7DB9"/>
    <w:rsid w:val="003B1072"/>
    <w:rsid w:val="003B2440"/>
    <w:rsid w:val="003B542C"/>
    <w:rsid w:val="003B5EA9"/>
    <w:rsid w:val="003B6E9D"/>
    <w:rsid w:val="003B72F5"/>
    <w:rsid w:val="003C0FE1"/>
    <w:rsid w:val="003C29D2"/>
    <w:rsid w:val="003C2B46"/>
    <w:rsid w:val="003C3435"/>
    <w:rsid w:val="003C400D"/>
    <w:rsid w:val="003C4D32"/>
    <w:rsid w:val="003C53A1"/>
    <w:rsid w:val="003C7831"/>
    <w:rsid w:val="003D0E59"/>
    <w:rsid w:val="003D18BC"/>
    <w:rsid w:val="003D7A98"/>
    <w:rsid w:val="003E2DC2"/>
    <w:rsid w:val="003E2F60"/>
    <w:rsid w:val="003E355C"/>
    <w:rsid w:val="003E3E48"/>
    <w:rsid w:val="003E4ED4"/>
    <w:rsid w:val="003E5785"/>
    <w:rsid w:val="003F01A6"/>
    <w:rsid w:val="003F07BD"/>
    <w:rsid w:val="003F1025"/>
    <w:rsid w:val="003F6C39"/>
    <w:rsid w:val="0040069B"/>
    <w:rsid w:val="004007E6"/>
    <w:rsid w:val="004008CB"/>
    <w:rsid w:val="00400917"/>
    <w:rsid w:val="00401B3E"/>
    <w:rsid w:val="00401B45"/>
    <w:rsid w:val="00401DC7"/>
    <w:rsid w:val="0040340D"/>
    <w:rsid w:val="00405065"/>
    <w:rsid w:val="0040676B"/>
    <w:rsid w:val="00406797"/>
    <w:rsid w:val="0041213D"/>
    <w:rsid w:val="00413FA0"/>
    <w:rsid w:val="00415C5E"/>
    <w:rsid w:val="00416346"/>
    <w:rsid w:val="004169AB"/>
    <w:rsid w:val="0041704D"/>
    <w:rsid w:val="00424B18"/>
    <w:rsid w:val="004265C4"/>
    <w:rsid w:val="00432863"/>
    <w:rsid w:val="00432DC8"/>
    <w:rsid w:val="00433220"/>
    <w:rsid w:val="0043332B"/>
    <w:rsid w:val="004336D0"/>
    <w:rsid w:val="00434F8E"/>
    <w:rsid w:val="004406D4"/>
    <w:rsid w:val="004414F2"/>
    <w:rsid w:val="00441E1D"/>
    <w:rsid w:val="00445DFA"/>
    <w:rsid w:val="00445FCA"/>
    <w:rsid w:val="00446858"/>
    <w:rsid w:val="00450272"/>
    <w:rsid w:val="0045613D"/>
    <w:rsid w:val="004620A5"/>
    <w:rsid w:val="004621E4"/>
    <w:rsid w:val="00463383"/>
    <w:rsid w:val="0046367E"/>
    <w:rsid w:val="00463EF9"/>
    <w:rsid w:val="00464BF8"/>
    <w:rsid w:val="00464F0E"/>
    <w:rsid w:val="004669D6"/>
    <w:rsid w:val="00470FA0"/>
    <w:rsid w:val="00471241"/>
    <w:rsid w:val="0047196A"/>
    <w:rsid w:val="00473017"/>
    <w:rsid w:val="0047359B"/>
    <w:rsid w:val="004741DE"/>
    <w:rsid w:val="00474FC0"/>
    <w:rsid w:val="00475CA3"/>
    <w:rsid w:val="00476380"/>
    <w:rsid w:val="0047753F"/>
    <w:rsid w:val="00477585"/>
    <w:rsid w:val="00477845"/>
    <w:rsid w:val="0048062E"/>
    <w:rsid w:val="0048083C"/>
    <w:rsid w:val="00481F38"/>
    <w:rsid w:val="00481F9D"/>
    <w:rsid w:val="004823E4"/>
    <w:rsid w:val="00482723"/>
    <w:rsid w:val="00483284"/>
    <w:rsid w:val="0048455F"/>
    <w:rsid w:val="00485576"/>
    <w:rsid w:val="00491716"/>
    <w:rsid w:val="00491AEC"/>
    <w:rsid w:val="00492C58"/>
    <w:rsid w:val="00493D44"/>
    <w:rsid w:val="00493DDB"/>
    <w:rsid w:val="00494004"/>
    <w:rsid w:val="00496BA3"/>
    <w:rsid w:val="00496D64"/>
    <w:rsid w:val="004A0592"/>
    <w:rsid w:val="004A05A3"/>
    <w:rsid w:val="004A0B60"/>
    <w:rsid w:val="004A19FC"/>
    <w:rsid w:val="004A1C9C"/>
    <w:rsid w:val="004A1E94"/>
    <w:rsid w:val="004A7991"/>
    <w:rsid w:val="004B05F4"/>
    <w:rsid w:val="004B0890"/>
    <w:rsid w:val="004B0989"/>
    <w:rsid w:val="004B1D12"/>
    <w:rsid w:val="004B2C76"/>
    <w:rsid w:val="004B2E35"/>
    <w:rsid w:val="004B5327"/>
    <w:rsid w:val="004B5E7E"/>
    <w:rsid w:val="004B7E48"/>
    <w:rsid w:val="004C4856"/>
    <w:rsid w:val="004C6E3E"/>
    <w:rsid w:val="004D1BF0"/>
    <w:rsid w:val="004D283D"/>
    <w:rsid w:val="004D2E94"/>
    <w:rsid w:val="004D465F"/>
    <w:rsid w:val="004D5346"/>
    <w:rsid w:val="004D5359"/>
    <w:rsid w:val="004D56A2"/>
    <w:rsid w:val="004D57E8"/>
    <w:rsid w:val="004D6993"/>
    <w:rsid w:val="004D6A5D"/>
    <w:rsid w:val="004E052C"/>
    <w:rsid w:val="004E0639"/>
    <w:rsid w:val="004E1C91"/>
    <w:rsid w:val="004E3C81"/>
    <w:rsid w:val="004E5392"/>
    <w:rsid w:val="004E54AF"/>
    <w:rsid w:val="004E56C9"/>
    <w:rsid w:val="004F0668"/>
    <w:rsid w:val="004F2581"/>
    <w:rsid w:val="004F2C54"/>
    <w:rsid w:val="004F3F96"/>
    <w:rsid w:val="004F4690"/>
    <w:rsid w:val="004F4B7A"/>
    <w:rsid w:val="00505C33"/>
    <w:rsid w:val="00505CC3"/>
    <w:rsid w:val="00505D29"/>
    <w:rsid w:val="005103ED"/>
    <w:rsid w:val="0051044B"/>
    <w:rsid w:val="00511EBF"/>
    <w:rsid w:val="00513145"/>
    <w:rsid w:val="00514FBA"/>
    <w:rsid w:val="0051519B"/>
    <w:rsid w:val="005154EC"/>
    <w:rsid w:val="00516A50"/>
    <w:rsid w:val="005173F8"/>
    <w:rsid w:val="0051770A"/>
    <w:rsid w:val="00523D94"/>
    <w:rsid w:val="00523F11"/>
    <w:rsid w:val="00523FA3"/>
    <w:rsid w:val="00524179"/>
    <w:rsid w:val="0052455B"/>
    <w:rsid w:val="00525C42"/>
    <w:rsid w:val="00526E55"/>
    <w:rsid w:val="0052764C"/>
    <w:rsid w:val="00527F60"/>
    <w:rsid w:val="0053202B"/>
    <w:rsid w:val="0053295A"/>
    <w:rsid w:val="005338E8"/>
    <w:rsid w:val="00533A53"/>
    <w:rsid w:val="005343E2"/>
    <w:rsid w:val="005364EE"/>
    <w:rsid w:val="005369C0"/>
    <w:rsid w:val="005378F9"/>
    <w:rsid w:val="00540819"/>
    <w:rsid w:val="00541B27"/>
    <w:rsid w:val="005435A8"/>
    <w:rsid w:val="00544B5C"/>
    <w:rsid w:val="005458A0"/>
    <w:rsid w:val="005470B2"/>
    <w:rsid w:val="00547205"/>
    <w:rsid w:val="00547E9D"/>
    <w:rsid w:val="005510FE"/>
    <w:rsid w:val="005524E4"/>
    <w:rsid w:val="00552C27"/>
    <w:rsid w:val="00552DA6"/>
    <w:rsid w:val="00554D94"/>
    <w:rsid w:val="00555D85"/>
    <w:rsid w:val="005635E9"/>
    <w:rsid w:val="00563A72"/>
    <w:rsid w:val="00564935"/>
    <w:rsid w:val="00565272"/>
    <w:rsid w:val="00565D5C"/>
    <w:rsid w:val="005670AD"/>
    <w:rsid w:val="005707CF"/>
    <w:rsid w:val="00571D3C"/>
    <w:rsid w:val="0057276F"/>
    <w:rsid w:val="00573351"/>
    <w:rsid w:val="0057727A"/>
    <w:rsid w:val="0058000E"/>
    <w:rsid w:val="005809A6"/>
    <w:rsid w:val="005819D7"/>
    <w:rsid w:val="00581D44"/>
    <w:rsid w:val="00585947"/>
    <w:rsid w:val="00585A55"/>
    <w:rsid w:val="005862CC"/>
    <w:rsid w:val="005869DA"/>
    <w:rsid w:val="00587BB0"/>
    <w:rsid w:val="00590943"/>
    <w:rsid w:val="00591366"/>
    <w:rsid w:val="00592C63"/>
    <w:rsid w:val="005934D8"/>
    <w:rsid w:val="0059453C"/>
    <w:rsid w:val="005973BB"/>
    <w:rsid w:val="00597560"/>
    <w:rsid w:val="00597B16"/>
    <w:rsid w:val="005A1F4D"/>
    <w:rsid w:val="005A34B9"/>
    <w:rsid w:val="005A515C"/>
    <w:rsid w:val="005A5F18"/>
    <w:rsid w:val="005A6FF7"/>
    <w:rsid w:val="005A749D"/>
    <w:rsid w:val="005A7BF4"/>
    <w:rsid w:val="005B0A8F"/>
    <w:rsid w:val="005B22D9"/>
    <w:rsid w:val="005B23E4"/>
    <w:rsid w:val="005B2EC9"/>
    <w:rsid w:val="005B425E"/>
    <w:rsid w:val="005B4F05"/>
    <w:rsid w:val="005B5805"/>
    <w:rsid w:val="005B6064"/>
    <w:rsid w:val="005B6BF2"/>
    <w:rsid w:val="005C00DA"/>
    <w:rsid w:val="005C1E58"/>
    <w:rsid w:val="005C2983"/>
    <w:rsid w:val="005C4014"/>
    <w:rsid w:val="005C5CD3"/>
    <w:rsid w:val="005C674E"/>
    <w:rsid w:val="005C715F"/>
    <w:rsid w:val="005C7537"/>
    <w:rsid w:val="005D027B"/>
    <w:rsid w:val="005D0393"/>
    <w:rsid w:val="005D1BEF"/>
    <w:rsid w:val="005D1F1E"/>
    <w:rsid w:val="005D25E2"/>
    <w:rsid w:val="005D2787"/>
    <w:rsid w:val="005D3FF7"/>
    <w:rsid w:val="005D73AD"/>
    <w:rsid w:val="005E040B"/>
    <w:rsid w:val="005E2120"/>
    <w:rsid w:val="005E2926"/>
    <w:rsid w:val="005E2B09"/>
    <w:rsid w:val="005E38FF"/>
    <w:rsid w:val="005E7499"/>
    <w:rsid w:val="005E75B1"/>
    <w:rsid w:val="005F0238"/>
    <w:rsid w:val="005F108A"/>
    <w:rsid w:val="005F43C5"/>
    <w:rsid w:val="005F44DB"/>
    <w:rsid w:val="005F527C"/>
    <w:rsid w:val="005F6012"/>
    <w:rsid w:val="005F6963"/>
    <w:rsid w:val="005F70D0"/>
    <w:rsid w:val="00600ED0"/>
    <w:rsid w:val="00601BDF"/>
    <w:rsid w:val="006025A0"/>
    <w:rsid w:val="006045FD"/>
    <w:rsid w:val="006060C1"/>
    <w:rsid w:val="00606DAF"/>
    <w:rsid w:val="0060713D"/>
    <w:rsid w:val="006074F3"/>
    <w:rsid w:val="00607B1F"/>
    <w:rsid w:val="006110BE"/>
    <w:rsid w:val="0061117D"/>
    <w:rsid w:val="00612C99"/>
    <w:rsid w:val="00613F97"/>
    <w:rsid w:val="00614AEF"/>
    <w:rsid w:val="00615216"/>
    <w:rsid w:val="00615C24"/>
    <w:rsid w:val="006206C4"/>
    <w:rsid w:val="00621729"/>
    <w:rsid w:val="0062244B"/>
    <w:rsid w:val="006225D0"/>
    <w:rsid w:val="00622D41"/>
    <w:rsid w:val="006242E4"/>
    <w:rsid w:val="006247C7"/>
    <w:rsid w:val="00625096"/>
    <w:rsid w:val="006250FA"/>
    <w:rsid w:val="006252F9"/>
    <w:rsid w:val="00630A03"/>
    <w:rsid w:val="006311F5"/>
    <w:rsid w:val="0063137B"/>
    <w:rsid w:val="00631FD4"/>
    <w:rsid w:val="00632616"/>
    <w:rsid w:val="00634A9F"/>
    <w:rsid w:val="00635E77"/>
    <w:rsid w:val="006418F5"/>
    <w:rsid w:val="0064468C"/>
    <w:rsid w:val="006448B8"/>
    <w:rsid w:val="00645562"/>
    <w:rsid w:val="00646903"/>
    <w:rsid w:val="00646912"/>
    <w:rsid w:val="00646913"/>
    <w:rsid w:val="00647EA9"/>
    <w:rsid w:val="00651FD3"/>
    <w:rsid w:val="0065246E"/>
    <w:rsid w:val="00654ABD"/>
    <w:rsid w:val="00654BF5"/>
    <w:rsid w:val="00655291"/>
    <w:rsid w:val="00656C27"/>
    <w:rsid w:val="0065744C"/>
    <w:rsid w:val="00657B48"/>
    <w:rsid w:val="00657D26"/>
    <w:rsid w:val="00660F43"/>
    <w:rsid w:val="00662CA4"/>
    <w:rsid w:val="00663684"/>
    <w:rsid w:val="0066635D"/>
    <w:rsid w:val="006672C4"/>
    <w:rsid w:val="006724D0"/>
    <w:rsid w:val="006727A1"/>
    <w:rsid w:val="00672D58"/>
    <w:rsid w:val="0067352C"/>
    <w:rsid w:val="00673959"/>
    <w:rsid w:val="00676505"/>
    <w:rsid w:val="0067684B"/>
    <w:rsid w:val="00677F9C"/>
    <w:rsid w:val="00680288"/>
    <w:rsid w:val="00680C7D"/>
    <w:rsid w:val="00681960"/>
    <w:rsid w:val="00681E1F"/>
    <w:rsid w:val="00683EE7"/>
    <w:rsid w:val="0068797F"/>
    <w:rsid w:val="006901B9"/>
    <w:rsid w:val="006914CA"/>
    <w:rsid w:val="006927B5"/>
    <w:rsid w:val="00692A13"/>
    <w:rsid w:val="00692F0D"/>
    <w:rsid w:val="006938E9"/>
    <w:rsid w:val="006941F2"/>
    <w:rsid w:val="00694C85"/>
    <w:rsid w:val="00694F3A"/>
    <w:rsid w:val="00695389"/>
    <w:rsid w:val="00696226"/>
    <w:rsid w:val="00697D03"/>
    <w:rsid w:val="006A0D38"/>
    <w:rsid w:val="006A0FC3"/>
    <w:rsid w:val="006A1625"/>
    <w:rsid w:val="006A17A1"/>
    <w:rsid w:val="006A1F2E"/>
    <w:rsid w:val="006A2740"/>
    <w:rsid w:val="006A27B6"/>
    <w:rsid w:val="006A2A59"/>
    <w:rsid w:val="006A448F"/>
    <w:rsid w:val="006A56B3"/>
    <w:rsid w:val="006B0474"/>
    <w:rsid w:val="006B04A2"/>
    <w:rsid w:val="006B1C95"/>
    <w:rsid w:val="006B411B"/>
    <w:rsid w:val="006B736B"/>
    <w:rsid w:val="006B78DE"/>
    <w:rsid w:val="006C1631"/>
    <w:rsid w:val="006C18BB"/>
    <w:rsid w:val="006C1E45"/>
    <w:rsid w:val="006C384F"/>
    <w:rsid w:val="006C55AC"/>
    <w:rsid w:val="006C726D"/>
    <w:rsid w:val="006D0865"/>
    <w:rsid w:val="006D2178"/>
    <w:rsid w:val="006D38FF"/>
    <w:rsid w:val="006D39AD"/>
    <w:rsid w:val="006D3D6C"/>
    <w:rsid w:val="006D4C10"/>
    <w:rsid w:val="006D4E91"/>
    <w:rsid w:val="006D51D6"/>
    <w:rsid w:val="006D5845"/>
    <w:rsid w:val="006E0DE1"/>
    <w:rsid w:val="006E2024"/>
    <w:rsid w:val="006E29DB"/>
    <w:rsid w:val="006E32E2"/>
    <w:rsid w:val="006E4725"/>
    <w:rsid w:val="006E5DD7"/>
    <w:rsid w:val="006E7BD6"/>
    <w:rsid w:val="006F183E"/>
    <w:rsid w:val="006F2E60"/>
    <w:rsid w:val="006F34D1"/>
    <w:rsid w:val="00700E8F"/>
    <w:rsid w:val="00701836"/>
    <w:rsid w:val="00701BD7"/>
    <w:rsid w:val="007032BF"/>
    <w:rsid w:val="007038CA"/>
    <w:rsid w:val="0070394E"/>
    <w:rsid w:val="00706BF5"/>
    <w:rsid w:val="00707CA6"/>
    <w:rsid w:val="00707F30"/>
    <w:rsid w:val="00710F98"/>
    <w:rsid w:val="00711324"/>
    <w:rsid w:val="007127E4"/>
    <w:rsid w:val="007128D0"/>
    <w:rsid w:val="00713B8F"/>
    <w:rsid w:val="00714D0A"/>
    <w:rsid w:val="00715A7B"/>
    <w:rsid w:val="00715C2D"/>
    <w:rsid w:val="00715CDC"/>
    <w:rsid w:val="00716385"/>
    <w:rsid w:val="007168EC"/>
    <w:rsid w:val="007203C1"/>
    <w:rsid w:val="00720BFC"/>
    <w:rsid w:val="00721D97"/>
    <w:rsid w:val="00721E80"/>
    <w:rsid w:val="007227BE"/>
    <w:rsid w:val="00722B16"/>
    <w:rsid w:val="00724F49"/>
    <w:rsid w:val="0072621B"/>
    <w:rsid w:val="00726487"/>
    <w:rsid w:val="007276B7"/>
    <w:rsid w:val="00730064"/>
    <w:rsid w:val="00731F2C"/>
    <w:rsid w:val="0073237F"/>
    <w:rsid w:val="00732FC6"/>
    <w:rsid w:val="007330C6"/>
    <w:rsid w:val="00734121"/>
    <w:rsid w:val="007344D4"/>
    <w:rsid w:val="0073491C"/>
    <w:rsid w:val="00734C60"/>
    <w:rsid w:val="007362E1"/>
    <w:rsid w:val="007404EA"/>
    <w:rsid w:val="007413F1"/>
    <w:rsid w:val="0074380F"/>
    <w:rsid w:val="007441A8"/>
    <w:rsid w:val="007457EF"/>
    <w:rsid w:val="0074692D"/>
    <w:rsid w:val="00750314"/>
    <w:rsid w:val="00752006"/>
    <w:rsid w:val="00752222"/>
    <w:rsid w:val="007533C3"/>
    <w:rsid w:val="007538FE"/>
    <w:rsid w:val="0075493D"/>
    <w:rsid w:val="00754CC9"/>
    <w:rsid w:val="00761A4A"/>
    <w:rsid w:val="007622FF"/>
    <w:rsid w:val="007634F5"/>
    <w:rsid w:val="00763FE6"/>
    <w:rsid w:val="007646A4"/>
    <w:rsid w:val="00765792"/>
    <w:rsid w:val="00766534"/>
    <w:rsid w:val="007668E7"/>
    <w:rsid w:val="00766EA6"/>
    <w:rsid w:val="0077072C"/>
    <w:rsid w:val="0077121E"/>
    <w:rsid w:val="00772DE5"/>
    <w:rsid w:val="007737B6"/>
    <w:rsid w:val="00773FE2"/>
    <w:rsid w:val="007751DD"/>
    <w:rsid w:val="0078171A"/>
    <w:rsid w:val="00781CAA"/>
    <w:rsid w:val="00781F3C"/>
    <w:rsid w:val="007829F6"/>
    <w:rsid w:val="007836D9"/>
    <w:rsid w:val="00783742"/>
    <w:rsid w:val="00783778"/>
    <w:rsid w:val="007840ED"/>
    <w:rsid w:val="0078438B"/>
    <w:rsid w:val="007850AD"/>
    <w:rsid w:val="00785D7F"/>
    <w:rsid w:val="00786E6D"/>
    <w:rsid w:val="00787307"/>
    <w:rsid w:val="0079052F"/>
    <w:rsid w:val="00794A88"/>
    <w:rsid w:val="00795E37"/>
    <w:rsid w:val="007972EA"/>
    <w:rsid w:val="007A0152"/>
    <w:rsid w:val="007A015E"/>
    <w:rsid w:val="007A1A22"/>
    <w:rsid w:val="007A292B"/>
    <w:rsid w:val="007A3303"/>
    <w:rsid w:val="007A3F37"/>
    <w:rsid w:val="007A462F"/>
    <w:rsid w:val="007A5E0D"/>
    <w:rsid w:val="007A75C7"/>
    <w:rsid w:val="007A7761"/>
    <w:rsid w:val="007A7ADB"/>
    <w:rsid w:val="007B077E"/>
    <w:rsid w:val="007B1717"/>
    <w:rsid w:val="007B2C97"/>
    <w:rsid w:val="007B3D77"/>
    <w:rsid w:val="007B4A11"/>
    <w:rsid w:val="007B4D3B"/>
    <w:rsid w:val="007B5002"/>
    <w:rsid w:val="007B58A5"/>
    <w:rsid w:val="007B5A62"/>
    <w:rsid w:val="007C0307"/>
    <w:rsid w:val="007C17D2"/>
    <w:rsid w:val="007C1870"/>
    <w:rsid w:val="007C1E0D"/>
    <w:rsid w:val="007C3297"/>
    <w:rsid w:val="007C3581"/>
    <w:rsid w:val="007C4206"/>
    <w:rsid w:val="007C6ABA"/>
    <w:rsid w:val="007C71D3"/>
    <w:rsid w:val="007D0A54"/>
    <w:rsid w:val="007D3365"/>
    <w:rsid w:val="007D352F"/>
    <w:rsid w:val="007D3726"/>
    <w:rsid w:val="007D4299"/>
    <w:rsid w:val="007D5797"/>
    <w:rsid w:val="007D59A7"/>
    <w:rsid w:val="007D627A"/>
    <w:rsid w:val="007D6312"/>
    <w:rsid w:val="007D65F8"/>
    <w:rsid w:val="007D6F3B"/>
    <w:rsid w:val="007E3DB4"/>
    <w:rsid w:val="007E638E"/>
    <w:rsid w:val="007E72C5"/>
    <w:rsid w:val="007E7AC2"/>
    <w:rsid w:val="007F0964"/>
    <w:rsid w:val="007F46EE"/>
    <w:rsid w:val="007F4E0E"/>
    <w:rsid w:val="007F516B"/>
    <w:rsid w:val="007F64FB"/>
    <w:rsid w:val="007F7048"/>
    <w:rsid w:val="007F70D9"/>
    <w:rsid w:val="007F72C6"/>
    <w:rsid w:val="00800CBB"/>
    <w:rsid w:val="00800E49"/>
    <w:rsid w:val="00800F03"/>
    <w:rsid w:val="00801FBA"/>
    <w:rsid w:val="00803F35"/>
    <w:rsid w:val="00803FD1"/>
    <w:rsid w:val="008044B2"/>
    <w:rsid w:val="00806EE7"/>
    <w:rsid w:val="00807DB0"/>
    <w:rsid w:val="00811725"/>
    <w:rsid w:val="00811BED"/>
    <w:rsid w:val="008136AC"/>
    <w:rsid w:val="0081498C"/>
    <w:rsid w:val="00814E81"/>
    <w:rsid w:val="00814F4F"/>
    <w:rsid w:val="00816150"/>
    <w:rsid w:val="0081680E"/>
    <w:rsid w:val="00816C1F"/>
    <w:rsid w:val="00816D29"/>
    <w:rsid w:val="00823622"/>
    <w:rsid w:val="00823C25"/>
    <w:rsid w:val="008253E6"/>
    <w:rsid w:val="00825632"/>
    <w:rsid w:val="00826E4F"/>
    <w:rsid w:val="008302F7"/>
    <w:rsid w:val="008312A5"/>
    <w:rsid w:val="00832B6D"/>
    <w:rsid w:val="00832FEB"/>
    <w:rsid w:val="00833262"/>
    <w:rsid w:val="00833446"/>
    <w:rsid w:val="0083405F"/>
    <w:rsid w:val="0083423D"/>
    <w:rsid w:val="00835122"/>
    <w:rsid w:val="00836391"/>
    <w:rsid w:val="008363C8"/>
    <w:rsid w:val="00837C4C"/>
    <w:rsid w:val="00842B8C"/>
    <w:rsid w:val="00842CB9"/>
    <w:rsid w:val="008436FA"/>
    <w:rsid w:val="0084389A"/>
    <w:rsid w:val="00843AD9"/>
    <w:rsid w:val="008442A8"/>
    <w:rsid w:val="008475C4"/>
    <w:rsid w:val="00850008"/>
    <w:rsid w:val="0085230D"/>
    <w:rsid w:val="008532BF"/>
    <w:rsid w:val="00854B4D"/>
    <w:rsid w:val="00855309"/>
    <w:rsid w:val="00855AC1"/>
    <w:rsid w:val="00856106"/>
    <w:rsid w:val="0085707E"/>
    <w:rsid w:val="00860571"/>
    <w:rsid w:val="00860B0A"/>
    <w:rsid w:val="00860F25"/>
    <w:rsid w:val="00862846"/>
    <w:rsid w:val="00863516"/>
    <w:rsid w:val="00864073"/>
    <w:rsid w:val="008644C0"/>
    <w:rsid w:val="00865778"/>
    <w:rsid w:val="00865BA0"/>
    <w:rsid w:val="00866B33"/>
    <w:rsid w:val="00867F24"/>
    <w:rsid w:val="00870C5B"/>
    <w:rsid w:val="00871760"/>
    <w:rsid w:val="00872C81"/>
    <w:rsid w:val="00872D24"/>
    <w:rsid w:val="008746BB"/>
    <w:rsid w:val="0087482F"/>
    <w:rsid w:val="00874BF6"/>
    <w:rsid w:val="008767D0"/>
    <w:rsid w:val="00882689"/>
    <w:rsid w:val="008833E4"/>
    <w:rsid w:val="00884373"/>
    <w:rsid w:val="0088440C"/>
    <w:rsid w:val="00885863"/>
    <w:rsid w:val="00885BD6"/>
    <w:rsid w:val="008867B2"/>
    <w:rsid w:val="00886E90"/>
    <w:rsid w:val="00890193"/>
    <w:rsid w:val="00890AB0"/>
    <w:rsid w:val="00891932"/>
    <w:rsid w:val="00892FD4"/>
    <w:rsid w:val="00894C33"/>
    <w:rsid w:val="00895783"/>
    <w:rsid w:val="00896C22"/>
    <w:rsid w:val="008973A0"/>
    <w:rsid w:val="008974E3"/>
    <w:rsid w:val="008A06AF"/>
    <w:rsid w:val="008A1531"/>
    <w:rsid w:val="008A35E5"/>
    <w:rsid w:val="008A38B0"/>
    <w:rsid w:val="008A3B54"/>
    <w:rsid w:val="008A3F8B"/>
    <w:rsid w:val="008A48DB"/>
    <w:rsid w:val="008A5482"/>
    <w:rsid w:val="008A7DEF"/>
    <w:rsid w:val="008A7E35"/>
    <w:rsid w:val="008B0344"/>
    <w:rsid w:val="008B10E3"/>
    <w:rsid w:val="008B1AC5"/>
    <w:rsid w:val="008B2DED"/>
    <w:rsid w:val="008B3A78"/>
    <w:rsid w:val="008B48B7"/>
    <w:rsid w:val="008B5445"/>
    <w:rsid w:val="008B54AE"/>
    <w:rsid w:val="008B5797"/>
    <w:rsid w:val="008B5D00"/>
    <w:rsid w:val="008B7527"/>
    <w:rsid w:val="008B78A2"/>
    <w:rsid w:val="008B7E31"/>
    <w:rsid w:val="008C0372"/>
    <w:rsid w:val="008C05D5"/>
    <w:rsid w:val="008C3663"/>
    <w:rsid w:val="008C451A"/>
    <w:rsid w:val="008C6ADB"/>
    <w:rsid w:val="008C7860"/>
    <w:rsid w:val="008C7AB8"/>
    <w:rsid w:val="008C7AE7"/>
    <w:rsid w:val="008C7B0E"/>
    <w:rsid w:val="008D0DE6"/>
    <w:rsid w:val="008D1F1D"/>
    <w:rsid w:val="008D35A3"/>
    <w:rsid w:val="008D3D01"/>
    <w:rsid w:val="008D4444"/>
    <w:rsid w:val="008D4592"/>
    <w:rsid w:val="008D547D"/>
    <w:rsid w:val="008D6E2C"/>
    <w:rsid w:val="008D7214"/>
    <w:rsid w:val="008E0C8D"/>
    <w:rsid w:val="008E281B"/>
    <w:rsid w:val="008E2F70"/>
    <w:rsid w:val="008E3E7C"/>
    <w:rsid w:val="008E3EB8"/>
    <w:rsid w:val="008E4429"/>
    <w:rsid w:val="008E4CCB"/>
    <w:rsid w:val="008E4FAE"/>
    <w:rsid w:val="008E7A49"/>
    <w:rsid w:val="008F1532"/>
    <w:rsid w:val="008F1E06"/>
    <w:rsid w:val="008F48A9"/>
    <w:rsid w:val="008F64E5"/>
    <w:rsid w:val="008F7180"/>
    <w:rsid w:val="00900C5B"/>
    <w:rsid w:val="00902577"/>
    <w:rsid w:val="00903734"/>
    <w:rsid w:val="00903A2F"/>
    <w:rsid w:val="009044B2"/>
    <w:rsid w:val="009044D3"/>
    <w:rsid w:val="009049B8"/>
    <w:rsid w:val="00906275"/>
    <w:rsid w:val="00906ACC"/>
    <w:rsid w:val="00906C97"/>
    <w:rsid w:val="00906D5E"/>
    <w:rsid w:val="00906E39"/>
    <w:rsid w:val="009072C3"/>
    <w:rsid w:val="00912C2E"/>
    <w:rsid w:val="009144EE"/>
    <w:rsid w:val="009148ED"/>
    <w:rsid w:val="00914C9A"/>
    <w:rsid w:val="00914F9B"/>
    <w:rsid w:val="00916B6B"/>
    <w:rsid w:val="009171E1"/>
    <w:rsid w:val="00920475"/>
    <w:rsid w:val="009213F3"/>
    <w:rsid w:val="00921667"/>
    <w:rsid w:val="009231CC"/>
    <w:rsid w:val="00923BD1"/>
    <w:rsid w:val="00926426"/>
    <w:rsid w:val="00926D2C"/>
    <w:rsid w:val="0093059F"/>
    <w:rsid w:val="00930648"/>
    <w:rsid w:val="009306A1"/>
    <w:rsid w:val="009312D0"/>
    <w:rsid w:val="00936D41"/>
    <w:rsid w:val="00940FA1"/>
    <w:rsid w:val="0094516F"/>
    <w:rsid w:val="00945243"/>
    <w:rsid w:val="00945655"/>
    <w:rsid w:val="00945ACC"/>
    <w:rsid w:val="00946BB5"/>
    <w:rsid w:val="0094748A"/>
    <w:rsid w:val="0095089D"/>
    <w:rsid w:val="00951D2C"/>
    <w:rsid w:val="0095362E"/>
    <w:rsid w:val="00953C3B"/>
    <w:rsid w:val="00953DF8"/>
    <w:rsid w:val="0095551C"/>
    <w:rsid w:val="00955CE7"/>
    <w:rsid w:val="00963931"/>
    <w:rsid w:val="00964C11"/>
    <w:rsid w:val="00964E06"/>
    <w:rsid w:val="009656B0"/>
    <w:rsid w:val="0096678C"/>
    <w:rsid w:val="0098271D"/>
    <w:rsid w:val="00982BC4"/>
    <w:rsid w:val="00982D6B"/>
    <w:rsid w:val="009834FD"/>
    <w:rsid w:val="009840D3"/>
    <w:rsid w:val="00984E5C"/>
    <w:rsid w:val="00985477"/>
    <w:rsid w:val="00986C3F"/>
    <w:rsid w:val="00987720"/>
    <w:rsid w:val="00987D5A"/>
    <w:rsid w:val="00991106"/>
    <w:rsid w:val="009932C4"/>
    <w:rsid w:val="009932D9"/>
    <w:rsid w:val="00993402"/>
    <w:rsid w:val="00994B05"/>
    <w:rsid w:val="00994B16"/>
    <w:rsid w:val="00994DB3"/>
    <w:rsid w:val="0099550F"/>
    <w:rsid w:val="009A128D"/>
    <w:rsid w:val="009A2532"/>
    <w:rsid w:val="009A4D9F"/>
    <w:rsid w:val="009B1381"/>
    <w:rsid w:val="009B2568"/>
    <w:rsid w:val="009B3356"/>
    <w:rsid w:val="009B4A8F"/>
    <w:rsid w:val="009B57F5"/>
    <w:rsid w:val="009B7490"/>
    <w:rsid w:val="009B7E5F"/>
    <w:rsid w:val="009C0D23"/>
    <w:rsid w:val="009C1B86"/>
    <w:rsid w:val="009C2D95"/>
    <w:rsid w:val="009C3090"/>
    <w:rsid w:val="009C4E85"/>
    <w:rsid w:val="009C6522"/>
    <w:rsid w:val="009C7A6C"/>
    <w:rsid w:val="009D00ED"/>
    <w:rsid w:val="009D060A"/>
    <w:rsid w:val="009D45E6"/>
    <w:rsid w:val="009D4C2A"/>
    <w:rsid w:val="009D651D"/>
    <w:rsid w:val="009D77A3"/>
    <w:rsid w:val="009E10FA"/>
    <w:rsid w:val="009E35A7"/>
    <w:rsid w:val="009E378C"/>
    <w:rsid w:val="009E6BF4"/>
    <w:rsid w:val="009E6DC1"/>
    <w:rsid w:val="009E78EA"/>
    <w:rsid w:val="009F1220"/>
    <w:rsid w:val="009F1AF4"/>
    <w:rsid w:val="009F1F2B"/>
    <w:rsid w:val="009F3047"/>
    <w:rsid w:val="009F46A2"/>
    <w:rsid w:val="009F5BD2"/>
    <w:rsid w:val="00A0097D"/>
    <w:rsid w:val="00A009F4"/>
    <w:rsid w:val="00A02881"/>
    <w:rsid w:val="00A03E00"/>
    <w:rsid w:val="00A04711"/>
    <w:rsid w:val="00A05834"/>
    <w:rsid w:val="00A06482"/>
    <w:rsid w:val="00A06567"/>
    <w:rsid w:val="00A07590"/>
    <w:rsid w:val="00A07ACA"/>
    <w:rsid w:val="00A1138E"/>
    <w:rsid w:val="00A1252D"/>
    <w:rsid w:val="00A14B9F"/>
    <w:rsid w:val="00A15691"/>
    <w:rsid w:val="00A15D96"/>
    <w:rsid w:val="00A20220"/>
    <w:rsid w:val="00A223AB"/>
    <w:rsid w:val="00A23CBB"/>
    <w:rsid w:val="00A24CAA"/>
    <w:rsid w:val="00A25610"/>
    <w:rsid w:val="00A30FAC"/>
    <w:rsid w:val="00A3306F"/>
    <w:rsid w:val="00A344C6"/>
    <w:rsid w:val="00A356D4"/>
    <w:rsid w:val="00A36FC6"/>
    <w:rsid w:val="00A44B34"/>
    <w:rsid w:val="00A464E6"/>
    <w:rsid w:val="00A47292"/>
    <w:rsid w:val="00A5000F"/>
    <w:rsid w:val="00A510D7"/>
    <w:rsid w:val="00A51E26"/>
    <w:rsid w:val="00A554C7"/>
    <w:rsid w:val="00A5566E"/>
    <w:rsid w:val="00A55D0C"/>
    <w:rsid w:val="00A60B3F"/>
    <w:rsid w:val="00A610B3"/>
    <w:rsid w:val="00A62B97"/>
    <w:rsid w:val="00A62EF7"/>
    <w:rsid w:val="00A64058"/>
    <w:rsid w:val="00A6478D"/>
    <w:rsid w:val="00A6496C"/>
    <w:rsid w:val="00A652D4"/>
    <w:rsid w:val="00A6712D"/>
    <w:rsid w:val="00A67144"/>
    <w:rsid w:val="00A70992"/>
    <w:rsid w:val="00A71752"/>
    <w:rsid w:val="00A71CF4"/>
    <w:rsid w:val="00A71F66"/>
    <w:rsid w:val="00A72131"/>
    <w:rsid w:val="00A722A2"/>
    <w:rsid w:val="00A72E35"/>
    <w:rsid w:val="00A749F5"/>
    <w:rsid w:val="00A755A4"/>
    <w:rsid w:val="00A76631"/>
    <w:rsid w:val="00A7792F"/>
    <w:rsid w:val="00A80854"/>
    <w:rsid w:val="00A80E2D"/>
    <w:rsid w:val="00A838E6"/>
    <w:rsid w:val="00A8414E"/>
    <w:rsid w:val="00A84F01"/>
    <w:rsid w:val="00A86266"/>
    <w:rsid w:val="00A87125"/>
    <w:rsid w:val="00A90722"/>
    <w:rsid w:val="00A90729"/>
    <w:rsid w:val="00A91572"/>
    <w:rsid w:val="00A91A6D"/>
    <w:rsid w:val="00A91E75"/>
    <w:rsid w:val="00A92356"/>
    <w:rsid w:val="00A92C87"/>
    <w:rsid w:val="00A93826"/>
    <w:rsid w:val="00A93E5F"/>
    <w:rsid w:val="00A9573A"/>
    <w:rsid w:val="00A95956"/>
    <w:rsid w:val="00A96B47"/>
    <w:rsid w:val="00A97579"/>
    <w:rsid w:val="00A97986"/>
    <w:rsid w:val="00AA0A69"/>
    <w:rsid w:val="00AA1FE2"/>
    <w:rsid w:val="00AA28E0"/>
    <w:rsid w:val="00AA3789"/>
    <w:rsid w:val="00AA4A02"/>
    <w:rsid w:val="00AA5A81"/>
    <w:rsid w:val="00AA5BFB"/>
    <w:rsid w:val="00AA5E44"/>
    <w:rsid w:val="00AA66AF"/>
    <w:rsid w:val="00AB077C"/>
    <w:rsid w:val="00AB0B07"/>
    <w:rsid w:val="00AB1807"/>
    <w:rsid w:val="00AB3C2F"/>
    <w:rsid w:val="00AB50CD"/>
    <w:rsid w:val="00AB53FB"/>
    <w:rsid w:val="00AB5990"/>
    <w:rsid w:val="00AB6CF0"/>
    <w:rsid w:val="00AC0255"/>
    <w:rsid w:val="00AC07EA"/>
    <w:rsid w:val="00AC151C"/>
    <w:rsid w:val="00AC239B"/>
    <w:rsid w:val="00AC24BC"/>
    <w:rsid w:val="00AC26A6"/>
    <w:rsid w:val="00AC5EE9"/>
    <w:rsid w:val="00AC6B9E"/>
    <w:rsid w:val="00AC72C3"/>
    <w:rsid w:val="00AD00CB"/>
    <w:rsid w:val="00AD0E95"/>
    <w:rsid w:val="00AD121D"/>
    <w:rsid w:val="00AD43BA"/>
    <w:rsid w:val="00AD5CEF"/>
    <w:rsid w:val="00AD6D79"/>
    <w:rsid w:val="00AD756F"/>
    <w:rsid w:val="00AE060B"/>
    <w:rsid w:val="00AE0955"/>
    <w:rsid w:val="00AE0B28"/>
    <w:rsid w:val="00AE0BF8"/>
    <w:rsid w:val="00AE0E61"/>
    <w:rsid w:val="00AE1263"/>
    <w:rsid w:val="00AE13C4"/>
    <w:rsid w:val="00AE3269"/>
    <w:rsid w:val="00AE408A"/>
    <w:rsid w:val="00AE62B3"/>
    <w:rsid w:val="00AE6B9A"/>
    <w:rsid w:val="00AE6D1C"/>
    <w:rsid w:val="00AE77C6"/>
    <w:rsid w:val="00AF0663"/>
    <w:rsid w:val="00AF0ED0"/>
    <w:rsid w:val="00AF1653"/>
    <w:rsid w:val="00AF2512"/>
    <w:rsid w:val="00AF2A20"/>
    <w:rsid w:val="00AF7064"/>
    <w:rsid w:val="00B0144A"/>
    <w:rsid w:val="00B026CB"/>
    <w:rsid w:val="00B02E59"/>
    <w:rsid w:val="00B0680A"/>
    <w:rsid w:val="00B07167"/>
    <w:rsid w:val="00B072B1"/>
    <w:rsid w:val="00B07BCA"/>
    <w:rsid w:val="00B07E3D"/>
    <w:rsid w:val="00B07F24"/>
    <w:rsid w:val="00B10963"/>
    <w:rsid w:val="00B10D4F"/>
    <w:rsid w:val="00B11333"/>
    <w:rsid w:val="00B11AE1"/>
    <w:rsid w:val="00B12D59"/>
    <w:rsid w:val="00B13995"/>
    <w:rsid w:val="00B1405C"/>
    <w:rsid w:val="00B141FA"/>
    <w:rsid w:val="00B142FE"/>
    <w:rsid w:val="00B14557"/>
    <w:rsid w:val="00B1706A"/>
    <w:rsid w:val="00B1712D"/>
    <w:rsid w:val="00B2260F"/>
    <w:rsid w:val="00B24606"/>
    <w:rsid w:val="00B2671F"/>
    <w:rsid w:val="00B3029A"/>
    <w:rsid w:val="00B32D4F"/>
    <w:rsid w:val="00B33521"/>
    <w:rsid w:val="00B34829"/>
    <w:rsid w:val="00B34A54"/>
    <w:rsid w:val="00B34CD3"/>
    <w:rsid w:val="00B350F2"/>
    <w:rsid w:val="00B37A28"/>
    <w:rsid w:val="00B40EAE"/>
    <w:rsid w:val="00B420DE"/>
    <w:rsid w:val="00B43698"/>
    <w:rsid w:val="00B45516"/>
    <w:rsid w:val="00B47436"/>
    <w:rsid w:val="00B479AE"/>
    <w:rsid w:val="00B50A0D"/>
    <w:rsid w:val="00B52E02"/>
    <w:rsid w:val="00B5328F"/>
    <w:rsid w:val="00B5445F"/>
    <w:rsid w:val="00B545DF"/>
    <w:rsid w:val="00B54D37"/>
    <w:rsid w:val="00B55CCF"/>
    <w:rsid w:val="00B55E72"/>
    <w:rsid w:val="00B575AF"/>
    <w:rsid w:val="00B57E1B"/>
    <w:rsid w:val="00B61DE0"/>
    <w:rsid w:val="00B62CFF"/>
    <w:rsid w:val="00B63653"/>
    <w:rsid w:val="00B63D50"/>
    <w:rsid w:val="00B63DFC"/>
    <w:rsid w:val="00B64734"/>
    <w:rsid w:val="00B65D4A"/>
    <w:rsid w:val="00B66669"/>
    <w:rsid w:val="00B66DAA"/>
    <w:rsid w:val="00B67BDB"/>
    <w:rsid w:val="00B718AC"/>
    <w:rsid w:val="00B72BE4"/>
    <w:rsid w:val="00B74A56"/>
    <w:rsid w:val="00B7540D"/>
    <w:rsid w:val="00B75CA1"/>
    <w:rsid w:val="00B761E6"/>
    <w:rsid w:val="00B769B7"/>
    <w:rsid w:val="00B76CAD"/>
    <w:rsid w:val="00B81378"/>
    <w:rsid w:val="00B82CA6"/>
    <w:rsid w:val="00B8386C"/>
    <w:rsid w:val="00B8395C"/>
    <w:rsid w:val="00B8412B"/>
    <w:rsid w:val="00B8471A"/>
    <w:rsid w:val="00B86161"/>
    <w:rsid w:val="00B869AC"/>
    <w:rsid w:val="00B873EA"/>
    <w:rsid w:val="00B90FBB"/>
    <w:rsid w:val="00B930C6"/>
    <w:rsid w:val="00B934FF"/>
    <w:rsid w:val="00B9374D"/>
    <w:rsid w:val="00B956C1"/>
    <w:rsid w:val="00B956F4"/>
    <w:rsid w:val="00B97402"/>
    <w:rsid w:val="00BA0EBE"/>
    <w:rsid w:val="00BA15FD"/>
    <w:rsid w:val="00BA1AC7"/>
    <w:rsid w:val="00BA3BEC"/>
    <w:rsid w:val="00BA4DA2"/>
    <w:rsid w:val="00BA5449"/>
    <w:rsid w:val="00BA5B3A"/>
    <w:rsid w:val="00BA643C"/>
    <w:rsid w:val="00BB09F4"/>
    <w:rsid w:val="00BB144F"/>
    <w:rsid w:val="00BB1C66"/>
    <w:rsid w:val="00BB3717"/>
    <w:rsid w:val="00BB4029"/>
    <w:rsid w:val="00BC079B"/>
    <w:rsid w:val="00BC0B07"/>
    <w:rsid w:val="00BC1CDA"/>
    <w:rsid w:val="00BC1F52"/>
    <w:rsid w:val="00BC28E0"/>
    <w:rsid w:val="00BC2DD5"/>
    <w:rsid w:val="00BC69B2"/>
    <w:rsid w:val="00BC6B4F"/>
    <w:rsid w:val="00BC6E66"/>
    <w:rsid w:val="00BC764F"/>
    <w:rsid w:val="00BC79B7"/>
    <w:rsid w:val="00BD1701"/>
    <w:rsid w:val="00BD3FCE"/>
    <w:rsid w:val="00BD4D51"/>
    <w:rsid w:val="00BD50E4"/>
    <w:rsid w:val="00BD5CD7"/>
    <w:rsid w:val="00BD644C"/>
    <w:rsid w:val="00BE189D"/>
    <w:rsid w:val="00BE1DF5"/>
    <w:rsid w:val="00BE3816"/>
    <w:rsid w:val="00BE502B"/>
    <w:rsid w:val="00BE6819"/>
    <w:rsid w:val="00BE708E"/>
    <w:rsid w:val="00BE7B81"/>
    <w:rsid w:val="00BF05DB"/>
    <w:rsid w:val="00BF0F95"/>
    <w:rsid w:val="00BF4155"/>
    <w:rsid w:val="00BF4604"/>
    <w:rsid w:val="00BF49CF"/>
    <w:rsid w:val="00BF4D1F"/>
    <w:rsid w:val="00BF71ED"/>
    <w:rsid w:val="00C00547"/>
    <w:rsid w:val="00C01C91"/>
    <w:rsid w:val="00C0438E"/>
    <w:rsid w:val="00C06286"/>
    <w:rsid w:val="00C0660C"/>
    <w:rsid w:val="00C10741"/>
    <w:rsid w:val="00C10EC9"/>
    <w:rsid w:val="00C11BAC"/>
    <w:rsid w:val="00C16441"/>
    <w:rsid w:val="00C17A92"/>
    <w:rsid w:val="00C211B9"/>
    <w:rsid w:val="00C226AC"/>
    <w:rsid w:val="00C243EE"/>
    <w:rsid w:val="00C24985"/>
    <w:rsid w:val="00C30A94"/>
    <w:rsid w:val="00C321B3"/>
    <w:rsid w:val="00C32913"/>
    <w:rsid w:val="00C32E42"/>
    <w:rsid w:val="00C32EE0"/>
    <w:rsid w:val="00C3391B"/>
    <w:rsid w:val="00C35DEF"/>
    <w:rsid w:val="00C36D04"/>
    <w:rsid w:val="00C37525"/>
    <w:rsid w:val="00C37E80"/>
    <w:rsid w:val="00C40E21"/>
    <w:rsid w:val="00C438EA"/>
    <w:rsid w:val="00C454DD"/>
    <w:rsid w:val="00C50887"/>
    <w:rsid w:val="00C50EBF"/>
    <w:rsid w:val="00C51230"/>
    <w:rsid w:val="00C51E77"/>
    <w:rsid w:val="00C53671"/>
    <w:rsid w:val="00C539A5"/>
    <w:rsid w:val="00C54B2A"/>
    <w:rsid w:val="00C54F41"/>
    <w:rsid w:val="00C559BF"/>
    <w:rsid w:val="00C55B74"/>
    <w:rsid w:val="00C56400"/>
    <w:rsid w:val="00C56C24"/>
    <w:rsid w:val="00C57D36"/>
    <w:rsid w:val="00C57EC6"/>
    <w:rsid w:val="00C64C4C"/>
    <w:rsid w:val="00C66137"/>
    <w:rsid w:val="00C6715C"/>
    <w:rsid w:val="00C674C8"/>
    <w:rsid w:val="00C67AC5"/>
    <w:rsid w:val="00C67F58"/>
    <w:rsid w:val="00C719A7"/>
    <w:rsid w:val="00C733F9"/>
    <w:rsid w:val="00C7367E"/>
    <w:rsid w:val="00C738AC"/>
    <w:rsid w:val="00C741BF"/>
    <w:rsid w:val="00C74708"/>
    <w:rsid w:val="00C7485E"/>
    <w:rsid w:val="00C75C72"/>
    <w:rsid w:val="00C77B67"/>
    <w:rsid w:val="00C77CEE"/>
    <w:rsid w:val="00C8011A"/>
    <w:rsid w:val="00C8058E"/>
    <w:rsid w:val="00C82368"/>
    <w:rsid w:val="00C832DE"/>
    <w:rsid w:val="00C86998"/>
    <w:rsid w:val="00C869D1"/>
    <w:rsid w:val="00C90C78"/>
    <w:rsid w:val="00C91119"/>
    <w:rsid w:val="00C91653"/>
    <w:rsid w:val="00C93383"/>
    <w:rsid w:val="00C93CAD"/>
    <w:rsid w:val="00C946F7"/>
    <w:rsid w:val="00C9506B"/>
    <w:rsid w:val="00C95B59"/>
    <w:rsid w:val="00C97655"/>
    <w:rsid w:val="00CA0245"/>
    <w:rsid w:val="00CA06F5"/>
    <w:rsid w:val="00CA34B1"/>
    <w:rsid w:val="00CA3E7E"/>
    <w:rsid w:val="00CB0962"/>
    <w:rsid w:val="00CB09DA"/>
    <w:rsid w:val="00CB3A2F"/>
    <w:rsid w:val="00CB3B07"/>
    <w:rsid w:val="00CB4F4E"/>
    <w:rsid w:val="00CC0540"/>
    <w:rsid w:val="00CC071D"/>
    <w:rsid w:val="00CC07B8"/>
    <w:rsid w:val="00CC2855"/>
    <w:rsid w:val="00CC366F"/>
    <w:rsid w:val="00CC37FA"/>
    <w:rsid w:val="00CC49A2"/>
    <w:rsid w:val="00CC6919"/>
    <w:rsid w:val="00CC6E3C"/>
    <w:rsid w:val="00CD0D7E"/>
    <w:rsid w:val="00CD0DD4"/>
    <w:rsid w:val="00CD1280"/>
    <w:rsid w:val="00CD38D4"/>
    <w:rsid w:val="00CD3B24"/>
    <w:rsid w:val="00CE099E"/>
    <w:rsid w:val="00CE1792"/>
    <w:rsid w:val="00CE2D6C"/>
    <w:rsid w:val="00CE60A2"/>
    <w:rsid w:val="00CF345C"/>
    <w:rsid w:val="00CF355D"/>
    <w:rsid w:val="00CF5F35"/>
    <w:rsid w:val="00CF6852"/>
    <w:rsid w:val="00D03628"/>
    <w:rsid w:val="00D038FC"/>
    <w:rsid w:val="00D03DDE"/>
    <w:rsid w:val="00D04D8F"/>
    <w:rsid w:val="00D05101"/>
    <w:rsid w:val="00D05F4D"/>
    <w:rsid w:val="00D07786"/>
    <w:rsid w:val="00D10A66"/>
    <w:rsid w:val="00D11D67"/>
    <w:rsid w:val="00D11E3C"/>
    <w:rsid w:val="00D15E34"/>
    <w:rsid w:val="00D15E61"/>
    <w:rsid w:val="00D15F6D"/>
    <w:rsid w:val="00D160B6"/>
    <w:rsid w:val="00D1726A"/>
    <w:rsid w:val="00D178D7"/>
    <w:rsid w:val="00D17DBC"/>
    <w:rsid w:val="00D20B54"/>
    <w:rsid w:val="00D216E8"/>
    <w:rsid w:val="00D217F3"/>
    <w:rsid w:val="00D21EF7"/>
    <w:rsid w:val="00D24390"/>
    <w:rsid w:val="00D249E7"/>
    <w:rsid w:val="00D24A85"/>
    <w:rsid w:val="00D25EF3"/>
    <w:rsid w:val="00D267F5"/>
    <w:rsid w:val="00D26E74"/>
    <w:rsid w:val="00D27E5B"/>
    <w:rsid w:val="00D27FF6"/>
    <w:rsid w:val="00D30437"/>
    <w:rsid w:val="00D305E2"/>
    <w:rsid w:val="00D30B79"/>
    <w:rsid w:val="00D3255E"/>
    <w:rsid w:val="00D334AA"/>
    <w:rsid w:val="00D33714"/>
    <w:rsid w:val="00D33B43"/>
    <w:rsid w:val="00D34953"/>
    <w:rsid w:val="00D3554F"/>
    <w:rsid w:val="00D3570C"/>
    <w:rsid w:val="00D35932"/>
    <w:rsid w:val="00D35F5D"/>
    <w:rsid w:val="00D41279"/>
    <w:rsid w:val="00D4462D"/>
    <w:rsid w:val="00D462CC"/>
    <w:rsid w:val="00D51190"/>
    <w:rsid w:val="00D52077"/>
    <w:rsid w:val="00D52D98"/>
    <w:rsid w:val="00D53A63"/>
    <w:rsid w:val="00D54684"/>
    <w:rsid w:val="00D54732"/>
    <w:rsid w:val="00D55C92"/>
    <w:rsid w:val="00D56439"/>
    <w:rsid w:val="00D5757D"/>
    <w:rsid w:val="00D60394"/>
    <w:rsid w:val="00D62374"/>
    <w:rsid w:val="00D62514"/>
    <w:rsid w:val="00D63604"/>
    <w:rsid w:val="00D658EB"/>
    <w:rsid w:val="00D667BC"/>
    <w:rsid w:val="00D66C0A"/>
    <w:rsid w:val="00D66E13"/>
    <w:rsid w:val="00D67BEB"/>
    <w:rsid w:val="00D67C95"/>
    <w:rsid w:val="00D67F35"/>
    <w:rsid w:val="00D703A9"/>
    <w:rsid w:val="00D7128A"/>
    <w:rsid w:val="00D71DAB"/>
    <w:rsid w:val="00D72B74"/>
    <w:rsid w:val="00D7304C"/>
    <w:rsid w:val="00D73115"/>
    <w:rsid w:val="00D7358C"/>
    <w:rsid w:val="00D75691"/>
    <w:rsid w:val="00D757FE"/>
    <w:rsid w:val="00D761E6"/>
    <w:rsid w:val="00D77C6F"/>
    <w:rsid w:val="00D80F3B"/>
    <w:rsid w:val="00D810AB"/>
    <w:rsid w:val="00D8193A"/>
    <w:rsid w:val="00D82005"/>
    <w:rsid w:val="00D836C0"/>
    <w:rsid w:val="00D83765"/>
    <w:rsid w:val="00D84945"/>
    <w:rsid w:val="00D84BD5"/>
    <w:rsid w:val="00D857CB"/>
    <w:rsid w:val="00D85A10"/>
    <w:rsid w:val="00D91742"/>
    <w:rsid w:val="00D92D51"/>
    <w:rsid w:val="00D96A33"/>
    <w:rsid w:val="00D97577"/>
    <w:rsid w:val="00DA0A0C"/>
    <w:rsid w:val="00DA0DCA"/>
    <w:rsid w:val="00DA0E69"/>
    <w:rsid w:val="00DA1132"/>
    <w:rsid w:val="00DA13D5"/>
    <w:rsid w:val="00DA2B57"/>
    <w:rsid w:val="00DA3487"/>
    <w:rsid w:val="00DA3B11"/>
    <w:rsid w:val="00DA3C51"/>
    <w:rsid w:val="00DA4DDA"/>
    <w:rsid w:val="00DA5860"/>
    <w:rsid w:val="00DA645A"/>
    <w:rsid w:val="00DB0C95"/>
    <w:rsid w:val="00DB2C35"/>
    <w:rsid w:val="00DB3213"/>
    <w:rsid w:val="00DB5F78"/>
    <w:rsid w:val="00DB66DF"/>
    <w:rsid w:val="00DB7101"/>
    <w:rsid w:val="00DB7556"/>
    <w:rsid w:val="00DC065C"/>
    <w:rsid w:val="00DC20B9"/>
    <w:rsid w:val="00DC3D2B"/>
    <w:rsid w:val="00DC4AF2"/>
    <w:rsid w:val="00DC5C9A"/>
    <w:rsid w:val="00DC6712"/>
    <w:rsid w:val="00DC7120"/>
    <w:rsid w:val="00DC7EF5"/>
    <w:rsid w:val="00DC7F52"/>
    <w:rsid w:val="00DD19DD"/>
    <w:rsid w:val="00DD449E"/>
    <w:rsid w:val="00DD548A"/>
    <w:rsid w:val="00DD73F5"/>
    <w:rsid w:val="00DD7E51"/>
    <w:rsid w:val="00DE0427"/>
    <w:rsid w:val="00DE0F52"/>
    <w:rsid w:val="00DE1776"/>
    <w:rsid w:val="00DE22A6"/>
    <w:rsid w:val="00DE3ED6"/>
    <w:rsid w:val="00DE4F15"/>
    <w:rsid w:val="00DE61C1"/>
    <w:rsid w:val="00DE659F"/>
    <w:rsid w:val="00DE770E"/>
    <w:rsid w:val="00DF2769"/>
    <w:rsid w:val="00DF320B"/>
    <w:rsid w:val="00DF5A46"/>
    <w:rsid w:val="00DF5E46"/>
    <w:rsid w:val="00DF6EDC"/>
    <w:rsid w:val="00DF7880"/>
    <w:rsid w:val="00E00003"/>
    <w:rsid w:val="00E03416"/>
    <w:rsid w:val="00E043CD"/>
    <w:rsid w:val="00E061FA"/>
    <w:rsid w:val="00E06A3B"/>
    <w:rsid w:val="00E06C2E"/>
    <w:rsid w:val="00E0721B"/>
    <w:rsid w:val="00E11D4D"/>
    <w:rsid w:val="00E14974"/>
    <w:rsid w:val="00E15DE1"/>
    <w:rsid w:val="00E1672C"/>
    <w:rsid w:val="00E20B84"/>
    <w:rsid w:val="00E20E03"/>
    <w:rsid w:val="00E22863"/>
    <w:rsid w:val="00E249E1"/>
    <w:rsid w:val="00E25A38"/>
    <w:rsid w:val="00E25AD1"/>
    <w:rsid w:val="00E2780F"/>
    <w:rsid w:val="00E27FDC"/>
    <w:rsid w:val="00E32B01"/>
    <w:rsid w:val="00E33FFC"/>
    <w:rsid w:val="00E35A82"/>
    <w:rsid w:val="00E36BC8"/>
    <w:rsid w:val="00E40EA5"/>
    <w:rsid w:val="00E42CC8"/>
    <w:rsid w:val="00E43503"/>
    <w:rsid w:val="00E438B1"/>
    <w:rsid w:val="00E43B05"/>
    <w:rsid w:val="00E45128"/>
    <w:rsid w:val="00E4708C"/>
    <w:rsid w:val="00E478F6"/>
    <w:rsid w:val="00E51783"/>
    <w:rsid w:val="00E53CCF"/>
    <w:rsid w:val="00E54323"/>
    <w:rsid w:val="00E544C1"/>
    <w:rsid w:val="00E55D8F"/>
    <w:rsid w:val="00E56477"/>
    <w:rsid w:val="00E56A45"/>
    <w:rsid w:val="00E56F76"/>
    <w:rsid w:val="00E56FFE"/>
    <w:rsid w:val="00E57969"/>
    <w:rsid w:val="00E57D1D"/>
    <w:rsid w:val="00E601C0"/>
    <w:rsid w:val="00E60C1B"/>
    <w:rsid w:val="00E60D34"/>
    <w:rsid w:val="00E64A26"/>
    <w:rsid w:val="00E64EF2"/>
    <w:rsid w:val="00E65ED8"/>
    <w:rsid w:val="00E66201"/>
    <w:rsid w:val="00E72EBA"/>
    <w:rsid w:val="00E74A05"/>
    <w:rsid w:val="00E75285"/>
    <w:rsid w:val="00E752E3"/>
    <w:rsid w:val="00E80333"/>
    <w:rsid w:val="00E8056B"/>
    <w:rsid w:val="00E80BE9"/>
    <w:rsid w:val="00E82FE5"/>
    <w:rsid w:val="00E838AD"/>
    <w:rsid w:val="00E84EA8"/>
    <w:rsid w:val="00E86DD0"/>
    <w:rsid w:val="00E91806"/>
    <w:rsid w:val="00E9217B"/>
    <w:rsid w:val="00E93E78"/>
    <w:rsid w:val="00E946F8"/>
    <w:rsid w:val="00E94DF9"/>
    <w:rsid w:val="00E95CB2"/>
    <w:rsid w:val="00E97147"/>
    <w:rsid w:val="00E97576"/>
    <w:rsid w:val="00EA07AB"/>
    <w:rsid w:val="00EA0F24"/>
    <w:rsid w:val="00EA1739"/>
    <w:rsid w:val="00EA17AB"/>
    <w:rsid w:val="00EA248F"/>
    <w:rsid w:val="00EA269E"/>
    <w:rsid w:val="00EA31EE"/>
    <w:rsid w:val="00EA3776"/>
    <w:rsid w:val="00EA3D42"/>
    <w:rsid w:val="00EA45FB"/>
    <w:rsid w:val="00EA512E"/>
    <w:rsid w:val="00EA5204"/>
    <w:rsid w:val="00EA591A"/>
    <w:rsid w:val="00EA615C"/>
    <w:rsid w:val="00EB02D1"/>
    <w:rsid w:val="00EB1223"/>
    <w:rsid w:val="00EB1558"/>
    <w:rsid w:val="00EB2DAF"/>
    <w:rsid w:val="00EB61A1"/>
    <w:rsid w:val="00EB6EED"/>
    <w:rsid w:val="00EC1248"/>
    <w:rsid w:val="00EC1AEE"/>
    <w:rsid w:val="00EC23F9"/>
    <w:rsid w:val="00EC2845"/>
    <w:rsid w:val="00EC3E6C"/>
    <w:rsid w:val="00EC56AD"/>
    <w:rsid w:val="00EC6375"/>
    <w:rsid w:val="00ED20C0"/>
    <w:rsid w:val="00ED287E"/>
    <w:rsid w:val="00ED36D8"/>
    <w:rsid w:val="00ED3F47"/>
    <w:rsid w:val="00ED43B2"/>
    <w:rsid w:val="00ED5FB2"/>
    <w:rsid w:val="00ED7419"/>
    <w:rsid w:val="00ED7B8F"/>
    <w:rsid w:val="00EE01E7"/>
    <w:rsid w:val="00EE045E"/>
    <w:rsid w:val="00EE0769"/>
    <w:rsid w:val="00EE1B63"/>
    <w:rsid w:val="00EE2355"/>
    <w:rsid w:val="00EE2548"/>
    <w:rsid w:val="00EE5850"/>
    <w:rsid w:val="00EE6212"/>
    <w:rsid w:val="00EE62FC"/>
    <w:rsid w:val="00EF023B"/>
    <w:rsid w:val="00EF18D8"/>
    <w:rsid w:val="00EF3587"/>
    <w:rsid w:val="00EF398C"/>
    <w:rsid w:val="00EF3AE9"/>
    <w:rsid w:val="00EF4801"/>
    <w:rsid w:val="00EF5428"/>
    <w:rsid w:val="00EF6C2B"/>
    <w:rsid w:val="00EF6EC9"/>
    <w:rsid w:val="00EF77FE"/>
    <w:rsid w:val="00EF7949"/>
    <w:rsid w:val="00F002A7"/>
    <w:rsid w:val="00F00906"/>
    <w:rsid w:val="00F02ED2"/>
    <w:rsid w:val="00F04402"/>
    <w:rsid w:val="00F06115"/>
    <w:rsid w:val="00F070E3"/>
    <w:rsid w:val="00F07CE0"/>
    <w:rsid w:val="00F113C8"/>
    <w:rsid w:val="00F130AD"/>
    <w:rsid w:val="00F13583"/>
    <w:rsid w:val="00F16D60"/>
    <w:rsid w:val="00F20905"/>
    <w:rsid w:val="00F21A85"/>
    <w:rsid w:val="00F22798"/>
    <w:rsid w:val="00F22978"/>
    <w:rsid w:val="00F24088"/>
    <w:rsid w:val="00F24B68"/>
    <w:rsid w:val="00F24E43"/>
    <w:rsid w:val="00F25F2A"/>
    <w:rsid w:val="00F26036"/>
    <w:rsid w:val="00F265F5"/>
    <w:rsid w:val="00F27BB9"/>
    <w:rsid w:val="00F32058"/>
    <w:rsid w:val="00F325CC"/>
    <w:rsid w:val="00F3333D"/>
    <w:rsid w:val="00F41733"/>
    <w:rsid w:val="00F41BD9"/>
    <w:rsid w:val="00F41BDD"/>
    <w:rsid w:val="00F44FF6"/>
    <w:rsid w:val="00F47435"/>
    <w:rsid w:val="00F47598"/>
    <w:rsid w:val="00F47C47"/>
    <w:rsid w:val="00F505A0"/>
    <w:rsid w:val="00F52512"/>
    <w:rsid w:val="00F52560"/>
    <w:rsid w:val="00F529CB"/>
    <w:rsid w:val="00F53670"/>
    <w:rsid w:val="00F54068"/>
    <w:rsid w:val="00F540CB"/>
    <w:rsid w:val="00F549C1"/>
    <w:rsid w:val="00F57352"/>
    <w:rsid w:val="00F61042"/>
    <w:rsid w:val="00F61582"/>
    <w:rsid w:val="00F6265C"/>
    <w:rsid w:val="00F6699D"/>
    <w:rsid w:val="00F71622"/>
    <w:rsid w:val="00F723F2"/>
    <w:rsid w:val="00F74024"/>
    <w:rsid w:val="00F74987"/>
    <w:rsid w:val="00F764D9"/>
    <w:rsid w:val="00F7692B"/>
    <w:rsid w:val="00F76971"/>
    <w:rsid w:val="00F76BB2"/>
    <w:rsid w:val="00F80F26"/>
    <w:rsid w:val="00F8129F"/>
    <w:rsid w:val="00F82411"/>
    <w:rsid w:val="00F839F4"/>
    <w:rsid w:val="00F83FAD"/>
    <w:rsid w:val="00F842CB"/>
    <w:rsid w:val="00F85305"/>
    <w:rsid w:val="00F86B14"/>
    <w:rsid w:val="00F86EBA"/>
    <w:rsid w:val="00F87885"/>
    <w:rsid w:val="00F90654"/>
    <w:rsid w:val="00F90A7E"/>
    <w:rsid w:val="00F90FD0"/>
    <w:rsid w:val="00F9206C"/>
    <w:rsid w:val="00F9266A"/>
    <w:rsid w:val="00F9598E"/>
    <w:rsid w:val="00F95C04"/>
    <w:rsid w:val="00F96A52"/>
    <w:rsid w:val="00F97084"/>
    <w:rsid w:val="00F97ED5"/>
    <w:rsid w:val="00FA1E8C"/>
    <w:rsid w:val="00FA23E6"/>
    <w:rsid w:val="00FA26A5"/>
    <w:rsid w:val="00FA2BC1"/>
    <w:rsid w:val="00FA3FBC"/>
    <w:rsid w:val="00FA5209"/>
    <w:rsid w:val="00FA6992"/>
    <w:rsid w:val="00FA70C1"/>
    <w:rsid w:val="00FA71F8"/>
    <w:rsid w:val="00FB5076"/>
    <w:rsid w:val="00FB7DF4"/>
    <w:rsid w:val="00FC3FDA"/>
    <w:rsid w:val="00FC66CE"/>
    <w:rsid w:val="00FD26DC"/>
    <w:rsid w:val="00FD4FF1"/>
    <w:rsid w:val="00FD5458"/>
    <w:rsid w:val="00FD6B8D"/>
    <w:rsid w:val="00FD70A1"/>
    <w:rsid w:val="00FD710E"/>
    <w:rsid w:val="00FE064A"/>
    <w:rsid w:val="00FE2B92"/>
    <w:rsid w:val="00FE3062"/>
    <w:rsid w:val="00FE5621"/>
    <w:rsid w:val="00FE58AB"/>
    <w:rsid w:val="00FE5AF3"/>
    <w:rsid w:val="00FE6700"/>
    <w:rsid w:val="00FF0156"/>
    <w:rsid w:val="00FF0A1C"/>
    <w:rsid w:val="00FF0A9C"/>
    <w:rsid w:val="00FF0C21"/>
    <w:rsid w:val="00FF13AB"/>
    <w:rsid w:val="00FF431A"/>
    <w:rsid w:val="00FF4639"/>
    <w:rsid w:val="00FF4A1F"/>
    <w:rsid w:val="00FF52DC"/>
    <w:rsid w:val="00FF68A7"/>
    <w:rsid w:val="00FF74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470DB1D-EA31-4734-92C7-F414BF00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B7E31"/>
    <w:rPr>
      <w:rFonts w:ascii="Century Gothic" w:hAnsi="Century Gothic" w:cs="Ardour GM"/>
    </w:rPr>
  </w:style>
  <w:style w:type="paragraph" w:styleId="Kop1">
    <w:name w:val="heading 1"/>
    <w:basedOn w:val="Standaard"/>
    <w:next w:val="Standaard"/>
    <w:link w:val="Kop1Char"/>
    <w:qFormat/>
    <w:rsid w:val="00DA3487"/>
    <w:pPr>
      <w:keepNext/>
      <w:numPr>
        <w:numId w:val="11"/>
      </w:numPr>
      <w:spacing w:before="240" w:after="60"/>
      <w:outlineLvl w:val="0"/>
    </w:pPr>
    <w:rPr>
      <w:rFonts w:ascii="Arial" w:hAnsi="Arial" w:cs="Arial"/>
      <w:b/>
      <w:bCs/>
      <w:kern w:val="32"/>
      <w:sz w:val="32"/>
      <w:szCs w:val="32"/>
    </w:rPr>
  </w:style>
  <w:style w:type="paragraph" w:styleId="Kop2">
    <w:name w:val="heading 2"/>
    <w:basedOn w:val="Standaard"/>
    <w:next w:val="Standaard"/>
    <w:link w:val="Kop2Char"/>
    <w:qFormat/>
    <w:rsid w:val="00A06567"/>
    <w:pPr>
      <w:keepNext/>
      <w:numPr>
        <w:ilvl w:val="1"/>
        <w:numId w:val="11"/>
      </w:numPr>
      <w:spacing w:before="240" w:after="60"/>
      <w:outlineLvl w:val="1"/>
    </w:pPr>
    <w:rPr>
      <w:rFonts w:ascii="Arial" w:hAnsi="Arial" w:cs="Arial"/>
      <w:b/>
      <w:bCs/>
      <w:iCs/>
      <w:sz w:val="24"/>
      <w:szCs w:val="24"/>
    </w:rPr>
  </w:style>
  <w:style w:type="paragraph" w:styleId="Kop3">
    <w:name w:val="heading 3"/>
    <w:basedOn w:val="Standaard"/>
    <w:next w:val="Standaard"/>
    <w:link w:val="Kop3Char"/>
    <w:qFormat/>
    <w:rsid w:val="00336E95"/>
    <w:pPr>
      <w:keepNext/>
      <w:numPr>
        <w:ilvl w:val="2"/>
        <w:numId w:val="11"/>
      </w:numPr>
      <w:outlineLvl w:val="2"/>
    </w:pPr>
    <w:rPr>
      <w:rFonts w:ascii="Arial" w:hAnsi="Arial" w:cs="Times New Roman"/>
      <w:b/>
      <w:bCs/>
      <w:szCs w:val="26"/>
    </w:rPr>
  </w:style>
  <w:style w:type="paragraph" w:styleId="Kop4">
    <w:name w:val="heading 4"/>
    <w:basedOn w:val="Standaard"/>
    <w:next w:val="Standaard"/>
    <w:link w:val="Kop4Char"/>
    <w:qFormat/>
    <w:rsid w:val="009D060A"/>
    <w:pPr>
      <w:keepNext/>
      <w:numPr>
        <w:ilvl w:val="3"/>
        <w:numId w:val="11"/>
      </w:numPr>
      <w:spacing w:before="240" w:after="60"/>
      <w:outlineLvl w:val="3"/>
    </w:pPr>
    <w:rPr>
      <w:rFonts w:ascii="Calibri" w:hAnsi="Calibri" w:cs="Times New Roman"/>
      <w:b/>
      <w:bCs/>
      <w:sz w:val="28"/>
      <w:szCs w:val="28"/>
    </w:rPr>
  </w:style>
  <w:style w:type="paragraph" w:styleId="Kop5">
    <w:name w:val="heading 5"/>
    <w:basedOn w:val="Standaard"/>
    <w:next w:val="Standaard"/>
    <w:link w:val="Kop5Char"/>
    <w:semiHidden/>
    <w:unhideWhenUsed/>
    <w:qFormat/>
    <w:rsid w:val="009D060A"/>
    <w:pPr>
      <w:numPr>
        <w:ilvl w:val="4"/>
        <w:numId w:val="11"/>
      </w:numPr>
      <w:spacing w:before="240" w:after="60"/>
      <w:outlineLvl w:val="4"/>
    </w:pPr>
    <w:rPr>
      <w:rFonts w:ascii="Calibri" w:hAnsi="Calibri" w:cs="Times New Roman"/>
      <w:b/>
      <w:bCs/>
      <w:i/>
      <w:iCs/>
      <w:sz w:val="26"/>
      <w:szCs w:val="26"/>
    </w:rPr>
  </w:style>
  <w:style w:type="paragraph" w:styleId="Kop6">
    <w:name w:val="heading 6"/>
    <w:basedOn w:val="Standaard"/>
    <w:next w:val="Standaard"/>
    <w:link w:val="Kop6Char"/>
    <w:semiHidden/>
    <w:unhideWhenUsed/>
    <w:qFormat/>
    <w:rsid w:val="009D060A"/>
    <w:pPr>
      <w:numPr>
        <w:ilvl w:val="5"/>
        <w:numId w:val="11"/>
      </w:numPr>
      <w:spacing w:before="240" w:after="60"/>
      <w:outlineLvl w:val="5"/>
    </w:pPr>
    <w:rPr>
      <w:rFonts w:ascii="Calibri" w:hAnsi="Calibri" w:cs="Times New Roman"/>
      <w:b/>
      <w:bCs/>
      <w:sz w:val="22"/>
      <w:szCs w:val="22"/>
    </w:rPr>
  </w:style>
  <w:style w:type="paragraph" w:styleId="Kop7">
    <w:name w:val="heading 7"/>
    <w:basedOn w:val="Standaard"/>
    <w:next w:val="Standaard"/>
    <w:link w:val="Kop7Char"/>
    <w:semiHidden/>
    <w:unhideWhenUsed/>
    <w:qFormat/>
    <w:rsid w:val="009D060A"/>
    <w:pPr>
      <w:numPr>
        <w:ilvl w:val="6"/>
        <w:numId w:val="11"/>
      </w:numPr>
      <w:spacing w:before="240" w:after="60"/>
      <w:outlineLvl w:val="6"/>
    </w:pPr>
    <w:rPr>
      <w:rFonts w:ascii="Calibri" w:hAnsi="Calibri" w:cs="Times New Roman"/>
      <w:sz w:val="24"/>
      <w:szCs w:val="24"/>
    </w:rPr>
  </w:style>
  <w:style w:type="paragraph" w:styleId="Kop8">
    <w:name w:val="heading 8"/>
    <w:basedOn w:val="Standaard"/>
    <w:next w:val="Standaard"/>
    <w:link w:val="Kop8Char"/>
    <w:semiHidden/>
    <w:unhideWhenUsed/>
    <w:qFormat/>
    <w:rsid w:val="009D060A"/>
    <w:pPr>
      <w:numPr>
        <w:ilvl w:val="7"/>
        <w:numId w:val="11"/>
      </w:numPr>
      <w:spacing w:before="240" w:after="60"/>
      <w:outlineLvl w:val="7"/>
    </w:pPr>
    <w:rPr>
      <w:rFonts w:ascii="Calibri" w:hAnsi="Calibri" w:cs="Times New Roman"/>
      <w:i/>
      <w:iCs/>
      <w:sz w:val="24"/>
      <w:szCs w:val="24"/>
    </w:rPr>
  </w:style>
  <w:style w:type="paragraph" w:styleId="Kop9">
    <w:name w:val="heading 9"/>
    <w:basedOn w:val="Standaard"/>
    <w:next w:val="Standaard"/>
    <w:link w:val="Kop9Char"/>
    <w:semiHidden/>
    <w:unhideWhenUsed/>
    <w:qFormat/>
    <w:rsid w:val="009D060A"/>
    <w:pPr>
      <w:numPr>
        <w:ilvl w:val="8"/>
        <w:numId w:val="11"/>
      </w:numPr>
      <w:spacing w:before="240" w:after="60"/>
      <w:outlineLvl w:val="8"/>
    </w:pPr>
    <w:rPr>
      <w:rFonts w:ascii="Cambria" w:hAnsi="Cambria" w:cs="Times New Roman"/>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621729"/>
    <w:pPr>
      <w:tabs>
        <w:tab w:val="center" w:pos="4320"/>
        <w:tab w:val="right" w:pos="8640"/>
      </w:tabs>
    </w:pPr>
  </w:style>
  <w:style w:type="paragraph" w:styleId="Voettekst">
    <w:name w:val="footer"/>
    <w:basedOn w:val="Standaard"/>
    <w:rsid w:val="00621729"/>
    <w:pPr>
      <w:tabs>
        <w:tab w:val="center" w:pos="4320"/>
        <w:tab w:val="right" w:pos="8640"/>
      </w:tabs>
    </w:pPr>
  </w:style>
  <w:style w:type="table" w:styleId="Tabelraster">
    <w:name w:val="Table Grid"/>
    <w:basedOn w:val="Standaardtabel"/>
    <w:uiPriority w:val="59"/>
    <w:rsid w:val="00621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inanummer">
    <w:name w:val="page number"/>
    <w:basedOn w:val="Standaardalinea-lettertype"/>
    <w:rsid w:val="004D5346"/>
  </w:style>
  <w:style w:type="paragraph" w:styleId="Ballontekst">
    <w:name w:val="Balloon Text"/>
    <w:basedOn w:val="Standaard"/>
    <w:semiHidden/>
    <w:rsid w:val="00982BC4"/>
    <w:rPr>
      <w:rFonts w:ascii="Tahoma" w:hAnsi="Tahoma" w:cs="Tahoma"/>
      <w:sz w:val="16"/>
      <w:szCs w:val="16"/>
    </w:rPr>
  </w:style>
  <w:style w:type="paragraph" w:styleId="Inhopg1">
    <w:name w:val="toc 1"/>
    <w:basedOn w:val="Standaard"/>
    <w:next w:val="Standaard"/>
    <w:autoRedefine/>
    <w:uiPriority w:val="39"/>
    <w:rsid w:val="006C55AC"/>
    <w:pPr>
      <w:spacing w:before="360"/>
    </w:pPr>
    <w:rPr>
      <w:rFonts w:ascii="Arial" w:hAnsi="Arial" w:cs="Arial"/>
      <w:b/>
      <w:bCs/>
      <w:caps/>
      <w:sz w:val="24"/>
      <w:szCs w:val="24"/>
    </w:rPr>
  </w:style>
  <w:style w:type="paragraph" w:styleId="Inhopg2">
    <w:name w:val="toc 2"/>
    <w:basedOn w:val="Standaard"/>
    <w:next w:val="Standaard"/>
    <w:autoRedefine/>
    <w:uiPriority w:val="39"/>
    <w:rsid w:val="006C55AC"/>
    <w:pPr>
      <w:spacing w:before="240"/>
    </w:pPr>
    <w:rPr>
      <w:rFonts w:ascii="Times New Roman" w:hAnsi="Times New Roman" w:cs="Times New Roman"/>
      <w:b/>
      <w:bCs/>
    </w:rPr>
  </w:style>
  <w:style w:type="paragraph" w:styleId="Inhopg3">
    <w:name w:val="toc 3"/>
    <w:basedOn w:val="Standaard"/>
    <w:next w:val="Standaard"/>
    <w:autoRedefine/>
    <w:uiPriority w:val="39"/>
    <w:rsid w:val="006C55AC"/>
    <w:pPr>
      <w:ind w:left="200"/>
    </w:pPr>
    <w:rPr>
      <w:rFonts w:ascii="Times New Roman" w:hAnsi="Times New Roman" w:cs="Times New Roman"/>
    </w:rPr>
  </w:style>
  <w:style w:type="paragraph" w:styleId="Inhopg4">
    <w:name w:val="toc 4"/>
    <w:basedOn w:val="Standaard"/>
    <w:next w:val="Standaard"/>
    <w:autoRedefine/>
    <w:semiHidden/>
    <w:rsid w:val="006C55AC"/>
    <w:pPr>
      <w:ind w:left="400"/>
    </w:pPr>
    <w:rPr>
      <w:rFonts w:ascii="Times New Roman" w:hAnsi="Times New Roman" w:cs="Times New Roman"/>
    </w:rPr>
  </w:style>
  <w:style w:type="paragraph" w:styleId="Inhopg5">
    <w:name w:val="toc 5"/>
    <w:basedOn w:val="Standaard"/>
    <w:next w:val="Standaard"/>
    <w:autoRedefine/>
    <w:semiHidden/>
    <w:rsid w:val="006C55AC"/>
    <w:pPr>
      <w:ind w:left="600"/>
    </w:pPr>
    <w:rPr>
      <w:rFonts w:ascii="Times New Roman" w:hAnsi="Times New Roman" w:cs="Times New Roman"/>
    </w:rPr>
  </w:style>
  <w:style w:type="paragraph" w:styleId="Inhopg6">
    <w:name w:val="toc 6"/>
    <w:basedOn w:val="Standaard"/>
    <w:next w:val="Standaard"/>
    <w:autoRedefine/>
    <w:semiHidden/>
    <w:rsid w:val="006C55AC"/>
    <w:pPr>
      <w:ind w:left="800"/>
    </w:pPr>
    <w:rPr>
      <w:rFonts w:ascii="Times New Roman" w:hAnsi="Times New Roman" w:cs="Times New Roman"/>
    </w:rPr>
  </w:style>
  <w:style w:type="paragraph" w:styleId="Inhopg7">
    <w:name w:val="toc 7"/>
    <w:basedOn w:val="Standaard"/>
    <w:next w:val="Standaard"/>
    <w:autoRedefine/>
    <w:semiHidden/>
    <w:rsid w:val="006C55AC"/>
    <w:pPr>
      <w:ind w:left="1000"/>
    </w:pPr>
    <w:rPr>
      <w:rFonts w:ascii="Times New Roman" w:hAnsi="Times New Roman" w:cs="Times New Roman"/>
    </w:rPr>
  </w:style>
  <w:style w:type="paragraph" w:styleId="Inhopg8">
    <w:name w:val="toc 8"/>
    <w:basedOn w:val="Standaard"/>
    <w:next w:val="Standaard"/>
    <w:autoRedefine/>
    <w:semiHidden/>
    <w:rsid w:val="006C55AC"/>
    <w:pPr>
      <w:ind w:left="1200"/>
    </w:pPr>
    <w:rPr>
      <w:rFonts w:ascii="Times New Roman" w:hAnsi="Times New Roman" w:cs="Times New Roman"/>
    </w:rPr>
  </w:style>
  <w:style w:type="paragraph" w:styleId="Inhopg9">
    <w:name w:val="toc 9"/>
    <w:basedOn w:val="Standaard"/>
    <w:next w:val="Standaard"/>
    <w:autoRedefine/>
    <w:semiHidden/>
    <w:rsid w:val="006C55AC"/>
    <w:pPr>
      <w:ind w:left="1400"/>
    </w:pPr>
    <w:rPr>
      <w:rFonts w:ascii="Times New Roman" w:hAnsi="Times New Roman" w:cs="Times New Roman"/>
    </w:rPr>
  </w:style>
  <w:style w:type="character" w:styleId="Hyperlink">
    <w:name w:val="Hyperlink"/>
    <w:uiPriority w:val="99"/>
    <w:rsid w:val="006C55AC"/>
    <w:rPr>
      <w:color w:val="0000FF"/>
      <w:u w:val="single"/>
    </w:rPr>
  </w:style>
  <w:style w:type="paragraph" w:styleId="Bijschrift">
    <w:name w:val="caption"/>
    <w:basedOn w:val="Standaard"/>
    <w:next w:val="Standaard"/>
    <w:qFormat/>
    <w:rsid w:val="00A06567"/>
    <w:rPr>
      <w:b/>
      <w:bCs/>
    </w:rPr>
  </w:style>
  <w:style w:type="character" w:customStyle="1" w:styleId="Kop1Char">
    <w:name w:val="Kop 1 Char"/>
    <w:link w:val="Kop1"/>
    <w:rsid w:val="00DA3487"/>
    <w:rPr>
      <w:rFonts w:ascii="Arial" w:hAnsi="Arial" w:cs="Arial"/>
      <w:b/>
      <w:bCs/>
      <w:kern w:val="32"/>
      <w:sz w:val="32"/>
      <w:szCs w:val="32"/>
    </w:rPr>
  </w:style>
  <w:style w:type="character" w:customStyle="1" w:styleId="Kop2Char">
    <w:name w:val="Kop 2 Char"/>
    <w:link w:val="Kop2"/>
    <w:rsid w:val="00336E95"/>
    <w:rPr>
      <w:rFonts w:ascii="Arial" w:hAnsi="Arial" w:cs="Arial"/>
      <w:b/>
      <w:bCs/>
      <w:iCs/>
      <w:sz w:val="24"/>
      <w:szCs w:val="24"/>
    </w:rPr>
  </w:style>
  <w:style w:type="character" w:customStyle="1" w:styleId="Kop3Char">
    <w:name w:val="Kop 3 Char"/>
    <w:link w:val="Kop3"/>
    <w:rsid w:val="00336E95"/>
    <w:rPr>
      <w:rFonts w:ascii="Arial" w:hAnsi="Arial"/>
      <w:b/>
      <w:bCs/>
      <w:szCs w:val="26"/>
    </w:rPr>
  </w:style>
  <w:style w:type="character" w:customStyle="1" w:styleId="Kop4Char">
    <w:name w:val="Kop 4 Char"/>
    <w:link w:val="Kop4"/>
    <w:rsid w:val="008B7E31"/>
    <w:rPr>
      <w:rFonts w:ascii="Calibri" w:hAnsi="Calibri"/>
      <w:b/>
      <w:bCs/>
      <w:sz w:val="28"/>
      <w:szCs w:val="28"/>
    </w:rPr>
  </w:style>
  <w:style w:type="character" w:customStyle="1" w:styleId="Kop5Char">
    <w:name w:val="Kop 5 Char"/>
    <w:link w:val="Kop5"/>
    <w:semiHidden/>
    <w:rsid w:val="009D060A"/>
    <w:rPr>
      <w:rFonts w:ascii="Calibri" w:hAnsi="Calibri"/>
      <w:b/>
      <w:bCs/>
      <w:i/>
      <w:iCs/>
      <w:sz w:val="26"/>
      <w:szCs w:val="26"/>
    </w:rPr>
  </w:style>
  <w:style w:type="character" w:customStyle="1" w:styleId="Kop6Char">
    <w:name w:val="Kop 6 Char"/>
    <w:link w:val="Kop6"/>
    <w:semiHidden/>
    <w:rsid w:val="009D060A"/>
    <w:rPr>
      <w:rFonts w:ascii="Calibri" w:hAnsi="Calibri"/>
      <w:b/>
      <w:bCs/>
      <w:sz w:val="22"/>
      <w:szCs w:val="22"/>
    </w:rPr>
  </w:style>
  <w:style w:type="character" w:customStyle="1" w:styleId="Kop7Char">
    <w:name w:val="Kop 7 Char"/>
    <w:link w:val="Kop7"/>
    <w:semiHidden/>
    <w:rsid w:val="009D060A"/>
    <w:rPr>
      <w:rFonts w:ascii="Calibri" w:hAnsi="Calibri"/>
      <w:sz w:val="24"/>
      <w:szCs w:val="24"/>
    </w:rPr>
  </w:style>
  <w:style w:type="character" w:customStyle="1" w:styleId="Kop8Char">
    <w:name w:val="Kop 8 Char"/>
    <w:link w:val="Kop8"/>
    <w:semiHidden/>
    <w:rsid w:val="009D060A"/>
    <w:rPr>
      <w:rFonts w:ascii="Calibri" w:hAnsi="Calibri"/>
      <w:i/>
      <w:iCs/>
      <w:sz w:val="24"/>
      <w:szCs w:val="24"/>
    </w:rPr>
  </w:style>
  <w:style w:type="character" w:customStyle="1" w:styleId="Kop9Char">
    <w:name w:val="Kop 9 Char"/>
    <w:link w:val="Kop9"/>
    <w:semiHidden/>
    <w:rsid w:val="009D060A"/>
    <w:rPr>
      <w:rFonts w:ascii="Cambria" w:hAnsi="Cambria"/>
      <w:sz w:val="22"/>
      <w:szCs w:val="22"/>
    </w:rPr>
  </w:style>
  <w:style w:type="character" w:customStyle="1" w:styleId="Onopgelostemelding">
    <w:name w:val="Onopgeloste melding"/>
    <w:uiPriority w:val="99"/>
    <w:semiHidden/>
    <w:unhideWhenUsed/>
    <w:rsid w:val="004D56A2"/>
    <w:rPr>
      <w:color w:val="605E5C"/>
      <w:shd w:val="clear" w:color="auto" w:fill="E1DFDD"/>
    </w:rPr>
  </w:style>
  <w:style w:type="paragraph" w:styleId="Lijstalinea">
    <w:name w:val="List Paragraph"/>
    <w:basedOn w:val="Standaard"/>
    <w:uiPriority w:val="34"/>
    <w:qFormat/>
    <w:rsid w:val="00B34A54"/>
    <w:pPr>
      <w:spacing w:after="160" w:line="256" w:lineRule="auto"/>
      <w:ind w:left="720"/>
      <w:contextualSpacing/>
    </w:pPr>
    <w:rPr>
      <w:rFonts w:ascii="Calibri" w:eastAsia="Calibri" w:hAnsi="Calibri" w:cs="Times New Roman"/>
      <w:sz w:val="22"/>
      <w:szCs w:val="22"/>
      <w:lang w:val="en-US" w:eastAsia="en-US"/>
    </w:rPr>
  </w:style>
  <w:style w:type="character" w:customStyle="1" w:styleId="c-messagebody">
    <w:name w:val="c-message__body"/>
    <w:rsid w:val="008B5445"/>
  </w:style>
  <w:style w:type="character" w:styleId="Tekstvantijdelijkeaanduiding">
    <w:name w:val="Placeholder Text"/>
    <w:basedOn w:val="Standaardalinea-lettertype"/>
    <w:uiPriority w:val="99"/>
    <w:semiHidden/>
    <w:rsid w:val="00AE6D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591400">
      <w:bodyDiv w:val="1"/>
      <w:marLeft w:val="0"/>
      <w:marRight w:val="0"/>
      <w:marTop w:val="0"/>
      <w:marBottom w:val="0"/>
      <w:divBdr>
        <w:top w:val="none" w:sz="0" w:space="0" w:color="auto"/>
        <w:left w:val="none" w:sz="0" w:space="0" w:color="auto"/>
        <w:bottom w:val="none" w:sz="0" w:space="0" w:color="auto"/>
        <w:right w:val="none" w:sz="0" w:space="0" w:color="auto"/>
      </w:divBdr>
    </w:div>
    <w:div w:id="778336250">
      <w:bodyDiv w:val="1"/>
      <w:marLeft w:val="0"/>
      <w:marRight w:val="0"/>
      <w:marTop w:val="0"/>
      <w:marBottom w:val="0"/>
      <w:divBdr>
        <w:top w:val="none" w:sz="0" w:space="0" w:color="auto"/>
        <w:left w:val="none" w:sz="0" w:space="0" w:color="auto"/>
        <w:bottom w:val="none" w:sz="0" w:space="0" w:color="auto"/>
        <w:right w:val="none" w:sz="0" w:space="0" w:color="auto"/>
      </w:divBdr>
    </w:div>
    <w:div w:id="1037313812">
      <w:bodyDiv w:val="1"/>
      <w:marLeft w:val="0"/>
      <w:marRight w:val="0"/>
      <w:marTop w:val="0"/>
      <w:marBottom w:val="0"/>
      <w:divBdr>
        <w:top w:val="none" w:sz="0" w:space="0" w:color="auto"/>
        <w:left w:val="none" w:sz="0" w:space="0" w:color="auto"/>
        <w:bottom w:val="none" w:sz="0" w:space="0" w:color="auto"/>
        <w:right w:val="none" w:sz="0" w:space="0" w:color="auto"/>
      </w:divBdr>
    </w:div>
    <w:div w:id="159635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rt.P450\Application%20Data\Microsoft\Sjablonen\Brief_Ideetron.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423FC-8768-46F0-AE02-6D200FDA5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Brief_Ideetron</Template>
  <TotalTime>804</TotalTime>
  <Pages>1</Pages>
  <Words>8007</Words>
  <Characters>44044</Characters>
  <Application>Microsoft Office Word</Application>
  <DocSecurity>0</DocSecurity>
  <Lines>367</Lines>
  <Paragraphs>103</Paragraphs>
  <ScaleCrop>false</ScaleCrop>
  <HeadingPairs>
    <vt:vector size="2" baseType="variant">
      <vt:variant>
        <vt:lpstr>Titel</vt:lpstr>
      </vt:variant>
      <vt:variant>
        <vt:i4>1</vt:i4>
      </vt:variant>
    </vt:vector>
  </HeadingPairs>
  <TitlesOfParts>
    <vt:vector size="1" baseType="lpstr">
      <vt:lpstr>Functionele Specificatie</vt:lpstr>
    </vt:vector>
  </TitlesOfParts>
  <Company>Ideetron</Company>
  <LinksUpToDate>false</LinksUpToDate>
  <CharactersWithSpaces>51948</CharactersWithSpaces>
  <SharedDoc>false</SharedDoc>
  <HLinks>
    <vt:vector size="42" baseType="variant">
      <vt:variant>
        <vt:i4>1507377</vt:i4>
      </vt:variant>
      <vt:variant>
        <vt:i4>38</vt:i4>
      </vt:variant>
      <vt:variant>
        <vt:i4>0</vt:i4>
      </vt:variant>
      <vt:variant>
        <vt:i4>5</vt:i4>
      </vt:variant>
      <vt:variant>
        <vt:lpwstr/>
      </vt:variant>
      <vt:variant>
        <vt:lpwstr>_Toc23411765</vt:lpwstr>
      </vt:variant>
      <vt:variant>
        <vt:i4>1441841</vt:i4>
      </vt:variant>
      <vt:variant>
        <vt:i4>32</vt:i4>
      </vt:variant>
      <vt:variant>
        <vt:i4>0</vt:i4>
      </vt:variant>
      <vt:variant>
        <vt:i4>5</vt:i4>
      </vt:variant>
      <vt:variant>
        <vt:lpwstr/>
      </vt:variant>
      <vt:variant>
        <vt:lpwstr>_Toc23411764</vt:lpwstr>
      </vt:variant>
      <vt:variant>
        <vt:i4>1114161</vt:i4>
      </vt:variant>
      <vt:variant>
        <vt:i4>26</vt:i4>
      </vt:variant>
      <vt:variant>
        <vt:i4>0</vt:i4>
      </vt:variant>
      <vt:variant>
        <vt:i4>5</vt:i4>
      </vt:variant>
      <vt:variant>
        <vt:lpwstr/>
      </vt:variant>
      <vt:variant>
        <vt:lpwstr>_Toc23411763</vt:lpwstr>
      </vt:variant>
      <vt:variant>
        <vt:i4>1048625</vt:i4>
      </vt:variant>
      <vt:variant>
        <vt:i4>20</vt:i4>
      </vt:variant>
      <vt:variant>
        <vt:i4>0</vt:i4>
      </vt:variant>
      <vt:variant>
        <vt:i4>5</vt:i4>
      </vt:variant>
      <vt:variant>
        <vt:lpwstr/>
      </vt:variant>
      <vt:variant>
        <vt:lpwstr>_Toc23411762</vt:lpwstr>
      </vt:variant>
      <vt:variant>
        <vt:i4>1245233</vt:i4>
      </vt:variant>
      <vt:variant>
        <vt:i4>14</vt:i4>
      </vt:variant>
      <vt:variant>
        <vt:i4>0</vt:i4>
      </vt:variant>
      <vt:variant>
        <vt:i4>5</vt:i4>
      </vt:variant>
      <vt:variant>
        <vt:lpwstr/>
      </vt:variant>
      <vt:variant>
        <vt:lpwstr>_Toc23411761</vt:lpwstr>
      </vt:variant>
      <vt:variant>
        <vt:i4>1179697</vt:i4>
      </vt:variant>
      <vt:variant>
        <vt:i4>8</vt:i4>
      </vt:variant>
      <vt:variant>
        <vt:i4>0</vt:i4>
      </vt:variant>
      <vt:variant>
        <vt:i4>5</vt:i4>
      </vt:variant>
      <vt:variant>
        <vt:lpwstr/>
      </vt:variant>
      <vt:variant>
        <vt:lpwstr>_Toc23411760</vt:lpwstr>
      </vt:variant>
      <vt:variant>
        <vt:i4>1769522</vt:i4>
      </vt:variant>
      <vt:variant>
        <vt:i4>2</vt:i4>
      </vt:variant>
      <vt:variant>
        <vt:i4>0</vt:i4>
      </vt:variant>
      <vt:variant>
        <vt:i4>5</vt:i4>
      </vt:variant>
      <vt:variant>
        <vt:lpwstr/>
      </vt:variant>
      <vt:variant>
        <vt:lpwstr>_Toc23411759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Specificatie</dc:title>
  <dc:subject/>
  <dc:creator>Bart Hiddink</dc:creator>
  <cp:keywords/>
  <dc:description/>
  <cp:lastModifiedBy>Adri</cp:lastModifiedBy>
  <cp:revision>36</cp:revision>
  <cp:lastPrinted>2019-11-04T16:08:00Z</cp:lastPrinted>
  <dcterms:created xsi:type="dcterms:W3CDTF">2019-10-31T13:17:00Z</dcterms:created>
  <dcterms:modified xsi:type="dcterms:W3CDTF">2019-11-04T16:13:00Z</dcterms:modified>
</cp:coreProperties>
</file>