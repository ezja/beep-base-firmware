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44BD" w:rsidRPr="00720BFC" w:rsidRDefault="000F44BD" w:rsidP="00471241"/>
    <w:p w:rsidR="00621729" w:rsidRPr="00720BFC" w:rsidRDefault="00621729" w:rsidP="000F44BD"/>
    <w:p w:rsidR="00621729" w:rsidRPr="00720BFC" w:rsidRDefault="00621729" w:rsidP="000F44BD">
      <w:pPr>
        <w:autoSpaceDE w:val="0"/>
        <w:autoSpaceDN w:val="0"/>
        <w:adjustRightInd w:val="0"/>
        <w:rPr>
          <w:rFonts w:cs="Courier New"/>
        </w:rPr>
      </w:pPr>
    </w:p>
    <w:p w:rsidR="00621729" w:rsidRPr="00720BFC" w:rsidRDefault="00621729" w:rsidP="000F44BD">
      <w:pPr>
        <w:autoSpaceDE w:val="0"/>
        <w:autoSpaceDN w:val="0"/>
        <w:adjustRightInd w:val="0"/>
        <w:rPr>
          <w:rFonts w:cs="Courier New"/>
        </w:rPr>
      </w:pPr>
    </w:p>
    <w:p w:rsidR="004D5346" w:rsidRPr="00720BFC" w:rsidRDefault="004D5346" w:rsidP="00EA3776">
      <w:pPr>
        <w:rPr>
          <w:rFonts w:cs="Courier New"/>
        </w:rPr>
      </w:pPr>
    </w:p>
    <w:p w:rsidR="000F44BD" w:rsidRPr="00720BFC" w:rsidRDefault="000F44BD" w:rsidP="000F44BD">
      <w:pPr>
        <w:rPr>
          <w:b/>
        </w:rPr>
      </w:pPr>
    </w:p>
    <w:p w:rsidR="000F44BD" w:rsidRPr="00720BFC" w:rsidRDefault="000F44BD" w:rsidP="000F44BD">
      <w:pPr>
        <w:rPr>
          <w:b/>
        </w:rPr>
      </w:pPr>
    </w:p>
    <w:p w:rsidR="000F44BD" w:rsidRPr="00720BFC" w:rsidRDefault="000F44BD" w:rsidP="000F44BD"/>
    <w:p w:rsidR="00621729" w:rsidRPr="00720BFC" w:rsidRDefault="00621729" w:rsidP="000F44BD">
      <w:pPr>
        <w:jc w:val="right"/>
      </w:pPr>
    </w:p>
    <w:p w:rsidR="004D5346" w:rsidRPr="00720BFC" w:rsidRDefault="004D5346" w:rsidP="000F44BD">
      <w:pPr>
        <w:jc w:val="right"/>
      </w:pPr>
    </w:p>
    <w:p w:rsidR="000F44BD" w:rsidRPr="00720BFC" w:rsidRDefault="000F44BD" w:rsidP="000F44BD"/>
    <w:p w:rsidR="005F6963" w:rsidRPr="00D334AA" w:rsidRDefault="00AE77C6" w:rsidP="00842CB9">
      <w:pPr>
        <w:jc w:val="center"/>
        <w:rPr>
          <w:b/>
          <w:sz w:val="48"/>
          <w:szCs w:val="48"/>
          <w:lang w:val="en-GB"/>
        </w:rPr>
      </w:pPr>
      <w:r w:rsidRPr="00D334AA">
        <w:rPr>
          <w:b/>
          <w:sz w:val="48"/>
          <w:szCs w:val="48"/>
          <w:lang w:val="en-GB"/>
        </w:rPr>
        <w:t xml:space="preserve">Beep Base </w:t>
      </w:r>
      <w:proofErr w:type="spellStart"/>
      <w:r w:rsidR="002A70C4" w:rsidRPr="00D334AA">
        <w:rPr>
          <w:b/>
          <w:sz w:val="48"/>
          <w:szCs w:val="48"/>
          <w:lang w:val="en-GB"/>
        </w:rPr>
        <w:t>handleiding</w:t>
      </w:r>
      <w:proofErr w:type="spellEnd"/>
      <w:r w:rsidR="002A70C4" w:rsidRPr="00D334AA">
        <w:rPr>
          <w:b/>
          <w:sz w:val="48"/>
          <w:szCs w:val="48"/>
          <w:lang w:val="en-GB"/>
        </w:rPr>
        <w:t xml:space="preserve"> </w:t>
      </w:r>
      <w:r w:rsidR="006B61A2">
        <w:rPr>
          <w:b/>
          <w:sz w:val="48"/>
          <w:szCs w:val="48"/>
          <w:lang w:val="en-GB"/>
        </w:rPr>
        <w:t>V1.2</w:t>
      </w:r>
    </w:p>
    <w:p w:rsidR="00281246" w:rsidRPr="00D334AA" w:rsidRDefault="00281246" w:rsidP="00842CB9">
      <w:pPr>
        <w:jc w:val="center"/>
        <w:rPr>
          <w:b/>
          <w:sz w:val="48"/>
          <w:szCs w:val="48"/>
          <w:lang w:val="en-GB"/>
        </w:rPr>
      </w:pPr>
      <w:r w:rsidRPr="00D334AA">
        <w:rPr>
          <w:b/>
          <w:sz w:val="48"/>
          <w:szCs w:val="48"/>
          <w:lang w:val="en-GB"/>
        </w:rPr>
        <w:t>ID</w:t>
      </w:r>
      <w:r w:rsidR="00D04D8F" w:rsidRPr="00D334AA">
        <w:rPr>
          <w:b/>
          <w:sz w:val="48"/>
          <w:szCs w:val="48"/>
          <w:lang w:val="en-GB"/>
        </w:rPr>
        <w:t>1</w:t>
      </w:r>
      <w:r w:rsidR="00AE77C6" w:rsidRPr="00D334AA">
        <w:rPr>
          <w:b/>
          <w:sz w:val="48"/>
          <w:szCs w:val="48"/>
          <w:lang w:val="en-GB"/>
        </w:rPr>
        <w:t>90222</w:t>
      </w:r>
      <w:r w:rsidR="00D04D8F" w:rsidRPr="00D334AA">
        <w:rPr>
          <w:b/>
          <w:sz w:val="48"/>
          <w:szCs w:val="48"/>
          <w:lang w:val="en-GB"/>
        </w:rPr>
        <w:t>-0</w:t>
      </w:r>
      <w:r w:rsidR="00AE77C6" w:rsidRPr="00D334AA">
        <w:rPr>
          <w:b/>
          <w:sz w:val="48"/>
          <w:szCs w:val="48"/>
          <w:lang w:val="en-GB"/>
        </w:rPr>
        <w:t>1</w:t>
      </w:r>
    </w:p>
    <w:p w:rsidR="00BD5CD7" w:rsidRPr="00D334AA" w:rsidRDefault="00BD5CD7" w:rsidP="004B5327">
      <w:pPr>
        <w:rPr>
          <w:sz w:val="48"/>
          <w:szCs w:val="48"/>
          <w:lang w:val="en-GB"/>
        </w:rPr>
      </w:pPr>
    </w:p>
    <w:p w:rsidR="00BD5CD7" w:rsidRPr="00D334AA" w:rsidRDefault="00BD5CD7" w:rsidP="00842CB9">
      <w:pPr>
        <w:jc w:val="center"/>
        <w:rPr>
          <w:sz w:val="48"/>
          <w:szCs w:val="48"/>
          <w:lang w:val="en-GB"/>
        </w:rPr>
      </w:pPr>
    </w:p>
    <w:p w:rsidR="00BD5CD7" w:rsidRPr="00D334AA" w:rsidRDefault="00BD5CD7" w:rsidP="00842CB9">
      <w:pPr>
        <w:jc w:val="center"/>
        <w:rPr>
          <w:sz w:val="48"/>
          <w:szCs w:val="48"/>
          <w:lang w:val="en-GB"/>
        </w:rPr>
      </w:pPr>
    </w:p>
    <w:p w:rsidR="00BD5CD7" w:rsidRPr="00D334AA" w:rsidRDefault="00BD5CD7" w:rsidP="00842CB9">
      <w:pPr>
        <w:jc w:val="center"/>
        <w:rPr>
          <w:sz w:val="48"/>
          <w:szCs w:val="48"/>
          <w:lang w:val="en-GB"/>
        </w:rPr>
      </w:pPr>
    </w:p>
    <w:p w:rsidR="00BD5CD7" w:rsidRPr="00D334AA" w:rsidRDefault="00BD5CD7" w:rsidP="00842CB9">
      <w:pPr>
        <w:jc w:val="center"/>
        <w:rPr>
          <w:sz w:val="48"/>
          <w:szCs w:val="48"/>
          <w:lang w:val="en-GB"/>
        </w:rPr>
      </w:pPr>
    </w:p>
    <w:p w:rsidR="00BD5CD7" w:rsidRPr="00D334AA" w:rsidRDefault="00BD5CD7" w:rsidP="00842CB9">
      <w:pPr>
        <w:jc w:val="center"/>
        <w:rPr>
          <w:sz w:val="48"/>
          <w:szCs w:val="48"/>
          <w:lang w:val="en-GB"/>
        </w:rPr>
      </w:pPr>
    </w:p>
    <w:p w:rsidR="004B5327" w:rsidRPr="00D334AA" w:rsidRDefault="004B5327" w:rsidP="00842CB9">
      <w:pPr>
        <w:jc w:val="center"/>
        <w:rPr>
          <w:sz w:val="48"/>
          <w:szCs w:val="48"/>
          <w:lang w:val="en-GB"/>
        </w:rPr>
      </w:pPr>
    </w:p>
    <w:p w:rsidR="004B5327" w:rsidRPr="00D334AA" w:rsidRDefault="004B5327" w:rsidP="00842CB9">
      <w:pPr>
        <w:jc w:val="center"/>
        <w:rPr>
          <w:sz w:val="48"/>
          <w:szCs w:val="48"/>
          <w:lang w:val="en-GB"/>
        </w:rPr>
      </w:pPr>
    </w:p>
    <w:p w:rsidR="00BD5CD7" w:rsidRPr="00D334AA" w:rsidRDefault="00BD5CD7" w:rsidP="00842CB9">
      <w:pPr>
        <w:jc w:val="center"/>
        <w:rPr>
          <w:sz w:val="48"/>
          <w:szCs w:val="48"/>
          <w:lang w:val="en-GB"/>
        </w:rPr>
      </w:pPr>
    </w:p>
    <w:p w:rsidR="00BD5CD7" w:rsidRPr="00D334AA" w:rsidRDefault="00BD5CD7" w:rsidP="00842CB9">
      <w:pPr>
        <w:jc w:val="center"/>
        <w:rPr>
          <w:sz w:val="48"/>
          <w:szCs w:val="48"/>
          <w:lang w:val="en-GB"/>
        </w:rPr>
      </w:pPr>
    </w:p>
    <w:p w:rsidR="00BD5CD7" w:rsidRPr="00D334AA" w:rsidRDefault="00BD5CD7" w:rsidP="00BD5CD7">
      <w:pPr>
        <w:rPr>
          <w:lang w:val="en-GB"/>
        </w:rPr>
      </w:pPr>
    </w:p>
    <w:p w:rsidR="00BD5CD7" w:rsidRPr="00D334AA" w:rsidRDefault="00BD5CD7" w:rsidP="00BD5CD7">
      <w:pPr>
        <w:rPr>
          <w:lang w:val="en-GB"/>
        </w:rPr>
      </w:pPr>
    </w:p>
    <w:p w:rsidR="00BD5CD7" w:rsidRPr="00D334AA" w:rsidRDefault="00BD5CD7" w:rsidP="00BD5CD7">
      <w:pPr>
        <w:rPr>
          <w:lang w:val="en-GB"/>
        </w:rPr>
      </w:pPr>
    </w:p>
    <w:p w:rsidR="00BD5CD7" w:rsidRPr="00D334AA" w:rsidRDefault="00BD5CD7" w:rsidP="00BD5CD7">
      <w:pPr>
        <w:rPr>
          <w:lang w:val="en-GB"/>
        </w:rPr>
      </w:pPr>
    </w:p>
    <w:p w:rsidR="00BD5CD7" w:rsidRPr="00D334AA" w:rsidRDefault="00BD5CD7" w:rsidP="00BD5CD7">
      <w:pPr>
        <w:rPr>
          <w:lang w:val="en-GB"/>
        </w:rPr>
      </w:pPr>
    </w:p>
    <w:p w:rsidR="00BD5CD7" w:rsidRPr="00D334AA" w:rsidRDefault="00BD5CD7" w:rsidP="00BD5CD7">
      <w:pPr>
        <w:rPr>
          <w:lang w:val="en-GB"/>
        </w:rPr>
      </w:pPr>
    </w:p>
    <w:p w:rsidR="00BD5CD7" w:rsidRPr="00D334AA" w:rsidRDefault="00BD5CD7" w:rsidP="00BD5CD7">
      <w:pPr>
        <w:rPr>
          <w:lang w:val="en-GB"/>
        </w:rPr>
      </w:pPr>
    </w:p>
    <w:p w:rsidR="00BD5CD7" w:rsidRPr="00D334AA" w:rsidRDefault="00BD5CD7" w:rsidP="00BD5CD7">
      <w:pPr>
        <w:rPr>
          <w:lang w:val="en-GB"/>
        </w:rPr>
      </w:pPr>
    </w:p>
    <w:p w:rsidR="00BD5CD7" w:rsidRPr="00D334AA" w:rsidRDefault="00BD5CD7" w:rsidP="00BD5CD7">
      <w:pPr>
        <w:rPr>
          <w:lang w:val="en-GB"/>
        </w:rPr>
      </w:pPr>
    </w:p>
    <w:p w:rsidR="00BD5CD7" w:rsidRPr="00D334AA" w:rsidRDefault="00BD5CD7" w:rsidP="00BD5CD7">
      <w:pPr>
        <w:rPr>
          <w:lang w:val="en-GB"/>
        </w:rPr>
      </w:pPr>
    </w:p>
    <w:p w:rsidR="00BD5CD7" w:rsidRPr="00D334AA" w:rsidRDefault="00BD5CD7" w:rsidP="00BD5CD7">
      <w:pPr>
        <w:rPr>
          <w:lang w:val="en-GB"/>
        </w:rPr>
      </w:pPr>
    </w:p>
    <w:p w:rsidR="00BD5CD7" w:rsidRPr="00720BFC" w:rsidRDefault="00240EC8" w:rsidP="00BD5CD7">
      <w:r w:rsidRPr="00720BFC">
        <w:t>Datum:</w:t>
      </w:r>
      <w:r w:rsidRPr="00720BFC">
        <w:tab/>
      </w:r>
      <w:r w:rsidRPr="00720BFC">
        <w:tab/>
      </w:r>
      <w:r w:rsidR="006B61A2">
        <w:t>29</w:t>
      </w:r>
      <w:r w:rsidR="00923BD1">
        <w:t>-11</w:t>
      </w:r>
      <w:r w:rsidR="00AE77C6">
        <w:t>-2019</w:t>
      </w:r>
    </w:p>
    <w:p w:rsidR="00BD5CD7" w:rsidRPr="00720BFC" w:rsidRDefault="008B5445" w:rsidP="00BD5CD7">
      <w:r>
        <w:t>Versie:</w:t>
      </w:r>
      <w:r>
        <w:tab/>
      </w:r>
      <w:r>
        <w:tab/>
      </w:r>
      <w:r>
        <w:tab/>
      </w:r>
      <w:r w:rsidR="006B61A2">
        <w:t>1.2</w:t>
      </w:r>
    </w:p>
    <w:p w:rsidR="00892FD4" w:rsidRPr="00720BFC" w:rsidRDefault="00BD5CD7" w:rsidP="00BD5CD7">
      <w:r w:rsidRPr="00720BFC">
        <w:t>Titel:</w:t>
      </w:r>
      <w:r w:rsidRPr="00720BFC">
        <w:tab/>
      </w:r>
      <w:r w:rsidRPr="00720BFC">
        <w:tab/>
      </w:r>
      <w:r w:rsidRPr="00720BFC">
        <w:tab/>
      </w:r>
      <w:r w:rsidR="00AE77C6">
        <w:t xml:space="preserve">Beep Base </w:t>
      </w:r>
      <w:r w:rsidR="002A70C4">
        <w:t>h</w:t>
      </w:r>
      <w:r w:rsidR="00AE77C6">
        <w:t>andleiding</w:t>
      </w:r>
      <w:r w:rsidR="00842CB9" w:rsidRPr="00720BFC">
        <w:br w:type="page"/>
      </w:r>
    </w:p>
    <w:p w:rsidR="00BD5CD7" w:rsidRPr="00720BFC" w:rsidRDefault="00BD5CD7" w:rsidP="00DA3487">
      <w:pPr>
        <w:pStyle w:val="Kop1"/>
      </w:pPr>
      <w:bookmarkStart w:id="0" w:name="_Toc25935053"/>
      <w:r w:rsidRPr="00720BFC">
        <w:lastRenderedPageBreak/>
        <w:t>Documentrevisie en verdeling</w:t>
      </w:r>
      <w:bookmarkEnd w:id="0"/>
    </w:p>
    <w:p w:rsidR="00BD5CD7" w:rsidRPr="00720BFC" w:rsidRDefault="00BD5CD7" w:rsidP="00BD5CD7"/>
    <w:p w:rsidR="008A1531" w:rsidRPr="00720BFC" w:rsidRDefault="008A1531" w:rsidP="00BD5CD7">
      <w:r w:rsidRPr="00720BFC">
        <w:t>Documentrevisie:</w:t>
      </w:r>
    </w:p>
    <w:p w:rsidR="008A1531" w:rsidRPr="00720BFC" w:rsidRDefault="008A1531" w:rsidP="00BD5CD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4"/>
        <w:gridCol w:w="1404"/>
        <w:gridCol w:w="7130"/>
      </w:tblGrid>
      <w:tr w:rsidR="008A1531" w:rsidRPr="00720BFC" w:rsidTr="000B29EF">
        <w:tc>
          <w:tcPr>
            <w:tcW w:w="1101" w:type="dxa"/>
            <w:shd w:val="clear" w:color="auto" w:fill="auto"/>
          </w:tcPr>
          <w:p w:rsidR="008A1531" w:rsidRPr="00720BFC" w:rsidRDefault="008A1531" w:rsidP="00BD5CD7">
            <w:pPr>
              <w:rPr>
                <w:b/>
              </w:rPr>
            </w:pPr>
            <w:r w:rsidRPr="00720BFC">
              <w:rPr>
                <w:b/>
              </w:rPr>
              <w:t>Versie</w:t>
            </w:r>
          </w:p>
        </w:tc>
        <w:tc>
          <w:tcPr>
            <w:tcW w:w="1417" w:type="dxa"/>
            <w:shd w:val="clear" w:color="auto" w:fill="auto"/>
          </w:tcPr>
          <w:p w:rsidR="008A1531" w:rsidRPr="00720BFC" w:rsidRDefault="008A1531" w:rsidP="00BD5CD7">
            <w:pPr>
              <w:rPr>
                <w:b/>
              </w:rPr>
            </w:pPr>
            <w:r w:rsidRPr="00720BFC">
              <w:rPr>
                <w:b/>
              </w:rPr>
              <w:t>Datum</w:t>
            </w:r>
          </w:p>
        </w:tc>
        <w:tc>
          <w:tcPr>
            <w:tcW w:w="7260" w:type="dxa"/>
            <w:shd w:val="clear" w:color="auto" w:fill="auto"/>
          </w:tcPr>
          <w:p w:rsidR="008A1531" w:rsidRPr="00720BFC" w:rsidRDefault="008A1531" w:rsidP="00BD5CD7">
            <w:pPr>
              <w:rPr>
                <w:b/>
              </w:rPr>
            </w:pPr>
            <w:r w:rsidRPr="00720BFC">
              <w:rPr>
                <w:b/>
              </w:rPr>
              <w:t>Wijzigingen</w:t>
            </w:r>
          </w:p>
        </w:tc>
      </w:tr>
      <w:tr w:rsidR="008A1531" w:rsidRPr="00720BFC" w:rsidTr="000B29EF">
        <w:tc>
          <w:tcPr>
            <w:tcW w:w="1101" w:type="dxa"/>
            <w:shd w:val="clear" w:color="auto" w:fill="auto"/>
          </w:tcPr>
          <w:p w:rsidR="008A1531" w:rsidRPr="00720BFC" w:rsidRDefault="008A1531" w:rsidP="00BD5CD7">
            <w:r w:rsidRPr="00720BFC">
              <w:t>1.0</w:t>
            </w:r>
          </w:p>
        </w:tc>
        <w:tc>
          <w:tcPr>
            <w:tcW w:w="1417" w:type="dxa"/>
            <w:shd w:val="clear" w:color="auto" w:fill="auto"/>
          </w:tcPr>
          <w:p w:rsidR="008A1531" w:rsidRPr="00720BFC" w:rsidRDefault="008D35A3" w:rsidP="00BD5CD7">
            <w:r>
              <w:t>31-10-2019</w:t>
            </w:r>
          </w:p>
        </w:tc>
        <w:tc>
          <w:tcPr>
            <w:tcW w:w="7260" w:type="dxa"/>
            <w:shd w:val="clear" w:color="auto" w:fill="auto"/>
          </w:tcPr>
          <w:p w:rsidR="008A1531" w:rsidRPr="00720BFC" w:rsidRDefault="008A1531" w:rsidP="00BD5CD7">
            <w:r w:rsidRPr="00720BFC">
              <w:t>1</w:t>
            </w:r>
            <w:r w:rsidRPr="00720BFC">
              <w:rPr>
                <w:vertAlign w:val="superscript"/>
              </w:rPr>
              <w:t>e</w:t>
            </w:r>
            <w:r w:rsidRPr="00720BFC">
              <w:t xml:space="preserve"> uitgave</w:t>
            </w:r>
            <w:r w:rsidR="008D35A3">
              <w:t>: Inleiding, Hardware, Software toegevoegd.</w:t>
            </w:r>
          </w:p>
        </w:tc>
      </w:tr>
      <w:tr w:rsidR="00923BD1" w:rsidRPr="00720BFC" w:rsidTr="000B29EF">
        <w:tc>
          <w:tcPr>
            <w:tcW w:w="1101" w:type="dxa"/>
            <w:shd w:val="clear" w:color="auto" w:fill="auto"/>
          </w:tcPr>
          <w:p w:rsidR="00923BD1" w:rsidRPr="00720BFC" w:rsidRDefault="00923BD1" w:rsidP="00BD5CD7">
            <w:r>
              <w:t>1.1</w:t>
            </w:r>
          </w:p>
        </w:tc>
        <w:tc>
          <w:tcPr>
            <w:tcW w:w="1417" w:type="dxa"/>
            <w:shd w:val="clear" w:color="auto" w:fill="auto"/>
          </w:tcPr>
          <w:p w:rsidR="00923BD1" w:rsidRDefault="00923BD1" w:rsidP="00BD5CD7">
            <w:r>
              <w:t>4-11-10</w:t>
            </w:r>
          </w:p>
        </w:tc>
        <w:tc>
          <w:tcPr>
            <w:tcW w:w="7260" w:type="dxa"/>
            <w:shd w:val="clear" w:color="auto" w:fill="auto"/>
          </w:tcPr>
          <w:p w:rsidR="00923BD1" w:rsidRPr="00720BFC" w:rsidRDefault="00923BD1" w:rsidP="00BD5CD7">
            <w:r>
              <w:t>HX711 opdracht aangepast, HX711 meet configuratie toegevoegd, buzzer opdrachten toegevoegd</w:t>
            </w:r>
            <w:r w:rsidR="00137A32">
              <w:t>, Programmeren hoofdstuk toegevoegd.</w:t>
            </w:r>
          </w:p>
        </w:tc>
      </w:tr>
      <w:tr w:rsidR="00DB42EE" w:rsidRPr="00720BFC" w:rsidTr="000B29EF">
        <w:tc>
          <w:tcPr>
            <w:tcW w:w="1101" w:type="dxa"/>
            <w:shd w:val="clear" w:color="auto" w:fill="auto"/>
          </w:tcPr>
          <w:p w:rsidR="00DB42EE" w:rsidRDefault="00DB42EE" w:rsidP="00BD5CD7">
            <w:r>
              <w:t>1.2</w:t>
            </w:r>
          </w:p>
        </w:tc>
        <w:tc>
          <w:tcPr>
            <w:tcW w:w="1417" w:type="dxa"/>
            <w:shd w:val="clear" w:color="auto" w:fill="auto"/>
          </w:tcPr>
          <w:p w:rsidR="00DB42EE" w:rsidRDefault="00DB42EE" w:rsidP="00BD5CD7">
            <w:r>
              <w:t>29-11-2019</w:t>
            </w:r>
          </w:p>
        </w:tc>
        <w:tc>
          <w:tcPr>
            <w:tcW w:w="7260" w:type="dxa"/>
            <w:shd w:val="clear" w:color="auto" w:fill="auto"/>
          </w:tcPr>
          <w:p w:rsidR="00DB42EE" w:rsidRDefault="00DB42EE" w:rsidP="00512CE7">
            <w:r>
              <w:t>Pincode</w:t>
            </w:r>
            <w:r w:rsidR="00512CE7">
              <w:t xml:space="preserve"> lees/schrijf</w:t>
            </w:r>
            <w:r>
              <w:t xml:space="preserve"> opdrachten gewijzigd, Flash opdrachten toegevoegd; </w:t>
            </w:r>
            <w:proofErr w:type="spellStart"/>
            <w:r>
              <w:t>read</w:t>
            </w:r>
            <w:proofErr w:type="spellEnd"/>
            <w:r>
              <w:t xml:space="preserve">, </w:t>
            </w:r>
            <w:proofErr w:type="spellStart"/>
            <w:r>
              <w:t>erase</w:t>
            </w:r>
            <w:proofErr w:type="spellEnd"/>
            <w:r>
              <w:t xml:space="preserve">, </w:t>
            </w:r>
            <w:proofErr w:type="spellStart"/>
            <w:r>
              <w:t>size</w:t>
            </w:r>
            <w:proofErr w:type="spellEnd"/>
            <w:r>
              <w:t>, TX log karakteristiek toegevoegd, flash log inhoud.</w:t>
            </w:r>
            <w:r w:rsidR="006B61A2">
              <w:t xml:space="preserve"> Pin code reset toegevoegd.</w:t>
            </w:r>
          </w:p>
        </w:tc>
      </w:tr>
    </w:tbl>
    <w:p w:rsidR="00F57352" w:rsidRDefault="00F57352" w:rsidP="00F57352"/>
    <w:p w:rsidR="00F57352" w:rsidRDefault="00F57352" w:rsidP="00F57352">
      <w:r>
        <w:br w:type="page"/>
      </w:r>
      <w:bookmarkStart w:id="1" w:name="_GoBack"/>
      <w:bookmarkEnd w:id="1"/>
    </w:p>
    <w:p w:rsidR="006C55AC" w:rsidRPr="00720BFC" w:rsidRDefault="006C55AC" w:rsidP="00DA3487">
      <w:pPr>
        <w:pStyle w:val="Kop1"/>
      </w:pPr>
      <w:bookmarkStart w:id="2" w:name="_Toc25935054"/>
      <w:r w:rsidRPr="00720BFC">
        <w:lastRenderedPageBreak/>
        <w:t>Inhoudsopgave</w:t>
      </w:r>
      <w:bookmarkEnd w:id="2"/>
    </w:p>
    <w:p w:rsidR="00735020" w:rsidRDefault="006C55AC">
      <w:pPr>
        <w:pStyle w:val="Inhopg1"/>
        <w:tabs>
          <w:tab w:val="left" w:pos="400"/>
          <w:tab w:val="right" w:pos="9628"/>
        </w:tabs>
        <w:rPr>
          <w:rFonts w:asciiTheme="minorHAnsi" w:eastAsiaTheme="minorEastAsia" w:hAnsiTheme="minorHAnsi" w:cstheme="minorBidi"/>
          <w:b w:val="0"/>
          <w:bCs w:val="0"/>
          <w:caps w:val="0"/>
          <w:noProof/>
          <w:sz w:val="22"/>
          <w:szCs w:val="22"/>
        </w:rPr>
      </w:pPr>
      <w:r w:rsidRPr="00720BFC">
        <w:fldChar w:fldCharType="begin"/>
      </w:r>
      <w:r w:rsidRPr="00720BFC">
        <w:instrText xml:space="preserve"> TOC \o "1-3" \h \z \u </w:instrText>
      </w:r>
      <w:r w:rsidRPr="00720BFC">
        <w:fldChar w:fldCharType="separate"/>
      </w:r>
      <w:hyperlink w:anchor="_Toc25935053" w:history="1">
        <w:r w:rsidR="00735020" w:rsidRPr="00042572">
          <w:rPr>
            <w:rStyle w:val="Hyperlink"/>
            <w:noProof/>
          </w:rPr>
          <w:t>1</w:t>
        </w:r>
        <w:r w:rsidR="00735020">
          <w:rPr>
            <w:rFonts w:asciiTheme="minorHAnsi" w:eastAsiaTheme="minorEastAsia" w:hAnsiTheme="minorHAnsi" w:cstheme="minorBidi"/>
            <w:b w:val="0"/>
            <w:bCs w:val="0"/>
            <w:caps w:val="0"/>
            <w:noProof/>
            <w:sz w:val="22"/>
            <w:szCs w:val="22"/>
          </w:rPr>
          <w:tab/>
        </w:r>
        <w:r w:rsidR="00735020" w:rsidRPr="00042572">
          <w:rPr>
            <w:rStyle w:val="Hyperlink"/>
            <w:noProof/>
          </w:rPr>
          <w:t>Documentrevisie en verdeling</w:t>
        </w:r>
        <w:r w:rsidR="00735020">
          <w:rPr>
            <w:noProof/>
            <w:webHidden/>
          </w:rPr>
          <w:tab/>
        </w:r>
        <w:r w:rsidR="00735020">
          <w:rPr>
            <w:noProof/>
            <w:webHidden/>
          </w:rPr>
          <w:fldChar w:fldCharType="begin"/>
        </w:r>
        <w:r w:rsidR="00735020">
          <w:rPr>
            <w:noProof/>
            <w:webHidden/>
          </w:rPr>
          <w:instrText xml:space="preserve"> PAGEREF _Toc25935053 \h </w:instrText>
        </w:r>
        <w:r w:rsidR="00735020">
          <w:rPr>
            <w:noProof/>
            <w:webHidden/>
          </w:rPr>
        </w:r>
        <w:r w:rsidR="00735020">
          <w:rPr>
            <w:noProof/>
            <w:webHidden/>
          </w:rPr>
          <w:fldChar w:fldCharType="separate"/>
        </w:r>
        <w:r w:rsidR="003B16C5">
          <w:rPr>
            <w:noProof/>
            <w:webHidden/>
          </w:rPr>
          <w:t>2</w:t>
        </w:r>
        <w:r w:rsidR="00735020">
          <w:rPr>
            <w:noProof/>
            <w:webHidden/>
          </w:rPr>
          <w:fldChar w:fldCharType="end"/>
        </w:r>
      </w:hyperlink>
    </w:p>
    <w:p w:rsidR="00735020" w:rsidRDefault="00735020">
      <w:pPr>
        <w:pStyle w:val="Inhopg1"/>
        <w:tabs>
          <w:tab w:val="left" w:pos="400"/>
          <w:tab w:val="right" w:pos="9628"/>
        </w:tabs>
        <w:rPr>
          <w:rFonts w:asciiTheme="minorHAnsi" w:eastAsiaTheme="minorEastAsia" w:hAnsiTheme="minorHAnsi" w:cstheme="minorBidi"/>
          <w:b w:val="0"/>
          <w:bCs w:val="0"/>
          <w:caps w:val="0"/>
          <w:noProof/>
          <w:sz w:val="22"/>
          <w:szCs w:val="22"/>
        </w:rPr>
      </w:pPr>
      <w:hyperlink w:anchor="_Toc25935054" w:history="1">
        <w:r w:rsidRPr="00042572">
          <w:rPr>
            <w:rStyle w:val="Hyperlink"/>
            <w:noProof/>
          </w:rPr>
          <w:t>2</w:t>
        </w:r>
        <w:r>
          <w:rPr>
            <w:rFonts w:asciiTheme="minorHAnsi" w:eastAsiaTheme="minorEastAsia" w:hAnsiTheme="minorHAnsi" w:cstheme="minorBidi"/>
            <w:b w:val="0"/>
            <w:bCs w:val="0"/>
            <w:caps w:val="0"/>
            <w:noProof/>
            <w:sz w:val="22"/>
            <w:szCs w:val="22"/>
          </w:rPr>
          <w:tab/>
        </w:r>
        <w:r w:rsidRPr="00042572">
          <w:rPr>
            <w:rStyle w:val="Hyperlink"/>
            <w:noProof/>
          </w:rPr>
          <w:t>Inhoudsopgave</w:t>
        </w:r>
        <w:r>
          <w:rPr>
            <w:noProof/>
            <w:webHidden/>
          </w:rPr>
          <w:tab/>
        </w:r>
        <w:r>
          <w:rPr>
            <w:noProof/>
            <w:webHidden/>
          </w:rPr>
          <w:fldChar w:fldCharType="begin"/>
        </w:r>
        <w:r>
          <w:rPr>
            <w:noProof/>
            <w:webHidden/>
          </w:rPr>
          <w:instrText xml:space="preserve"> PAGEREF _Toc25935054 \h </w:instrText>
        </w:r>
        <w:r>
          <w:rPr>
            <w:noProof/>
            <w:webHidden/>
          </w:rPr>
        </w:r>
        <w:r>
          <w:rPr>
            <w:noProof/>
            <w:webHidden/>
          </w:rPr>
          <w:fldChar w:fldCharType="separate"/>
        </w:r>
        <w:r w:rsidR="003B16C5">
          <w:rPr>
            <w:noProof/>
            <w:webHidden/>
          </w:rPr>
          <w:t>3</w:t>
        </w:r>
        <w:r>
          <w:rPr>
            <w:noProof/>
            <w:webHidden/>
          </w:rPr>
          <w:fldChar w:fldCharType="end"/>
        </w:r>
      </w:hyperlink>
    </w:p>
    <w:p w:rsidR="00735020" w:rsidRDefault="00735020">
      <w:pPr>
        <w:pStyle w:val="Inhopg1"/>
        <w:tabs>
          <w:tab w:val="left" w:pos="400"/>
          <w:tab w:val="right" w:pos="9628"/>
        </w:tabs>
        <w:rPr>
          <w:rFonts w:asciiTheme="minorHAnsi" w:eastAsiaTheme="minorEastAsia" w:hAnsiTheme="minorHAnsi" w:cstheme="minorBidi"/>
          <w:b w:val="0"/>
          <w:bCs w:val="0"/>
          <w:caps w:val="0"/>
          <w:noProof/>
          <w:sz w:val="22"/>
          <w:szCs w:val="22"/>
        </w:rPr>
      </w:pPr>
      <w:hyperlink w:anchor="_Toc25935055" w:history="1">
        <w:r w:rsidRPr="00042572">
          <w:rPr>
            <w:rStyle w:val="Hyperlink"/>
            <w:noProof/>
          </w:rPr>
          <w:t>3</w:t>
        </w:r>
        <w:r>
          <w:rPr>
            <w:rFonts w:asciiTheme="minorHAnsi" w:eastAsiaTheme="minorEastAsia" w:hAnsiTheme="minorHAnsi" w:cstheme="minorBidi"/>
            <w:b w:val="0"/>
            <w:bCs w:val="0"/>
            <w:caps w:val="0"/>
            <w:noProof/>
            <w:sz w:val="22"/>
            <w:szCs w:val="22"/>
          </w:rPr>
          <w:tab/>
        </w:r>
        <w:r w:rsidRPr="00042572">
          <w:rPr>
            <w:rStyle w:val="Hyperlink"/>
            <w:noProof/>
          </w:rPr>
          <w:t>Inleiding</w:t>
        </w:r>
        <w:r>
          <w:rPr>
            <w:noProof/>
            <w:webHidden/>
          </w:rPr>
          <w:tab/>
        </w:r>
        <w:r>
          <w:rPr>
            <w:noProof/>
            <w:webHidden/>
          </w:rPr>
          <w:fldChar w:fldCharType="begin"/>
        </w:r>
        <w:r>
          <w:rPr>
            <w:noProof/>
            <w:webHidden/>
          </w:rPr>
          <w:instrText xml:space="preserve"> PAGEREF _Toc25935055 \h </w:instrText>
        </w:r>
        <w:r>
          <w:rPr>
            <w:noProof/>
            <w:webHidden/>
          </w:rPr>
        </w:r>
        <w:r>
          <w:rPr>
            <w:noProof/>
            <w:webHidden/>
          </w:rPr>
          <w:fldChar w:fldCharType="separate"/>
        </w:r>
        <w:r w:rsidR="003B16C5">
          <w:rPr>
            <w:noProof/>
            <w:webHidden/>
          </w:rPr>
          <w:t>5</w:t>
        </w:r>
        <w:r>
          <w:rPr>
            <w:noProof/>
            <w:webHidden/>
          </w:rPr>
          <w:fldChar w:fldCharType="end"/>
        </w:r>
      </w:hyperlink>
    </w:p>
    <w:p w:rsidR="00735020" w:rsidRDefault="00735020">
      <w:pPr>
        <w:pStyle w:val="Inhopg1"/>
        <w:tabs>
          <w:tab w:val="left" w:pos="400"/>
          <w:tab w:val="right" w:pos="9628"/>
        </w:tabs>
        <w:rPr>
          <w:rFonts w:asciiTheme="minorHAnsi" w:eastAsiaTheme="minorEastAsia" w:hAnsiTheme="minorHAnsi" w:cstheme="minorBidi"/>
          <w:b w:val="0"/>
          <w:bCs w:val="0"/>
          <w:caps w:val="0"/>
          <w:noProof/>
          <w:sz w:val="22"/>
          <w:szCs w:val="22"/>
        </w:rPr>
      </w:pPr>
      <w:hyperlink w:anchor="_Toc25935056" w:history="1">
        <w:r w:rsidRPr="00042572">
          <w:rPr>
            <w:rStyle w:val="Hyperlink"/>
            <w:noProof/>
          </w:rPr>
          <w:t>4</w:t>
        </w:r>
        <w:r>
          <w:rPr>
            <w:rFonts w:asciiTheme="minorHAnsi" w:eastAsiaTheme="minorEastAsia" w:hAnsiTheme="minorHAnsi" w:cstheme="minorBidi"/>
            <w:b w:val="0"/>
            <w:bCs w:val="0"/>
            <w:caps w:val="0"/>
            <w:noProof/>
            <w:sz w:val="22"/>
            <w:szCs w:val="22"/>
          </w:rPr>
          <w:tab/>
        </w:r>
        <w:r w:rsidRPr="00042572">
          <w:rPr>
            <w:rStyle w:val="Hyperlink"/>
            <w:noProof/>
          </w:rPr>
          <w:t>Hardware</w:t>
        </w:r>
        <w:r>
          <w:rPr>
            <w:noProof/>
            <w:webHidden/>
          </w:rPr>
          <w:tab/>
        </w:r>
        <w:r>
          <w:rPr>
            <w:noProof/>
            <w:webHidden/>
          </w:rPr>
          <w:fldChar w:fldCharType="begin"/>
        </w:r>
        <w:r>
          <w:rPr>
            <w:noProof/>
            <w:webHidden/>
          </w:rPr>
          <w:instrText xml:space="preserve"> PAGEREF _Toc25935056 \h </w:instrText>
        </w:r>
        <w:r>
          <w:rPr>
            <w:noProof/>
            <w:webHidden/>
          </w:rPr>
        </w:r>
        <w:r>
          <w:rPr>
            <w:noProof/>
            <w:webHidden/>
          </w:rPr>
          <w:fldChar w:fldCharType="separate"/>
        </w:r>
        <w:r w:rsidR="003B16C5">
          <w:rPr>
            <w:noProof/>
            <w:webHidden/>
          </w:rPr>
          <w:t>5</w:t>
        </w:r>
        <w:r>
          <w:rPr>
            <w:noProof/>
            <w:webHidden/>
          </w:rPr>
          <w:fldChar w:fldCharType="end"/>
        </w:r>
      </w:hyperlink>
    </w:p>
    <w:p w:rsidR="00735020" w:rsidRDefault="00735020">
      <w:pPr>
        <w:pStyle w:val="Inhopg2"/>
        <w:tabs>
          <w:tab w:val="left" w:pos="600"/>
          <w:tab w:val="right" w:pos="9628"/>
        </w:tabs>
        <w:rPr>
          <w:rFonts w:asciiTheme="minorHAnsi" w:eastAsiaTheme="minorEastAsia" w:hAnsiTheme="minorHAnsi" w:cstheme="minorBidi"/>
          <w:b w:val="0"/>
          <w:bCs w:val="0"/>
          <w:noProof/>
          <w:sz w:val="22"/>
          <w:szCs w:val="22"/>
        </w:rPr>
      </w:pPr>
      <w:hyperlink w:anchor="_Toc25935057" w:history="1">
        <w:r w:rsidRPr="00042572">
          <w:rPr>
            <w:rStyle w:val="Hyperlink"/>
            <w:noProof/>
          </w:rPr>
          <w:t>4.1</w:t>
        </w:r>
        <w:r>
          <w:rPr>
            <w:rFonts w:asciiTheme="minorHAnsi" w:eastAsiaTheme="minorEastAsia" w:hAnsiTheme="minorHAnsi" w:cstheme="minorBidi"/>
            <w:b w:val="0"/>
            <w:bCs w:val="0"/>
            <w:noProof/>
            <w:sz w:val="22"/>
            <w:szCs w:val="22"/>
          </w:rPr>
          <w:tab/>
        </w:r>
        <w:r w:rsidRPr="00042572">
          <w:rPr>
            <w:rStyle w:val="Hyperlink"/>
            <w:noProof/>
          </w:rPr>
          <w:t>nRF52840</w:t>
        </w:r>
        <w:r>
          <w:rPr>
            <w:noProof/>
            <w:webHidden/>
          </w:rPr>
          <w:tab/>
        </w:r>
        <w:r>
          <w:rPr>
            <w:noProof/>
            <w:webHidden/>
          </w:rPr>
          <w:fldChar w:fldCharType="begin"/>
        </w:r>
        <w:r>
          <w:rPr>
            <w:noProof/>
            <w:webHidden/>
          </w:rPr>
          <w:instrText xml:space="preserve"> PAGEREF _Toc25935057 \h </w:instrText>
        </w:r>
        <w:r>
          <w:rPr>
            <w:noProof/>
            <w:webHidden/>
          </w:rPr>
        </w:r>
        <w:r>
          <w:rPr>
            <w:noProof/>
            <w:webHidden/>
          </w:rPr>
          <w:fldChar w:fldCharType="separate"/>
        </w:r>
        <w:r w:rsidR="003B16C5">
          <w:rPr>
            <w:noProof/>
            <w:webHidden/>
          </w:rPr>
          <w:t>5</w:t>
        </w:r>
        <w:r>
          <w:rPr>
            <w:noProof/>
            <w:webHidden/>
          </w:rPr>
          <w:fldChar w:fldCharType="end"/>
        </w:r>
      </w:hyperlink>
    </w:p>
    <w:p w:rsidR="00735020" w:rsidRDefault="00735020">
      <w:pPr>
        <w:pStyle w:val="Inhopg2"/>
        <w:tabs>
          <w:tab w:val="left" w:pos="600"/>
          <w:tab w:val="right" w:pos="9628"/>
        </w:tabs>
        <w:rPr>
          <w:rFonts w:asciiTheme="minorHAnsi" w:eastAsiaTheme="minorEastAsia" w:hAnsiTheme="minorHAnsi" w:cstheme="minorBidi"/>
          <w:b w:val="0"/>
          <w:bCs w:val="0"/>
          <w:noProof/>
          <w:sz w:val="22"/>
          <w:szCs w:val="22"/>
        </w:rPr>
      </w:pPr>
      <w:hyperlink w:anchor="_Toc25935058" w:history="1">
        <w:r w:rsidRPr="00042572">
          <w:rPr>
            <w:rStyle w:val="Hyperlink"/>
            <w:noProof/>
          </w:rPr>
          <w:t>4.2</w:t>
        </w:r>
        <w:r>
          <w:rPr>
            <w:rFonts w:asciiTheme="minorHAnsi" w:eastAsiaTheme="minorEastAsia" w:hAnsiTheme="minorHAnsi" w:cstheme="minorBidi"/>
            <w:b w:val="0"/>
            <w:bCs w:val="0"/>
            <w:noProof/>
            <w:sz w:val="22"/>
            <w:szCs w:val="22"/>
          </w:rPr>
          <w:tab/>
        </w:r>
        <w:r w:rsidRPr="00042572">
          <w:rPr>
            <w:rStyle w:val="Hyperlink"/>
            <w:noProof/>
          </w:rPr>
          <w:t>AA batterijen</w:t>
        </w:r>
        <w:r>
          <w:rPr>
            <w:noProof/>
            <w:webHidden/>
          </w:rPr>
          <w:tab/>
        </w:r>
        <w:r>
          <w:rPr>
            <w:noProof/>
            <w:webHidden/>
          </w:rPr>
          <w:fldChar w:fldCharType="begin"/>
        </w:r>
        <w:r>
          <w:rPr>
            <w:noProof/>
            <w:webHidden/>
          </w:rPr>
          <w:instrText xml:space="preserve"> PAGEREF _Toc25935058 \h </w:instrText>
        </w:r>
        <w:r>
          <w:rPr>
            <w:noProof/>
            <w:webHidden/>
          </w:rPr>
        </w:r>
        <w:r>
          <w:rPr>
            <w:noProof/>
            <w:webHidden/>
          </w:rPr>
          <w:fldChar w:fldCharType="separate"/>
        </w:r>
        <w:r w:rsidR="003B16C5">
          <w:rPr>
            <w:noProof/>
            <w:webHidden/>
          </w:rPr>
          <w:t>5</w:t>
        </w:r>
        <w:r>
          <w:rPr>
            <w:noProof/>
            <w:webHidden/>
          </w:rPr>
          <w:fldChar w:fldCharType="end"/>
        </w:r>
      </w:hyperlink>
    </w:p>
    <w:p w:rsidR="00735020" w:rsidRDefault="00735020">
      <w:pPr>
        <w:pStyle w:val="Inhopg2"/>
        <w:tabs>
          <w:tab w:val="left" w:pos="600"/>
          <w:tab w:val="right" w:pos="9628"/>
        </w:tabs>
        <w:rPr>
          <w:rFonts w:asciiTheme="minorHAnsi" w:eastAsiaTheme="minorEastAsia" w:hAnsiTheme="minorHAnsi" w:cstheme="minorBidi"/>
          <w:b w:val="0"/>
          <w:bCs w:val="0"/>
          <w:noProof/>
          <w:sz w:val="22"/>
          <w:szCs w:val="22"/>
        </w:rPr>
      </w:pPr>
      <w:hyperlink w:anchor="_Toc25935059" w:history="1">
        <w:r w:rsidRPr="00042572">
          <w:rPr>
            <w:rStyle w:val="Hyperlink"/>
            <w:noProof/>
          </w:rPr>
          <w:t>4.3</w:t>
        </w:r>
        <w:r>
          <w:rPr>
            <w:rFonts w:asciiTheme="minorHAnsi" w:eastAsiaTheme="minorEastAsia" w:hAnsiTheme="minorHAnsi" w:cstheme="minorBidi"/>
            <w:b w:val="0"/>
            <w:bCs w:val="0"/>
            <w:noProof/>
            <w:sz w:val="22"/>
            <w:szCs w:val="22"/>
          </w:rPr>
          <w:tab/>
        </w:r>
        <w:r w:rsidRPr="00042572">
          <w:rPr>
            <w:rStyle w:val="Hyperlink"/>
            <w:noProof/>
          </w:rPr>
          <w:t>DS18B20 temperatuur sensor</w:t>
        </w:r>
        <w:r>
          <w:rPr>
            <w:noProof/>
            <w:webHidden/>
          </w:rPr>
          <w:tab/>
        </w:r>
        <w:r>
          <w:rPr>
            <w:noProof/>
            <w:webHidden/>
          </w:rPr>
          <w:fldChar w:fldCharType="begin"/>
        </w:r>
        <w:r>
          <w:rPr>
            <w:noProof/>
            <w:webHidden/>
          </w:rPr>
          <w:instrText xml:space="preserve"> PAGEREF _Toc25935059 \h </w:instrText>
        </w:r>
        <w:r>
          <w:rPr>
            <w:noProof/>
            <w:webHidden/>
          </w:rPr>
        </w:r>
        <w:r>
          <w:rPr>
            <w:noProof/>
            <w:webHidden/>
          </w:rPr>
          <w:fldChar w:fldCharType="separate"/>
        </w:r>
        <w:r w:rsidR="003B16C5">
          <w:rPr>
            <w:noProof/>
            <w:webHidden/>
          </w:rPr>
          <w:t>5</w:t>
        </w:r>
        <w:r>
          <w:rPr>
            <w:noProof/>
            <w:webHidden/>
          </w:rPr>
          <w:fldChar w:fldCharType="end"/>
        </w:r>
      </w:hyperlink>
    </w:p>
    <w:p w:rsidR="00735020" w:rsidRDefault="00735020">
      <w:pPr>
        <w:pStyle w:val="Inhopg2"/>
        <w:tabs>
          <w:tab w:val="left" w:pos="600"/>
          <w:tab w:val="right" w:pos="9628"/>
        </w:tabs>
        <w:rPr>
          <w:rFonts w:asciiTheme="minorHAnsi" w:eastAsiaTheme="minorEastAsia" w:hAnsiTheme="minorHAnsi" w:cstheme="minorBidi"/>
          <w:b w:val="0"/>
          <w:bCs w:val="0"/>
          <w:noProof/>
          <w:sz w:val="22"/>
          <w:szCs w:val="22"/>
        </w:rPr>
      </w:pPr>
      <w:hyperlink w:anchor="_Toc25935060" w:history="1">
        <w:r w:rsidRPr="00042572">
          <w:rPr>
            <w:rStyle w:val="Hyperlink"/>
            <w:noProof/>
          </w:rPr>
          <w:t>4.4</w:t>
        </w:r>
        <w:r>
          <w:rPr>
            <w:rFonts w:asciiTheme="minorHAnsi" w:eastAsiaTheme="minorEastAsia" w:hAnsiTheme="minorHAnsi" w:cstheme="minorBidi"/>
            <w:b w:val="0"/>
            <w:bCs w:val="0"/>
            <w:noProof/>
            <w:sz w:val="22"/>
            <w:szCs w:val="22"/>
          </w:rPr>
          <w:tab/>
        </w:r>
        <w:r w:rsidRPr="00042572">
          <w:rPr>
            <w:rStyle w:val="Hyperlink"/>
            <w:noProof/>
          </w:rPr>
          <w:t>HX711 rekstrook sensor</w:t>
        </w:r>
        <w:r>
          <w:rPr>
            <w:noProof/>
            <w:webHidden/>
          </w:rPr>
          <w:tab/>
        </w:r>
        <w:r>
          <w:rPr>
            <w:noProof/>
            <w:webHidden/>
          </w:rPr>
          <w:fldChar w:fldCharType="begin"/>
        </w:r>
        <w:r>
          <w:rPr>
            <w:noProof/>
            <w:webHidden/>
          </w:rPr>
          <w:instrText xml:space="preserve"> PAGEREF _Toc25935060 \h </w:instrText>
        </w:r>
        <w:r>
          <w:rPr>
            <w:noProof/>
            <w:webHidden/>
          </w:rPr>
        </w:r>
        <w:r>
          <w:rPr>
            <w:noProof/>
            <w:webHidden/>
          </w:rPr>
          <w:fldChar w:fldCharType="separate"/>
        </w:r>
        <w:r w:rsidR="003B16C5">
          <w:rPr>
            <w:noProof/>
            <w:webHidden/>
          </w:rPr>
          <w:t>6</w:t>
        </w:r>
        <w:r>
          <w:rPr>
            <w:noProof/>
            <w:webHidden/>
          </w:rPr>
          <w:fldChar w:fldCharType="end"/>
        </w:r>
      </w:hyperlink>
    </w:p>
    <w:p w:rsidR="00735020" w:rsidRDefault="00735020">
      <w:pPr>
        <w:pStyle w:val="Inhopg2"/>
        <w:tabs>
          <w:tab w:val="left" w:pos="600"/>
          <w:tab w:val="right" w:pos="9628"/>
        </w:tabs>
        <w:rPr>
          <w:rFonts w:asciiTheme="minorHAnsi" w:eastAsiaTheme="minorEastAsia" w:hAnsiTheme="minorHAnsi" w:cstheme="minorBidi"/>
          <w:b w:val="0"/>
          <w:bCs w:val="0"/>
          <w:noProof/>
          <w:sz w:val="22"/>
          <w:szCs w:val="22"/>
        </w:rPr>
      </w:pPr>
      <w:hyperlink w:anchor="_Toc25935061" w:history="1">
        <w:r w:rsidRPr="00042572">
          <w:rPr>
            <w:rStyle w:val="Hyperlink"/>
            <w:noProof/>
          </w:rPr>
          <w:t>4.5</w:t>
        </w:r>
        <w:r>
          <w:rPr>
            <w:rFonts w:asciiTheme="minorHAnsi" w:eastAsiaTheme="minorEastAsia" w:hAnsiTheme="minorHAnsi" w:cstheme="minorBidi"/>
            <w:b w:val="0"/>
            <w:bCs w:val="0"/>
            <w:noProof/>
            <w:sz w:val="22"/>
            <w:szCs w:val="22"/>
          </w:rPr>
          <w:tab/>
        </w:r>
        <w:r w:rsidRPr="00042572">
          <w:rPr>
            <w:rStyle w:val="Hyperlink"/>
            <w:noProof/>
          </w:rPr>
          <w:t>Reedswitch</w:t>
        </w:r>
        <w:r>
          <w:rPr>
            <w:noProof/>
            <w:webHidden/>
          </w:rPr>
          <w:tab/>
        </w:r>
        <w:r>
          <w:rPr>
            <w:noProof/>
            <w:webHidden/>
          </w:rPr>
          <w:fldChar w:fldCharType="begin"/>
        </w:r>
        <w:r>
          <w:rPr>
            <w:noProof/>
            <w:webHidden/>
          </w:rPr>
          <w:instrText xml:space="preserve"> PAGEREF _Toc25935061 \h </w:instrText>
        </w:r>
        <w:r>
          <w:rPr>
            <w:noProof/>
            <w:webHidden/>
          </w:rPr>
        </w:r>
        <w:r>
          <w:rPr>
            <w:noProof/>
            <w:webHidden/>
          </w:rPr>
          <w:fldChar w:fldCharType="separate"/>
        </w:r>
        <w:r w:rsidR="003B16C5">
          <w:rPr>
            <w:noProof/>
            <w:webHidden/>
          </w:rPr>
          <w:t>6</w:t>
        </w:r>
        <w:r>
          <w:rPr>
            <w:noProof/>
            <w:webHidden/>
          </w:rPr>
          <w:fldChar w:fldCharType="end"/>
        </w:r>
      </w:hyperlink>
    </w:p>
    <w:p w:rsidR="00735020" w:rsidRDefault="00735020">
      <w:pPr>
        <w:pStyle w:val="Inhopg2"/>
        <w:tabs>
          <w:tab w:val="left" w:pos="600"/>
          <w:tab w:val="right" w:pos="9628"/>
        </w:tabs>
        <w:rPr>
          <w:rFonts w:asciiTheme="minorHAnsi" w:eastAsiaTheme="minorEastAsia" w:hAnsiTheme="minorHAnsi" w:cstheme="minorBidi"/>
          <w:b w:val="0"/>
          <w:bCs w:val="0"/>
          <w:noProof/>
          <w:sz w:val="22"/>
          <w:szCs w:val="22"/>
        </w:rPr>
      </w:pPr>
      <w:hyperlink w:anchor="_Toc25935062" w:history="1">
        <w:r w:rsidRPr="00042572">
          <w:rPr>
            <w:rStyle w:val="Hyperlink"/>
            <w:noProof/>
          </w:rPr>
          <w:t>4.6</w:t>
        </w:r>
        <w:r>
          <w:rPr>
            <w:rFonts w:asciiTheme="minorHAnsi" w:eastAsiaTheme="minorEastAsia" w:hAnsiTheme="minorHAnsi" w:cstheme="minorBidi"/>
            <w:b w:val="0"/>
            <w:bCs w:val="0"/>
            <w:noProof/>
            <w:sz w:val="22"/>
            <w:szCs w:val="22"/>
          </w:rPr>
          <w:tab/>
        </w:r>
        <w:r w:rsidRPr="00042572">
          <w:rPr>
            <w:rStyle w:val="Hyperlink"/>
            <w:noProof/>
          </w:rPr>
          <w:t>TPS boostconverter en supply switch</w:t>
        </w:r>
        <w:r>
          <w:rPr>
            <w:noProof/>
            <w:webHidden/>
          </w:rPr>
          <w:tab/>
        </w:r>
        <w:r>
          <w:rPr>
            <w:noProof/>
            <w:webHidden/>
          </w:rPr>
          <w:fldChar w:fldCharType="begin"/>
        </w:r>
        <w:r>
          <w:rPr>
            <w:noProof/>
            <w:webHidden/>
          </w:rPr>
          <w:instrText xml:space="preserve"> PAGEREF _Toc25935062 \h </w:instrText>
        </w:r>
        <w:r>
          <w:rPr>
            <w:noProof/>
            <w:webHidden/>
          </w:rPr>
        </w:r>
        <w:r>
          <w:rPr>
            <w:noProof/>
            <w:webHidden/>
          </w:rPr>
          <w:fldChar w:fldCharType="separate"/>
        </w:r>
        <w:r w:rsidR="003B16C5">
          <w:rPr>
            <w:noProof/>
            <w:webHidden/>
          </w:rPr>
          <w:t>6</w:t>
        </w:r>
        <w:r>
          <w:rPr>
            <w:noProof/>
            <w:webHidden/>
          </w:rPr>
          <w:fldChar w:fldCharType="end"/>
        </w:r>
      </w:hyperlink>
    </w:p>
    <w:p w:rsidR="00735020" w:rsidRDefault="00735020">
      <w:pPr>
        <w:pStyle w:val="Inhopg2"/>
        <w:tabs>
          <w:tab w:val="left" w:pos="600"/>
          <w:tab w:val="right" w:pos="9628"/>
        </w:tabs>
        <w:rPr>
          <w:rFonts w:asciiTheme="minorHAnsi" w:eastAsiaTheme="minorEastAsia" w:hAnsiTheme="minorHAnsi" w:cstheme="minorBidi"/>
          <w:b w:val="0"/>
          <w:bCs w:val="0"/>
          <w:noProof/>
          <w:sz w:val="22"/>
          <w:szCs w:val="22"/>
        </w:rPr>
      </w:pPr>
      <w:hyperlink w:anchor="_Toc25935063" w:history="1">
        <w:r w:rsidRPr="00042572">
          <w:rPr>
            <w:rStyle w:val="Hyperlink"/>
            <w:noProof/>
          </w:rPr>
          <w:t>4.7</w:t>
        </w:r>
        <w:r>
          <w:rPr>
            <w:rFonts w:asciiTheme="minorHAnsi" w:eastAsiaTheme="minorEastAsia" w:hAnsiTheme="minorHAnsi" w:cstheme="minorBidi"/>
            <w:b w:val="0"/>
            <w:bCs w:val="0"/>
            <w:noProof/>
            <w:sz w:val="22"/>
            <w:szCs w:val="22"/>
          </w:rPr>
          <w:tab/>
        </w:r>
        <w:r w:rsidRPr="00042572">
          <w:rPr>
            <w:rStyle w:val="Hyperlink"/>
            <w:noProof/>
          </w:rPr>
          <w:t>Buzzer</w:t>
        </w:r>
        <w:r>
          <w:rPr>
            <w:noProof/>
            <w:webHidden/>
          </w:rPr>
          <w:tab/>
        </w:r>
        <w:r>
          <w:rPr>
            <w:noProof/>
            <w:webHidden/>
          </w:rPr>
          <w:fldChar w:fldCharType="begin"/>
        </w:r>
        <w:r>
          <w:rPr>
            <w:noProof/>
            <w:webHidden/>
          </w:rPr>
          <w:instrText xml:space="preserve"> PAGEREF _Toc25935063 \h </w:instrText>
        </w:r>
        <w:r>
          <w:rPr>
            <w:noProof/>
            <w:webHidden/>
          </w:rPr>
        </w:r>
        <w:r>
          <w:rPr>
            <w:noProof/>
            <w:webHidden/>
          </w:rPr>
          <w:fldChar w:fldCharType="separate"/>
        </w:r>
        <w:r w:rsidR="003B16C5">
          <w:rPr>
            <w:noProof/>
            <w:webHidden/>
          </w:rPr>
          <w:t>6</w:t>
        </w:r>
        <w:r>
          <w:rPr>
            <w:noProof/>
            <w:webHidden/>
          </w:rPr>
          <w:fldChar w:fldCharType="end"/>
        </w:r>
      </w:hyperlink>
    </w:p>
    <w:p w:rsidR="00735020" w:rsidRDefault="00735020">
      <w:pPr>
        <w:pStyle w:val="Inhopg2"/>
        <w:tabs>
          <w:tab w:val="left" w:pos="600"/>
          <w:tab w:val="right" w:pos="9628"/>
        </w:tabs>
        <w:rPr>
          <w:rFonts w:asciiTheme="minorHAnsi" w:eastAsiaTheme="minorEastAsia" w:hAnsiTheme="minorHAnsi" w:cstheme="minorBidi"/>
          <w:b w:val="0"/>
          <w:bCs w:val="0"/>
          <w:noProof/>
          <w:sz w:val="22"/>
          <w:szCs w:val="22"/>
        </w:rPr>
      </w:pPr>
      <w:hyperlink w:anchor="_Toc25935064" w:history="1">
        <w:r w:rsidRPr="00042572">
          <w:rPr>
            <w:rStyle w:val="Hyperlink"/>
            <w:noProof/>
          </w:rPr>
          <w:t>4.8</w:t>
        </w:r>
        <w:r>
          <w:rPr>
            <w:rFonts w:asciiTheme="minorHAnsi" w:eastAsiaTheme="minorEastAsia" w:hAnsiTheme="minorHAnsi" w:cstheme="minorBidi"/>
            <w:b w:val="0"/>
            <w:bCs w:val="0"/>
            <w:noProof/>
            <w:sz w:val="22"/>
            <w:szCs w:val="22"/>
          </w:rPr>
          <w:tab/>
        </w:r>
        <w:r w:rsidRPr="00042572">
          <w:rPr>
            <w:rStyle w:val="Hyperlink"/>
            <w:noProof/>
          </w:rPr>
          <w:t>Flash storage</w:t>
        </w:r>
        <w:r>
          <w:rPr>
            <w:noProof/>
            <w:webHidden/>
          </w:rPr>
          <w:tab/>
        </w:r>
        <w:r>
          <w:rPr>
            <w:noProof/>
            <w:webHidden/>
          </w:rPr>
          <w:fldChar w:fldCharType="begin"/>
        </w:r>
        <w:r>
          <w:rPr>
            <w:noProof/>
            <w:webHidden/>
          </w:rPr>
          <w:instrText xml:space="preserve"> PAGEREF _Toc25935064 \h </w:instrText>
        </w:r>
        <w:r>
          <w:rPr>
            <w:noProof/>
            <w:webHidden/>
          </w:rPr>
        </w:r>
        <w:r>
          <w:rPr>
            <w:noProof/>
            <w:webHidden/>
          </w:rPr>
          <w:fldChar w:fldCharType="separate"/>
        </w:r>
        <w:r w:rsidR="003B16C5">
          <w:rPr>
            <w:noProof/>
            <w:webHidden/>
          </w:rPr>
          <w:t>6</w:t>
        </w:r>
        <w:r>
          <w:rPr>
            <w:noProof/>
            <w:webHidden/>
          </w:rPr>
          <w:fldChar w:fldCharType="end"/>
        </w:r>
      </w:hyperlink>
    </w:p>
    <w:p w:rsidR="00735020" w:rsidRDefault="00735020">
      <w:pPr>
        <w:pStyle w:val="Inhopg2"/>
        <w:tabs>
          <w:tab w:val="left" w:pos="600"/>
          <w:tab w:val="right" w:pos="9628"/>
        </w:tabs>
        <w:rPr>
          <w:rFonts w:asciiTheme="minorHAnsi" w:eastAsiaTheme="minorEastAsia" w:hAnsiTheme="minorHAnsi" w:cstheme="minorBidi"/>
          <w:b w:val="0"/>
          <w:bCs w:val="0"/>
          <w:noProof/>
          <w:sz w:val="22"/>
          <w:szCs w:val="22"/>
        </w:rPr>
      </w:pPr>
      <w:hyperlink w:anchor="_Toc25935065" w:history="1">
        <w:r w:rsidRPr="00042572">
          <w:rPr>
            <w:rStyle w:val="Hyperlink"/>
            <w:noProof/>
          </w:rPr>
          <w:t>4.9</w:t>
        </w:r>
        <w:r>
          <w:rPr>
            <w:rFonts w:asciiTheme="minorHAnsi" w:eastAsiaTheme="minorEastAsia" w:hAnsiTheme="minorHAnsi" w:cstheme="minorBidi"/>
            <w:b w:val="0"/>
            <w:bCs w:val="0"/>
            <w:noProof/>
            <w:sz w:val="22"/>
            <w:szCs w:val="22"/>
          </w:rPr>
          <w:tab/>
        </w:r>
        <w:r w:rsidRPr="00042572">
          <w:rPr>
            <w:rStyle w:val="Hyperlink"/>
            <w:noProof/>
          </w:rPr>
          <w:t>RFM95</w:t>
        </w:r>
        <w:r>
          <w:rPr>
            <w:noProof/>
            <w:webHidden/>
          </w:rPr>
          <w:tab/>
        </w:r>
        <w:r>
          <w:rPr>
            <w:noProof/>
            <w:webHidden/>
          </w:rPr>
          <w:fldChar w:fldCharType="begin"/>
        </w:r>
        <w:r>
          <w:rPr>
            <w:noProof/>
            <w:webHidden/>
          </w:rPr>
          <w:instrText xml:space="preserve"> PAGEREF _Toc25935065 \h </w:instrText>
        </w:r>
        <w:r>
          <w:rPr>
            <w:noProof/>
            <w:webHidden/>
          </w:rPr>
        </w:r>
        <w:r>
          <w:rPr>
            <w:noProof/>
            <w:webHidden/>
          </w:rPr>
          <w:fldChar w:fldCharType="separate"/>
        </w:r>
        <w:r w:rsidR="003B16C5">
          <w:rPr>
            <w:noProof/>
            <w:webHidden/>
          </w:rPr>
          <w:t>6</w:t>
        </w:r>
        <w:r>
          <w:rPr>
            <w:noProof/>
            <w:webHidden/>
          </w:rPr>
          <w:fldChar w:fldCharType="end"/>
        </w:r>
      </w:hyperlink>
    </w:p>
    <w:p w:rsidR="00735020" w:rsidRDefault="00735020">
      <w:pPr>
        <w:pStyle w:val="Inhopg2"/>
        <w:tabs>
          <w:tab w:val="left" w:pos="600"/>
          <w:tab w:val="right" w:pos="9628"/>
        </w:tabs>
        <w:rPr>
          <w:rFonts w:asciiTheme="minorHAnsi" w:eastAsiaTheme="minorEastAsia" w:hAnsiTheme="minorHAnsi" w:cstheme="minorBidi"/>
          <w:b w:val="0"/>
          <w:bCs w:val="0"/>
          <w:noProof/>
          <w:sz w:val="22"/>
          <w:szCs w:val="22"/>
        </w:rPr>
      </w:pPr>
      <w:hyperlink w:anchor="_Toc25935066" w:history="1">
        <w:r w:rsidRPr="00042572">
          <w:rPr>
            <w:rStyle w:val="Hyperlink"/>
            <w:noProof/>
          </w:rPr>
          <w:t>4.10</w:t>
        </w:r>
        <w:r>
          <w:rPr>
            <w:rFonts w:asciiTheme="minorHAnsi" w:eastAsiaTheme="minorEastAsia" w:hAnsiTheme="minorHAnsi" w:cstheme="minorBidi"/>
            <w:b w:val="0"/>
            <w:bCs w:val="0"/>
            <w:noProof/>
            <w:sz w:val="22"/>
            <w:szCs w:val="22"/>
          </w:rPr>
          <w:tab/>
        </w:r>
        <w:r w:rsidRPr="00042572">
          <w:rPr>
            <w:rStyle w:val="Hyperlink"/>
            <w:noProof/>
          </w:rPr>
          <w:t>ATECC608A</w:t>
        </w:r>
        <w:r>
          <w:rPr>
            <w:noProof/>
            <w:webHidden/>
          </w:rPr>
          <w:tab/>
        </w:r>
        <w:r>
          <w:rPr>
            <w:noProof/>
            <w:webHidden/>
          </w:rPr>
          <w:fldChar w:fldCharType="begin"/>
        </w:r>
        <w:r>
          <w:rPr>
            <w:noProof/>
            <w:webHidden/>
          </w:rPr>
          <w:instrText xml:space="preserve"> PAGEREF _Toc25935066 \h </w:instrText>
        </w:r>
        <w:r>
          <w:rPr>
            <w:noProof/>
            <w:webHidden/>
          </w:rPr>
        </w:r>
        <w:r>
          <w:rPr>
            <w:noProof/>
            <w:webHidden/>
          </w:rPr>
          <w:fldChar w:fldCharType="separate"/>
        </w:r>
        <w:r w:rsidR="003B16C5">
          <w:rPr>
            <w:noProof/>
            <w:webHidden/>
          </w:rPr>
          <w:t>6</w:t>
        </w:r>
        <w:r>
          <w:rPr>
            <w:noProof/>
            <w:webHidden/>
          </w:rPr>
          <w:fldChar w:fldCharType="end"/>
        </w:r>
      </w:hyperlink>
    </w:p>
    <w:p w:rsidR="00735020" w:rsidRDefault="00735020">
      <w:pPr>
        <w:pStyle w:val="Inhopg2"/>
        <w:tabs>
          <w:tab w:val="left" w:pos="600"/>
          <w:tab w:val="right" w:pos="9628"/>
        </w:tabs>
        <w:rPr>
          <w:rFonts w:asciiTheme="minorHAnsi" w:eastAsiaTheme="minorEastAsia" w:hAnsiTheme="minorHAnsi" w:cstheme="minorBidi"/>
          <w:b w:val="0"/>
          <w:bCs w:val="0"/>
          <w:noProof/>
          <w:sz w:val="22"/>
          <w:szCs w:val="22"/>
        </w:rPr>
      </w:pPr>
      <w:hyperlink w:anchor="_Toc25935067" w:history="1">
        <w:r w:rsidRPr="00042572">
          <w:rPr>
            <w:rStyle w:val="Hyperlink"/>
            <w:noProof/>
          </w:rPr>
          <w:t>4.11</w:t>
        </w:r>
        <w:r>
          <w:rPr>
            <w:rFonts w:asciiTheme="minorHAnsi" w:eastAsiaTheme="minorEastAsia" w:hAnsiTheme="minorHAnsi" w:cstheme="minorBidi"/>
            <w:b w:val="0"/>
            <w:bCs w:val="0"/>
            <w:noProof/>
            <w:sz w:val="22"/>
            <w:szCs w:val="22"/>
          </w:rPr>
          <w:tab/>
        </w:r>
        <w:r w:rsidRPr="00042572">
          <w:rPr>
            <w:rStyle w:val="Hyperlink"/>
            <w:noProof/>
          </w:rPr>
          <w:t>BME280</w:t>
        </w:r>
        <w:r>
          <w:rPr>
            <w:noProof/>
            <w:webHidden/>
          </w:rPr>
          <w:tab/>
        </w:r>
        <w:r>
          <w:rPr>
            <w:noProof/>
            <w:webHidden/>
          </w:rPr>
          <w:fldChar w:fldCharType="begin"/>
        </w:r>
        <w:r>
          <w:rPr>
            <w:noProof/>
            <w:webHidden/>
          </w:rPr>
          <w:instrText xml:space="preserve"> PAGEREF _Toc25935067 \h </w:instrText>
        </w:r>
        <w:r>
          <w:rPr>
            <w:noProof/>
            <w:webHidden/>
          </w:rPr>
        </w:r>
        <w:r>
          <w:rPr>
            <w:noProof/>
            <w:webHidden/>
          </w:rPr>
          <w:fldChar w:fldCharType="separate"/>
        </w:r>
        <w:r w:rsidR="003B16C5">
          <w:rPr>
            <w:noProof/>
            <w:webHidden/>
          </w:rPr>
          <w:t>6</w:t>
        </w:r>
        <w:r>
          <w:rPr>
            <w:noProof/>
            <w:webHidden/>
          </w:rPr>
          <w:fldChar w:fldCharType="end"/>
        </w:r>
      </w:hyperlink>
    </w:p>
    <w:p w:rsidR="00735020" w:rsidRDefault="00735020">
      <w:pPr>
        <w:pStyle w:val="Inhopg2"/>
        <w:tabs>
          <w:tab w:val="left" w:pos="600"/>
          <w:tab w:val="right" w:pos="9628"/>
        </w:tabs>
        <w:rPr>
          <w:rFonts w:asciiTheme="minorHAnsi" w:eastAsiaTheme="minorEastAsia" w:hAnsiTheme="minorHAnsi" w:cstheme="minorBidi"/>
          <w:b w:val="0"/>
          <w:bCs w:val="0"/>
          <w:noProof/>
          <w:sz w:val="22"/>
          <w:szCs w:val="22"/>
        </w:rPr>
      </w:pPr>
      <w:hyperlink w:anchor="_Toc25935068" w:history="1">
        <w:r w:rsidRPr="00042572">
          <w:rPr>
            <w:rStyle w:val="Hyperlink"/>
            <w:noProof/>
          </w:rPr>
          <w:t>4.12</w:t>
        </w:r>
        <w:r>
          <w:rPr>
            <w:rFonts w:asciiTheme="minorHAnsi" w:eastAsiaTheme="minorEastAsia" w:hAnsiTheme="minorHAnsi" w:cstheme="minorBidi"/>
            <w:b w:val="0"/>
            <w:bCs w:val="0"/>
            <w:noProof/>
            <w:sz w:val="22"/>
            <w:szCs w:val="22"/>
          </w:rPr>
          <w:tab/>
        </w:r>
        <w:r w:rsidRPr="00042572">
          <w:rPr>
            <w:rStyle w:val="Hyperlink"/>
            <w:noProof/>
          </w:rPr>
          <w:t>TLV320ADC3100</w:t>
        </w:r>
        <w:r>
          <w:rPr>
            <w:noProof/>
            <w:webHidden/>
          </w:rPr>
          <w:tab/>
        </w:r>
        <w:r>
          <w:rPr>
            <w:noProof/>
            <w:webHidden/>
          </w:rPr>
          <w:fldChar w:fldCharType="begin"/>
        </w:r>
        <w:r>
          <w:rPr>
            <w:noProof/>
            <w:webHidden/>
          </w:rPr>
          <w:instrText xml:space="preserve"> PAGEREF _Toc25935068 \h </w:instrText>
        </w:r>
        <w:r>
          <w:rPr>
            <w:noProof/>
            <w:webHidden/>
          </w:rPr>
        </w:r>
        <w:r>
          <w:rPr>
            <w:noProof/>
            <w:webHidden/>
          </w:rPr>
          <w:fldChar w:fldCharType="separate"/>
        </w:r>
        <w:r w:rsidR="003B16C5">
          <w:rPr>
            <w:noProof/>
            <w:webHidden/>
          </w:rPr>
          <w:t>6</w:t>
        </w:r>
        <w:r>
          <w:rPr>
            <w:noProof/>
            <w:webHidden/>
          </w:rPr>
          <w:fldChar w:fldCharType="end"/>
        </w:r>
      </w:hyperlink>
    </w:p>
    <w:p w:rsidR="00735020" w:rsidRDefault="00735020">
      <w:pPr>
        <w:pStyle w:val="Inhopg2"/>
        <w:tabs>
          <w:tab w:val="left" w:pos="600"/>
          <w:tab w:val="right" w:pos="9628"/>
        </w:tabs>
        <w:rPr>
          <w:rFonts w:asciiTheme="minorHAnsi" w:eastAsiaTheme="minorEastAsia" w:hAnsiTheme="minorHAnsi" w:cstheme="minorBidi"/>
          <w:b w:val="0"/>
          <w:bCs w:val="0"/>
          <w:noProof/>
          <w:sz w:val="22"/>
          <w:szCs w:val="22"/>
        </w:rPr>
      </w:pPr>
      <w:hyperlink w:anchor="_Toc25935069" w:history="1">
        <w:r w:rsidRPr="00042572">
          <w:rPr>
            <w:rStyle w:val="Hyperlink"/>
            <w:noProof/>
          </w:rPr>
          <w:t>4.13</w:t>
        </w:r>
        <w:r>
          <w:rPr>
            <w:rFonts w:asciiTheme="minorHAnsi" w:eastAsiaTheme="minorEastAsia" w:hAnsiTheme="minorHAnsi" w:cstheme="minorBidi"/>
            <w:b w:val="0"/>
            <w:bCs w:val="0"/>
            <w:noProof/>
            <w:sz w:val="22"/>
            <w:szCs w:val="22"/>
          </w:rPr>
          <w:tab/>
        </w:r>
        <w:r w:rsidRPr="00042572">
          <w:rPr>
            <w:rStyle w:val="Hyperlink"/>
            <w:noProof/>
          </w:rPr>
          <w:t>Logging</w:t>
        </w:r>
        <w:r>
          <w:rPr>
            <w:noProof/>
            <w:webHidden/>
          </w:rPr>
          <w:tab/>
        </w:r>
        <w:r>
          <w:rPr>
            <w:noProof/>
            <w:webHidden/>
          </w:rPr>
          <w:fldChar w:fldCharType="begin"/>
        </w:r>
        <w:r>
          <w:rPr>
            <w:noProof/>
            <w:webHidden/>
          </w:rPr>
          <w:instrText xml:space="preserve"> PAGEREF _Toc25935069 \h </w:instrText>
        </w:r>
        <w:r>
          <w:rPr>
            <w:noProof/>
            <w:webHidden/>
          </w:rPr>
        </w:r>
        <w:r>
          <w:rPr>
            <w:noProof/>
            <w:webHidden/>
          </w:rPr>
          <w:fldChar w:fldCharType="separate"/>
        </w:r>
        <w:r w:rsidR="003B16C5">
          <w:rPr>
            <w:noProof/>
            <w:webHidden/>
          </w:rPr>
          <w:t>7</w:t>
        </w:r>
        <w:r>
          <w:rPr>
            <w:noProof/>
            <w:webHidden/>
          </w:rPr>
          <w:fldChar w:fldCharType="end"/>
        </w:r>
      </w:hyperlink>
    </w:p>
    <w:p w:rsidR="00735020" w:rsidRDefault="00735020">
      <w:pPr>
        <w:pStyle w:val="Inhopg1"/>
        <w:tabs>
          <w:tab w:val="left" w:pos="400"/>
          <w:tab w:val="right" w:pos="9628"/>
        </w:tabs>
        <w:rPr>
          <w:rFonts w:asciiTheme="minorHAnsi" w:eastAsiaTheme="minorEastAsia" w:hAnsiTheme="minorHAnsi" w:cstheme="minorBidi"/>
          <w:b w:val="0"/>
          <w:bCs w:val="0"/>
          <w:caps w:val="0"/>
          <w:noProof/>
          <w:sz w:val="22"/>
          <w:szCs w:val="22"/>
        </w:rPr>
      </w:pPr>
      <w:hyperlink w:anchor="_Toc25935070" w:history="1">
        <w:r w:rsidRPr="00042572">
          <w:rPr>
            <w:rStyle w:val="Hyperlink"/>
            <w:noProof/>
          </w:rPr>
          <w:t>5</w:t>
        </w:r>
        <w:r>
          <w:rPr>
            <w:rFonts w:asciiTheme="minorHAnsi" w:eastAsiaTheme="minorEastAsia" w:hAnsiTheme="minorHAnsi" w:cstheme="minorBidi"/>
            <w:b w:val="0"/>
            <w:bCs w:val="0"/>
            <w:caps w:val="0"/>
            <w:noProof/>
            <w:sz w:val="22"/>
            <w:szCs w:val="22"/>
          </w:rPr>
          <w:tab/>
        </w:r>
        <w:r w:rsidRPr="00042572">
          <w:rPr>
            <w:rStyle w:val="Hyperlink"/>
            <w:noProof/>
          </w:rPr>
          <w:t>Software</w:t>
        </w:r>
        <w:r>
          <w:rPr>
            <w:noProof/>
            <w:webHidden/>
          </w:rPr>
          <w:tab/>
        </w:r>
        <w:r>
          <w:rPr>
            <w:noProof/>
            <w:webHidden/>
          </w:rPr>
          <w:fldChar w:fldCharType="begin"/>
        </w:r>
        <w:r>
          <w:rPr>
            <w:noProof/>
            <w:webHidden/>
          </w:rPr>
          <w:instrText xml:space="preserve"> PAGEREF _Toc25935070 \h </w:instrText>
        </w:r>
        <w:r>
          <w:rPr>
            <w:noProof/>
            <w:webHidden/>
          </w:rPr>
        </w:r>
        <w:r>
          <w:rPr>
            <w:noProof/>
            <w:webHidden/>
          </w:rPr>
          <w:fldChar w:fldCharType="separate"/>
        </w:r>
        <w:r w:rsidR="003B16C5">
          <w:rPr>
            <w:noProof/>
            <w:webHidden/>
          </w:rPr>
          <w:t>7</w:t>
        </w:r>
        <w:r>
          <w:rPr>
            <w:noProof/>
            <w:webHidden/>
          </w:rPr>
          <w:fldChar w:fldCharType="end"/>
        </w:r>
      </w:hyperlink>
    </w:p>
    <w:p w:rsidR="00735020" w:rsidRDefault="00735020">
      <w:pPr>
        <w:pStyle w:val="Inhopg2"/>
        <w:tabs>
          <w:tab w:val="left" w:pos="600"/>
          <w:tab w:val="right" w:pos="9628"/>
        </w:tabs>
        <w:rPr>
          <w:rFonts w:asciiTheme="minorHAnsi" w:eastAsiaTheme="minorEastAsia" w:hAnsiTheme="minorHAnsi" w:cstheme="minorBidi"/>
          <w:b w:val="0"/>
          <w:bCs w:val="0"/>
          <w:noProof/>
          <w:sz w:val="22"/>
          <w:szCs w:val="22"/>
        </w:rPr>
      </w:pPr>
      <w:hyperlink w:anchor="_Toc25935071" w:history="1">
        <w:r w:rsidRPr="00042572">
          <w:rPr>
            <w:rStyle w:val="Hyperlink"/>
            <w:noProof/>
          </w:rPr>
          <w:t>5.1</w:t>
        </w:r>
        <w:r>
          <w:rPr>
            <w:rFonts w:asciiTheme="minorHAnsi" w:eastAsiaTheme="minorEastAsia" w:hAnsiTheme="minorHAnsi" w:cstheme="minorBidi"/>
            <w:b w:val="0"/>
            <w:bCs w:val="0"/>
            <w:noProof/>
            <w:sz w:val="22"/>
            <w:szCs w:val="22"/>
          </w:rPr>
          <w:tab/>
        </w:r>
        <w:r w:rsidRPr="00042572">
          <w:rPr>
            <w:rStyle w:val="Hyperlink"/>
            <w:noProof/>
          </w:rPr>
          <w:t>Beep Protocol</w:t>
        </w:r>
        <w:r>
          <w:rPr>
            <w:noProof/>
            <w:webHidden/>
          </w:rPr>
          <w:tab/>
        </w:r>
        <w:r>
          <w:rPr>
            <w:noProof/>
            <w:webHidden/>
          </w:rPr>
          <w:fldChar w:fldCharType="begin"/>
        </w:r>
        <w:r>
          <w:rPr>
            <w:noProof/>
            <w:webHidden/>
          </w:rPr>
          <w:instrText xml:space="preserve"> PAGEREF _Toc25935071 \h </w:instrText>
        </w:r>
        <w:r>
          <w:rPr>
            <w:noProof/>
            <w:webHidden/>
          </w:rPr>
        </w:r>
        <w:r>
          <w:rPr>
            <w:noProof/>
            <w:webHidden/>
          </w:rPr>
          <w:fldChar w:fldCharType="separate"/>
        </w:r>
        <w:r w:rsidR="003B16C5">
          <w:rPr>
            <w:noProof/>
            <w:webHidden/>
          </w:rPr>
          <w:t>7</w:t>
        </w:r>
        <w:r>
          <w:rPr>
            <w:noProof/>
            <w:webHidden/>
          </w:rPr>
          <w:fldChar w:fldCharType="end"/>
        </w:r>
      </w:hyperlink>
    </w:p>
    <w:p w:rsidR="00735020" w:rsidRDefault="00735020">
      <w:pPr>
        <w:pStyle w:val="Inhopg3"/>
        <w:tabs>
          <w:tab w:val="left" w:pos="1000"/>
          <w:tab w:val="right" w:pos="9628"/>
        </w:tabs>
        <w:rPr>
          <w:rFonts w:asciiTheme="minorHAnsi" w:eastAsiaTheme="minorEastAsia" w:hAnsiTheme="minorHAnsi" w:cstheme="minorBidi"/>
          <w:noProof/>
          <w:sz w:val="22"/>
          <w:szCs w:val="22"/>
        </w:rPr>
      </w:pPr>
      <w:hyperlink w:anchor="_Toc25935072" w:history="1">
        <w:r w:rsidRPr="00042572">
          <w:rPr>
            <w:rStyle w:val="Hyperlink"/>
            <w:noProof/>
          </w:rPr>
          <w:t>5.1.1</w:t>
        </w:r>
        <w:r>
          <w:rPr>
            <w:rFonts w:asciiTheme="minorHAnsi" w:eastAsiaTheme="minorEastAsia" w:hAnsiTheme="minorHAnsi" w:cstheme="minorBidi"/>
            <w:noProof/>
            <w:sz w:val="22"/>
            <w:szCs w:val="22"/>
          </w:rPr>
          <w:tab/>
        </w:r>
        <w:r w:rsidRPr="00042572">
          <w:rPr>
            <w:rStyle w:val="Hyperlink"/>
            <w:noProof/>
          </w:rPr>
          <w:t>0d/0x00 – RESPONSE</w:t>
        </w:r>
        <w:r>
          <w:rPr>
            <w:noProof/>
            <w:webHidden/>
          </w:rPr>
          <w:tab/>
        </w:r>
        <w:r>
          <w:rPr>
            <w:noProof/>
            <w:webHidden/>
          </w:rPr>
          <w:fldChar w:fldCharType="begin"/>
        </w:r>
        <w:r>
          <w:rPr>
            <w:noProof/>
            <w:webHidden/>
          </w:rPr>
          <w:instrText xml:space="preserve"> PAGEREF _Toc25935072 \h </w:instrText>
        </w:r>
        <w:r>
          <w:rPr>
            <w:noProof/>
            <w:webHidden/>
          </w:rPr>
        </w:r>
        <w:r>
          <w:rPr>
            <w:noProof/>
            <w:webHidden/>
          </w:rPr>
          <w:fldChar w:fldCharType="separate"/>
        </w:r>
        <w:r w:rsidR="003B16C5">
          <w:rPr>
            <w:noProof/>
            <w:webHidden/>
          </w:rPr>
          <w:t>8</w:t>
        </w:r>
        <w:r>
          <w:rPr>
            <w:noProof/>
            <w:webHidden/>
          </w:rPr>
          <w:fldChar w:fldCharType="end"/>
        </w:r>
      </w:hyperlink>
    </w:p>
    <w:p w:rsidR="00735020" w:rsidRDefault="00735020">
      <w:pPr>
        <w:pStyle w:val="Inhopg3"/>
        <w:tabs>
          <w:tab w:val="left" w:pos="1000"/>
          <w:tab w:val="right" w:pos="9628"/>
        </w:tabs>
        <w:rPr>
          <w:rFonts w:asciiTheme="minorHAnsi" w:eastAsiaTheme="minorEastAsia" w:hAnsiTheme="minorHAnsi" w:cstheme="minorBidi"/>
          <w:noProof/>
          <w:sz w:val="22"/>
          <w:szCs w:val="22"/>
        </w:rPr>
      </w:pPr>
      <w:hyperlink w:anchor="_Toc25935073" w:history="1">
        <w:r w:rsidRPr="00042572">
          <w:rPr>
            <w:rStyle w:val="Hyperlink"/>
            <w:noProof/>
            <w:lang w:val="en-GB"/>
          </w:rPr>
          <w:t>5.1.2</w:t>
        </w:r>
        <w:r>
          <w:rPr>
            <w:rFonts w:asciiTheme="minorHAnsi" w:eastAsiaTheme="minorEastAsia" w:hAnsiTheme="minorHAnsi" w:cstheme="minorBidi"/>
            <w:noProof/>
            <w:sz w:val="22"/>
            <w:szCs w:val="22"/>
          </w:rPr>
          <w:tab/>
        </w:r>
        <w:r w:rsidRPr="00042572">
          <w:rPr>
            <w:rStyle w:val="Hyperlink"/>
            <w:noProof/>
            <w:lang w:val="en-GB"/>
          </w:rPr>
          <w:t>1d/0x01 - READ_FIRMWARE_VERSION</w:t>
        </w:r>
        <w:r>
          <w:rPr>
            <w:noProof/>
            <w:webHidden/>
          </w:rPr>
          <w:tab/>
        </w:r>
        <w:r>
          <w:rPr>
            <w:noProof/>
            <w:webHidden/>
          </w:rPr>
          <w:fldChar w:fldCharType="begin"/>
        </w:r>
        <w:r>
          <w:rPr>
            <w:noProof/>
            <w:webHidden/>
          </w:rPr>
          <w:instrText xml:space="preserve"> PAGEREF _Toc25935073 \h </w:instrText>
        </w:r>
        <w:r>
          <w:rPr>
            <w:noProof/>
            <w:webHidden/>
          </w:rPr>
        </w:r>
        <w:r>
          <w:rPr>
            <w:noProof/>
            <w:webHidden/>
          </w:rPr>
          <w:fldChar w:fldCharType="separate"/>
        </w:r>
        <w:r w:rsidR="003B16C5">
          <w:rPr>
            <w:noProof/>
            <w:webHidden/>
          </w:rPr>
          <w:t>9</w:t>
        </w:r>
        <w:r>
          <w:rPr>
            <w:noProof/>
            <w:webHidden/>
          </w:rPr>
          <w:fldChar w:fldCharType="end"/>
        </w:r>
      </w:hyperlink>
    </w:p>
    <w:p w:rsidR="00735020" w:rsidRDefault="00735020">
      <w:pPr>
        <w:pStyle w:val="Inhopg3"/>
        <w:tabs>
          <w:tab w:val="left" w:pos="1000"/>
          <w:tab w:val="right" w:pos="9628"/>
        </w:tabs>
        <w:rPr>
          <w:rFonts w:asciiTheme="minorHAnsi" w:eastAsiaTheme="minorEastAsia" w:hAnsiTheme="minorHAnsi" w:cstheme="minorBidi"/>
          <w:noProof/>
          <w:sz w:val="22"/>
          <w:szCs w:val="22"/>
        </w:rPr>
      </w:pPr>
      <w:hyperlink w:anchor="_Toc25935074" w:history="1">
        <w:r w:rsidRPr="00042572">
          <w:rPr>
            <w:rStyle w:val="Hyperlink"/>
            <w:noProof/>
            <w:lang w:val="en-GB"/>
          </w:rPr>
          <w:t>5.1.3</w:t>
        </w:r>
        <w:r>
          <w:rPr>
            <w:rFonts w:asciiTheme="minorHAnsi" w:eastAsiaTheme="minorEastAsia" w:hAnsiTheme="minorHAnsi" w:cstheme="minorBidi"/>
            <w:noProof/>
            <w:sz w:val="22"/>
            <w:szCs w:val="22"/>
          </w:rPr>
          <w:tab/>
        </w:r>
        <w:r w:rsidRPr="00042572">
          <w:rPr>
            <w:rStyle w:val="Hyperlink"/>
            <w:noProof/>
            <w:lang w:val="en-GB"/>
          </w:rPr>
          <w:t>2d/0x02 - READ_HARDWARE_VERSION</w:t>
        </w:r>
        <w:r>
          <w:rPr>
            <w:noProof/>
            <w:webHidden/>
          </w:rPr>
          <w:tab/>
        </w:r>
        <w:r>
          <w:rPr>
            <w:noProof/>
            <w:webHidden/>
          </w:rPr>
          <w:fldChar w:fldCharType="begin"/>
        </w:r>
        <w:r>
          <w:rPr>
            <w:noProof/>
            <w:webHidden/>
          </w:rPr>
          <w:instrText xml:space="preserve"> PAGEREF _Toc25935074 \h </w:instrText>
        </w:r>
        <w:r>
          <w:rPr>
            <w:noProof/>
            <w:webHidden/>
          </w:rPr>
        </w:r>
        <w:r>
          <w:rPr>
            <w:noProof/>
            <w:webHidden/>
          </w:rPr>
          <w:fldChar w:fldCharType="separate"/>
        </w:r>
        <w:r w:rsidR="003B16C5">
          <w:rPr>
            <w:noProof/>
            <w:webHidden/>
          </w:rPr>
          <w:t>9</w:t>
        </w:r>
        <w:r>
          <w:rPr>
            <w:noProof/>
            <w:webHidden/>
          </w:rPr>
          <w:fldChar w:fldCharType="end"/>
        </w:r>
      </w:hyperlink>
    </w:p>
    <w:p w:rsidR="00735020" w:rsidRDefault="00735020">
      <w:pPr>
        <w:pStyle w:val="Inhopg3"/>
        <w:tabs>
          <w:tab w:val="left" w:pos="1000"/>
          <w:tab w:val="right" w:pos="9628"/>
        </w:tabs>
        <w:rPr>
          <w:rFonts w:asciiTheme="minorHAnsi" w:eastAsiaTheme="minorEastAsia" w:hAnsiTheme="minorHAnsi" w:cstheme="minorBidi"/>
          <w:noProof/>
          <w:sz w:val="22"/>
          <w:szCs w:val="22"/>
        </w:rPr>
      </w:pPr>
      <w:hyperlink w:anchor="_Toc25935075" w:history="1">
        <w:r w:rsidRPr="00042572">
          <w:rPr>
            <w:rStyle w:val="Hyperlink"/>
            <w:noProof/>
          </w:rPr>
          <w:t>5.1.4</w:t>
        </w:r>
        <w:r>
          <w:rPr>
            <w:rFonts w:asciiTheme="minorHAnsi" w:eastAsiaTheme="minorEastAsia" w:hAnsiTheme="minorHAnsi" w:cstheme="minorBidi"/>
            <w:noProof/>
            <w:sz w:val="22"/>
            <w:szCs w:val="22"/>
          </w:rPr>
          <w:tab/>
        </w:r>
        <w:r w:rsidRPr="00042572">
          <w:rPr>
            <w:rStyle w:val="Hyperlink"/>
            <w:noProof/>
          </w:rPr>
          <w:t>3d/0x03 - READ_DS18B20_STATE</w:t>
        </w:r>
        <w:r>
          <w:rPr>
            <w:noProof/>
            <w:webHidden/>
          </w:rPr>
          <w:tab/>
        </w:r>
        <w:r>
          <w:rPr>
            <w:noProof/>
            <w:webHidden/>
          </w:rPr>
          <w:fldChar w:fldCharType="begin"/>
        </w:r>
        <w:r>
          <w:rPr>
            <w:noProof/>
            <w:webHidden/>
          </w:rPr>
          <w:instrText xml:space="preserve"> PAGEREF _Toc25935075 \h </w:instrText>
        </w:r>
        <w:r>
          <w:rPr>
            <w:noProof/>
            <w:webHidden/>
          </w:rPr>
        </w:r>
        <w:r>
          <w:rPr>
            <w:noProof/>
            <w:webHidden/>
          </w:rPr>
          <w:fldChar w:fldCharType="separate"/>
        </w:r>
        <w:r w:rsidR="003B16C5">
          <w:rPr>
            <w:noProof/>
            <w:webHidden/>
          </w:rPr>
          <w:t>10</w:t>
        </w:r>
        <w:r>
          <w:rPr>
            <w:noProof/>
            <w:webHidden/>
          </w:rPr>
          <w:fldChar w:fldCharType="end"/>
        </w:r>
      </w:hyperlink>
    </w:p>
    <w:p w:rsidR="00735020" w:rsidRDefault="00735020">
      <w:pPr>
        <w:pStyle w:val="Inhopg3"/>
        <w:tabs>
          <w:tab w:val="left" w:pos="1000"/>
          <w:tab w:val="right" w:pos="9628"/>
        </w:tabs>
        <w:rPr>
          <w:rFonts w:asciiTheme="minorHAnsi" w:eastAsiaTheme="minorEastAsia" w:hAnsiTheme="minorHAnsi" w:cstheme="minorBidi"/>
          <w:noProof/>
          <w:sz w:val="22"/>
          <w:szCs w:val="22"/>
        </w:rPr>
      </w:pPr>
      <w:hyperlink w:anchor="_Toc25935076" w:history="1">
        <w:r w:rsidRPr="00042572">
          <w:rPr>
            <w:rStyle w:val="Hyperlink"/>
            <w:noProof/>
            <w:lang w:val="en-GB"/>
          </w:rPr>
          <w:t>5.1.5</w:t>
        </w:r>
        <w:r>
          <w:rPr>
            <w:rFonts w:asciiTheme="minorHAnsi" w:eastAsiaTheme="minorEastAsia" w:hAnsiTheme="minorHAnsi" w:cstheme="minorBidi"/>
            <w:noProof/>
            <w:sz w:val="22"/>
            <w:szCs w:val="22"/>
          </w:rPr>
          <w:tab/>
        </w:r>
        <w:r w:rsidRPr="00042572">
          <w:rPr>
            <w:rStyle w:val="Hyperlink"/>
            <w:noProof/>
            <w:lang w:val="en-GB"/>
          </w:rPr>
          <w:t>131d/0x83 - WRITE_DS18B20_STATE</w:t>
        </w:r>
        <w:r>
          <w:rPr>
            <w:noProof/>
            <w:webHidden/>
          </w:rPr>
          <w:tab/>
        </w:r>
        <w:r>
          <w:rPr>
            <w:noProof/>
            <w:webHidden/>
          </w:rPr>
          <w:fldChar w:fldCharType="begin"/>
        </w:r>
        <w:r>
          <w:rPr>
            <w:noProof/>
            <w:webHidden/>
          </w:rPr>
          <w:instrText xml:space="preserve"> PAGEREF _Toc25935076 \h </w:instrText>
        </w:r>
        <w:r>
          <w:rPr>
            <w:noProof/>
            <w:webHidden/>
          </w:rPr>
        </w:r>
        <w:r>
          <w:rPr>
            <w:noProof/>
            <w:webHidden/>
          </w:rPr>
          <w:fldChar w:fldCharType="separate"/>
        </w:r>
        <w:r w:rsidR="003B16C5">
          <w:rPr>
            <w:noProof/>
            <w:webHidden/>
          </w:rPr>
          <w:t>10</w:t>
        </w:r>
        <w:r>
          <w:rPr>
            <w:noProof/>
            <w:webHidden/>
          </w:rPr>
          <w:fldChar w:fldCharType="end"/>
        </w:r>
      </w:hyperlink>
    </w:p>
    <w:p w:rsidR="00735020" w:rsidRDefault="00735020">
      <w:pPr>
        <w:pStyle w:val="Inhopg3"/>
        <w:tabs>
          <w:tab w:val="left" w:pos="1000"/>
          <w:tab w:val="right" w:pos="9628"/>
        </w:tabs>
        <w:rPr>
          <w:rFonts w:asciiTheme="minorHAnsi" w:eastAsiaTheme="minorEastAsia" w:hAnsiTheme="minorHAnsi" w:cstheme="minorBidi"/>
          <w:noProof/>
          <w:sz w:val="22"/>
          <w:szCs w:val="22"/>
        </w:rPr>
      </w:pPr>
      <w:hyperlink w:anchor="_Toc25935077" w:history="1">
        <w:r w:rsidRPr="00042572">
          <w:rPr>
            <w:rStyle w:val="Hyperlink"/>
            <w:noProof/>
            <w:lang w:val="en-GB"/>
          </w:rPr>
          <w:t>5.1.6</w:t>
        </w:r>
        <w:r>
          <w:rPr>
            <w:rFonts w:asciiTheme="minorHAnsi" w:eastAsiaTheme="minorEastAsia" w:hAnsiTheme="minorHAnsi" w:cstheme="minorBidi"/>
            <w:noProof/>
            <w:sz w:val="22"/>
            <w:szCs w:val="22"/>
          </w:rPr>
          <w:tab/>
        </w:r>
        <w:r w:rsidRPr="00042572">
          <w:rPr>
            <w:rStyle w:val="Hyperlink"/>
            <w:noProof/>
            <w:lang w:val="en-GB"/>
          </w:rPr>
          <w:t>4d/0x04 - READ_DS18B20_CONVERSION</w:t>
        </w:r>
        <w:r>
          <w:rPr>
            <w:noProof/>
            <w:webHidden/>
          </w:rPr>
          <w:tab/>
        </w:r>
        <w:r>
          <w:rPr>
            <w:noProof/>
            <w:webHidden/>
          </w:rPr>
          <w:fldChar w:fldCharType="begin"/>
        </w:r>
        <w:r>
          <w:rPr>
            <w:noProof/>
            <w:webHidden/>
          </w:rPr>
          <w:instrText xml:space="preserve"> PAGEREF _Toc25935077 \h </w:instrText>
        </w:r>
        <w:r>
          <w:rPr>
            <w:noProof/>
            <w:webHidden/>
          </w:rPr>
        </w:r>
        <w:r>
          <w:rPr>
            <w:noProof/>
            <w:webHidden/>
          </w:rPr>
          <w:fldChar w:fldCharType="separate"/>
        </w:r>
        <w:r w:rsidR="003B16C5">
          <w:rPr>
            <w:noProof/>
            <w:webHidden/>
          </w:rPr>
          <w:t>11</w:t>
        </w:r>
        <w:r>
          <w:rPr>
            <w:noProof/>
            <w:webHidden/>
          </w:rPr>
          <w:fldChar w:fldCharType="end"/>
        </w:r>
      </w:hyperlink>
    </w:p>
    <w:p w:rsidR="00735020" w:rsidRDefault="00735020">
      <w:pPr>
        <w:pStyle w:val="Inhopg3"/>
        <w:tabs>
          <w:tab w:val="left" w:pos="1000"/>
          <w:tab w:val="right" w:pos="9628"/>
        </w:tabs>
        <w:rPr>
          <w:rFonts w:asciiTheme="minorHAnsi" w:eastAsiaTheme="minorEastAsia" w:hAnsiTheme="minorHAnsi" w:cstheme="minorBidi"/>
          <w:noProof/>
          <w:sz w:val="22"/>
          <w:szCs w:val="22"/>
        </w:rPr>
      </w:pPr>
      <w:hyperlink w:anchor="_Toc25935078" w:history="1">
        <w:r w:rsidRPr="00042572">
          <w:rPr>
            <w:rStyle w:val="Hyperlink"/>
            <w:noProof/>
          </w:rPr>
          <w:t>5.1.7</w:t>
        </w:r>
        <w:r>
          <w:rPr>
            <w:rFonts w:asciiTheme="minorHAnsi" w:eastAsiaTheme="minorEastAsia" w:hAnsiTheme="minorHAnsi" w:cstheme="minorBidi"/>
            <w:noProof/>
            <w:sz w:val="22"/>
            <w:szCs w:val="22"/>
          </w:rPr>
          <w:tab/>
        </w:r>
        <w:r w:rsidRPr="00042572">
          <w:rPr>
            <w:rStyle w:val="Hyperlink"/>
            <w:noProof/>
          </w:rPr>
          <w:t>132d/0x84 - WRITE_DS18B20_CONVERSION</w:t>
        </w:r>
        <w:r>
          <w:rPr>
            <w:noProof/>
            <w:webHidden/>
          </w:rPr>
          <w:tab/>
        </w:r>
        <w:r>
          <w:rPr>
            <w:noProof/>
            <w:webHidden/>
          </w:rPr>
          <w:fldChar w:fldCharType="begin"/>
        </w:r>
        <w:r>
          <w:rPr>
            <w:noProof/>
            <w:webHidden/>
          </w:rPr>
          <w:instrText xml:space="preserve"> PAGEREF _Toc25935078 \h </w:instrText>
        </w:r>
        <w:r>
          <w:rPr>
            <w:noProof/>
            <w:webHidden/>
          </w:rPr>
        </w:r>
        <w:r>
          <w:rPr>
            <w:noProof/>
            <w:webHidden/>
          </w:rPr>
          <w:fldChar w:fldCharType="separate"/>
        </w:r>
        <w:r w:rsidR="003B16C5">
          <w:rPr>
            <w:noProof/>
            <w:webHidden/>
          </w:rPr>
          <w:t>11</w:t>
        </w:r>
        <w:r>
          <w:rPr>
            <w:noProof/>
            <w:webHidden/>
          </w:rPr>
          <w:fldChar w:fldCharType="end"/>
        </w:r>
      </w:hyperlink>
    </w:p>
    <w:p w:rsidR="00735020" w:rsidRDefault="00735020">
      <w:pPr>
        <w:pStyle w:val="Inhopg3"/>
        <w:tabs>
          <w:tab w:val="left" w:pos="1000"/>
          <w:tab w:val="right" w:pos="9628"/>
        </w:tabs>
        <w:rPr>
          <w:rFonts w:asciiTheme="minorHAnsi" w:eastAsiaTheme="minorEastAsia" w:hAnsiTheme="minorHAnsi" w:cstheme="minorBidi"/>
          <w:noProof/>
          <w:sz w:val="22"/>
          <w:szCs w:val="22"/>
        </w:rPr>
      </w:pPr>
      <w:hyperlink w:anchor="_Toc25935079" w:history="1">
        <w:r w:rsidRPr="00042572">
          <w:rPr>
            <w:rStyle w:val="Hyperlink"/>
            <w:noProof/>
            <w:lang w:val="en-GB"/>
          </w:rPr>
          <w:t>5.1.8</w:t>
        </w:r>
        <w:r>
          <w:rPr>
            <w:rFonts w:asciiTheme="minorHAnsi" w:eastAsiaTheme="minorEastAsia" w:hAnsiTheme="minorHAnsi" w:cstheme="minorBidi"/>
            <w:noProof/>
            <w:sz w:val="22"/>
            <w:szCs w:val="22"/>
          </w:rPr>
          <w:tab/>
        </w:r>
        <w:r w:rsidRPr="00042572">
          <w:rPr>
            <w:rStyle w:val="Hyperlink"/>
            <w:noProof/>
            <w:lang w:val="en-GB"/>
          </w:rPr>
          <w:t>9d/0x09 - READ_HX711_STATE</w:t>
        </w:r>
        <w:r>
          <w:rPr>
            <w:noProof/>
            <w:webHidden/>
          </w:rPr>
          <w:tab/>
        </w:r>
        <w:r>
          <w:rPr>
            <w:noProof/>
            <w:webHidden/>
          </w:rPr>
          <w:fldChar w:fldCharType="begin"/>
        </w:r>
        <w:r>
          <w:rPr>
            <w:noProof/>
            <w:webHidden/>
          </w:rPr>
          <w:instrText xml:space="preserve"> PAGEREF _Toc25935079 \h </w:instrText>
        </w:r>
        <w:r>
          <w:rPr>
            <w:noProof/>
            <w:webHidden/>
          </w:rPr>
        </w:r>
        <w:r>
          <w:rPr>
            <w:noProof/>
            <w:webHidden/>
          </w:rPr>
          <w:fldChar w:fldCharType="separate"/>
        </w:r>
        <w:r w:rsidR="003B16C5">
          <w:rPr>
            <w:noProof/>
            <w:webHidden/>
          </w:rPr>
          <w:t>13</w:t>
        </w:r>
        <w:r>
          <w:rPr>
            <w:noProof/>
            <w:webHidden/>
          </w:rPr>
          <w:fldChar w:fldCharType="end"/>
        </w:r>
      </w:hyperlink>
    </w:p>
    <w:p w:rsidR="00735020" w:rsidRDefault="00735020">
      <w:pPr>
        <w:pStyle w:val="Inhopg3"/>
        <w:tabs>
          <w:tab w:val="left" w:pos="1000"/>
          <w:tab w:val="right" w:pos="9628"/>
        </w:tabs>
        <w:rPr>
          <w:rFonts w:asciiTheme="minorHAnsi" w:eastAsiaTheme="minorEastAsia" w:hAnsiTheme="minorHAnsi" w:cstheme="minorBidi"/>
          <w:noProof/>
          <w:sz w:val="22"/>
          <w:szCs w:val="22"/>
        </w:rPr>
      </w:pPr>
      <w:hyperlink w:anchor="_Toc25935080" w:history="1">
        <w:r w:rsidRPr="00042572">
          <w:rPr>
            <w:rStyle w:val="Hyperlink"/>
            <w:noProof/>
            <w:lang w:val="en-GB"/>
          </w:rPr>
          <w:t>5.1.9</w:t>
        </w:r>
        <w:r>
          <w:rPr>
            <w:rFonts w:asciiTheme="minorHAnsi" w:eastAsiaTheme="minorEastAsia" w:hAnsiTheme="minorHAnsi" w:cstheme="minorBidi"/>
            <w:noProof/>
            <w:sz w:val="22"/>
            <w:szCs w:val="22"/>
          </w:rPr>
          <w:tab/>
        </w:r>
        <w:r w:rsidRPr="00042572">
          <w:rPr>
            <w:rStyle w:val="Hyperlink"/>
            <w:noProof/>
            <w:lang w:val="en-GB"/>
          </w:rPr>
          <w:t>137d/0x89 - WRITE_HX711_STATE</w:t>
        </w:r>
        <w:r>
          <w:rPr>
            <w:noProof/>
            <w:webHidden/>
          </w:rPr>
          <w:tab/>
        </w:r>
        <w:r>
          <w:rPr>
            <w:noProof/>
            <w:webHidden/>
          </w:rPr>
          <w:fldChar w:fldCharType="begin"/>
        </w:r>
        <w:r>
          <w:rPr>
            <w:noProof/>
            <w:webHidden/>
          </w:rPr>
          <w:instrText xml:space="preserve"> PAGEREF _Toc25935080 \h </w:instrText>
        </w:r>
        <w:r>
          <w:rPr>
            <w:noProof/>
            <w:webHidden/>
          </w:rPr>
        </w:r>
        <w:r>
          <w:rPr>
            <w:noProof/>
            <w:webHidden/>
          </w:rPr>
          <w:fldChar w:fldCharType="separate"/>
        </w:r>
        <w:r w:rsidR="003B16C5">
          <w:rPr>
            <w:noProof/>
            <w:webHidden/>
          </w:rPr>
          <w:t>13</w:t>
        </w:r>
        <w:r>
          <w:rPr>
            <w:noProof/>
            <w:webHidden/>
          </w:rPr>
          <w:fldChar w:fldCharType="end"/>
        </w:r>
      </w:hyperlink>
    </w:p>
    <w:p w:rsidR="00735020" w:rsidRDefault="00735020">
      <w:pPr>
        <w:pStyle w:val="Inhopg3"/>
        <w:tabs>
          <w:tab w:val="left" w:pos="1000"/>
          <w:tab w:val="right" w:pos="9628"/>
        </w:tabs>
        <w:rPr>
          <w:rFonts w:asciiTheme="minorHAnsi" w:eastAsiaTheme="minorEastAsia" w:hAnsiTheme="minorHAnsi" w:cstheme="minorBidi"/>
          <w:noProof/>
          <w:sz w:val="22"/>
          <w:szCs w:val="22"/>
        </w:rPr>
      </w:pPr>
      <w:hyperlink w:anchor="_Toc25935081" w:history="1">
        <w:r w:rsidRPr="00042572">
          <w:rPr>
            <w:rStyle w:val="Hyperlink"/>
            <w:noProof/>
            <w:lang w:val="en-GB"/>
          </w:rPr>
          <w:t>5.1.10</w:t>
        </w:r>
        <w:r>
          <w:rPr>
            <w:rFonts w:asciiTheme="minorHAnsi" w:eastAsiaTheme="minorEastAsia" w:hAnsiTheme="minorHAnsi" w:cstheme="minorBidi"/>
            <w:noProof/>
            <w:sz w:val="22"/>
            <w:szCs w:val="22"/>
          </w:rPr>
          <w:tab/>
        </w:r>
        <w:r w:rsidRPr="00042572">
          <w:rPr>
            <w:rStyle w:val="Hyperlink"/>
            <w:noProof/>
            <w:lang w:val="en-GB"/>
          </w:rPr>
          <w:t>10d/0x0A - READ_HX711_CONVERSION</w:t>
        </w:r>
        <w:r>
          <w:rPr>
            <w:noProof/>
            <w:webHidden/>
          </w:rPr>
          <w:tab/>
        </w:r>
        <w:r>
          <w:rPr>
            <w:noProof/>
            <w:webHidden/>
          </w:rPr>
          <w:fldChar w:fldCharType="begin"/>
        </w:r>
        <w:r>
          <w:rPr>
            <w:noProof/>
            <w:webHidden/>
          </w:rPr>
          <w:instrText xml:space="preserve"> PAGEREF _Toc25935081 \h </w:instrText>
        </w:r>
        <w:r>
          <w:rPr>
            <w:noProof/>
            <w:webHidden/>
          </w:rPr>
        </w:r>
        <w:r>
          <w:rPr>
            <w:noProof/>
            <w:webHidden/>
          </w:rPr>
          <w:fldChar w:fldCharType="separate"/>
        </w:r>
        <w:r w:rsidR="003B16C5">
          <w:rPr>
            <w:noProof/>
            <w:webHidden/>
          </w:rPr>
          <w:t>14</w:t>
        </w:r>
        <w:r>
          <w:rPr>
            <w:noProof/>
            <w:webHidden/>
          </w:rPr>
          <w:fldChar w:fldCharType="end"/>
        </w:r>
      </w:hyperlink>
    </w:p>
    <w:p w:rsidR="00735020" w:rsidRDefault="00735020">
      <w:pPr>
        <w:pStyle w:val="Inhopg3"/>
        <w:tabs>
          <w:tab w:val="left" w:pos="1000"/>
          <w:tab w:val="right" w:pos="9628"/>
        </w:tabs>
        <w:rPr>
          <w:rFonts w:asciiTheme="minorHAnsi" w:eastAsiaTheme="minorEastAsia" w:hAnsiTheme="minorHAnsi" w:cstheme="minorBidi"/>
          <w:noProof/>
          <w:sz w:val="22"/>
          <w:szCs w:val="22"/>
        </w:rPr>
      </w:pPr>
      <w:hyperlink w:anchor="_Toc25935082" w:history="1">
        <w:r w:rsidRPr="00042572">
          <w:rPr>
            <w:rStyle w:val="Hyperlink"/>
            <w:noProof/>
            <w:lang w:val="en-GB"/>
          </w:rPr>
          <w:t>5.1.11</w:t>
        </w:r>
        <w:r>
          <w:rPr>
            <w:rFonts w:asciiTheme="minorHAnsi" w:eastAsiaTheme="minorEastAsia" w:hAnsiTheme="minorHAnsi" w:cstheme="minorBidi"/>
            <w:noProof/>
            <w:sz w:val="22"/>
            <w:szCs w:val="22"/>
          </w:rPr>
          <w:tab/>
        </w:r>
        <w:r w:rsidRPr="00042572">
          <w:rPr>
            <w:rStyle w:val="Hyperlink"/>
            <w:noProof/>
            <w:lang w:val="en-GB"/>
          </w:rPr>
          <w:t>138d/0x8A - WRITE_HX711_CONVERSION</w:t>
        </w:r>
        <w:r>
          <w:rPr>
            <w:noProof/>
            <w:webHidden/>
          </w:rPr>
          <w:tab/>
        </w:r>
        <w:r>
          <w:rPr>
            <w:noProof/>
            <w:webHidden/>
          </w:rPr>
          <w:fldChar w:fldCharType="begin"/>
        </w:r>
        <w:r>
          <w:rPr>
            <w:noProof/>
            <w:webHidden/>
          </w:rPr>
          <w:instrText xml:space="preserve"> PAGEREF _Toc25935082 \h </w:instrText>
        </w:r>
        <w:r>
          <w:rPr>
            <w:noProof/>
            <w:webHidden/>
          </w:rPr>
        </w:r>
        <w:r>
          <w:rPr>
            <w:noProof/>
            <w:webHidden/>
          </w:rPr>
          <w:fldChar w:fldCharType="separate"/>
        </w:r>
        <w:r w:rsidR="003B16C5">
          <w:rPr>
            <w:noProof/>
            <w:webHidden/>
          </w:rPr>
          <w:t>15</w:t>
        </w:r>
        <w:r>
          <w:rPr>
            <w:noProof/>
            <w:webHidden/>
          </w:rPr>
          <w:fldChar w:fldCharType="end"/>
        </w:r>
      </w:hyperlink>
    </w:p>
    <w:p w:rsidR="00735020" w:rsidRDefault="00735020">
      <w:pPr>
        <w:pStyle w:val="Inhopg3"/>
        <w:tabs>
          <w:tab w:val="left" w:pos="1000"/>
          <w:tab w:val="right" w:pos="9628"/>
        </w:tabs>
        <w:rPr>
          <w:rFonts w:asciiTheme="minorHAnsi" w:eastAsiaTheme="minorEastAsia" w:hAnsiTheme="minorHAnsi" w:cstheme="minorBidi"/>
          <w:noProof/>
          <w:sz w:val="22"/>
          <w:szCs w:val="22"/>
        </w:rPr>
      </w:pPr>
      <w:hyperlink w:anchor="_Toc25935083" w:history="1">
        <w:r w:rsidRPr="00042572">
          <w:rPr>
            <w:rStyle w:val="Hyperlink"/>
            <w:noProof/>
            <w:lang w:val="en-GB"/>
          </w:rPr>
          <w:t>5.1.12</w:t>
        </w:r>
        <w:r>
          <w:rPr>
            <w:rFonts w:asciiTheme="minorHAnsi" w:eastAsiaTheme="minorEastAsia" w:hAnsiTheme="minorHAnsi" w:cstheme="minorBidi"/>
            <w:noProof/>
            <w:sz w:val="22"/>
            <w:szCs w:val="22"/>
          </w:rPr>
          <w:tab/>
        </w:r>
        <w:r w:rsidRPr="00042572">
          <w:rPr>
            <w:rStyle w:val="Hyperlink"/>
            <w:noProof/>
            <w:lang w:val="en-GB"/>
          </w:rPr>
          <w:t>20d/0x14 - READ_LORAWAN_STATE</w:t>
        </w:r>
        <w:r>
          <w:rPr>
            <w:noProof/>
            <w:webHidden/>
          </w:rPr>
          <w:tab/>
        </w:r>
        <w:r>
          <w:rPr>
            <w:noProof/>
            <w:webHidden/>
          </w:rPr>
          <w:fldChar w:fldCharType="begin"/>
        </w:r>
        <w:r>
          <w:rPr>
            <w:noProof/>
            <w:webHidden/>
          </w:rPr>
          <w:instrText xml:space="preserve"> PAGEREF _Toc25935083 \h </w:instrText>
        </w:r>
        <w:r>
          <w:rPr>
            <w:noProof/>
            <w:webHidden/>
          </w:rPr>
        </w:r>
        <w:r>
          <w:rPr>
            <w:noProof/>
            <w:webHidden/>
          </w:rPr>
          <w:fldChar w:fldCharType="separate"/>
        </w:r>
        <w:r w:rsidR="003B16C5">
          <w:rPr>
            <w:noProof/>
            <w:webHidden/>
          </w:rPr>
          <w:t>16</w:t>
        </w:r>
        <w:r>
          <w:rPr>
            <w:noProof/>
            <w:webHidden/>
          </w:rPr>
          <w:fldChar w:fldCharType="end"/>
        </w:r>
      </w:hyperlink>
    </w:p>
    <w:p w:rsidR="00735020" w:rsidRDefault="00735020">
      <w:pPr>
        <w:pStyle w:val="Inhopg3"/>
        <w:tabs>
          <w:tab w:val="left" w:pos="1000"/>
          <w:tab w:val="right" w:pos="9628"/>
        </w:tabs>
        <w:rPr>
          <w:rFonts w:asciiTheme="minorHAnsi" w:eastAsiaTheme="minorEastAsia" w:hAnsiTheme="minorHAnsi" w:cstheme="minorBidi"/>
          <w:noProof/>
          <w:sz w:val="22"/>
          <w:szCs w:val="22"/>
        </w:rPr>
      </w:pPr>
      <w:hyperlink w:anchor="_Toc25935084" w:history="1">
        <w:r w:rsidRPr="00042572">
          <w:rPr>
            <w:rStyle w:val="Hyperlink"/>
            <w:noProof/>
            <w:lang w:val="en-GB"/>
          </w:rPr>
          <w:t>5.1.13</w:t>
        </w:r>
        <w:r>
          <w:rPr>
            <w:rFonts w:asciiTheme="minorHAnsi" w:eastAsiaTheme="minorEastAsia" w:hAnsiTheme="minorHAnsi" w:cstheme="minorBidi"/>
            <w:noProof/>
            <w:sz w:val="22"/>
            <w:szCs w:val="22"/>
          </w:rPr>
          <w:tab/>
        </w:r>
        <w:r w:rsidRPr="00042572">
          <w:rPr>
            <w:rStyle w:val="Hyperlink"/>
            <w:noProof/>
            <w:lang w:val="en-GB"/>
          </w:rPr>
          <w:t>145d/0x91 - WRITE_BUZZER_DEFAULT_TUNE</w:t>
        </w:r>
        <w:r>
          <w:rPr>
            <w:noProof/>
            <w:webHidden/>
          </w:rPr>
          <w:tab/>
        </w:r>
        <w:r>
          <w:rPr>
            <w:noProof/>
            <w:webHidden/>
          </w:rPr>
          <w:fldChar w:fldCharType="begin"/>
        </w:r>
        <w:r>
          <w:rPr>
            <w:noProof/>
            <w:webHidden/>
          </w:rPr>
          <w:instrText xml:space="preserve"> PAGEREF _Toc25935084 \h </w:instrText>
        </w:r>
        <w:r>
          <w:rPr>
            <w:noProof/>
            <w:webHidden/>
          </w:rPr>
        </w:r>
        <w:r>
          <w:rPr>
            <w:noProof/>
            <w:webHidden/>
          </w:rPr>
          <w:fldChar w:fldCharType="separate"/>
        </w:r>
        <w:r w:rsidR="003B16C5">
          <w:rPr>
            <w:noProof/>
            <w:webHidden/>
          </w:rPr>
          <w:t>16</w:t>
        </w:r>
        <w:r>
          <w:rPr>
            <w:noProof/>
            <w:webHidden/>
          </w:rPr>
          <w:fldChar w:fldCharType="end"/>
        </w:r>
      </w:hyperlink>
    </w:p>
    <w:p w:rsidR="00735020" w:rsidRDefault="00735020">
      <w:pPr>
        <w:pStyle w:val="Inhopg3"/>
        <w:tabs>
          <w:tab w:val="left" w:pos="1000"/>
          <w:tab w:val="right" w:pos="9628"/>
        </w:tabs>
        <w:rPr>
          <w:rFonts w:asciiTheme="minorHAnsi" w:eastAsiaTheme="minorEastAsia" w:hAnsiTheme="minorHAnsi" w:cstheme="minorBidi"/>
          <w:noProof/>
          <w:sz w:val="22"/>
          <w:szCs w:val="22"/>
        </w:rPr>
      </w:pPr>
      <w:hyperlink w:anchor="_Toc25935085" w:history="1">
        <w:r w:rsidRPr="00042572">
          <w:rPr>
            <w:rStyle w:val="Hyperlink"/>
            <w:noProof/>
            <w:lang w:val="en-GB"/>
          </w:rPr>
          <w:t>5.1.14</w:t>
        </w:r>
        <w:r>
          <w:rPr>
            <w:rFonts w:asciiTheme="minorHAnsi" w:eastAsiaTheme="minorEastAsia" w:hAnsiTheme="minorHAnsi" w:cstheme="minorBidi"/>
            <w:noProof/>
            <w:sz w:val="22"/>
            <w:szCs w:val="22"/>
          </w:rPr>
          <w:tab/>
        </w:r>
        <w:r w:rsidRPr="00042572">
          <w:rPr>
            <w:rStyle w:val="Hyperlink"/>
            <w:noProof/>
            <w:lang w:val="en-GB"/>
          </w:rPr>
          <w:t>146d/0x92 - WRITE_BUZZER_CUSTOM_TUNE</w:t>
        </w:r>
        <w:r>
          <w:rPr>
            <w:noProof/>
            <w:webHidden/>
          </w:rPr>
          <w:tab/>
        </w:r>
        <w:r>
          <w:rPr>
            <w:noProof/>
            <w:webHidden/>
          </w:rPr>
          <w:fldChar w:fldCharType="begin"/>
        </w:r>
        <w:r>
          <w:rPr>
            <w:noProof/>
            <w:webHidden/>
          </w:rPr>
          <w:instrText xml:space="preserve"> PAGEREF _Toc25935085 \h </w:instrText>
        </w:r>
        <w:r>
          <w:rPr>
            <w:noProof/>
            <w:webHidden/>
          </w:rPr>
        </w:r>
        <w:r>
          <w:rPr>
            <w:noProof/>
            <w:webHidden/>
          </w:rPr>
          <w:fldChar w:fldCharType="separate"/>
        </w:r>
        <w:r w:rsidR="003B16C5">
          <w:rPr>
            <w:noProof/>
            <w:webHidden/>
          </w:rPr>
          <w:t>17</w:t>
        </w:r>
        <w:r>
          <w:rPr>
            <w:noProof/>
            <w:webHidden/>
          </w:rPr>
          <w:fldChar w:fldCharType="end"/>
        </w:r>
      </w:hyperlink>
    </w:p>
    <w:p w:rsidR="00735020" w:rsidRDefault="00735020">
      <w:pPr>
        <w:pStyle w:val="Inhopg3"/>
        <w:tabs>
          <w:tab w:val="left" w:pos="1000"/>
          <w:tab w:val="right" w:pos="9628"/>
        </w:tabs>
        <w:rPr>
          <w:rFonts w:asciiTheme="minorHAnsi" w:eastAsiaTheme="minorEastAsia" w:hAnsiTheme="minorHAnsi" w:cstheme="minorBidi"/>
          <w:noProof/>
          <w:sz w:val="22"/>
          <w:szCs w:val="22"/>
        </w:rPr>
      </w:pPr>
      <w:hyperlink w:anchor="_Toc25935086" w:history="1">
        <w:r w:rsidRPr="00042572">
          <w:rPr>
            <w:rStyle w:val="Hyperlink"/>
            <w:noProof/>
            <w:lang w:val="en-GB"/>
          </w:rPr>
          <w:t>5.1.15</w:t>
        </w:r>
        <w:r>
          <w:rPr>
            <w:rFonts w:asciiTheme="minorHAnsi" w:eastAsiaTheme="minorEastAsia" w:hAnsiTheme="minorHAnsi" w:cstheme="minorBidi"/>
            <w:noProof/>
            <w:sz w:val="22"/>
            <w:szCs w:val="22"/>
          </w:rPr>
          <w:tab/>
        </w:r>
        <w:r w:rsidRPr="00042572">
          <w:rPr>
            <w:rStyle w:val="Hyperlink"/>
            <w:noProof/>
            <w:lang w:val="en-GB"/>
          </w:rPr>
          <w:t>148d/0x94 - WRITE_LORAWAN_STATE</w:t>
        </w:r>
        <w:r>
          <w:rPr>
            <w:noProof/>
            <w:webHidden/>
          </w:rPr>
          <w:tab/>
        </w:r>
        <w:r>
          <w:rPr>
            <w:noProof/>
            <w:webHidden/>
          </w:rPr>
          <w:fldChar w:fldCharType="begin"/>
        </w:r>
        <w:r>
          <w:rPr>
            <w:noProof/>
            <w:webHidden/>
          </w:rPr>
          <w:instrText xml:space="preserve"> PAGEREF _Toc25935086 \h </w:instrText>
        </w:r>
        <w:r>
          <w:rPr>
            <w:noProof/>
            <w:webHidden/>
          </w:rPr>
        </w:r>
        <w:r>
          <w:rPr>
            <w:noProof/>
            <w:webHidden/>
          </w:rPr>
          <w:fldChar w:fldCharType="separate"/>
        </w:r>
        <w:r w:rsidR="003B16C5">
          <w:rPr>
            <w:noProof/>
            <w:webHidden/>
          </w:rPr>
          <w:t>18</w:t>
        </w:r>
        <w:r>
          <w:rPr>
            <w:noProof/>
            <w:webHidden/>
          </w:rPr>
          <w:fldChar w:fldCharType="end"/>
        </w:r>
      </w:hyperlink>
    </w:p>
    <w:p w:rsidR="00735020" w:rsidRDefault="00735020">
      <w:pPr>
        <w:pStyle w:val="Inhopg3"/>
        <w:tabs>
          <w:tab w:val="left" w:pos="1000"/>
          <w:tab w:val="right" w:pos="9628"/>
        </w:tabs>
        <w:rPr>
          <w:rFonts w:asciiTheme="minorHAnsi" w:eastAsiaTheme="minorEastAsia" w:hAnsiTheme="minorHAnsi" w:cstheme="minorBidi"/>
          <w:noProof/>
          <w:sz w:val="22"/>
          <w:szCs w:val="22"/>
        </w:rPr>
      </w:pPr>
      <w:hyperlink w:anchor="_Toc25935087" w:history="1">
        <w:r w:rsidRPr="00042572">
          <w:rPr>
            <w:rStyle w:val="Hyperlink"/>
            <w:noProof/>
            <w:lang w:val="en-GB"/>
          </w:rPr>
          <w:t>5.1.16</w:t>
        </w:r>
        <w:r>
          <w:rPr>
            <w:rFonts w:asciiTheme="minorHAnsi" w:eastAsiaTheme="minorEastAsia" w:hAnsiTheme="minorHAnsi" w:cstheme="minorBidi"/>
            <w:noProof/>
            <w:sz w:val="22"/>
            <w:szCs w:val="22"/>
          </w:rPr>
          <w:tab/>
        </w:r>
        <w:r w:rsidRPr="00042572">
          <w:rPr>
            <w:rStyle w:val="Hyperlink"/>
            <w:noProof/>
            <w:lang w:val="en-GB"/>
          </w:rPr>
          <w:t>21d/0x15 - READ_LORAWAN_DEVEUI</w:t>
        </w:r>
        <w:r>
          <w:rPr>
            <w:noProof/>
            <w:webHidden/>
          </w:rPr>
          <w:tab/>
        </w:r>
        <w:r>
          <w:rPr>
            <w:noProof/>
            <w:webHidden/>
          </w:rPr>
          <w:fldChar w:fldCharType="begin"/>
        </w:r>
        <w:r>
          <w:rPr>
            <w:noProof/>
            <w:webHidden/>
          </w:rPr>
          <w:instrText xml:space="preserve"> PAGEREF _Toc25935087 \h </w:instrText>
        </w:r>
        <w:r>
          <w:rPr>
            <w:noProof/>
            <w:webHidden/>
          </w:rPr>
        </w:r>
        <w:r>
          <w:rPr>
            <w:noProof/>
            <w:webHidden/>
          </w:rPr>
          <w:fldChar w:fldCharType="separate"/>
        </w:r>
        <w:r w:rsidR="003B16C5">
          <w:rPr>
            <w:noProof/>
            <w:webHidden/>
          </w:rPr>
          <w:t>18</w:t>
        </w:r>
        <w:r>
          <w:rPr>
            <w:noProof/>
            <w:webHidden/>
          </w:rPr>
          <w:fldChar w:fldCharType="end"/>
        </w:r>
      </w:hyperlink>
    </w:p>
    <w:p w:rsidR="00735020" w:rsidRDefault="00735020">
      <w:pPr>
        <w:pStyle w:val="Inhopg3"/>
        <w:tabs>
          <w:tab w:val="left" w:pos="1000"/>
          <w:tab w:val="right" w:pos="9628"/>
        </w:tabs>
        <w:rPr>
          <w:rFonts w:asciiTheme="minorHAnsi" w:eastAsiaTheme="minorEastAsia" w:hAnsiTheme="minorHAnsi" w:cstheme="minorBidi"/>
          <w:noProof/>
          <w:sz w:val="22"/>
          <w:szCs w:val="22"/>
        </w:rPr>
      </w:pPr>
      <w:hyperlink w:anchor="_Toc25935088" w:history="1">
        <w:r w:rsidRPr="00042572">
          <w:rPr>
            <w:rStyle w:val="Hyperlink"/>
            <w:noProof/>
            <w:lang w:val="en-GB"/>
          </w:rPr>
          <w:t>5.1.17</w:t>
        </w:r>
        <w:r>
          <w:rPr>
            <w:rFonts w:asciiTheme="minorHAnsi" w:eastAsiaTheme="minorEastAsia" w:hAnsiTheme="minorHAnsi" w:cstheme="minorBidi"/>
            <w:noProof/>
            <w:sz w:val="22"/>
            <w:szCs w:val="22"/>
          </w:rPr>
          <w:tab/>
        </w:r>
        <w:r w:rsidRPr="00042572">
          <w:rPr>
            <w:rStyle w:val="Hyperlink"/>
            <w:noProof/>
            <w:lang w:val="en-GB"/>
          </w:rPr>
          <w:t>149d/0x95 - WRITE_LORAWAN_DEVEUI</w:t>
        </w:r>
        <w:r>
          <w:rPr>
            <w:noProof/>
            <w:webHidden/>
          </w:rPr>
          <w:tab/>
        </w:r>
        <w:r>
          <w:rPr>
            <w:noProof/>
            <w:webHidden/>
          </w:rPr>
          <w:fldChar w:fldCharType="begin"/>
        </w:r>
        <w:r>
          <w:rPr>
            <w:noProof/>
            <w:webHidden/>
          </w:rPr>
          <w:instrText xml:space="preserve"> PAGEREF _Toc25935088 \h </w:instrText>
        </w:r>
        <w:r>
          <w:rPr>
            <w:noProof/>
            <w:webHidden/>
          </w:rPr>
        </w:r>
        <w:r>
          <w:rPr>
            <w:noProof/>
            <w:webHidden/>
          </w:rPr>
          <w:fldChar w:fldCharType="separate"/>
        </w:r>
        <w:r w:rsidR="003B16C5">
          <w:rPr>
            <w:noProof/>
            <w:webHidden/>
          </w:rPr>
          <w:t>19</w:t>
        </w:r>
        <w:r>
          <w:rPr>
            <w:noProof/>
            <w:webHidden/>
          </w:rPr>
          <w:fldChar w:fldCharType="end"/>
        </w:r>
      </w:hyperlink>
    </w:p>
    <w:p w:rsidR="00735020" w:rsidRDefault="00735020">
      <w:pPr>
        <w:pStyle w:val="Inhopg3"/>
        <w:tabs>
          <w:tab w:val="left" w:pos="1000"/>
          <w:tab w:val="right" w:pos="9628"/>
        </w:tabs>
        <w:rPr>
          <w:rFonts w:asciiTheme="minorHAnsi" w:eastAsiaTheme="minorEastAsia" w:hAnsiTheme="minorHAnsi" w:cstheme="minorBidi"/>
          <w:noProof/>
          <w:sz w:val="22"/>
          <w:szCs w:val="22"/>
        </w:rPr>
      </w:pPr>
      <w:hyperlink w:anchor="_Toc25935089" w:history="1">
        <w:r w:rsidRPr="00042572">
          <w:rPr>
            <w:rStyle w:val="Hyperlink"/>
            <w:noProof/>
            <w:lang w:val="en-GB"/>
          </w:rPr>
          <w:t>5.1.18</w:t>
        </w:r>
        <w:r>
          <w:rPr>
            <w:rFonts w:asciiTheme="minorHAnsi" w:eastAsiaTheme="minorEastAsia" w:hAnsiTheme="minorHAnsi" w:cstheme="minorBidi"/>
            <w:noProof/>
            <w:sz w:val="22"/>
            <w:szCs w:val="22"/>
          </w:rPr>
          <w:tab/>
        </w:r>
        <w:r w:rsidRPr="00042572">
          <w:rPr>
            <w:rStyle w:val="Hyperlink"/>
            <w:noProof/>
            <w:lang w:val="en-GB"/>
          </w:rPr>
          <w:t>22d/0x16 - READ_LORAWAN_APPEUI</w:t>
        </w:r>
        <w:r>
          <w:rPr>
            <w:noProof/>
            <w:webHidden/>
          </w:rPr>
          <w:tab/>
        </w:r>
        <w:r>
          <w:rPr>
            <w:noProof/>
            <w:webHidden/>
          </w:rPr>
          <w:fldChar w:fldCharType="begin"/>
        </w:r>
        <w:r>
          <w:rPr>
            <w:noProof/>
            <w:webHidden/>
          </w:rPr>
          <w:instrText xml:space="preserve"> PAGEREF _Toc25935089 \h </w:instrText>
        </w:r>
        <w:r>
          <w:rPr>
            <w:noProof/>
            <w:webHidden/>
          </w:rPr>
        </w:r>
        <w:r>
          <w:rPr>
            <w:noProof/>
            <w:webHidden/>
          </w:rPr>
          <w:fldChar w:fldCharType="separate"/>
        </w:r>
        <w:r w:rsidR="003B16C5">
          <w:rPr>
            <w:noProof/>
            <w:webHidden/>
          </w:rPr>
          <w:t>19</w:t>
        </w:r>
        <w:r>
          <w:rPr>
            <w:noProof/>
            <w:webHidden/>
          </w:rPr>
          <w:fldChar w:fldCharType="end"/>
        </w:r>
      </w:hyperlink>
    </w:p>
    <w:p w:rsidR="00735020" w:rsidRDefault="00735020">
      <w:pPr>
        <w:pStyle w:val="Inhopg3"/>
        <w:tabs>
          <w:tab w:val="left" w:pos="1000"/>
          <w:tab w:val="right" w:pos="9628"/>
        </w:tabs>
        <w:rPr>
          <w:rFonts w:asciiTheme="minorHAnsi" w:eastAsiaTheme="minorEastAsia" w:hAnsiTheme="minorHAnsi" w:cstheme="minorBidi"/>
          <w:noProof/>
          <w:sz w:val="22"/>
          <w:szCs w:val="22"/>
        </w:rPr>
      </w:pPr>
      <w:hyperlink w:anchor="_Toc25935090" w:history="1">
        <w:r w:rsidRPr="00042572">
          <w:rPr>
            <w:rStyle w:val="Hyperlink"/>
            <w:noProof/>
            <w:lang w:val="en-GB"/>
          </w:rPr>
          <w:t>5.1.19</w:t>
        </w:r>
        <w:r>
          <w:rPr>
            <w:rFonts w:asciiTheme="minorHAnsi" w:eastAsiaTheme="minorEastAsia" w:hAnsiTheme="minorHAnsi" w:cstheme="minorBidi"/>
            <w:noProof/>
            <w:sz w:val="22"/>
            <w:szCs w:val="22"/>
          </w:rPr>
          <w:tab/>
        </w:r>
        <w:r w:rsidRPr="00042572">
          <w:rPr>
            <w:rStyle w:val="Hyperlink"/>
            <w:noProof/>
            <w:lang w:val="en-GB"/>
          </w:rPr>
          <w:t>150d/0x96 - WRITE_LORAWAN_APPEUI</w:t>
        </w:r>
        <w:r>
          <w:rPr>
            <w:noProof/>
            <w:webHidden/>
          </w:rPr>
          <w:tab/>
        </w:r>
        <w:r>
          <w:rPr>
            <w:noProof/>
            <w:webHidden/>
          </w:rPr>
          <w:fldChar w:fldCharType="begin"/>
        </w:r>
        <w:r>
          <w:rPr>
            <w:noProof/>
            <w:webHidden/>
          </w:rPr>
          <w:instrText xml:space="preserve"> PAGEREF _Toc25935090 \h </w:instrText>
        </w:r>
        <w:r>
          <w:rPr>
            <w:noProof/>
            <w:webHidden/>
          </w:rPr>
        </w:r>
        <w:r>
          <w:rPr>
            <w:noProof/>
            <w:webHidden/>
          </w:rPr>
          <w:fldChar w:fldCharType="separate"/>
        </w:r>
        <w:r w:rsidR="003B16C5">
          <w:rPr>
            <w:noProof/>
            <w:webHidden/>
          </w:rPr>
          <w:t>19</w:t>
        </w:r>
        <w:r>
          <w:rPr>
            <w:noProof/>
            <w:webHidden/>
          </w:rPr>
          <w:fldChar w:fldCharType="end"/>
        </w:r>
      </w:hyperlink>
    </w:p>
    <w:p w:rsidR="00735020" w:rsidRDefault="00735020">
      <w:pPr>
        <w:pStyle w:val="Inhopg3"/>
        <w:tabs>
          <w:tab w:val="left" w:pos="1000"/>
          <w:tab w:val="right" w:pos="9628"/>
        </w:tabs>
        <w:rPr>
          <w:rFonts w:asciiTheme="minorHAnsi" w:eastAsiaTheme="minorEastAsia" w:hAnsiTheme="minorHAnsi" w:cstheme="minorBidi"/>
          <w:noProof/>
          <w:sz w:val="22"/>
          <w:szCs w:val="22"/>
        </w:rPr>
      </w:pPr>
      <w:hyperlink w:anchor="_Toc25935091" w:history="1">
        <w:r w:rsidRPr="00042572">
          <w:rPr>
            <w:rStyle w:val="Hyperlink"/>
            <w:noProof/>
            <w:lang w:val="en-GB"/>
          </w:rPr>
          <w:t>5.1.20</w:t>
        </w:r>
        <w:r>
          <w:rPr>
            <w:rFonts w:asciiTheme="minorHAnsi" w:eastAsiaTheme="minorEastAsia" w:hAnsiTheme="minorHAnsi" w:cstheme="minorBidi"/>
            <w:noProof/>
            <w:sz w:val="22"/>
            <w:szCs w:val="22"/>
          </w:rPr>
          <w:tab/>
        </w:r>
        <w:r w:rsidRPr="00042572">
          <w:rPr>
            <w:rStyle w:val="Hyperlink"/>
            <w:noProof/>
            <w:lang w:val="en-GB"/>
          </w:rPr>
          <w:t>23d/0x17 - READ_LORAWAN_APPKEY</w:t>
        </w:r>
        <w:r>
          <w:rPr>
            <w:noProof/>
            <w:webHidden/>
          </w:rPr>
          <w:tab/>
        </w:r>
        <w:r>
          <w:rPr>
            <w:noProof/>
            <w:webHidden/>
          </w:rPr>
          <w:fldChar w:fldCharType="begin"/>
        </w:r>
        <w:r>
          <w:rPr>
            <w:noProof/>
            <w:webHidden/>
          </w:rPr>
          <w:instrText xml:space="preserve"> PAGEREF _Toc25935091 \h </w:instrText>
        </w:r>
        <w:r>
          <w:rPr>
            <w:noProof/>
            <w:webHidden/>
          </w:rPr>
        </w:r>
        <w:r>
          <w:rPr>
            <w:noProof/>
            <w:webHidden/>
          </w:rPr>
          <w:fldChar w:fldCharType="separate"/>
        </w:r>
        <w:r w:rsidR="003B16C5">
          <w:rPr>
            <w:noProof/>
            <w:webHidden/>
          </w:rPr>
          <w:t>19</w:t>
        </w:r>
        <w:r>
          <w:rPr>
            <w:noProof/>
            <w:webHidden/>
          </w:rPr>
          <w:fldChar w:fldCharType="end"/>
        </w:r>
      </w:hyperlink>
    </w:p>
    <w:p w:rsidR="00735020" w:rsidRDefault="00735020">
      <w:pPr>
        <w:pStyle w:val="Inhopg3"/>
        <w:tabs>
          <w:tab w:val="left" w:pos="1000"/>
          <w:tab w:val="right" w:pos="9628"/>
        </w:tabs>
        <w:rPr>
          <w:rFonts w:asciiTheme="minorHAnsi" w:eastAsiaTheme="minorEastAsia" w:hAnsiTheme="minorHAnsi" w:cstheme="minorBidi"/>
          <w:noProof/>
          <w:sz w:val="22"/>
          <w:szCs w:val="22"/>
        </w:rPr>
      </w:pPr>
      <w:hyperlink w:anchor="_Toc25935092" w:history="1">
        <w:r w:rsidRPr="00042572">
          <w:rPr>
            <w:rStyle w:val="Hyperlink"/>
            <w:noProof/>
            <w:lang w:val="en-GB"/>
          </w:rPr>
          <w:t>5.1.21</w:t>
        </w:r>
        <w:r>
          <w:rPr>
            <w:rFonts w:asciiTheme="minorHAnsi" w:eastAsiaTheme="minorEastAsia" w:hAnsiTheme="minorHAnsi" w:cstheme="minorBidi"/>
            <w:noProof/>
            <w:sz w:val="22"/>
            <w:szCs w:val="22"/>
          </w:rPr>
          <w:tab/>
        </w:r>
        <w:r w:rsidRPr="00042572">
          <w:rPr>
            <w:rStyle w:val="Hyperlink"/>
            <w:noProof/>
            <w:lang w:val="en-GB"/>
          </w:rPr>
          <w:t>151d/0x97 - WRITE_LORAWAN_APPKEY</w:t>
        </w:r>
        <w:r>
          <w:rPr>
            <w:noProof/>
            <w:webHidden/>
          </w:rPr>
          <w:tab/>
        </w:r>
        <w:r>
          <w:rPr>
            <w:noProof/>
            <w:webHidden/>
          </w:rPr>
          <w:fldChar w:fldCharType="begin"/>
        </w:r>
        <w:r>
          <w:rPr>
            <w:noProof/>
            <w:webHidden/>
          </w:rPr>
          <w:instrText xml:space="preserve"> PAGEREF _Toc25935092 \h </w:instrText>
        </w:r>
        <w:r>
          <w:rPr>
            <w:noProof/>
            <w:webHidden/>
          </w:rPr>
        </w:r>
        <w:r>
          <w:rPr>
            <w:noProof/>
            <w:webHidden/>
          </w:rPr>
          <w:fldChar w:fldCharType="separate"/>
        </w:r>
        <w:r w:rsidR="003B16C5">
          <w:rPr>
            <w:noProof/>
            <w:webHidden/>
          </w:rPr>
          <w:t>19</w:t>
        </w:r>
        <w:r>
          <w:rPr>
            <w:noProof/>
            <w:webHidden/>
          </w:rPr>
          <w:fldChar w:fldCharType="end"/>
        </w:r>
      </w:hyperlink>
    </w:p>
    <w:p w:rsidR="00735020" w:rsidRDefault="00735020">
      <w:pPr>
        <w:pStyle w:val="Inhopg3"/>
        <w:tabs>
          <w:tab w:val="left" w:pos="1000"/>
          <w:tab w:val="right" w:pos="9628"/>
        </w:tabs>
        <w:rPr>
          <w:rFonts w:asciiTheme="minorHAnsi" w:eastAsiaTheme="minorEastAsia" w:hAnsiTheme="minorHAnsi" w:cstheme="minorBidi"/>
          <w:noProof/>
          <w:sz w:val="22"/>
          <w:szCs w:val="22"/>
        </w:rPr>
      </w:pPr>
      <w:hyperlink w:anchor="_Toc25935093" w:history="1">
        <w:r w:rsidRPr="00042572">
          <w:rPr>
            <w:rStyle w:val="Hyperlink"/>
            <w:noProof/>
            <w:lang w:val="en-GB"/>
          </w:rPr>
          <w:t>5.1.22</w:t>
        </w:r>
        <w:r>
          <w:rPr>
            <w:rFonts w:asciiTheme="minorHAnsi" w:eastAsiaTheme="minorEastAsia" w:hAnsiTheme="minorHAnsi" w:cstheme="minorBidi"/>
            <w:noProof/>
            <w:sz w:val="22"/>
            <w:szCs w:val="22"/>
          </w:rPr>
          <w:tab/>
        </w:r>
        <w:r w:rsidRPr="00042572">
          <w:rPr>
            <w:rStyle w:val="Hyperlink"/>
            <w:noProof/>
            <w:lang w:val="en-GB"/>
          </w:rPr>
          <w:t>136d/0x98 - WRITE_LORAWAN_TRANSMIT</w:t>
        </w:r>
        <w:r>
          <w:rPr>
            <w:noProof/>
            <w:webHidden/>
          </w:rPr>
          <w:tab/>
        </w:r>
        <w:r>
          <w:rPr>
            <w:noProof/>
            <w:webHidden/>
          </w:rPr>
          <w:fldChar w:fldCharType="begin"/>
        </w:r>
        <w:r>
          <w:rPr>
            <w:noProof/>
            <w:webHidden/>
          </w:rPr>
          <w:instrText xml:space="preserve"> PAGEREF _Toc25935093 \h </w:instrText>
        </w:r>
        <w:r>
          <w:rPr>
            <w:noProof/>
            <w:webHidden/>
          </w:rPr>
        </w:r>
        <w:r>
          <w:rPr>
            <w:noProof/>
            <w:webHidden/>
          </w:rPr>
          <w:fldChar w:fldCharType="separate"/>
        </w:r>
        <w:r w:rsidR="003B16C5">
          <w:rPr>
            <w:noProof/>
            <w:webHidden/>
          </w:rPr>
          <w:t>20</w:t>
        </w:r>
        <w:r>
          <w:rPr>
            <w:noProof/>
            <w:webHidden/>
          </w:rPr>
          <w:fldChar w:fldCharType="end"/>
        </w:r>
      </w:hyperlink>
    </w:p>
    <w:p w:rsidR="00735020" w:rsidRDefault="00735020">
      <w:pPr>
        <w:pStyle w:val="Inhopg3"/>
        <w:tabs>
          <w:tab w:val="left" w:pos="1000"/>
          <w:tab w:val="right" w:pos="9628"/>
        </w:tabs>
        <w:rPr>
          <w:rFonts w:asciiTheme="minorHAnsi" w:eastAsiaTheme="minorEastAsia" w:hAnsiTheme="minorHAnsi" w:cstheme="minorBidi"/>
          <w:noProof/>
          <w:sz w:val="22"/>
          <w:szCs w:val="22"/>
        </w:rPr>
      </w:pPr>
      <w:hyperlink w:anchor="_Toc25935094" w:history="1">
        <w:r w:rsidRPr="00042572">
          <w:rPr>
            <w:rStyle w:val="Hyperlink"/>
            <w:noProof/>
            <w:lang w:val="en-GB"/>
          </w:rPr>
          <w:t>5.1.23</w:t>
        </w:r>
        <w:r>
          <w:rPr>
            <w:rFonts w:asciiTheme="minorHAnsi" w:eastAsiaTheme="minorEastAsia" w:hAnsiTheme="minorHAnsi" w:cstheme="minorBidi"/>
            <w:noProof/>
            <w:sz w:val="22"/>
            <w:szCs w:val="22"/>
          </w:rPr>
          <w:tab/>
        </w:r>
        <w:r w:rsidRPr="00042572">
          <w:rPr>
            <w:rStyle w:val="Hyperlink"/>
            <w:noProof/>
            <w:lang w:val="en-GB"/>
          </w:rPr>
          <w:t>27d/0x1B - READ_nRF_ADC_CONVERSION</w:t>
        </w:r>
        <w:r>
          <w:rPr>
            <w:noProof/>
            <w:webHidden/>
          </w:rPr>
          <w:tab/>
        </w:r>
        <w:r>
          <w:rPr>
            <w:noProof/>
            <w:webHidden/>
          </w:rPr>
          <w:fldChar w:fldCharType="begin"/>
        </w:r>
        <w:r>
          <w:rPr>
            <w:noProof/>
            <w:webHidden/>
          </w:rPr>
          <w:instrText xml:space="preserve"> PAGEREF _Toc25935094 \h </w:instrText>
        </w:r>
        <w:r>
          <w:rPr>
            <w:noProof/>
            <w:webHidden/>
          </w:rPr>
        </w:r>
        <w:r>
          <w:rPr>
            <w:noProof/>
            <w:webHidden/>
          </w:rPr>
          <w:fldChar w:fldCharType="separate"/>
        </w:r>
        <w:r w:rsidR="003B16C5">
          <w:rPr>
            <w:noProof/>
            <w:webHidden/>
          </w:rPr>
          <w:t>20</w:t>
        </w:r>
        <w:r>
          <w:rPr>
            <w:noProof/>
            <w:webHidden/>
          </w:rPr>
          <w:fldChar w:fldCharType="end"/>
        </w:r>
      </w:hyperlink>
    </w:p>
    <w:p w:rsidR="00735020" w:rsidRDefault="00735020">
      <w:pPr>
        <w:pStyle w:val="Inhopg3"/>
        <w:tabs>
          <w:tab w:val="left" w:pos="1000"/>
          <w:tab w:val="right" w:pos="9628"/>
        </w:tabs>
        <w:rPr>
          <w:rFonts w:asciiTheme="minorHAnsi" w:eastAsiaTheme="minorEastAsia" w:hAnsiTheme="minorHAnsi" w:cstheme="minorBidi"/>
          <w:noProof/>
          <w:sz w:val="22"/>
          <w:szCs w:val="22"/>
        </w:rPr>
      </w:pPr>
      <w:hyperlink w:anchor="_Toc25935095" w:history="1">
        <w:r w:rsidRPr="00042572">
          <w:rPr>
            <w:rStyle w:val="Hyperlink"/>
            <w:noProof/>
            <w:lang w:val="en-GB"/>
          </w:rPr>
          <w:t>5.1.24</w:t>
        </w:r>
        <w:r>
          <w:rPr>
            <w:rFonts w:asciiTheme="minorHAnsi" w:eastAsiaTheme="minorEastAsia" w:hAnsiTheme="minorHAnsi" w:cstheme="minorBidi"/>
            <w:noProof/>
            <w:sz w:val="22"/>
            <w:szCs w:val="22"/>
          </w:rPr>
          <w:tab/>
        </w:r>
        <w:r w:rsidRPr="00042572">
          <w:rPr>
            <w:rStyle w:val="Hyperlink"/>
            <w:noProof/>
            <w:lang w:val="en-GB"/>
          </w:rPr>
          <w:t>155d/0x9B - WRITE_nRF_ADC_CONVERSION</w:t>
        </w:r>
        <w:r>
          <w:rPr>
            <w:noProof/>
            <w:webHidden/>
          </w:rPr>
          <w:tab/>
        </w:r>
        <w:r>
          <w:rPr>
            <w:noProof/>
            <w:webHidden/>
          </w:rPr>
          <w:fldChar w:fldCharType="begin"/>
        </w:r>
        <w:r>
          <w:rPr>
            <w:noProof/>
            <w:webHidden/>
          </w:rPr>
          <w:instrText xml:space="preserve"> PAGEREF _Toc25935095 \h </w:instrText>
        </w:r>
        <w:r>
          <w:rPr>
            <w:noProof/>
            <w:webHidden/>
          </w:rPr>
        </w:r>
        <w:r>
          <w:rPr>
            <w:noProof/>
            <w:webHidden/>
          </w:rPr>
          <w:fldChar w:fldCharType="separate"/>
        </w:r>
        <w:r w:rsidR="003B16C5">
          <w:rPr>
            <w:noProof/>
            <w:webHidden/>
          </w:rPr>
          <w:t>21</w:t>
        </w:r>
        <w:r>
          <w:rPr>
            <w:noProof/>
            <w:webHidden/>
          </w:rPr>
          <w:fldChar w:fldCharType="end"/>
        </w:r>
      </w:hyperlink>
    </w:p>
    <w:p w:rsidR="00735020" w:rsidRDefault="00735020">
      <w:pPr>
        <w:pStyle w:val="Inhopg3"/>
        <w:tabs>
          <w:tab w:val="left" w:pos="1000"/>
          <w:tab w:val="right" w:pos="9628"/>
        </w:tabs>
        <w:rPr>
          <w:rFonts w:asciiTheme="minorHAnsi" w:eastAsiaTheme="minorEastAsia" w:hAnsiTheme="minorHAnsi" w:cstheme="minorBidi"/>
          <w:noProof/>
          <w:sz w:val="22"/>
          <w:szCs w:val="22"/>
        </w:rPr>
      </w:pPr>
      <w:hyperlink w:anchor="_Toc25935096" w:history="1">
        <w:r w:rsidRPr="00042572">
          <w:rPr>
            <w:rStyle w:val="Hyperlink"/>
            <w:noProof/>
            <w:lang w:val="en-GB"/>
          </w:rPr>
          <w:t>5.1.25</w:t>
        </w:r>
        <w:r>
          <w:rPr>
            <w:rFonts w:asciiTheme="minorHAnsi" w:eastAsiaTheme="minorEastAsia" w:hAnsiTheme="minorHAnsi" w:cstheme="minorBidi"/>
            <w:noProof/>
            <w:sz w:val="22"/>
            <w:szCs w:val="22"/>
          </w:rPr>
          <w:tab/>
        </w:r>
        <w:r w:rsidRPr="00042572">
          <w:rPr>
            <w:rStyle w:val="Hyperlink"/>
            <w:noProof/>
            <w:lang w:val="en-GB"/>
          </w:rPr>
          <w:t>29d/0x1D - READ_APPLICATION_CONFIG</w:t>
        </w:r>
        <w:r>
          <w:rPr>
            <w:noProof/>
            <w:webHidden/>
          </w:rPr>
          <w:tab/>
        </w:r>
        <w:r>
          <w:rPr>
            <w:noProof/>
            <w:webHidden/>
          </w:rPr>
          <w:fldChar w:fldCharType="begin"/>
        </w:r>
        <w:r>
          <w:rPr>
            <w:noProof/>
            <w:webHidden/>
          </w:rPr>
          <w:instrText xml:space="preserve"> PAGEREF _Toc25935096 \h </w:instrText>
        </w:r>
        <w:r>
          <w:rPr>
            <w:noProof/>
            <w:webHidden/>
          </w:rPr>
        </w:r>
        <w:r>
          <w:rPr>
            <w:noProof/>
            <w:webHidden/>
          </w:rPr>
          <w:fldChar w:fldCharType="separate"/>
        </w:r>
        <w:r w:rsidR="003B16C5">
          <w:rPr>
            <w:noProof/>
            <w:webHidden/>
          </w:rPr>
          <w:t>21</w:t>
        </w:r>
        <w:r>
          <w:rPr>
            <w:noProof/>
            <w:webHidden/>
          </w:rPr>
          <w:fldChar w:fldCharType="end"/>
        </w:r>
      </w:hyperlink>
    </w:p>
    <w:p w:rsidR="00735020" w:rsidRDefault="00735020">
      <w:pPr>
        <w:pStyle w:val="Inhopg3"/>
        <w:tabs>
          <w:tab w:val="left" w:pos="1000"/>
          <w:tab w:val="right" w:pos="9628"/>
        </w:tabs>
        <w:rPr>
          <w:rFonts w:asciiTheme="minorHAnsi" w:eastAsiaTheme="minorEastAsia" w:hAnsiTheme="minorHAnsi" w:cstheme="minorBidi"/>
          <w:noProof/>
          <w:sz w:val="22"/>
          <w:szCs w:val="22"/>
        </w:rPr>
      </w:pPr>
      <w:hyperlink w:anchor="_Toc25935097" w:history="1">
        <w:r w:rsidRPr="00042572">
          <w:rPr>
            <w:rStyle w:val="Hyperlink"/>
            <w:noProof/>
          </w:rPr>
          <w:t>5.1.26</w:t>
        </w:r>
        <w:r>
          <w:rPr>
            <w:rFonts w:asciiTheme="minorHAnsi" w:eastAsiaTheme="minorEastAsia" w:hAnsiTheme="minorHAnsi" w:cstheme="minorBidi"/>
            <w:noProof/>
            <w:sz w:val="22"/>
            <w:szCs w:val="22"/>
          </w:rPr>
          <w:tab/>
        </w:r>
        <w:r w:rsidRPr="00042572">
          <w:rPr>
            <w:rStyle w:val="Hyperlink"/>
            <w:noProof/>
          </w:rPr>
          <w:t>157d/0x9D - WRITE_APPLICATION_CONFIG</w:t>
        </w:r>
        <w:r>
          <w:rPr>
            <w:noProof/>
            <w:webHidden/>
          </w:rPr>
          <w:tab/>
        </w:r>
        <w:r>
          <w:rPr>
            <w:noProof/>
            <w:webHidden/>
          </w:rPr>
          <w:fldChar w:fldCharType="begin"/>
        </w:r>
        <w:r>
          <w:rPr>
            <w:noProof/>
            <w:webHidden/>
          </w:rPr>
          <w:instrText xml:space="preserve"> PAGEREF _Toc25935097 \h </w:instrText>
        </w:r>
        <w:r>
          <w:rPr>
            <w:noProof/>
            <w:webHidden/>
          </w:rPr>
        </w:r>
        <w:r>
          <w:rPr>
            <w:noProof/>
            <w:webHidden/>
          </w:rPr>
          <w:fldChar w:fldCharType="separate"/>
        </w:r>
        <w:r w:rsidR="003B16C5">
          <w:rPr>
            <w:noProof/>
            <w:webHidden/>
          </w:rPr>
          <w:t>22</w:t>
        </w:r>
        <w:r>
          <w:rPr>
            <w:noProof/>
            <w:webHidden/>
          </w:rPr>
          <w:fldChar w:fldCharType="end"/>
        </w:r>
      </w:hyperlink>
    </w:p>
    <w:p w:rsidR="00735020" w:rsidRDefault="00735020">
      <w:pPr>
        <w:pStyle w:val="Inhopg3"/>
        <w:tabs>
          <w:tab w:val="left" w:pos="1000"/>
          <w:tab w:val="right" w:pos="9628"/>
        </w:tabs>
        <w:rPr>
          <w:rFonts w:asciiTheme="minorHAnsi" w:eastAsiaTheme="minorEastAsia" w:hAnsiTheme="minorHAnsi" w:cstheme="minorBidi"/>
          <w:noProof/>
          <w:sz w:val="22"/>
          <w:szCs w:val="22"/>
        </w:rPr>
      </w:pPr>
      <w:hyperlink w:anchor="_Toc25935098" w:history="1">
        <w:r w:rsidRPr="00042572">
          <w:rPr>
            <w:rStyle w:val="Hyperlink"/>
            <w:noProof/>
          </w:rPr>
          <w:t>5.1.27</w:t>
        </w:r>
        <w:r>
          <w:rPr>
            <w:rFonts w:asciiTheme="minorHAnsi" w:eastAsiaTheme="minorEastAsia" w:hAnsiTheme="minorHAnsi" w:cstheme="minorBidi"/>
            <w:noProof/>
            <w:sz w:val="22"/>
            <w:szCs w:val="22"/>
          </w:rPr>
          <w:tab/>
        </w:r>
        <w:r w:rsidRPr="00042572">
          <w:rPr>
            <w:rStyle w:val="Hyperlink"/>
            <w:noProof/>
          </w:rPr>
          <w:t>30d/0x1E - READ_PINCODE</w:t>
        </w:r>
        <w:r>
          <w:rPr>
            <w:noProof/>
            <w:webHidden/>
          </w:rPr>
          <w:tab/>
        </w:r>
        <w:r>
          <w:rPr>
            <w:noProof/>
            <w:webHidden/>
          </w:rPr>
          <w:fldChar w:fldCharType="begin"/>
        </w:r>
        <w:r>
          <w:rPr>
            <w:noProof/>
            <w:webHidden/>
          </w:rPr>
          <w:instrText xml:space="preserve"> PAGEREF _Toc25935098 \h </w:instrText>
        </w:r>
        <w:r>
          <w:rPr>
            <w:noProof/>
            <w:webHidden/>
          </w:rPr>
        </w:r>
        <w:r>
          <w:rPr>
            <w:noProof/>
            <w:webHidden/>
          </w:rPr>
          <w:fldChar w:fldCharType="separate"/>
        </w:r>
        <w:r w:rsidR="003B16C5">
          <w:rPr>
            <w:noProof/>
            <w:webHidden/>
          </w:rPr>
          <w:t>22</w:t>
        </w:r>
        <w:r>
          <w:rPr>
            <w:noProof/>
            <w:webHidden/>
          </w:rPr>
          <w:fldChar w:fldCharType="end"/>
        </w:r>
      </w:hyperlink>
    </w:p>
    <w:p w:rsidR="00735020" w:rsidRDefault="00735020">
      <w:pPr>
        <w:pStyle w:val="Inhopg3"/>
        <w:tabs>
          <w:tab w:val="left" w:pos="1000"/>
          <w:tab w:val="right" w:pos="9628"/>
        </w:tabs>
        <w:rPr>
          <w:rFonts w:asciiTheme="minorHAnsi" w:eastAsiaTheme="minorEastAsia" w:hAnsiTheme="minorHAnsi" w:cstheme="minorBidi"/>
          <w:noProof/>
          <w:sz w:val="22"/>
          <w:szCs w:val="22"/>
        </w:rPr>
      </w:pPr>
      <w:hyperlink w:anchor="_Toc25935099" w:history="1">
        <w:r w:rsidRPr="00042572">
          <w:rPr>
            <w:rStyle w:val="Hyperlink"/>
            <w:noProof/>
          </w:rPr>
          <w:t>5.1.28</w:t>
        </w:r>
        <w:r>
          <w:rPr>
            <w:rFonts w:asciiTheme="minorHAnsi" w:eastAsiaTheme="minorEastAsia" w:hAnsiTheme="minorHAnsi" w:cstheme="minorBidi"/>
            <w:noProof/>
            <w:sz w:val="22"/>
            <w:szCs w:val="22"/>
          </w:rPr>
          <w:tab/>
        </w:r>
        <w:r w:rsidRPr="00042572">
          <w:rPr>
            <w:rStyle w:val="Hyperlink"/>
            <w:noProof/>
          </w:rPr>
          <w:t>158d/0x9E - WRITE_PINCODE</w:t>
        </w:r>
        <w:r>
          <w:rPr>
            <w:noProof/>
            <w:webHidden/>
          </w:rPr>
          <w:tab/>
        </w:r>
        <w:r>
          <w:rPr>
            <w:noProof/>
            <w:webHidden/>
          </w:rPr>
          <w:fldChar w:fldCharType="begin"/>
        </w:r>
        <w:r>
          <w:rPr>
            <w:noProof/>
            <w:webHidden/>
          </w:rPr>
          <w:instrText xml:space="preserve"> PAGEREF _Toc25935099 \h </w:instrText>
        </w:r>
        <w:r>
          <w:rPr>
            <w:noProof/>
            <w:webHidden/>
          </w:rPr>
        </w:r>
        <w:r>
          <w:rPr>
            <w:noProof/>
            <w:webHidden/>
          </w:rPr>
          <w:fldChar w:fldCharType="separate"/>
        </w:r>
        <w:r w:rsidR="003B16C5">
          <w:rPr>
            <w:noProof/>
            <w:webHidden/>
          </w:rPr>
          <w:t>23</w:t>
        </w:r>
        <w:r>
          <w:rPr>
            <w:noProof/>
            <w:webHidden/>
          </w:rPr>
          <w:fldChar w:fldCharType="end"/>
        </w:r>
      </w:hyperlink>
    </w:p>
    <w:p w:rsidR="00735020" w:rsidRDefault="00735020">
      <w:pPr>
        <w:pStyle w:val="Inhopg3"/>
        <w:tabs>
          <w:tab w:val="left" w:pos="1000"/>
          <w:tab w:val="right" w:pos="9628"/>
        </w:tabs>
        <w:rPr>
          <w:rFonts w:asciiTheme="minorHAnsi" w:eastAsiaTheme="minorEastAsia" w:hAnsiTheme="minorHAnsi" w:cstheme="minorBidi"/>
          <w:noProof/>
          <w:sz w:val="22"/>
          <w:szCs w:val="22"/>
        </w:rPr>
      </w:pPr>
      <w:hyperlink w:anchor="_Toc25935100" w:history="1">
        <w:r w:rsidRPr="00042572">
          <w:rPr>
            <w:rStyle w:val="Hyperlink"/>
            <w:noProof/>
          </w:rPr>
          <w:t>5.1.29</w:t>
        </w:r>
        <w:r>
          <w:rPr>
            <w:rFonts w:asciiTheme="minorHAnsi" w:eastAsiaTheme="minorEastAsia" w:hAnsiTheme="minorHAnsi" w:cstheme="minorBidi"/>
            <w:noProof/>
            <w:sz w:val="22"/>
            <w:szCs w:val="22"/>
          </w:rPr>
          <w:tab/>
        </w:r>
        <w:r w:rsidRPr="00042572">
          <w:rPr>
            <w:rStyle w:val="Hyperlink"/>
            <w:noProof/>
          </w:rPr>
          <w:t>31d/0x1F - READ_BOOT_COUNT</w:t>
        </w:r>
        <w:r>
          <w:rPr>
            <w:noProof/>
            <w:webHidden/>
          </w:rPr>
          <w:tab/>
        </w:r>
        <w:r>
          <w:rPr>
            <w:noProof/>
            <w:webHidden/>
          </w:rPr>
          <w:fldChar w:fldCharType="begin"/>
        </w:r>
        <w:r>
          <w:rPr>
            <w:noProof/>
            <w:webHidden/>
          </w:rPr>
          <w:instrText xml:space="preserve"> PAGEREF _Toc25935100 \h </w:instrText>
        </w:r>
        <w:r>
          <w:rPr>
            <w:noProof/>
            <w:webHidden/>
          </w:rPr>
        </w:r>
        <w:r>
          <w:rPr>
            <w:noProof/>
            <w:webHidden/>
          </w:rPr>
          <w:fldChar w:fldCharType="separate"/>
        </w:r>
        <w:r w:rsidR="003B16C5">
          <w:rPr>
            <w:noProof/>
            <w:webHidden/>
          </w:rPr>
          <w:t>23</w:t>
        </w:r>
        <w:r>
          <w:rPr>
            <w:noProof/>
            <w:webHidden/>
          </w:rPr>
          <w:fldChar w:fldCharType="end"/>
        </w:r>
      </w:hyperlink>
    </w:p>
    <w:p w:rsidR="00735020" w:rsidRDefault="00735020">
      <w:pPr>
        <w:pStyle w:val="Inhopg3"/>
        <w:tabs>
          <w:tab w:val="left" w:pos="1000"/>
          <w:tab w:val="right" w:pos="9628"/>
        </w:tabs>
        <w:rPr>
          <w:rFonts w:asciiTheme="minorHAnsi" w:eastAsiaTheme="minorEastAsia" w:hAnsiTheme="minorHAnsi" w:cstheme="minorBidi"/>
          <w:noProof/>
          <w:sz w:val="22"/>
          <w:szCs w:val="22"/>
        </w:rPr>
      </w:pPr>
      <w:hyperlink w:anchor="_Toc25935101" w:history="1">
        <w:r w:rsidRPr="00042572">
          <w:rPr>
            <w:rStyle w:val="Hyperlink"/>
            <w:noProof/>
          </w:rPr>
          <w:t>5.1.30</w:t>
        </w:r>
        <w:r>
          <w:rPr>
            <w:rFonts w:asciiTheme="minorHAnsi" w:eastAsiaTheme="minorEastAsia" w:hAnsiTheme="minorHAnsi" w:cstheme="minorBidi"/>
            <w:noProof/>
            <w:sz w:val="22"/>
            <w:szCs w:val="22"/>
          </w:rPr>
          <w:tab/>
        </w:r>
        <w:r w:rsidRPr="00042572">
          <w:rPr>
            <w:rStyle w:val="Hyperlink"/>
            <w:noProof/>
          </w:rPr>
          <w:t>32d/0x20 - READ_MX_FLASH</w:t>
        </w:r>
        <w:r>
          <w:rPr>
            <w:noProof/>
            <w:webHidden/>
          </w:rPr>
          <w:tab/>
        </w:r>
        <w:r>
          <w:rPr>
            <w:noProof/>
            <w:webHidden/>
          </w:rPr>
          <w:fldChar w:fldCharType="begin"/>
        </w:r>
        <w:r>
          <w:rPr>
            <w:noProof/>
            <w:webHidden/>
          </w:rPr>
          <w:instrText xml:space="preserve"> PAGEREF _Toc25935101 \h </w:instrText>
        </w:r>
        <w:r>
          <w:rPr>
            <w:noProof/>
            <w:webHidden/>
          </w:rPr>
        </w:r>
        <w:r>
          <w:rPr>
            <w:noProof/>
            <w:webHidden/>
          </w:rPr>
          <w:fldChar w:fldCharType="separate"/>
        </w:r>
        <w:r w:rsidR="003B16C5">
          <w:rPr>
            <w:noProof/>
            <w:webHidden/>
          </w:rPr>
          <w:t>24</w:t>
        </w:r>
        <w:r>
          <w:rPr>
            <w:noProof/>
            <w:webHidden/>
          </w:rPr>
          <w:fldChar w:fldCharType="end"/>
        </w:r>
      </w:hyperlink>
    </w:p>
    <w:p w:rsidR="00735020" w:rsidRDefault="00735020">
      <w:pPr>
        <w:pStyle w:val="Inhopg3"/>
        <w:tabs>
          <w:tab w:val="left" w:pos="1000"/>
          <w:tab w:val="right" w:pos="9628"/>
        </w:tabs>
        <w:rPr>
          <w:rFonts w:asciiTheme="minorHAnsi" w:eastAsiaTheme="minorEastAsia" w:hAnsiTheme="minorHAnsi" w:cstheme="minorBidi"/>
          <w:noProof/>
          <w:sz w:val="22"/>
          <w:szCs w:val="22"/>
        </w:rPr>
      </w:pPr>
      <w:hyperlink w:anchor="_Toc25935102" w:history="1">
        <w:r w:rsidRPr="00042572">
          <w:rPr>
            <w:rStyle w:val="Hyperlink"/>
            <w:noProof/>
          </w:rPr>
          <w:t>5.1.31</w:t>
        </w:r>
        <w:r>
          <w:rPr>
            <w:rFonts w:asciiTheme="minorHAnsi" w:eastAsiaTheme="minorEastAsia" w:hAnsiTheme="minorHAnsi" w:cstheme="minorBidi"/>
            <w:noProof/>
            <w:sz w:val="22"/>
            <w:szCs w:val="22"/>
          </w:rPr>
          <w:tab/>
        </w:r>
        <w:r w:rsidRPr="00042572">
          <w:rPr>
            <w:rStyle w:val="Hyperlink"/>
            <w:noProof/>
          </w:rPr>
          <w:t>33d/0x21 - ERASE_MX_FLASH</w:t>
        </w:r>
        <w:r>
          <w:rPr>
            <w:noProof/>
            <w:webHidden/>
          </w:rPr>
          <w:tab/>
        </w:r>
        <w:r>
          <w:rPr>
            <w:noProof/>
            <w:webHidden/>
          </w:rPr>
          <w:fldChar w:fldCharType="begin"/>
        </w:r>
        <w:r>
          <w:rPr>
            <w:noProof/>
            <w:webHidden/>
          </w:rPr>
          <w:instrText xml:space="preserve"> PAGEREF _Toc25935102 \h </w:instrText>
        </w:r>
        <w:r>
          <w:rPr>
            <w:noProof/>
            <w:webHidden/>
          </w:rPr>
        </w:r>
        <w:r>
          <w:rPr>
            <w:noProof/>
            <w:webHidden/>
          </w:rPr>
          <w:fldChar w:fldCharType="separate"/>
        </w:r>
        <w:r w:rsidR="003B16C5">
          <w:rPr>
            <w:noProof/>
            <w:webHidden/>
          </w:rPr>
          <w:t>24</w:t>
        </w:r>
        <w:r>
          <w:rPr>
            <w:noProof/>
            <w:webHidden/>
          </w:rPr>
          <w:fldChar w:fldCharType="end"/>
        </w:r>
      </w:hyperlink>
    </w:p>
    <w:p w:rsidR="00735020" w:rsidRDefault="00735020">
      <w:pPr>
        <w:pStyle w:val="Inhopg3"/>
        <w:tabs>
          <w:tab w:val="left" w:pos="1000"/>
          <w:tab w:val="right" w:pos="9628"/>
        </w:tabs>
        <w:rPr>
          <w:rFonts w:asciiTheme="minorHAnsi" w:eastAsiaTheme="minorEastAsia" w:hAnsiTheme="minorHAnsi" w:cstheme="minorBidi"/>
          <w:noProof/>
          <w:sz w:val="22"/>
          <w:szCs w:val="22"/>
        </w:rPr>
      </w:pPr>
      <w:hyperlink w:anchor="_Toc25935103" w:history="1">
        <w:r w:rsidRPr="00042572">
          <w:rPr>
            <w:rStyle w:val="Hyperlink"/>
            <w:noProof/>
          </w:rPr>
          <w:t>5.1.32</w:t>
        </w:r>
        <w:r>
          <w:rPr>
            <w:rFonts w:asciiTheme="minorHAnsi" w:eastAsiaTheme="minorEastAsia" w:hAnsiTheme="minorHAnsi" w:cstheme="minorBidi"/>
            <w:noProof/>
            <w:sz w:val="22"/>
            <w:szCs w:val="22"/>
          </w:rPr>
          <w:tab/>
        </w:r>
        <w:r w:rsidRPr="00042572">
          <w:rPr>
            <w:rStyle w:val="Hyperlink"/>
            <w:noProof/>
          </w:rPr>
          <w:t>34d/0x22 - SIZE_MX_FLASH</w:t>
        </w:r>
        <w:r>
          <w:rPr>
            <w:noProof/>
            <w:webHidden/>
          </w:rPr>
          <w:tab/>
        </w:r>
        <w:r>
          <w:rPr>
            <w:noProof/>
            <w:webHidden/>
          </w:rPr>
          <w:fldChar w:fldCharType="begin"/>
        </w:r>
        <w:r>
          <w:rPr>
            <w:noProof/>
            <w:webHidden/>
          </w:rPr>
          <w:instrText xml:space="preserve"> PAGEREF _Toc25935103 \h </w:instrText>
        </w:r>
        <w:r>
          <w:rPr>
            <w:noProof/>
            <w:webHidden/>
          </w:rPr>
        </w:r>
        <w:r>
          <w:rPr>
            <w:noProof/>
            <w:webHidden/>
          </w:rPr>
          <w:fldChar w:fldCharType="separate"/>
        </w:r>
        <w:r w:rsidR="003B16C5">
          <w:rPr>
            <w:noProof/>
            <w:webHidden/>
          </w:rPr>
          <w:t>25</w:t>
        </w:r>
        <w:r>
          <w:rPr>
            <w:noProof/>
            <w:webHidden/>
          </w:rPr>
          <w:fldChar w:fldCharType="end"/>
        </w:r>
      </w:hyperlink>
    </w:p>
    <w:p w:rsidR="00735020" w:rsidRDefault="00735020">
      <w:pPr>
        <w:pStyle w:val="Inhopg2"/>
        <w:tabs>
          <w:tab w:val="left" w:pos="600"/>
          <w:tab w:val="right" w:pos="9628"/>
        </w:tabs>
        <w:rPr>
          <w:rFonts w:asciiTheme="minorHAnsi" w:eastAsiaTheme="minorEastAsia" w:hAnsiTheme="minorHAnsi" w:cstheme="minorBidi"/>
          <w:b w:val="0"/>
          <w:bCs w:val="0"/>
          <w:noProof/>
          <w:sz w:val="22"/>
          <w:szCs w:val="22"/>
        </w:rPr>
      </w:pPr>
      <w:hyperlink w:anchor="_Toc25935104" w:history="1">
        <w:r w:rsidRPr="00042572">
          <w:rPr>
            <w:rStyle w:val="Hyperlink"/>
            <w:noProof/>
          </w:rPr>
          <w:t>5.2</w:t>
        </w:r>
        <w:r>
          <w:rPr>
            <w:rFonts w:asciiTheme="minorHAnsi" w:eastAsiaTheme="minorEastAsia" w:hAnsiTheme="minorHAnsi" w:cstheme="minorBidi"/>
            <w:b w:val="0"/>
            <w:bCs w:val="0"/>
            <w:noProof/>
            <w:sz w:val="22"/>
            <w:szCs w:val="22"/>
          </w:rPr>
          <w:tab/>
        </w:r>
        <w:r w:rsidRPr="00042572">
          <w:rPr>
            <w:rStyle w:val="Hyperlink"/>
            <w:noProof/>
          </w:rPr>
          <w:t>Bluetooth Low Energy</w:t>
        </w:r>
        <w:r>
          <w:rPr>
            <w:noProof/>
            <w:webHidden/>
          </w:rPr>
          <w:tab/>
        </w:r>
        <w:r>
          <w:rPr>
            <w:noProof/>
            <w:webHidden/>
          </w:rPr>
          <w:fldChar w:fldCharType="begin"/>
        </w:r>
        <w:r>
          <w:rPr>
            <w:noProof/>
            <w:webHidden/>
          </w:rPr>
          <w:instrText xml:space="preserve"> PAGEREF _Toc25935104 \h </w:instrText>
        </w:r>
        <w:r>
          <w:rPr>
            <w:noProof/>
            <w:webHidden/>
          </w:rPr>
        </w:r>
        <w:r>
          <w:rPr>
            <w:noProof/>
            <w:webHidden/>
          </w:rPr>
          <w:fldChar w:fldCharType="separate"/>
        </w:r>
        <w:r w:rsidR="003B16C5">
          <w:rPr>
            <w:noProof/>
            <w:webHidden/>
          </w:rPr>
          <w:t>25</w:t>
        </w:r>
        <w:r>
          <w:rPr>
            <w:noProof/>
            <w:webHidden/>
          </w:rPr>
          <w:fldChar w:fldCharType="end"/>
        </w:r>
      </w:hyperlink>
    </w:p>
    <w:p w:rsidR="00735020" w:rsidRDefault="00735020">
      <w:pPr>
        <w:pStyle w:val="Inhopg3"/>
        <w:tabs>
          <w:tab w:val="left" w:pos="1000"/>
          <w:tab w:val="right" w:pos="9628"/>
        </w:tabs>
        <w:rPr>
          <w:rFonts w:asciiTheme="minorHAnsi" w:eastAsiaTheme="minorEastAsia" w:hAnsiTheme="minorHAnsi" w:cstheme="minorBidi"/>
          <w:noProof/>
          <w:sz w:val="22"/>
          <w:szCs w:val="22"/>
        </w:rPr>
      </w:pPr>
      <w:hyperlink w:anchor="_Toc25935105" w:history="1">
        <w:r w:rsidRPr="00042572">
          <w:rPr>
            <w:rStyle w:val="Hyperlink"/>
            <w:noProof/>
          </w:rPr>
          <w:t>5.2.1</w:t>
        </w:r>
        <w:r>
          <w:rPr>
            <w:rFonts w:asciiTheme="minorHAnsi" w:eastAsiaTheme="minorEastAsia" w:hAnsiTheme="minorHAnsi" w:cstheme="minorBidi"/>
            <w:noProof/>
            <w:sz w:val="22"/>
            <w:szCs w:val="22"/>
          </w:rPr>
          <w:tab/>
        </w:r>
        <w:r w:rsidRPr="00042572">
          <w:rPr>
            <w:rStyle w:val="Hyperlink"/>
            <w:noProof/>
          </w:rPr>
          <w:t>Pin code</w:t>
        </w:r>
        <w:r>
          <w:rPr>
            <w:noProof/>
            <w:webHidden/>
          </w:rPr>
          <w:tab/>
        </w:r>
        <w:r>
          <w:rPr>
            <w:noProof/>
            <w:webHidden/>
          </w:rPr>
          <w:fldChar w:fldCharType="begin"/>
        </w:r>
        <w:r>
          <w:rPr>
            <w:noProof/>
            <w:webHidden/>
          </w:rPr>
          <w:instrText xml:space="preserve"> PAGEREF _Toc25935105 \h </w:instrText>
        </w:r>
        <w:r>
          <w:rPr>
            <w:noProof/>
            <w:webHidden/>
          </w:rPr>
        </w:r>
        <w:r>
          <w:rPr>
            <w:noProof/>
            <w:webHidden/>
          </w:rPr>
          <w:fldChar w:fldCharType="separate"/>
        </w:r>
        <w:r w:rsidR="003B16C5">
          <w:rPr>
            <w:noProof/>
            <w:webHidden/>
          </w:rPr>
          <w:t>26</w:t>
        </w:r>
        <w:r>
          <w:rPr>
            <w:noProof/>
            <w:webHidden/>
          </w:rPr>
          <w:fldChar w:fldCharType="end"/>
        </w:r>
      </w:hyperlink>
    </w:p>
    <w:p w:rsidR="00735020" w:rsidRDefault="00735020">
      <w:pPr>
        <w:pStyle w:val="Inhopg3"/>
        <w:tabs>
          <w:tab w:val="left" w:pos="1000"/>
          <w:tab w:val="right" w:pos="9628"/>
        </w:tabs>
        <w:rPr>
          <w:rFonts w:asciiTheme="minorHAnsi" w:eastAsiaTheme="minorEastAsia" w:hAnsiTheme="minorHAnsi" w:cstheme="minorBidi"/>
          <w:noProof/>
          <w:sz w:val="22"/>
          <w:szCs w:val="22"/>
        </w:rPr>
      </w:pPr>
      <w:hyperlink w:anchor="_Toc25935106" w:history="1">
        <w:r w:rsidRPr="00042572">
          <w:rPr>
            <w:rStyle w:val="Hyperlink"/>
            <w:noProof/>
          </w:rPr>
          <w:t>5.2.2</w:t>
        </w:r>
        <w:r>
          <w:rPr>
            <w:rFonts w:asciiTheme="minorHAnsi" w:eastAsiaTheme="minorEastAsia" w:hAnsiTheme="minorHAnsi" w:cstheme="minorBidi"/>
            <w:noProof/>
            <w:sz w:val="22"/>
            <w:szCs w:val="22"/>
          </w:rPr>
          <w:tab/>
        </w:r>
        <w:r w:rsidRPr="00042572">
          <w:rPr>
            <w:rStyle w:val="Hyperlink"/>
            <w:noProof/>
          </w:rPr>
          <w:t>Device information service</w:t>
        </w:r>
        <w:r>
          <w:rPr>
            <w:noProof/>
            <w:webHidden/>
          </w:rPr>
          <w:tab/>
        </w:r>
        <w:r>
          <w:rPr>
            <w:noProof/>
            <w:webHidden/>
          </w:rPr>
          <w:fldChar w:fldCharType="begin"/>
        </w:r>
        <w:r>
          <w:rPr>
            <w:noProof/>
            <w:webHidden/>
          </w:rPr>
          <w:instrText xml:space="preserve"> PAGEREF _Toc25935106 \h </w:instrText>
        </w:r>
        <w:r>
          <w:rPr>
            <w:noProof/>
            <w:webHidden/>
          </w:rPr>
        </w:r>
        <w:r>
          <w:rPr>
            <w:noProof/>
            <w:webHidden/>
          </w:rPr>
          <w:fldChar w:fldCharType="separate"/>
        </w:r>
        <w:r w:rsidR="003B16C5">
          <w:rPr>
            <w:noProof/>
            <w:webHidden/>
          </w:rPr>
          <w:t>26</w:t>
        </w:r>
        <w:r>
          <w:rPr>
            <w:noProof/>
            <w:webHidden/>
          </w:rPr>
          <w:fldChar w:fldCharType="end"/>
        </w:r>
      </w:hyperlink>
    </w:p>
    <w:p w:rsidR="00735020" w:rsidRDefault="00735020">
      <w:pPr>
        <w:pStyle w:val="Inhopg3"/>
        <w:tabs>
          <w:tab w:val="left" w:pos="1000"/>
          <w:tab w:val="right" w:pos="9628"/>
        </w:tabs>
        <w:rPr>
          <w:rFonts w:asciiTheme="minorHAnsi" w:eastAsiaTheme="minorEastAsia" w:hAnsiTheme="minorHAnsi" w:cstheme="minorBidi"/>
          <w:noProof/>
          <w:sz w:val="22"/>
          <w:szCs w:val="22"/>
        </w:rPr>
      </w:pPr>
      <w:hyperlink w:anchor="_Toc25935107" w:history="1">
        <w:r w:rsidRPr="00042572">
          <w:rPr>
            <w:rStyle w:val="Hyperlink"/>
            <w:noProof/>
          </w:rPr>
          <w:t>5.2.3</w:t>
        </w:r>
        <w:r>
          <w:rPr>
            <w:rFonts w:asciiTheme="minorHAnsi" w:eastAsiaTheme="minorEastAsia" w:hAnsiTheme="minorHAnsi" w:cstheme="minorBidi"/>
            <w:noProof/>
            <w:sz w:val="22"/>
            <w:szCs w:val="22"/>
          </w:rPr>
          <w:tab/>
        </w:r>
        <w:r w:rsidRPr="00042572">
          <w:rPr>
            <w:rStyle w:val="Hyperlink"/>
            <w:noProof/>
          </w:rPr>
          <w:t>Battery service</w:t>
        </w:r>
        <w:r>
          <w:rPr>
            <w:noProof/>
            <w:webHidden/>
          </w:rPr>
          <w:tab/>
        </w:r>
        <w:r>
          <w:rPr>
            <w:noProof/>
            <w:webHidden/>
          </w:rPr>
          <w:fldChar w:fldCharType="begin"/>
        </w:r>
        <w:r>
          <w:rPr>
            <w:noProof/>
            <w:webHidden/>
          </w:rPr>
          <w:instrText xml:space="preserve"> PAGEREF _Toc25935107 \h </w:instrText>
        </w:r>
        <w:r>
          <w:rPr>
            <w:noProof/>
            <w:webHidden/>
          </w:rPr>
        </w:r>
        <w:r>
          <w:rPr>
            <w:noProof/>
            <w:webHidden/>
          </w:rPr>
          <w:fldChar w:fldCharType="separate"/>
        </w:r>
        <w:r w:rsidR="003B16C5">
          <w:rPr>
            <w:noProof/>
            <w:webHidden/>
          </w:rPr>
          <w:t>26</w:t>
        </w:r>
        <w:r>
          <w:rPr>
            <w:noProof/>
            <w:webHidden/>
          </w:rPr>
          <w:fldChar w:fldCharType="end"/>
        </w:r>
      </w:hyperlink>
    </w:p>
    <w:p w:rsidR="00735020" w:rsidRDefault="00735020">
      <w:pPr>
        <w:pStyle w:val="Inhopg3"/>
        <w:tabs>
          <w:tab w:val="left" w:pos="1000"/>
          <w:tab w:val="right" w:pos="9628"/>
        </w:tabs>
        <w:rPr>
          <w:rFonts w:asciiTheme="minorHAnsi" w:eastAsiaTheme="minorEastAsia" w:hAnsiTheme="minorHAnsi" w:cstheme="minorBidi"/>
          <w:noProof/>
          <w:sz w:val="22"/>
          <w:szCs w:val="22"/>
        </w:rPr>
      </w:pPr>
      <w:hyperlink w:anchor="_Toc25935108" w:history="1">
        <w:r w:rsidRPr="00042572">
          <w:rPr>
            <w:rStyle w:val="Hyperlink"/>
            <w:noProof/>
          </w:rPr>
          <w:t>5.2.4</w:t>
        </w:r>
        <w:r>
          <w:rPr>
            <w:rFonts w:asciiTheme="minorHAnsi" w:eastAsiaTheme="minorEastAsia" w:hAnsiTheme="minorHAnsi" w:cstheme="minorBidi"/>
            <w:noProof/>
            <w:sz w:val="22"/>
            <w:szCs w:val="22"/>
          </w:rPr>
          <w:tab/>
        </w:r>
        <w:r w:rsidRPr="00042572">
          <w:rPr>
            <w:rStyle w:val="Hyperlink"/>
            <w:noProof/>
          </w:rPr>
          <w:t>DFU</w:t>
        </w:r>
        <w:r>
          <w:rPr>
            <w:noProof/>
            <w:webHidden/>
          </w:rPr>
          <w:tab/>
        </w:r>
        <w:r>
          <w:rPr>
            <w:noProof/>
            <w:webHidden/>
          </w:rPr>
          <w:fldChar w:fldCharType="begin"/>
        </w:r>
        <w:r>
          <w:rPr>
            <w:noProof/>
            <w:webHidden/>
          </w:rPr>
          <w:instrText xml:space="preserve"> PAGEREF _Toc25935108 \h </w:instrText>
        </w:r>
        <w:r>
          <w:rPr>
            <w:noProof/>
            <w:webHidden/>
          </w:rPr>
        </w:r>
        <w:r>
          <w:rPr>
            <w:noProof/>
            <w:webHidden/>
          </w:rPr>
          <w:fldChar w:fldCharType="separate"/>
        </w:r>
        <w:r w:rsidR="003B16C5">
          <w:rPr>
            <w:noProof/>
            <w:webHidden/>
          </w:rPr>
          <w:t>27</w:t>
        </w:r>
        <w:r>
          <w:rPr>
            <w:noProof/>
            <w:webHidden/>
          </w:rPr>
          <w:fldChar w:fldCharType="end"/>
        </w:r>
      </w:hyperlink>
    </w:p>
    <w:p w:rsidR="00735020" w:rsidRDefault="00735020">
      <w:pPr>
        <w:pStyle w:val="Inhopg3"/>
        <w:tabs>
          <w:tab w:val="left" w:pos="1000"/>
          <w:tab w:val="right" w:pos="9628"/>
        </w:tabs>
        <w:rPr>
          <w:rFonts w:asciiTheme="minorHAnsi" w:eastAsiaTheme="minorEastAsia" w:hAnsiTheme="minorHAnsi" w:cstheme="minorBidi"/>
          <w:noProof/>
          <w:sz w:val="22"/>
          <w:szCs w:val="22"/>
        </w:rPr>
      </w:pPr>
      <w:hyperlink w:anchor="_Toc25935109" w:history="1">
        <w:r w:rsidRPr="00042572">
          <w:rPr>
            <w:rStyle w:val="Hyperlink"/>
            <w:noProof/>
          </w:rPr>
          <w:t>5.2.5</w:t>
        </w:r>
        <w:r>
          <w:rPr>
            <w:rFonts w:asciiTheme="minorHAnsi" w:eastAsiaTheme="minorEastAsia" w:hAnsiTheme="minorHAnsi" w:cstheme="minorBidi"/>
            <w:noProof/>
            <w:sz w:val="22"/>
            <w:szCs w:val="22"/>
          </w:rPr>
          <w:tab/>
        </w:r>
        <w:r w:rsidRPr="00042572">
          <w:rPr>
            <w:rStyle w:val="Hyperlink"/>
            <w:noProof/>
          </w:rPr>
          <w:t>Beep service</w:t>
        </w:r>
        <w:r>
          <w:rPr>
            <w:noProof/>
            <w:webHidden/>
          </w:rPr>
          <w:tab/>
        </w:r>
        <w:r>
          <w:rPr>
            <w:noProof/>
            <w:webHidden/>
          </w:rPr>
          <w:fldChar w:fldCharType="begin"/>
        </w:r>
        <w:r>
          <w:rPr>
            <w:noProof/>
            <w:webHidden/>
          </w:rPr>
          <w:instrText xml:space="preserve"> PAGEREF _Toc25935109 \h </w:instrText>
        </w:r>
        <w:r>
          <w:rPr>
            <w:noProof/>
            <w:webHidden/>
          </w:rPr>
        </w:r>
        <w:r>
          <w:rPr>
            <w:noProof/>
            <w:webHidden/>
          </w:rPr>
          <w:fldChar w:fldCharType="separate"/>
        </w:r>
        <w:r w:rsidR="003B16C5">
          <w:rPr>
            <w:noProof/>
            <w:webHidden/>
          </w:rPr>
          <w:t>27</w:t>
        </w:r>
        <w:r>
          <w:rPr>
            <w:noProof/>
            <w:webHidden/>
          </w:rPr>
          <w:fldChar w:fldCharType="end"/>
        </w:r>
      </w:hyperlink>
    </w:p>
    <w:p w:rsidR="00735020" w:rsidRDefault="00735020">
      <w:pPr>
        <w:pStyle w:val="Inhopg2"/>
        <w:tabs>
          <w:tab w:val="left" w:pos="600"/>
          <w:tab w:val="right" w:pos="9628"/>
        </w:tabs>
        <w:rPr>
          <w:rFonts w:asciiTheme="minorHAnsi" w:eastAsiaTheme="minorEastAsia" w:hAnsiTheme="minorHAnsi" w:cstheme="minorBidi"/>
          <w:b w:val="0"/>
          <w:bCs w:val="0"/>
          <w:noProof/>
          <w:sz w:val="22"/>
          <w:szCs w:val="22"/>
        </w:rPr>
      </w:pPr>
      <w:hyperlink w:anchor="_Toc25935110" w:history="1">
        <w:r w:rsidRPr="00042572">
          <w:rPr>
            <w:rStyle w:val="Hyperlink"/>
            <w:noProof/>
          </w:rPr>
          <w:t>5.3</w:t>
        </w:r>
        <w:r>
          <w:rPr>
            <w:rFonts w:asciiTheme="minorHAnsi" w:eastAsiaTheme="minorEastAsia" w:hAnsiTheme="minorHAnsi" w:cstheme="minorBidi"/>
            <w:b w:val="0"/>
            <w:bCs w:val="0"/>
            <w:noProof/>
            <w:sz w:val="22"/>
            <w:szCs w:val="22"/>
          </w:rPr>
          <w:tab/>
        </w:r>
        <w:r w:rsidRPr="00042572">
          <w:rPr>
            <w:rStyle w:val="Hyperlink"/>
            <w:noProof/>
          </w:rPr>
          <w:t>LoRaWAN</w:t>
        </w:r>
        <w:r>
          <w:rPr>
            <w:noProof/>
            <w:webHidden/>
          </w:rPr>
          <w:tab/>
        </w:r>
        <w:r>
          <w:rPr>
            <w:noProof/>
            <w:webHidden/>
          </w:rPr>
          <w:fldChar w:fldCharType="begin"/>
        </w:r>
        <w:r>
          <w:rPr>
            <w:noProof/>
            <w:webHidden/>
          </w:rPr>
          <w:instrText xml:space="preserve"> PAGEREF _Toc25935110 \h </w:instrText>
        </w:r>
        <w:r>
          <w:rPr>
            <w:noProof/>
            <w:webHidden/>
          </w:rPr>
        </w:r>
        <w:r>
          <w:rPr>
            <w:noProof/>
            <w:webHidden/>
          </w:rPr>
          <w:fldChar w:fldCharType="separate"/>
        </w:r>
        <w:r w:rsidR="003B16C5">
          <w:rPr>
            <w:noProof/>
            <w:webHidden/>
          </w:rPr>
          <w:t>28</w:t>
        </w:r>
        <w:r>
          <w:rPr>
            <w:noProof/>
            <w:webHidden/>
          </w:rPr>
          <w:fldChar w:fldCharType="end"/>
        </w:r>
      </w:hyperlink>
    </w:p>
    <w:p w:rsidR="00735020" w:rsidRDefault="00735020">
      <w:pPr>
        <w:pStyle w:val="Inhopg3"/>
        <w:tabs>
          <w:tab w:val="left" w:pos="1000"/>
          <w:tab w:val="right" w:pos="9628"/>
        </w:tabs>
        <w:rPr>
          <w:rFonts w:asciiTheme="minorHAnsi" w:eastAsiaTheme="minorEastAsia" w:hAnsiTheme="minorHAnsi" w:cstheme="minorBidi"/>
          <w:noProof/>
          <w:sz w:val="22"/>
          <w:szCs w:val="22"/>
        </w:rPr>
      </w:pPr>
      <w:hyperlink w:anchor="_Toc25935111" w:history="1">
        <w:r w:rsidRPr="00042572">
          <w:rPr>
            <w:rStyle w:val="Hyperlink"/>
            <w:noProof/>
          </w:rPr>
          <w:t>5.3.1</w:t>
        </w:r>
        <w:r>
          <w:rPr>
            <w:rFonts w:asciiTheme="minorHAnsi" w:eastAsiaTheme="minorEastAsia" w:hAnsiTheme="minorHAnsi" w:cstheme="minorBidi"/>
            <w:noProof/>
            <w:sz w:val="22"/>
            <w:szCs w:val="22"/>
          </w:rPr>
          <w:tab/>
        </w:r>
        <w:r w:rsidRPr="00042572">
          <w:rPr>
            <w:rStyle w:val="Hyperlink"/>
            <w:noProof/>
          </w:rPr>
          <w:t>Standaard bericht types</w:t>
        </w:r>
        <w:r>
          <w:rPr>
            <w:noProof/>
            <w:webHidden/>
          </w:rPr>
          <w:tab/>
        </w:r>
        <w:r>
          <w:rPr>
            <w:noProof/>
            <w:webHidden/>
          </w:rPr>
          <w:fldChar w:fldCharType="begin"/>
        </w:r>
        <w:r>
          <w:rPr>
            <w:noProof/>
            <w:webHidden/>
          </w:rPr>
          <w:instrText xml:space="preserve"> PAGEREF _Toc25935111 \h </w:instrText>
        </w:r>
        <w:r>
          <w:rPr>
            <w:noProof/>
            <w:webHidden/>
          </w:rPr>
        </w:r>
        <w:r>
          <w:rPr>
            <w:noProof/>
            <w:webHidden/>
          </w:rPr>
          <w:fldChar w:fldCharType="separate"/>
        </w:r>
        <w:r w:rsidR="003B16C5">
          <w:rPr>
            <w:noProof/>
            <w:webHidden/>
          </w:rPr>
          <w:t>29</w:t>
        </w:r>
        <w:r>
          <w:rPr>
            <w:noProof/>
            <w:webHidden/>
          </w:rPr>
          <w:fldChar w:fldCharType="end"/>
        </w:r>
      </w:hyperlink>
    </w:p>
    <w:p w:rsidR="00735020" w:rsidRDefault="00735020">
      <w:pPr>
        <w:pStyle w:val="Inhopg1"/>
        <w:tabs>
          <w:tab w:val="left" w:pos="400"/>
          <w:tab w:val="right" w:pos="9628"/>
        </w:tabs>
        <w:rPr>
          <w:rFonts w:asciiTheme="minorHAnsi" w:eastAsiaTheme="minorEastAsia" w:hAnsiTheme="minorHAnsi" w:cstheme="minorBidi"/>
          <w:b w:val="0"/>
          <w:bCs w:val="0"/>
          <w:caps w:val="0"/>
          <w:noProof/>
          <w:sz w:val="22"/>
          <w:szCs w:val="22"/>
        </w:rPr>
      </w:pPr>
      <w:hyperlink w:anchor="_Toc25935112" w:history="1">
        <w:r w:rsidRPr="00042572">
          <w:rPr>
            <w:rStyle w:val="Hyperlink"/>
            <w:noProof/>
          </w:rPr>
          <w:t>6</w:t>
        </w:r>
        <w:r>
          <w:rPr>
            <w:rFonts w:asciiTheme="minorHAnsi" w:eastAsiaTheme="minorEastAsia" w:hAnsiTheme="minorHAnsi" w:cstheme="minorBidi"/>
            <w:b w:val="0"/>
            <w:bCs w:val="0"/>
            <w:caps w:val="0"/>
            <w:noProof/>
            <w:sz w:val="22"/>
            <w:szCs w:val="22"/>
          </w:rPr>
          <w:tab/>
        </w:r>
        <w:r w:rsidRPr="00042572">
          <w:rPr>
            <w:rStyle w:val="Hyperlink"/>
            <w:noProof/>
          </w:rPr>
          <w:t>Applicatie</w:t>
        </w:r>
        <w:r>
          <w:rPr>
            <w:noProof/>
            <w:webHidden/>
          </w:rPr>
          <w:tab/>
        </w:r>
        <w:r>
          <w:rPr>
            <w:noProof/>
            <w:webHidden/>
          </w:rPr>
          <w:fldChar w:fldCharType="begin"/>
        </w:r>
        <w:r>
          <w:rPr>
            <w:noProof/>
            <w:webHidden/>
          </w:rPr>
          <w:instrText xml:space="preserve"> PAGEREF _Toc25935112 \h </w:instrText>
        </w:r>
        <w:r>
          <w:rPr>
            <w:noProof/>
            <w:webHidden/>
          </w:rPr>
        </w:r>
        <w:r>
          <w:rPr>
            <w:noProof/>
            <w:webHidden/>
          </w:rPr>
          <w:fldChar w:fldCharType="separate"/>
        </w:r>
        <w:r w:rsidR="003B16C5">
          <w:rPr>
            <w:noProof/>
            <w:webHidden/>
          </w:rPr>
          <w:t>30</w:t>
        </w:r>
        <w:r>
          <w:rPr>
            <w:noProof/>
            <w:webHidden/>
          </w:rPr>
          <w:fldChar w:fldCharType="end"/>
        </w:r>
      </w:hyperlink>
    </w:p>
    <w:p w:rsidR="00735020" w:rsidRDefault="00735020">
      <w:pPr>
        <w:pStyle w:val="Inhopg2"/>
        <w:tabs>
          <w:tab w:val="left" w:pos="600"/>
          <w:tab w:val="right" w:pos="9628"/>
        </w:tabs>
        <w:rPr>
          <w:rFonts w:asciiTheme="minorHAnsi" w:eastAsiaTheme="minorEastAsia" w:hAnsiTheme="minorHAnsi" w:cstheme="minorBidi"/>
          <w:b w:val="0"/>
          <w:bCs w:val="0"/>
          <w:noProof/>
          <w:sz w:val="22"/>
          <w:szCs w:val="22"/>
        </w:rPr>
      </w:pPr>
      <w:hyperlink w:anchor="_Toc25935113" w:history="1">
        <w:r w:rsidRPr="00042572">
          <w:rPr>
            <w:rStyle w:val="Hyperlink"/>
            <w:noProof/>
          </w:rPr>
          <w:t>6.1</w:t>
        </w:r>
        <w:r>
          <w:rPr>
            <w:rFonts w:asciiTheme="minorHAnsi" w:eastAsiaTheme="minorEastAsia" w:hAnsiTheme="minorHAnsi" w:cstheme="minorBidi"/>
            <w:b w:val="0"/>
            <w:bCs w:val="0"/>
            <w:noProof/>
            <w:sz w:val="22"/>
            <w:szCs w:val="22"/>
          </w:rPr>
          <w:tab/>
        </w:r>
        <w:r w:rsidRPr="00042572">
          <w:rPr>
            <w:rStyle w:val="Hyperlink"/>
            <w:noProof/>
          </w:rPr>
          <w:t>Buzzer geluiden</w:t>
        </w:r>
        <w:r>
          <w:rPr>
            <w:noProof/>
            <w:webHidden/>
          </w:rPr>
          <w:tab/>
        </w:r>
        <w:r>
          <w:rPr>
            <w:noProof/>
            <w:webHidden/>
          </w:rPr>
          <w:fldChar w:fldCharType="begin"/>
        </w:r>
        <w:r>
          <w:rPr>
            <w:noProof/>
            <w:webHidden/>
          </w:rPr>
          <w:instrText xml:space="preserve"> PAGEREF _Toc25935113 \h </w:instrText>
        </w:r>
        <w:r>
          <w:rPr>
            <w:noProof/>
            <w:webHidden/>
          </w:rPr>
        </w:r>
        <w:r>
          <w:rPr>
            <w:noProof/>
            <w:webHidden/>
          </w:rPr>
          <w:fldChar w:fldCharType="separate"/>
        </w:r>
        <w:r w:rsidR="003B16C5">
          <w:rPr>
            <w:noProof/>
            <w:webHidden/>
          </w:rPr>
          <w:t>30</w:t>
        </w:r>
        <w:r>
          <w:rPr>
            <w:noProof/>
            <w:webHidden/>
          </w:rPr>
          <w:fldChar w:fldCharType="end"/>
        </w:r>
      </w:hyperlink>
    </w:p>
    <w:p w:rsidR="00735020" w:rsidRDefault="00735020">
      <w:pPr>
        <w:pStyle w:val="Inhopg2"/>
        <w:tabs>
          <w:tab w:val="left" w:pos="600"/>
          <w:tab w:val="right" w:pos="9628"/>
        </w:tabs>
        <w:rPr>
          <w:rFonts w:asciiTheme="minorHAnsi" w:eastAsiaTheme="minorEastAsia" w:hAnsiTheme="minorHAnsi" w:cstheme="minorBidi"/>
          <w:b w:val="0"/>
          <w:bCs w:val="0"/>
          <w:noProof/>
          <w:sz w:val="22"/>
          <w:szCs w:val="22"/>
        </w:rPr>
      </w:pPr>
      <w:hyperlink w:anchor="_Toc25935114" w:history="1">
        <w:r w:rsidRPr="00042572">
          <w:rPr>
            <w:rStyle w:val="Hyperlink"/>
            <w:noProof/>
            <w:kern w:val="32"/>
          </w:rPr>
          <w:t>6.2</w:t>
        </w:r>
        <w:r>
          <w:rPr>
            <w:rFonts w:asciiTheme="minorHAnsi" w:eastAsiaTheme="minorEastAsia" w:hAnsiTheme="minorHAnsi" w:cstheme="minorBidi"/>
            <w:b w:val="0"/>
            <w:bCs w:val="0"/>
            <w:noProof/>
            <w:sz w:val="22"/>
            <w:szCs w:val="22"/>
          </w:rPr>
          <w:tab/>
        </w:r>
        <w:r w:rsidRPr="00042572">
          <w:rPr>
            <w:rStyle w:val="Hyperlink"/>
            <w:noProof/>
            <w:kern w:val="32"/>
          </w:rPr>
          <w:t>Flash log</w:t>
        </w:r>
        <w:r>
          <w:rPr>
            <w:noProof/>
            <w:webHidden/>
          </w:rPr>
          <w:tab/>
        </w:r>
        <w:r>
          <w:rPr>
            <w:noProof/>
            <w:webHidden/>
          </w:rPr>
          <w:fldChar w:fldCharType="begin"/>
        </w:r>
        <w:r>
          <w:rPr>
            <w:noProof/>
            <w:webHidden/>
          </w:rPr>
          <w:instrText xml:space="preserve"> PAGEREF _Toc25935114 \h </w:instrText>
        </w:r>
        <w:r>
          <w:rPr>
            <w:noProof/>
            <w:webHidden/>
          </w:rPr>
        </w:r>
        <w:r>
          <w:rPr>
            <w:noProof/>
            <w:webHidden/>
          </w:rPr>
          <w:fldChar w:fldCharType="separate"/>
        </w:r>
        <w:r w:rsidR="003B16C5">
          <w:rPr>
            <w:noProof/>
            <w:webHidden/>
          </w:rPr>
          <w:t>30</w:t>
        </w:r>
        <w:r>
          <w:rPr>
            <w:noProof/>
            <w:webHidden/>
          </w:rPr>
          <w:fldChar w:fldCharType="end"/>
        </w:r>
      </w:hyperlink>
    </w:p>
    <w:p w:rsidR="00735020" w:rsidRDefault="00735020">
      <w:pPr>
        <w:pStyle w:val="Inhopg3"/>
        <w:tabs>
          <w:tab w:val="left" w:pos="1000"/>
          <w:tab w:val="right" w:pos="9628"/>
        </w:tabs>
        <w:rPr>
          <w:rFonts w:asciiTheme="minorHAnsi" w:eastAsiaTheme="minorEastAsia" w:hAnsiTheme="minorHAnsi" w:cstheme="minorBidi"/>
          <w:noProof/>
          <w:sz w:val="22"/>
          <w:szCs w:val="22"/>
        </w:rPr>
      </w:pPr>
      <w:hyperlink w:anchor="_Toc25935115" w:history="1">
        <w:r w:rsidRPr="00042572">
          <w:rPr>
            <w:rStyle w:val="Hyperlink"/>
            <w:noProof/>
            <w:kern w:val="32"/>
          </w:rPr>
          <w:t>6.2.1</w:t>
        </w:r>
        <w:r>
          <w:rPr>
            <w:rFonts w:asciiTheme="minorHAnsi" w:eastAsiaTheme="minorEastAsia" w:hAnsiTheme="minorHAnsi" w:cstheme="minorBidi"/>
            <w:noProof/>
            <w:sz w:val="22"/>
            <w:szCs w:val="22"/>
          </w:rPr>
          <w:tab/>
        </w:r>
        <w:r w:rsidRPr="00042572">
          <w:rPr>
            <w:rStyle w:val="Hyperlink"/>
            <w:noProof/>
          </w:rPr>
          <w:t>Bericht opbouw</w:t>
        </w:r>
        <w:r>
          <w:rPr>
            <w:noProof/>
            <w:webHidden/>
          </w:rPr>
          <w:tab/>
        </w:r>
        <w:r>
          <w:rPr>
            <w:noProof/>
            <w:webHidden/>
          </w:rPr>
          <w:fldChar w:fldCharType="begin"/>
        </w:r>
        <w:r>
          <w:rPr>
            <w:noProof/>
            <w:webHidden/>
          </w:rPr>
          <w:instrText xml:space="preserve"> PAGEREF _Toc25935115 \h </w:instrText>
        </w:r>
        <w:r>
          <w:rPr>
            <w:noProof/>
            <w:webHidden/>
          </w:rPr>
        </w:r>
        <w:r>
          <w:rPr>
            <w:noProof/>
            <w:webHidden/>
          </w:rPr>
          <w:fldChar w:fldCharType="separate"/>
        </w:r>
        <w:r w:rsidR="003B16C5">
          <w:rPr>
            <w:noProof/>
            <w:webHidden/>
          </w:rPr>
          <w:t>30</w:t>
        </w:r>
        <w:r>
          <w:rPr>
            <w:noProof/>
            <w:webHidden/>
          </w:rPr>
          <w:fldChar w:fldCharType="end"/>
        </w:r>
      </w:hyperlink>
    </w:p>
    <w:p w:rsidR="00735020" w:rsidRDefault="00735020">
      <w:pPr>
        <w:pStyle w:val="Inhopg3"/>
        <w:tabs>
          <w:tab w:val="left" w:pos="1000"/>
          <w:tab w:val="right" w:pos="9628"/>
        </w:tabs>
        <w:rPr>
          <w:rFonts w:asciiTheme="minorHAnsi" w:eastAsiaTheme="minorEastAsia" w:hAnsiTheme="minorHAnsi" w:cstheme="minorBidi"/>
          <w:noProof/>
          <w:sz w:val="22"/>
          <w:szCs w:val="22"/>
        </w:rPr>
      </w:pPr>
      <w:hyperlink w:anchor="_Toc25935116" w:history="1">
        <w:r w:rsidRPr="00042572">
          <w:rPr>
            <w:rStyle w:val="Hyperlink"/>
            <w:noProof/>
            <w:kern w:val="32"/>
          </w:rPr>
          <w:t>6.2.2</w:t>
        </w:r>
        <w:r>
          <w:rPr>
            <w:rFonts w:asciiTheme="minorHAnsi" w:eastAsiaTheme="minorEastAsia" w:hAnsiTheme="minorHAnsi" w:cstheme="minorBidi"/>
            <w:noProof/>
            <w:sz w:val="22"/>
            <w:szCs w:val="22"/>
          </w:rPr>
          <w:tab/>
        </w:r>
        <w:r w:rsidRPr="00042572">
          <w:rPr>
            <w:rStyle w:val="Hyperlink"/>
            <w:noProof/>
          </w:rPr>
          <w:t>Opstart-bericht</w:t>
        </w:r>
        <w:r>
          <w:rPr>
            <w:noProof/>
            <w:webHidden/>
          </w:rPr>
          <w:tab/>
        </w:r>
        <w:r>
          <w:rPr>
            <w:noProof/>
            <w:webHidden/>
          </w:rPr>
          <w:fldChar w:fldCharType="begin"/>
        </w:r>
        <w:r>
          <w:rPr>
            <w:noProof/>
            <w:webHidden/>
          </w:rPr>
          <w:instrText xml:space="preserve"> PAGEREF _Toc25935116 \h </w:instrText>
        </w:r>
        <w:r>
          <w:rPr>
            <w:noProof/>
            <w:webHidden/>
          </w:rPr>
        </w:r>
        <w:r>
          <w:rPr>
            <w:noProof/>
            <w:webHidden/>
          </w:rPr>
          <w:fldChar w:fldCharType="separate"/>
        </w:r>
        <w:r w:rsidR="003B16C5">
          <w:rPr>
            <w:noProof/>
            <w:webHidden/>
          </w:rPr>
          <w:t>31</w:t>
        </w:r>
        <w:r>
          <w:rPr>
            <w:noProof/>
            <w:webHidden/>
          </w:rPr>
          <w:fldChar w:fldCharType="end"/>
        </w:r>
      </w:hyperlink>
    </w:p>
    <w:p w:rsidR="00735020" w:rsidRDefault="00735020">
      <w:pPr>
        <w:pStyle w:val="Inhopg3"/>
        <w:tabs>
          <w:tab w:val="left" w:pos="1000"/>
          <w:tab w:val="right" w:pos="9628"/>
        </w:tabs>
        <w:rPr>
          <w:rFonts w:asciiTheme="minorHAnsi" w:eastAsiaTheme="minorEastAsia" w:hAnsiTheme="minorHAnsi" w:cstheme="minorBidi"/>
          <w:noProof/>
          <w:sz w:val="22"/>
          <w:szCs w:val="22"/>
        </w:rPr>
      </w:pPr>
      <w:hyperlink w:anchor="_Toc25935117" w:history="1">
        <w:r w:rsidRPr="00042572">
          <w:rPr>
            <w:rStyle w:val="Hyperlink"/>
            <w:noProof/>
            <w:kern w:val="32"/>
          </w:rPr>
          <w:t>6.2.3</w:t>
        </w:r>
        <w:r>
          <w:rPr>
            <w:rFonts w:asciiTheme="minorHAnsi" w:eastAsiaTheme="minorEastAsia" w:hAnsiTheme="minorHAnsi" w:cstheme="minorBidi"/>
            <w:noProof/>
            <w:sz w:val="22"/>
            <w:szCs w:val="22"/>
          </w:rPr>
          <w:tab/>
        </w:r>
        <w:r w:rsidRPr="00042572">
          <w:rPr>
            <w:rStyle w:val="Hyperlink"/>
            <w:noProof/>
          </w:rPr>
          <w:t>Meet gegevens bericht</w:t>
        </w:r>
        <w:r>
          <w:rPr>
            <w:noProof/>
            <w:webHidden/>
          </w:rPr>
          <w:tab/>
        </w:r>
        <w:r>
          <w:rPr>
            <w:noProof/>
            <w:webHidden/>
          </w:rPr>
          <w:fldChar w:fldCharType="begin"/>
        </w:r>
        <w:r>
          <w:rPr>
            <w:noProof/>
            <w:webHidden/>
          </w:rPr>
          <w:instrText xml:space="preserve"> PAGEREF _Toc25935117 \h </w:instrText>
        </w:r>
        <w:r>
          <w:rPr>
            <w:noProof/>
            <w:webHidden/>
          </w:rPr>
        </w:r>
        <w:r>
          <w:rPr>
            <w:noProof/>
            <w:webHidden/>
          </w:rPr>
          <w:fldChar w:fldCharType="separate"/>
        </w:r>
        <w:r w:rsidR="003B16C5">
          <w:rPr>
            <w:noProof/>
            <w:webHidden/>
          </w:rPr>
          <w:t>31</w:t>
        </w:r>
        <w:r>
          <w:rPr>
            <w:noProof/>
            <w:webHidden/>
          </w:rPr>
          <w:fldChar w:fldCharType="end"/>
        </w:r>
      </w:hyperlink>
    </w:p>
    <w:p w:rsidR="00735020" w:rsidRDefault="00735020">
      <w:pPr>
        <w:pStyle w:val="Inhopg1"/>
        <w:tabs>
          <w:tab w:val="left" w:pos="400"/>
          <w:tab w:val="right" w:pos="9628"/>
        </w:tabs>
        <w:rPr>
          <w:rFonts w:asciiTheme="minorHAnsi" w:eastAsiaTheme="minorEastAsia" w:hAnsiTheme="minorHAnsi" w:cstheme="minorBidi"/>
          <w:b w:val="0"/>
          <w:bCs w:val="0"/>
          <w:caps w:val="0"/>
          <w:noProof/>
          <w:sz w:val="22"/>
          <w:szCs w:val="22"/>
        </w:rPr>
      </w:pPr>
      <w:hyperlink w:anchor="_Toc25935118" w:history="1">
        <w:r w:rsidRPr="00042572">
          <w:rPr>
            <w:rStyle w:val="Hyperlink"/>
            <w:noProof/>
          </w:rPr>
          <w:t>7</w:t>
        </w:r>
        <w:r>
          <w:rPr>
            <w:rFonts w:asciiTheme="minorHAnsi" w:eastAsiaTheme="minorEastAsia" w:hAnsiTheme="minorHAnsi" w:cstheme="minorBidi"/>
            <w:b w:val="0"/>
            <w:bCs w:val="0"/>
            <w:caps w:val="0"/>
            <w:noProof/>
            <w:sz w:val="22"/>
            <w:szCs w:val="22"/>
          </w:rPr>
          <w:tab/>
        </w:r>
        <w:r w:rsidRPr="00042572">
          <w:rPr>
            <w:rStyle w:val="Hyperlink"/>
            <w:noProof/>
          </w:rPr>
          <w:t>Programmeren</w:t>
        </w:r>
        <w:r>
          <w:rPr>
            <w:noProof/>
            <w:webHidden/>
          </w:rPr>
          <w:tab/>
        </w:r>
        <w:r>
          <w:rPr>
            <w:noProof/>
            <w:webHidden/>
          </w:rPr>
          <w:fldChar w:fldCharType="begin"/>
        </w:r>
        <w:r>
          <w:rPr>
            <w:noProof/>
            <w:webHidden/>
          </w:rPr>
          <w:instrText xml:space="preserve"> PAGEREF _Toc25935118 \h </w:instrText>
        </w:r>
        <w:r>
          <w:rPr>
            <w:noProof/>
            <w:webHidden/>
          </w:rPr>
        </w:r>
        <w:r>
          <w:rPr>
            <w:noProof/>
            <w:webHidden/>
          </w:rPr>
          <w:fldChar w:fldCharType="separate"/>
        </w:r>
        <w:r w:rsidR="003B16C5">
          <w:rPr>
            <w:noProof/>
            <w:webHidden/>
          </w:rPr>
          <w:t>32</w:t>
        </w:r>
        <w:r>
          <w:rPr>
            <w:noProof/>
            <w:webHidden/>
          </w:rPr>
          <w:fldChar w:fldCharType="end"/>
        </w:r>
      </w:hyperlink>
    </w:p>
    <w:p w:rsidR="00735020" w:rsidRDefault="00735020">
      <w:pPr>
        <w:pStyle w:val="Inhopg2"/>
        <w:tabs>
          <w:tab w:val="left" w:pos="600"/>
          <w:tab w:val="right" w:pos="9628"/>
        </w:tabs>
        <w:rPr>
          <w:rFonts w:asciiTheme="minorHAnsi" w:eastAsiaTheme="minorEastAsia" w:hAnsiTheme="minorHAnsi" w:cstheme="minorBidi"/>
          <w:b w:val="0"/>
          <w:bCs w:val="0"/>
          <w:noProof/>
          <w:sz w:val="22"/>
          <w:szCs w:val="22"/>
        </w:rPr>
      </w:pPr>
      <w:hyperlink w:anchor="_Toc25935119" w:history="1">
        <w:r w:rsidRPr="00042572">
          <w:rPr>
            <w:rStyle w:val="Hyperlink"/>
            <w:noProof/>
          </w:rPr>
          <w:t>7.1</w:t>
        </w:r>
        <w:r>
          <w:rPr>
            <w:rFonts w:asciiTheme="minorHAnsi" w:eastAsiaTheme="minorEastAsia" w:hAnsiTheme="minorHAnsi" w:cstheme="minorBidi"/>
            <w:b w:val="0"/>
            <w:bCs w:val="0"/>
            <w:noProof/>
            <w:sz w:val="22"/>
            <w:szCs w:val="22"/>
          </w:rPr>
          <w:tab/>
        </w:r>
        <w:r w:rsidRPr="00042572">
          <w:rPr>
            <w:rStyle w:val="Hyperlink"/>
            <w:noProof/>
          </w:rPr>
          <w:t>BEEPBASE</w:t>
        </w:r>
        <w:r>
          <w:rPr>
            <w:noProof/>
            <w:webHidden/>
          </w:rPr>
          <w:tab/>
        </w:r>
        <w:r>
          <w:rPr>
            <w:noProof/>
            <w:webHidden/>
          </w:rPr>
          <w:fldChar w:fldCharType="begin"/>
        </w:r>
        <w:r>
          <w:rPr>
            <w:noProof/>
            <w:webHidden/>
          </w:rPr>
          <w:instrText xml:space="preserve"> PAGEREF _Toc25935119 \h </w:instrText>
        </w:r>
        <w:r>
          <w:rPr>
            <w:noProof/>
            <w:webHidden/>
          </w:rPr>
        </w:r>
        <w:r>
          <w:rPr>
            <w:noProof/>
            <w:webHidden/>
          </w:rPr>
          <w:fldChar w:fldCharType="separate"/>
        </w:r>
        <w:r w:rsidR="003B16C5">
          <w:rPr>
            <w:noProof/>
            <w:webHidden/>
          </w:rPr>
          <w:t>32</w:t>
        </w:r>
        <w:r>
          <w:rPr>
            <w:noProof/>
            <w:webHidden/>
          </w:rPr>
          <w:fldChar w:fldCharType="end"/>
        </w:r>
      </w:hyperlink>
    </w:p>
    <w:p w:rsidR="00735020" w:rsidRDefault="00735020">
      <w:pPr>
        <w:pStyle w:val="Inhopg2"/>
        <w:tabs>
          <w:tab w:val="left" w:pos="600"/>
          <w:tab w:val="right" w:pos="9628"/>
        </w:tabs>
        <w:rPr>
          <w:rFonts w:asciiTheme="minorHAnsi" w:eastAsiaTheme="minorEastAsia" w:hAnsiTheme="minorHAnsi" w:cstheme="minorBidi"/>
          <w:b w:val="0"/>
          <w:bCs w:val="0"/>
          <w:noProof/>
          <w:sz w:val="22"/>
          <w:szCs w:val="22"/>
        </w:rPr>
      </w:pPr>
      <w:hyperlink w:anchor="_Toc25935120" w:history="1">
        <w:r w:rsidRPr="00042572">
          <w:rPr>
            <w:rStyle w:val="Hyperlink"/>
            <w:noProof/>
          </w:rPr>
          <w:t>7.2</w:t>
        </w:r>
        <w:r>
          <w:rPr>
            <w:rFonts w:asciiTheme="minorHAnsi" w:eastAsiaTheme="minorEastAsia" w:hAnsiTheme="minorHAnsi" w:cstheme="minorBidi"/>
            <w:b w:val="0"/>
            <w:bCs w:val="0"/>
            <w:noProof/>
            <w:sz w:val="22"/>
            <w:szCs w:val="22"/>
          </w:rPr>
          <w:tab/>
        </w:r>
        <w:r w:rsidRPr="00042572">
          <w:rPr>
            <w:rStyle w:val="Hyperlink"/>
            <w:noProof/>
          </w:rPr>
          <w:t>Programeer script.</w:t>
        </w:r>
        <w:r>
          <w:rPr>
            <w:noProof/>
            <w:webHidden/>
          </w:rPr>
          <w:tab/>
        </w:r>
        <w:r>
          <w:rPr>
            <w:noProof/>
            <w:webHidden/>
          </w:rPr>
          <w:fldChar w:fldCharType="begin"/>
        </w:r>
        <w:r>
          <w:rPr>
            <w:noProof/>
            <w:webHidden/>
          </w:rPr>
          <w:instrText xml:space="preserve"> PAGEREF _Toc25935120 \h </w:instrText>
        </w:r>
        <w:r>
          <w:rPr>
            <w:noProof/>
            <w:webHidden/>
          </w:rPr>
        </w:r>
        <w:r>
          <w:rPr>
            <w:noProof/>
            <w:webHidden/>
          </w:rPr>
          <w:fldChar w:fldCharType="separate"/>
        </w:r>
        <w:r w:rsidR="003B16C5">
          <w:rPr>
            <w:noProof/>
            <w:webHidden/>
          </w:rPr>
          <w:t>32</w:t>
        </w:r>
        <w:r>
          <w:rPr>
            <w:noProof/>
            <w:webHidden/>
          </w:rPr>
          <w:fldChar w:fldCharType="end"/>
        </w:r>
      </w:hyperlink>
    </w:p>
    <w:p w:rsidR="00735020" w:rsidRDefault="00735020">
      <w:pPr>
        <w:pStyle w:val="Inhopg2"/>
        <w:tabs>
          <w:tab w:val="left" w:pos="600"/>
          <w:tab w:val="right" w:pos="9628"/>
        </w:tabs>
        <w:rPr>
          <w:rFonts w:asciiTheme="minorHAnsi" w:eastAsiaTheme="minorEastAsia" w:hAnsiTheme="minorHAnsi" w:cstheme="minorBidi"/>
          <w:b w:val="0"/>
          <w:bCs w:val="0"/>
          <w:noProof/>
          <w:sz w:val="22"/>
          <w:szCs w:val="22"/>
        </w:rPr>
      </w:pPr>
      <w:hyperlink w:anchor="_Toc25935121" w:history="1">
        <w:r w:rsidRPr="00042572">
          <w:rPr>
            <w:rStyle w:val="Hyperlink"/>
            <w:noProof/>
          </w:rPr>
          <w:t>7.3</w:t>
        </w:r>
        <w:r>
          <w:rPr>
            <w:rFonts w:asciiTheme="minorHAnsi" w:eastAsiaTheme="minorEastAsia" w:hAnsiTheme="minorHAnsi" w:cstheme="minorBidi"/>
            <w:b w:val="0"/>
            <w:bCs w:val="0"/>
            <w:noProof/>
            <w:sz w:val="22"/>
            <w:szCs w:val="22"/>
          </w:rPr>
          <w:tab/>
        </w:r>
        <w:r w:rsidRPr="00042572">
          <w:rPr>
            <w:rStyle w:val="Hyperlink"/>
            <w:noProof/>
          </w:rPr>
          <w:t>nRFutil</w:t>
        </w:r>
        <w:r>
          <w:rPr>
            <w:noProof/>
            <w:webHidden/>
          </w:rPr>
          <w:tab/>
        </w:r>
        <w:r>
          <w:rPr>
            <w:noProof/>
            <w:webHidden/>
          </w:rPr>
          <w:fldChar w:fldCharType="begin"/>
        </w:r>
        <w:r>
          <w:rPr>
            <w:noProof/>
            <w:webHidden/>
          </w:rPr>
          <w:instrText xml:space="preserve"> PAGEREF _Toc25935121 \h </w:instrText>
        </w:r>
        <w:r>
          <w:rPr>
            <w:noProof/>
            <w:webHidden/>
          </w:rPr>
        </w:r>
        <w:r>
          <w:rPr>
            <w:noProof/>
            <w:webHidden/>
          </w:rPr>
          <w:fldChar w:fldCharType="separate"/>
        </w:r>
        <w:r w:rsidR="003B16C5">
          <w:rPr>
            <w:noProof/>
            <w:webHidden/>
          </w:rPr>
          <w:t>33</w:t>
        </w:r>
        <w:r>
          <w:rPr>
            <w:noProof/>
            <w:webHidden/>
          </w:rPr>
          <w:fldChar w:fldCharType="end"/>
        </w:r>
      </w:hyperlink>
    </w:p>
    <w:p w:rsidR="00735020" w:rsidRDefault="00735020">
      <w:pPr>
        <w:pStyle w:val="Inhopg2"/>
        <w:tabs>
          <w:tab w:val="left" w:pos="600"/>
          <w:tab w:val="right" w:pos="9628"/>
        </w:tabs>
        <w:rPr>
          <w:rFonts w:asciiTheme="minorHAnsi" w:eastAsiaTheme="minorEastAsia" w:hAnsiTheme="minorHAnsi" w:cstheme="minorBidi"/>
          <w:b w:val="0"/>
          <w:bCs w:val="0"/>
          <w:noProof/>
          <w:sz w:val="22"/>
          <w:szCs w:val="22"/>
        </w:rPr>
      </w:pPr>
      <w:hyperlink w:anchor="_Toc25935122" w:history="1">
        <w:r w:rsidRPr="00042572">
          <w:rPr>
            <w:rStyle w:val="Hyperlink"/>
            <w:noProof/>
          </w:rPr>
          <w:t>7.4</w:t>
        </w:r>
        <w:r>
          <w:rPr>
            <w:rFonts w:asciiTheme="minorHAnsi" w:eastAsiaTheme="minorEastAsia" w:hAnsiTheme="minorHAnsi" w:cstheme="minorBidi"/>
            <w:b w:val="0"/>
            <w:bCs w:val="0"/>
            <w:noProof/>
            <w:sz w:val="22"/>
            <w:szCs w:val="22"/>
          </w:rPr>
          <w:tab/>
        </w:r>
        <w:r w:rsidRPr="00042572">
          <w:rPr>
            <w:rStyle w:val="Hyperlink"/>
            <w:noProof/>
          </w:rPr>
          <w:t>Segger Embedded Studio</w:t>
        </w:r>
        <w:r>
          <w:rPr>
            <w:noProof/>
            <w:webHidden/>
          </w:rPr>
          <w:tab/>
        </w:r>
        <w:r>
          <w:rPr>
            <w:noProof/>
            <w:webHidden/>
          </w:rPr>
          <w:fldChar w:fldCharType="begin"/>
        </w:r>
        <w:r>
          <w:rPr>
            <w:noProof/>
            <w:webHidden/>
          </w:rPr>
          <w:instrText xml:space="preserve"> PAGEREF _Toc25935122 \h </w:instrText>
        </w:r>
        <w:r>
          <w:rPr>
            <w:noProof/>
            <w:webHidden/>
          </w:rPr>
        </w:r>
        <w:r>
          <w:rPr>
            <w:noProof/>
            <w:webHidden/>
          </w:rPr>
          <w:fldChar w:fldCharType="separate"/>
        </w:r>
        <w:r w:rsidR="003B16C5">
          <w:rPr>
            <w:noProof/>
            <w:webHidden/>
          </w:rPr>
          <w:t>33</w:t>
        </w:r>
        <w:r>
          <w:rPr>
            <w:noProof/>
            <w:webHidden/>
          </w:rPr>
          <w:fldChar w:fldCharType="end"/>
        </w:r>
      </w:hyperlink>
    </w:p>
    <w:p w:rsidR="00735020" w:rsidRDefault="00735020">
      <w:pPr>
        <w:pStyle w:val="Inhopg2"/>
        <w:tabs>
          <w:tab w:val="left" w:pos="600"/>
          <w:tab w:val="right" w:pos="9628"/>
        </w:tabs>
        <w:rPr>
          <w:rFonts w:asciiTheme="minorHAnsi" w:eastAsiaTheme="minorEastAsia" w:hAnsiTheme="minorHAnsi" w:cstheme="minorBidi"/>
          <w:b w:val="0"/>
          <w:bCs w:val="0"/>
          <w:noProof/>
          <w:sz w:val="22"/>
          <w:szCs w:val="22"/>
        </w:rPr>
      </w:pPr>
      <w:hyperlink w:anchor="_Toc25935123" w:history="1">
        <w:r w:rsidRPr="00042572">
          <w:rPr>
            <w:rStyle w:val="Hyperlink"/>
            <w:noProof/>
          </w:rPr>
          <w:t>7.5</w:t>
        </w:r>
        <w:r>
          <w:rPr>
            <w:rFonts w:asciiTheme="minorHAnsi" w:eastAsiaTheme="minorEastAsia" w:hAnsiTheme="minorHAnsi" w:cstheme="minorBidi"/>
            <w:b w:val="0"/>
            <w:bCs w:val="0"/>
            <w:noProof/>
            <w:sz w:val="22"/>
            <w:szCs w:val="22"/>
          </w:rPr>
          <w:tab/>
        </w:r>
        <w:r w:rsidRPr="00042572">
          <w:rPr>
            <w:rStyle w:val="Hyperlink"/>
            <w:noProof/>
          </w:rPr>
          <w:t>Applicatie debuggen</w:t>
        </w:r>
        <w:r>
          <w:rPr>
            <w:noProof/>
            <w:webHidden/>
          </w:rPr>
          <w:tab/>
        </w:r>
        <w:r>
          <w:rPr>
            <w:noProof/>
            <w:webHidden/>
          </w:rPr>
          <w:fldChar w:fldCharType="begin"/>
        </w:r>
        <w:r>
          <w:rPr>
            <w:noProof/>
            <w:webHidden/>
          </w:rPr>
          <w:instrText xml:space="preserve"> PAGEREF _Toc25935123 \h </w:instrText>
        </w:r>
        <w:r>
          <w:rPr>
            <w:noProof/>
            <w:webHidden/>
          </w:rPr>
        </w:r>
        <w:r>
          <w:rPr>
            <w:noProof/>
            <w:webHidden/>
          </w:rPr>
          <w:fldChar w:fldCharType="separate"/>
        </w:r>
        <w:r w:rsidR="003B16C5">
          <w:rPr>
            <w:noProof/>
            <w:webHidden/>
          </w:rPr>
          <w:t>33</w:t>
        </w:r>
        <w:r>
          <w:rPr>
            <w:noProof/>
            <w:webHidden/>
          </w:rPr>
          <w:fldChar w:fldCharType="end"/>
        </w:r>
      </w:hyperlink>
    </w:p>
    <w:p w:rsidR="00735020" w:rsidRDefault="00735020">
      <w:pPr>
        <w:pStyle w:val="Inhopg2"/>
        <w:tabs>
          <w:tab w:val="left" w:pos="600"/>
          <w:tab w:val="right" w:pos="9628"/>
        </w:tabs>
        <w:rPr>
          <w:rFonts w:asciiTheme="minorHAnsi" w:eastAsiaTheme="minorEastAsia" w:hAnsiTheme="minorHAnsi" w:cstheme="minorBidi"/>
          <w:b w:val="0"/>
          <w:bCs w:val="0"/>
          <w:noProof/>
          <w:sz w:val="22"/>
          <w:szCs w:val="22"/>
        </w:rPr>
      </w:pPr>
      <w:hyperlink w:anchor="_Toc25935124" w:history="1">
        <w:r w:rsidRPr="00042572">
          <w:rPr>
            <w:rStyle w:val="Hyperlink"/>
            <w:noProof/>
          </w:rPr>
          <w:t>7.6</w:t>
        </w:r>
        <w:r>
          <w:rPr>
            <w:rFonts w:asciiTheme="minorHAnsi" w:eastAsiaTheme="minorEastAsia" w:hAnsiTheme="minorHAnsi" w:cstheme="minorBidi"/>
            <w:b w:val="0"/>
            <w:bCs w:val="0"/>
            <w:noProof/>
            <w:sz w:val="22"/>
            <w:szCs w:val="22"/>
          </w:rPr>
          <w:tab/>
        </w:r>
        <w:r w:rsidRPr="00042572">
          <w:rPr>
            <w:rStyle w:val="Hyperlink"/>
            <w:noProof/>
          </w:rPr>
          <w:t>Compilatie scripts</w:t>
        </w:r>
        <w:r>
          <w:rPr>
            <w:noProof/>
            <w:webHidden/>
          </w:rPr>
          <w:tab/>
        </w:r>
        <w:r>
          <w:rPr>
            <w:noProof/>
            <w:webHidden/>
          </w:rPr>
          <w:fldChar w:fldCharType="begin"/>
        </w:r>
        <w:r>
          <w:rPr>
            <w:noProof/>
            <w:webHidden/>
          </w:rPr>
          <w:instrText xml:space="preserve"> PAGEREF _Toc25935124 \h </w:instrText>
        </w:r>
        <w:r>
          <w:rPr>
            <w:noProof/>
            <w:webHidden/>
          </w:rPr>
        </w:r>
        <w:r>
          <w:rPr>
            <w:noProof/>
            <w:webHidden/>
          </w:rPr>
          <w:fldChar w:fldCharType="separate"/>
        </w:r>
        <w:r w:rsidR="003B16C5">
          <w:rPr>
            <w:noProof/>
            <w:webHidden/>
          </w:rPr>
          <w:t>34</w:t>
        </w:r>
        <w:r>
          <w:rPr>
            <w:noProof/>
            <w:webHidden/>
          </w:rPr>
          <w:fldChar w:fldCharType="end"/>
        </w:r>
      </w:hyperlink>
    </w:p>
    <w:p w:rsidR="00735020" w:rsidRDefault="00735020">
      <w:pPr>
        <w:pStyle w:val="Inhopg1"/>
        <w:tabs>
          <w:tab w:val="left" w:pos="400"/>
          <w:tab w:val="right" w:pos="9628"/>
        </w:tabs>
        <w:rPr>
          <w:rFonts w:asciiTheme="minorHAnsi" w:eastAsiaTheme="minorEastAsia" w:hAnsiTheme="minorHAnsi" w:cstheme="minorBidi"/>
          <w:b w:val="0"/>
          <w:bCs w:val="0"/>
          <w:caps w:val="0"/>
          <w:noProof/>
          <w:sz w:val="22"/>
          <w:szCs w:val="22"/>
        </w:rPr>
      </w:pPr>
      <w:hyperlink w:anchor="_Toc25935125" w:history="1">
        <w:r w:rsidRPr="00042572">
          <w:rPr>
            <w:rStyle w:val="Hyperlink"/>
            <w:noProof/>
          </w:rPr>
          <w:t>8</w:t>
        </w:r>
        <w:r>
          <w:rPr>
            <w:rFonts w:asciiTheme="minorHAnsi" w:eastAsiaTheme="minorEastAsia" w:hAnsiTheme="minorHAnsi" w:cstheme="minorBidi"/>
            <w:b w:val="0"/>
            <w:bCs w:val="0"/>
            <w:caps w:val="0"/>
            <w:noProof/>
            <w:sz w:val="22"/>
            <w:szCs w:val="22"/>
          </w:rPr>
          <w:tab/>
        </w:r>
        <w:r w:rsidRPr="00042572">
          <w:rPr>
            <w:rStyle w:val="Hyperlink"/>
            <w:noProof/>
          </w:rPr>
          <w:t>Elektrisch</w:t>
        </w:r>
        <w:r>
          <w:rPr>
            <w:noProof/>
            <w:webHidden/>
          </w:rPr>
          <w:tab/>
        </w:r>
        <w:r>
          <w:rPr>
            <w:noProof/>
            <w:webHidden/>
          </w:rPr>
          <w:fldChar w:fldCharType="begin"/>
        </w:r>
        <w:r>
          <w:rPr>
            <w:noProof/>
            <w:webHidden/>
          </w:rPr>
          <w:instrText xml:space="preserve"> PAGEREF _Toc25935125 \h </w:instrText>
        </w:r>
        <w:r>
          <w:rPr>
            <w:noProof/>
            <w:webHidden/>
          </w:rPr>
        </w:r>
        <w:r>
          <w:rPr>
            <w:noProof/>
            <w:webHidden/>
          </w:rPr>
          <w:fldChar w:fldCharType="separate"/>
        </w:r>
        <w:r w:rsidR="003B16C5">
          <w:rPr>
            <w:noProof/>
            <w:webHidden/>
          </w:rPr>
          <w:t>34</w:t>
        </w:r>
        <w:r>
          <w:rPr>
            <w:noProof/>
            <w:webHidden/>
          </w:rPr>
          <w:fldChar w:fldCharType="end"/>
        </w:r>
      </w:hyperlink>
    </w:p>
    <w:p w:rsidR="008A1531" w:rsidRPr="00720BFC" w:rsidRDefault="006C55AC" w:rsidP="00BD5CD7">
      <w:r w:rsidRPr="00720BFC">
        <w:rPr>
          <w:rFonts w:ascii="Arial" w:hAnsi="Arial" w:cs="Arial"/>
        </w:rPr>
        <w:fldChar w:fldCharType="end"/>
      </w:r>
    </w:p>
    <w:p w:rsidR="00EF4801" w:rsidRDefault="00AE77C6" w:rsidP="00DA3487">
      <w:pPr>
        <w:pStyle w:val="Kop1"/>
      </w:pPr>
      <w:r>
        <w:br w:type="page"/>
      </w:r>
      <w:bookmarkStart w:id="3" w:name="_Toc25935055"/>
      <w:r w:rsidR="00EF4801" w:rsidRPr="00720BFC">
        <w:lastRenderedPageBreak/>
        <w:t>Inleiding</w:t>
      </w:r>
      <w:bookmarkEnd w:id="3"/>
    </w:p>
    <w:p w:rsidR="007B2C97" w:rsidRDefault="007B2C97" w:rsidP="007B2C97">
      <w:pPr>
        <w:tabs>
          <w:tab w:val="left" w:pos="7227"/>
        </w:tabs>
      </w:pPr>
      <w:r>
        <w:t xml:space="preserve">Het Beep meet systeem (Beep Base) is een systeem voor het monitoren van een bijen kast door middel van het gewicht, temperatuur en geluid. Al deze gemeten data wordt gelogd door de Beep Base. </w:t>
      </w:r>
    </w:p>
    <w:p w:rsidR="007B2C97" w:rsidRDefault="007B2C97" w:rsidP="007B2C97">
      <w:pPr>
        <w:tabs>
          <w:tab w:val="left" w:pos="7227"/>
        </w:tabs>
      </w:pPr>
    </w:p>
    <w:p w:rsidR="007B2C97" w:rsidRDefault="007B2C97" w:rsidP="007B2C97">
      <w:pPr>
        <w:tabs>
          <w:tab w:val="left" w:pos="7227"/>
        </w:tabs>
      </w:pPr>
      <w:r>
        <w:t xml:space="preserve">LoRaWAN wordt gebruikt om regelmatig dat te versturen richting het beep </w:t>
      </w:r>
      <w:proofErr w:type="spellStart"/>
      <w:r>
        <w:t>back-end</w:t>
      </w:r>
      <w:proofErr w:type="spellEnd"/>
      <w:r>
        <w:t>, alarmering en om op afstand instellingen te wijzigingen.</w:t>
      </w:r>
    </w:p>
    <w:p w:rsidR="007B2C97" w:rsidRDefault="007B2C97" w:rsidP="007B2C97">
      <w:pPr>
        <w:tabs>
          <w:tab w:val="left" w:pos="7227"/>
        </w:tabs>
      </w:pPr>
    </w:p>
    <w:p w:rsidR="007B2C97" w:rsidRDefault="007B2C97" w:rsidP="007B2C97">
      <w:pPr>
        <w:tabs>
          <w:tab w:val="left" w:pos="7227"/>
        </w:tabs>
      </w:pPr>
      <w:r>
        <w:t xml:space="preserve">Met bluetooth low energy kan de gelogde data worden uitgelezen door de Beep App. De Beep App wordt ook gebruikt voor de initiële configuratie van de Beep Base. Met de App kunnen de instellingen van de sensoren en meet intervallen worden aangepast, maar bijvoorbeeld ook de encryptie sleutels voor LoRaWAN worden aangepast. </w:t>
      </w:r>
    </w:p>
    <w:p w:rsidR="00AE77C6" w:rsidRPr="00AE77C6" w:rsidRDefault="00AE77C6" w:rsidP="00AE77C6"/>
    <w:p w:rsidR="00F90654" w:rsidRDefault="00AE77C6" w:rsidP="00F90654">
      <w:pPr>
        <w:pStyle w:val="Kop1"/>
      </w:pPr>
      <w:bookmarkStart w:id="4" w:name="_Toc25935056"/>
      <w:r>
        <w:t>Hardware</w:t>
      </w:r>
      <w:bookmarkEnd w:id="4"/>
    </w:p>
    <w:p w:rsidR="007B2C97" w:rsidRPr="0093459A" w:rsidRDefault="007B2C97" w:rsidP="007B2C97">
      <w:r>
        <w:t>Voor Beep is de hardware voor dit project al ontworpen: ID190222. De print heeft de volgende onderdelen:</w:t>
      </w:r>
    </w:p>
    <w:p w:rsidR="007B2C97" w:rsidRDefault="007B2C97" w:rsidP="007B2C97">
      <w:pPr>
        <w:pStyle w:val="Lijstalinea"/>
        <w:numPr>
          <w:ilvl w:val="0"/>
          <w:numId w:val="21"/>
        </w:numPr>
        <w:spacing w:after="0" w:line="240" w:lineRule="auto"/>
      </w:pPr>
      <w:r>
        <w:t>nRF52840 BLE low power microcontroller (BMD-340 module).</w:t>
      </w:r>
    </w:p>
    <w:p w:rsidR="007B2C97" w:rsidRDefault="007B2C97" w:rsidP="007B2C97">
      <w:pPr>
        <w:pStyle w:val="Lijstalinea"/>
        <w:numPr>
          <w:ilvl w:val="0"/>
          <w:numId w:val="21"/>
        </w:numPr>
        <w:spacing w:after="0" w:line="240" w:lineRule="auto"/>
      </w:pPr>
      <w:r>
        <w:t xml:space="preserve">2x AA </w:t>
      </w:r>
      <w:proofErr w:type="spellStart"/>
      <w:r>
        <w:t>batterij</w:t>
      </w:r>
      <w:proofErr w:type="spellEnd"/>
      <w:r>
        <w:t>.</w:t>
      </w:r>
    </w:p>
    <w:p w:rsidR="007B2C97" w:rsidRDefault="007B2C97" w:rsidP="007B2C97">
      <w:pPr>
        <w:pStyle w:val="Lijstalinea"/>
        <w:numPr>
          <w:ilvl w:val="0"/>
          <w:numId w:val="21"/>
        </w:numPr>
        <w:spacing w:after="0" w:line="240" w:lineRule="auto"/>
      </w:pPr>
      <w:r>
        <w:t xml:space="preserve">DS18B20 </w:t>
      </w:r>
      <w:proofErr w:type="spellStart"/>
      <w:r>
        <w:t>temperatuur</w:t>
      </w:r>
      <w:proofErr w:type="spellEnd"/>
      <w:r>
        <w:t xml:space="preserve"> probe sensor met one-wire interface.</w:t>
      </w:r>
    </w:p>
    <w:p w:rsidR="007B2C97" w:rsidRPr="00D334AA" w:rsidRDefault="007B2C97" w:rsidP="007B2C97">
      <w:pPr>
        <w:pStyle w:val="Lijstalinea"/>
        <w:numPr>
          <w:ilvl w:val="0"/>
          <w:numId w:val="21"/>
        </w:numPr>
        <w:spacing w:after="0" w:line="240" w:lineRule="auto"/>
        <w:rPr>
          <w:lang w:val="nl-NL"/>
        </w:rPr>
      </w:pPr>
      <w:r w:rsidRPr="00D334AA">
        <w:rPr>
          <w:lang w:val="nl-NL"/>
        </w:rPr>
        <w:t>HX711 dubbele weegbrug sensor voor het meten van het gewicht van de bijenkast.</w:t>
      </w:r>
    </w:p>
    <w:p w:rsidR="007B2C97" w:rsidRDefault="007B2C97" w:rsidP="007B2C97">
      <w:pPr>
        <w:pStyle w:val="Lijstalinea"/>
        <w:numPr>
          <w:ilvl w:val="0"/>
          <w:numId w:val="21"/>
        </w:numPr>
        <w:spacing w:after="0" w:line="240" w:lineRule="auto"/>
      </w:pPr>
      <w:r>
        <w:t xml:space="preserve">SQ-SEN-645 Tilt switch: </w:t>
      </w:r>
      <w:proofErr w:type="spellStart"/>
      <w:r>
        <w:t>horizontaal</w:t>
      </w:r>
      <w:proofErr w:type="spellEnd"/>
      <w:r>
        <w:t xml:space="preserve"> </w:t>
      </w:r>
      <w:proofErr w:type="spellStart"/>
      <w:r>
        <w:t>en</w:t>
      </w:r>
      <w:proofErr w:type="spellEnd"/>
      <w:r>
        <w:t xml:space="preserve"> </w:t>
      </w:r>
      <w:proofErr w:type="spellStart"/>
      <w:r>
        <w:t>verticaal</w:t>
      </w:r>
      <w:proofErr w:type="spellEnd"/>
      <w:r>
        <w:t xml:space="preserve"> </w:t>
      </w:r>
      <w:proofErr w:type="spellStart"/>
      <w:r>
        <w:t>detecteren</w:t>
      </w:r>
      <w:proofErr w:type="spellEnd"/>
      <w:r>
        <w:t>.</w:t>
      </w:r>
    </w:p>
    <w:p w:rsidR="007B2C97" w:rsidRDefault="007B2C97" w:rsidP="007B2C97">
      <w:pPr>
        <w:pStyle w:val="Lijstalinea"/>
        <w:numPr>
          <w:ilvl w:val="0"/>
          <w:numId w:val="21"/>
        </w:numPr>
        <w:spacing w:after="0" w:line="240" w:lineRule="auto"/>
      </w:pPr>
      <w:r>
        <w:t xml:space="preserve">Reed switch </w:t>
      </w:r>
      <w:proofErr w:type="spellStart"/>
      <w:r>
        <w:t>voor</w:t>
      </w:r>
      <w:proofErr w:type="spellEnd"/>
      <w:r>
        <w:t xml:space="preserve"> </w:t>
      </w:r>
      <w:proofErr w:type="spellStart"/>
      <w:r>
        <w:t>gebruiker</w:t>
      </w:r>
      <w:proofErr w:type="spellEnd"/>
      <w:r>
        <w:t xml:space="preserve"> </w:t>
      </w:r>
      <w:proofErr w:type="spellStart"/>
      <w:r>
        <w:t>activatie</w:t>
      </w:r>
      <w:proofErr w:type="spellEnd"/>
    </w:p>
    <w:p w:rsidR="007B2C97" w:rsidRDefault="007B2C97" w:rsidP="007B2C97">
      <w:pPr>
        <w:pStyle w:val="Lijstalinea"/>
        <w:numPr>
          <w:ilvl w:val="0"/>
          <w:numId w:val="21"/>
        </w:numPr>
        <w:spacing w:after="0" w:line="240" w:lineRule="auto"/>
      </w:pPr>
      <w:r>
        <w:t>TPS61292 boost converter.</w:t>
      </w:r>
    </w:p>
    <w:p w:rsidR="007B2C97" w:rsidRDefault="007B2C97" w:rsidP="007B2C97">
      <w:pPr>
        <w:pStyle w:val="Lijstalinea"/>
        <w:numPr>
          <w:ilvl w:val="0"/>
          <w:numId w:val="21"/>
        </w:numPr>
        <w:spacing w:after="0" w:line="240" w:lineRule="auto"/>
      </w:pPr>
      <w:r>
        <w:t>TPS22917 supply switch.</w:t>
      </w:r>
    </w:p>
    <w:p w:rsidR="007B2C97" w:rsidRPr="00D334AA" w:rsidRDefault="007B2C97" w:rsidP="007B2C97">
      <w:pPr>
        <w:pStyle w:val="Lijstalinea"/>
        <w:numPr>
          <w:ilvl w:val="0"/>
          <w:numId w:val="21"/>
        </w:numPr>
        <w:spacing w:after="0" w:line="240" w:lineRule="auto"/>
        <w:rPr>
          <w:lang w:val="nl-NL"/>
        </w:rPr>
      </w:pPr>
      <w:r w:rsidRPr="00D334AA">
        <w:rPr>
          <w:lang w:val="nl-NL"/>
        </w:rPr>
        <w:t>Buzzer voor audio feedback aan de gebruiker.</w:t>
      </w:r>
    </w:p>
    <w:p w:rsidR="007B2C97" w:rsidRPr="00D334AA" w:rsidRDefault="007B2C97" w:rsidP="007B2C97">
      <w:pPr>
        <w:pStyle w:val="Lijstalinea"/>
        <w:numPr>
          <w:ilvl w:val="0"/>
          <w:numId w:val="21"/>
        </w:numPr>
        <w:spacing w:after="0" w:line="240" w:lineRule="auto"/>
        <w:rPr>
          <w:lang w:val="nl-NL"/>
        </w:rPr>
      </w:pPr>
      <w:r w:rsidRPr="00D334AA">
        <w:rPr>
          <w:lang w:val="nl-NL"/>
        </w:rPr>
        <w:t>Flash voor loggen van meetgegevens.</w:t>
      </w:r>
    </w:p>
    <w:p w:rsidR="007B2C97" w:rsidRDefault="007B2C97" w:rsidP="007B2C97">
      <w:pPr>
        <w:pStyle w:val="Lijstalinea"/>
        <w:numPr>
          <w:ilvl w:val="0"/>
          <w:numId w:val="21"/>
        </w:numPr>
        <w:spacing w:after="0" w:line="240" w:lineRule="auto"/>
      </w:pPr>
      <w:r>
        <w:t xml:space="preserve">RFM95 </w:t>
      </w:r>
      <w:proofErr w:type="spellStart"/>
      <w:r>
        <w:t>voor</w:t>
      </w:r>
      <w:proofErr w:type="spellEnd"/>
      <w:r>
        <w:t xml:space="preserve"> LoRaWAN </w:t>
      </w:r>
      <w:proofErr w:type="spellStart"/>
      <w:r>
        <w:t>communicatie</w:t>
      </w:r>
      <w:proofErr w:type="spellEnd"/>
      <w:r>
        <w:t>.</w:t>
      </w:r>
    </w:p>
    <w:p w:rsidR="007B2C97" w:rsidRPr="00D334AA" w:rsidRDefault="007B2C97" w:rsidP="007B2C97">
      <w:pPr>
        <w:pStyle w:val="Lijstalinea"/>
        <w:numPr>
          <w:ilvl w:val="0"/>
          <w:numId w:val="21"/>
        </w:numPr>
        <w:spacing w:after="0" w:line="240" w:lineRule="auto"/>
        <w:rPr>
          <w:lang w:val="nl-NL"/>
        </w:rPr>
      </w:pPr>
      <w:r w:rsidRPr="00D334AA">
        <w:rPr>
          <w:lang w:val="nl-NL"/>
        </w:rPr>
        <w:t xml:space="preserve">ATECC608A encryptie en unieke </w:t>
      </w:r>
      <w:proofErr w:type="spellStart"/>
      <w:r w:rsidRPr="00D334AA">
        <w:rPr>
          <w:lang w:val="nl-NL"/>
        </w:rPr>
        <w:t>key</w:t>
      </w:r>
      <w:proofErr w:type="spellEnd"/>
      <w:r w:rsidRPr="00D334AA">
        <w:rPr>
          <w:lang w:val="nl-NL"/>
        </w:rPr>
        <w:t xml:space="preserve"> voor DEVEUI.</w:t>
      </w:r>
    </w:p>
    <w:p w:rsidR="007B2C97" w:rsidRPr="00D334AA" w:rsidRDefault="007B2C97" w:rsidP="007B2C97">
      <w:pPr>
        <w:pStyle w:val="Lijstalinea"/>
        <w:numPr>
          <w:ilvl w:val="0"/>
          <w:numId w:val="21"/>
        </w:numPr>
        <w:spacing w:after="0" w:line="240" w:lineRule="auto"/>
        <w:rPr>
          <w:lang w:val="nl-NL"/>
        </w:rPr>
      </w:pPr>
      <w:r w:rsidRPr="00D334AA">
        <w:rPr>
          <w:lang w:val="nl-NL"/>
        </w:rPr>
        <w:t>BME280 temperatuur, luchtvochtigheid en luchtdruk meten.</w:t>
      </w:r>
    </w:p>
    <w:p w:rsidR="007B2C97" w:rsidRDefault="007B2C97" w:rsidP="007B2C97">
      <w:pPr>
        <w:pStyle w:val="Lijstalinea"/>
        <w:numPr>
          <w:ilvl w:val="0"/>
          <w:numId w:val="21"/>
        </w:numPr>
        <w:spacing w:after="0" w:line="240" w:lineRule="auto"/>
      </w:pPr>
      <w:r>
        <w:t xml:space="preserve">TLV320ADC3100 Electret </w:t>
      </w:r>
      <w:proofErr w:type="spellStart"/>
      <w:r>
        <w:t>signaal</w:t>
      </w:r>
      <w:proofErr w:type="spellEnd"/>
      <w:r>
        <w:t xml:space="preserve"> conditioner </w:t>
      </w:r>
      <w:proofErr w:type="spellStart"/>
      <w:r>
        <w:t>en</w:t>
      </w:r>
      <w:proofErr w:type="spellEnd"/>
      <w:r>
        <w:t xml:space="preserve"> recorder </w:t>
      </w:r>
      <w:proofErr w:type="spellStart"/>
      <w:r>
        <w:t>voor</w:t>
      </w:r>
      <w:proofErr w:type="spellEnd"/>
      <w:r>
        <w:t xml:space="preserve"> Fourier </w:t>
      </w:r>
      <w:proofErr w:type="spellStart"/>
      <w:r>
        <w:t>analyse</w:t>
      </w:r>
      <w:proofErr w:type="spellEnd"/>
      <w:r>
        <w:t>.</w:t>
      </w:r>
    </w:p>
    <w:p w:rsidR="007B2C97" w:rsidRDefault="007B2C97" w:rsidP="007B2C97">
      <w:pPr>
        <w:pStyle w:val="Lijstalinea"/>
        <w:spacing w:after="0" w:line="240" w:lineRule="auto"/>
      </w:pPr>
    </w:p>
    <w:p w:rsidR="007B2C97" w:rsidRDefault="007B2C97" w:rsidP="007B2C97"/>
    <w:p w:rsidR="007B2C97" w:rsidRDefault="007B2C97" w:rsidP="007B2C97">
      <w:pPr>
        <w:pStyle w:val="Kop2"/>
        <w:keepLines/>
        <w:tabs>
          <w:tab w:val="left" w:pos="567"/>
        </w:tabs>
        <w:spacing w:before="0" w:after="0"/>
      </w:pPr>
      <w:bookmarkStart w:id="5" w:name="_Toc18332409"/>
      <w:bookmarkStart w:id="6" w:name="_Toc25935057"/>
      <w:r>
        <w:t>nRF52840</w:t>
      </w:r>
      <w:bookmarkEnd w:id="5"/>
      <w:bookmarkEnd w:id="6"/>
    </w:p>
    <w:p w:rsidR="007B2C97" w:rsidRPr="0093459A" w:rsidRDefault="007B2C97" w:rsidP="007B2C97">
      <w:r>
        <w:t>De nRF52840 microcontroller van Nordic wordt gebruikt om de functionaliteit van de Beep Base te implementeren. De nRF52840 heeft een radio module die door middel van het SDK van Nordic bluetooth low energy ondersteund.</w:t>
      </w:r>
    </w:p>
    <w:p w:rsidR="007B2C97" w:rsidRDefault="007B2C97" w:rsidP="007B2C97"/>
    <w:p w:rsidR="007B2C97" w:rsidRDefault="007B2C97" w:rsidP="007B2C97">
      <w:pPr>
        <w:pStyle w:val="Kop2"/>
        <w:keepLines/>
        <w:tabs>
          <w:tab w:val="left" w:pos="567"/>
        </w:tabs>
        <w:spacing w:before="0" w:after="0"/>
      </w:pPr>
      <w:bookmarkStart w:id="7" w:name="_Toc18332410"/>
      <w:bookmarkStart w:id="8" w:name="_Toc25935058"/>
      <w:r>
        <w:t>AA batterijen</w:t>
      </w:r>
      <w:bookmarkEnd w:id="7"/>
      <w:bookmarkEnd w:id="8"/>
    </w:p>
    <w:p w:rsidR="007B2C97" w:rsidRPr="0093459A" w:rsidRDefault="007B2C97" w:rsidP="007B2C97">
      <w:r>
        <w:t>Om de elektronica van energie te voorzien worden er twee lithium AAA batterijen van Energizer in serie gebruikt.</w:t>
      </w:r>
    </w:p>
    <w:p w:rsidR="007B2C97" w:rsidRDefault="007B2C97" w:rsidP="007B2C97"/>
    <w:p w:rsidR="007B2C97" w:rsidRDefault="007B2C97" w:rsidP="007B2C97">
      <w:pPr>
        <w:pStyle w:val="Kop2"/>
        <w:keepLines/>
        <w:tabs>
          <w:tab w:val="left" w:pos="567"/>
        </w:tabs>
        <w:spacing w:before="0" w:after="0"/>
      </w:pPr>
      <w:bookmarkStart w:id="9" w:name="_Toc18332411"/>
      <w:bookmarkStart w:id="10" w:name="_Toc25935059"/>
      <w:r>
        <w:t>DS18B20 temperatuur sensor</w:t>
      </w:r>
      <w:bookmarkEnd w:id="9"/>
      <w:bookmarkEnd w:id="10"/>
    </w:p>
    <w:p w:rsidR="007B2C97" w:rsidRPr="0093459A" w:rsidRDefault="007B2C97" w:rsidP="007B2C97">
      <w:r>
        <w:t xml:space="preserve">Om de temperatuur op verschillende plekken in de bijenkast te meten worden er meerdere DS18B20 temperatuur </w:t>
      </w:r>
      <w:proofErr w:type="spellStart"/>
      <w:r>
        <w:t>probes</w:t>
      </w:r>
      <w:proofErr w:type="spellEnd"/>
      <w:r>
        <w:t xml:space="preserve"> gebruikt. Deze sensoren gebruiken een </w:t>
      </w:r>
      <w:proofErr w:type="spellStart"/>
      <w:r>
        <w:t>one-Wire</w:t>
      </w:r>
      <w:proofErr w:type="spellEnd"/>
      <w:r>
        <w:t xml:space="preserve"> protocol om de sensor in te stellen, een temperatuur conversie te starten en het resultaat uit te lezen.</w:t>
      </w:r>
    </w:p>
    <w:p w:rsidR="007B2C97" w:rsidRDefault="007B2C97" w:rsidP="007B2C97"/>
    <w:p w:rsidR="007B2C97" w:rsidRDefault="007B2C97" w:rsidP="007B2C97">
      <w:pPr>
        <w:pStyle w:val="Kop2"/>
        <w:keepLines/>
        <w:tabs>
          <w:tab w:val="left" w:pos="567"/>
        </w:tabs>
        <w:spacing w:before="0" w:after="0"/>
      </w:pPr>
      <w:bookmarkStart w:id="11" w:name="_Toc18332412"/>
      <w:bookmarkStart w:id="12" w:name="_Toc25935060"/>
      <w:r>
        <w:lastRenderedPageBreak/>
        <w:t>HX711 rekstrook sensor</w:t>
      </w:r>
      <w:bookmarkEnd w:id="11"/>
      <w:bookmarkEnd w:id="12"/>
    </w:p>
    <w:p w:rsidR="007B2C97" w:rsidRDefault="007B2C97" w:rsidP="007B2C97">
      <w:r>
        <w:t>De HX711 rekstrook sensor wordt gebruikt om de rekstrook te meten waarop het gewicht van de bijenkast rust. Met het meetresultaat en de gevoeligheid van de rekstrook kan het gewicht van de bijenkast worden berekend.</w:t>
      </w:r>
    </w:p>
    <w:p w:rsidR="007B2C97" w:rsidRDefault="007B2C97" w:rsidP="007B2C97"/>
    <w:p w:rsidR="007B2C97" w:rsidRDefault="007B2C97" w:rsidP="007B2C97">
      <w:pPr>
        <w:pStyle w:val="Kop2"/>
        <w:keepLines/>
        <w:tabs>
          <w:tab w:val="left" w:pos="567"/>
        </w:tabs>
        <w:spacing w:before="0" w:after="0"/>
      </w:pPr>
      <w:bookmarkStart w:id="13" w:name="_Toc18332413"/>
      <w:bookmarkStart w:id="14" w:name="_Toc25935061"/>
      <w:r>
        <w:t>Reedswitch</w:t>
      </w:r>
      <w:bookmarkEnd w:id="13"/>
      <w:bookmarkEnd w:id="14"/>
    </w:p>
    <w:p w:rsidR="007B2C97" w:rsidRDefault="007B2C97" w:rsidP="007B2C97">
      <w:r>
        <w:t>De gebruiker kan door middel van de reedswitch de BLE communicatie activeren. Optioneel wordt de reedswitch ook gebruikt om de pincode te resetten.</w:t>
      </w:r>
    </w:p>
    <w:p w:rsidR="007B2C97" w:rsidRDefault="007B2C97" w:rsidP="007B2C97"/>
    <w:p w:rsidR="007B2C97" w:rsidRDefault="007B2C97" w:rsidP="007B2C97">
      <w:pPr>
        <w:pStyle w:val="Kop2"/>
        <w:keepLines/>
        <w:tabs>
          <w:tab w:val="left" w:pos="567"/>
        </w:tabs>
        <w:spacing w:before="0" w:after="0"/>
      </w:pPr>
      <w:bookmarkStart w:id="15" w:name="_Toc18332414"/>
      <w:bookmarkStart w:id="16" w:name="_Toc25935062"/>
      <w:r>
        <w:t xml:space="preserve">TPS </w:t>
      </w:r>
      <w:proofErr w:type="spellStart"/>
      <w:r>
        <w:t>boostconverter</w:t>
      </w:r>
      <w:proofErr w:type="spellEnd"/>
      <w:r>
        <w:t xml:space="preserve"> en </w:t>
      </w:r>
      <w:proofErr w:type="spellStart"/>
      <w:r>
        <w:t>supply</w:t>
      </w:r>
      <w:proofErr w:type="spellEnd"/>
      <w:r>
        <w:t xml:space="preserve"> switch</w:t>
      </w:r>
      <w:bookmarkEnd w:id="15"/>
      <w:bookmarkEnd w:id="16"/>
    </w:p>
    <w:p w:rsidR="007B2C97" w:rsidRDefault="007B2C97" w:rsidP="007B2C97">
      <w:r>
        <w:t>De TPS61291 boost converter wordt gebruikt om de batterij spanning te verhogen naar 3V als de batterij spanning lager is. De boost converter kan worden uitgeschakeld waarna de batterij spanning direct aan de uitgang wordt doorgegeven.</w:t>
      </w:r>
    </w:p>
    <w:p w:rsidR="007B2C97" w:rsidRDefault="007B2C97" w:rsidP="007B2C97"/>
    <w:p w:rsidR="007B2C97" w:rsidRPr="001E06B8" w:rsidRDefault="007B2C97" w:rsidP="007B2C97">
      <w:r>
        <w:t>Omdat niet alle onderdelen werken of zijn gespecificeerd voor onder de 3V is er nog een voedingsschakelaar gebruikt om die onderdelen van de voedingspanning los te koppelen.</w:t>
      </w:r>
    </w:p>
    <w:p w:rsidR="007B2C97" w:rsidRDefault="007B2C97" w:rsidP="007B2C97"/>
    <w:p w:rsidR="007B2C97" w:rsidRDefault="007B2C97" w:rsidP="007B2C97">
      <w:pPr>
        <w:pStyle w:val="Kop2"/>
        <w:keepLines/>
        <w:tabs>
          <w:tab w:val="left" w:pos="567"/>
        </w:tabs>
        <w:spacing w:before="0" w:after="0"/>
      </w:pPr>
      <w:bookmarkStart w:id="17" w:name="_Toc18332415"/>
      <w:bookmarkStart w:id="18" w:name="_Toc25935063"/>
      <w:r>
        <w:t>Buzzer</w:t>
      </w:r>
      <w:bookmarkEnd w:id="17"/>
      <w:bookmarkEnd w:id="18"/>
    </w:p>
    <w:p w:rsidR="007B2C97" w:rsidRPr="00A34120" w:rsidRDefault="007B2C97" w:rsidP="007B2C97">
      <w:r>
        <w:t>Als er met BLE parameters worden geschreven of de sensor in een nieuwe oriëntatie wordt geplaats wordt de buzzer gebruikt voor feedback aan de gebruiker. De buzzer zal slechts een aantal tonen/melodieën ondersteunen.</w:t>
      </w:r>
    </w:p>
    <w:p w:rsidR="007B2C97" w:rsidRDefault="007B2C97" w:rsidP="007B2C97"/>
    <w:p w:rsidR="007B2C97" w:rsidRDefault="007B2C97" w:rsidP="007B2C97">
      <w:pPr>
        <w:pStyle w:val="Kop2"/>
        <w:keepLines/>
        <w:tabs>
          <w:tab w:val="left" w:pos="567"/>
        </w:tabs>
        <w:spacing w:before="0" w:after="0"/>
      </w:pPr>
      <w:bookmarkStart w:id="19" w:name="_Toc18332416"/>
      <w:bookmarkStart w:id="20" w:name="_Toc25935064"/>
      <w:r>
        <w:t>Flash storage</w:t>
      </w:r>
      <w:bookmarkEnd w:id="19"/>
      <w:bookmarkEnd w:id="20"/>
    </w:p>
    <w:p w:rsidR="007B2C97" w:rsidRPr="00A34120" w:rsidRDefault="007B2C97" w:rsidP="007B2C97">
      <w:r>
        <w:t>De MX25R6435 flash storage IC wordt gebruikt om de gemeten gegeven op te slaan. Het flash IC heeft een opslag grote van 64Mb. Met BLE kan dit vervolgens worden uitgelezen met de Beep App.</w:t>
      </w:r>
    </w:p>
    <w:p w:rsidR="007B2C97" w:rsidRDefault="007B2C97" w:rsidP="007B2C97"/>
    <w:p w:rsidR="007B2C97" w:rsidRDefault="007B2C97" w:rsidP="007B2C97">
      <w:pPr>
        <w:pStyle w:val="Kop2"/>
        <w:keepLines/>
        <w:tabs>
          <w:tab w:val="left" w:pos="567"/>
        </w:tabs>
        <w:spacing w:before="0" w:after="0"/>
      </w:pPr>
      <w:bookmarkStart w:id="21" w:name="_Toc18332417"/>
      <w:bookmarkStart w:id="22" w:name="_Toc25935065"/>
      <w:r>
        <w:t>RFM95</w:t>
      </w:r>
      <w:bookmarkEnd w:id="21"/>
      <w:bookmarkEnd w:id="22"/>
    </w:p>
    <w:p w:rsidR="007B2C97" w:rsidRPr="00A34120" w:rsidRDefault="007B2C97" w:rsidP="007B2C97">
      <w:r>
        <w:t>De RFM95 voor de 868MHz EU band wordt gebruikt voor LoRaWAN communicatie. Een antenne kan worden aangesloten door middel van een micro UFL connector.</w:t>
      </w:r>
    </w:p>
    <w:p w:rsidR="007B2C97" w:rsidRDefault="007B2C97" w:rsidP="007B2C97"/>
    <w:p w:rsidR="007B2C97" w:rsidRDefault="007B2C97" w:rsidP="007B2C97">
      <w:pPr>
        <w:pStyle w:val="Kop2"/>
        <w:keepLines/>
        <w:tabs>
          <w:tab w:val="left" w:pos="567"/>
        </w:tabs>
        <w:spacing w:before="0" w:after="0"/>
      </w:pPr>
      <w:r>
        <w:t xml:space="preserve"> </w:t>
      </w:r>
      <w:bookmarkStart w:id="23" w:name="_Toc18332418"/>
      <w:bookmarkStart w:id="24" w:name="_Toc25935066"/>
      <w:r>
        <w:t>ATECC608A</w:t>
      </w:r>
      <w:bookmarkEnd w:id="23"/>
      <w:bookmarkEnd w:id="24"/>
    </w:p>
    <w:p w:rsidR="007B2C97" w:rsidRPr="00A34120" w:rsidRDefault="007B2C97" w:rsidP="007B2C97">
      <w:r>
        <w:t xml:space="preserve">De ATEC608A is een crypto authenticatie IC die verschillende vormen van encryptie, </w:t>
      </w:r>
      <w:proofErr w:type="spellStart"/>
      <w:r>
        <w:t>decryptie</w:t>
      </w:r>
      <w:proofErr w:type="spellEnd"/>
      <w:r>
        <w:t xml:space="preserve">, </w:t>
      </w:r>
      <w:proofErr w:type="spellStart"/>
      <w:r>
        <w:t>hash</w:t>
      </w:r>
      <w:proofErr w:type="spellEnd"/>
      <w:r>
        <w:t xml:space="preserve"> berekeningen, een 72 bits unieke serienummer en opslag van sleutels of certificaten ondersteund. Voor de Beep Base wordt echter enkel de unieke serienummer gebruikt om de DEVEUI van af te leiden en de Beep Base hardware-matig te identificeren in het </w:t>
      </w:r>
      <w:proofErr w:type="spellStart"/>
      <w:r>
        <w:t>back-end</w:t>
      </w:r>
      <w:proofErr w:type="spellEnd"/>
      <w:r>
        <w:t>.</w:t>
      </w:r>
    </w:p>
    <w:p w:rsidR="007B2C97" w:rsidRDefault="007B2C97" w:rsidP="007B2C97"/>
    <w:p w:rsidR="007B2C97" w:rsidRDefault="007B2C97" w:rsidP="007B2C97">
      <w:pPr>
        <w:pStyle w:val="Kop2"/>
        <w:keepLines/>
        <w:tabs>
          <w:tab w:val="left" w:pos="567"/>
        </w:tabs>
        <w:spacing w:before="0" w:after="0"/>
      </w:pPr>
      <w:r>
        <w:t xml:space="preserve"> </w:t>
      </w:r>
      <w:bookmarkStart w:id="25" w:name="_Toc18332419"/>
      <w:bookmarkStart w:id="26" w:name="_Toc25935067"/>
      <w:r>
        <w:t>BME280</w:t>
      </w:r>
      <w:bookmarkEnd w:id="25"/>
      <w:bookmarkEnd w:id="26"/>
    </w:p>
    <w:p w:rsidR="007B2C97" w:rsidRPr="0020567E" w:rsidRDefault="007B2C97" w:rsidP="007B2C97">
      <w:r>
        <w:t>Temperatuur, luchtvochtigheid en luchtdruk sensor van Bosch die op een 2 meter lange kabel wordt gemonteerd, zodat deze in het bijenhok kan worden geplaatst. Wordt via I2C aangestuurd door middel van de nRF52840.</w:t>
      </w:r>
    </w:p>
    <w:p w:rsidR="007B2C97" w:rsidRDefault="007B2C97" w:rsidP="007B2C97"/>
    <w:p w:rsidR="007B2C97" w:rsidRDefault="007B2C97" w:rsidP="007B2C97">
      <w:pPr>
        <w:pStyle w:val="Kop2"/>
        <w:keepLines/>
        <w:tabs>
          <w:tab w:val="left" w:pos="567"/>
        </w:tabs>
        <w:spacing w:before="0" w:after="0"/>
      </w:pPr>
      <w:r>
        <w:t xml:space="preserve"> </w:t>
      </w:r>
      <w:bookmarkStart w:id="27" w:name="_Toc18332420"/>
      <w:bookmarkStart w:id="28" w:name="_Toc25935068"/>
      <w:r>
        <w:t>TLV320ADC3100</w:t>
      </w:r>
      <w:bookmarkEnd w:id="27"/>
      <w:bookmarkEnd w:id="28"/>
    </w:p>
    <w:p w:rsidR="007B2C97" w:rsidRDefault="007B2C97" w:rsidP="007B2C97">
      <w:r>
        <w:t xml:space="preserve">De TLV320ADC3100 is een audio ADC die twee </w:t>
      </w:r>
      <w:proofErr w:type="spellStart"/>
      <w:r>
        <w:t>electret</w:t>
      </w:r>
      <w:proofErr w:type="spellEnd"/>
      <w:r>
        <w:t xml:space="preserve"> microfoons kan voeden en kan uitlezen. De Audio meet data wordt door middel van een I2S interface naar de nRF52840 getransporteerd. Met een I2C interface wordt de audio ADC ingesteld op de juiste ingang en filter responses.</w:t>
      </w:r>
    </w:p>
    <w:p w:rsidR="007B2C97" w:rsidRDefault="007B2C97" w:rsidP="007B2C97"/>
    <w:p w:rsidR="007B2C97" w:rsidRPr="00DF71A5" w:rsidRDefault="007B2C97" w:rsidP="007B2C97">
      <w:r>
        <w:t>In de nRF52840 wordt de gemeten audio data met een FFT omgezet naar amplitudes in een aantal frequentie banden, wat vervolgens wordt gelogd.</w:t>
      </w:r>
    </w:p>
    <w:p w:rsidR="007B2C97" w:rsidRDefault="007B2C97" w:rsidP="007B2C97"/>
    <w:p w:rsidR="007B2C97" w:rsidRDefault="007B2C97" w:rsidP="007B2C97"/>
    <w:p w:rsidR="007B2C97" w:rsidRDefault="007B2C97" w:rsidP="007B2C97">
      <w:pPr>
        <w:pStyle w:val="Kop2"/>
        <w:keepLines/>
        <w:tabs>
          <w:tab w:val="left" w:pos="567"/>
        </w:tabs>
        <w:spacing w:before="0" w:after="0"/>
      </w:pPr>
      <w:r>
        <w:lastRenderedPageBreak/>
        <w:t xml:space="preserve"> </w:t>
      </w:r>
      <w:bookmarkStart w:id="29" w:name="_Toc18332421"/>
      <w:bookmarkStart w:id="30" w:name="_Toc25935069"/>
      <w:proofErr w:type="spellStart"/>
      <w:r>
        <w:t>Logging</w:t>
      </w:r>
      <w:bookmarkEnd w:id="29"/>
      <w:bookmarkEnd w:id="30"/>
      <w:proofErr w:type="spellEnd"/>
    </w:p>
    <w:p w:rsidR="007B2C97" w:rsidRDefault="007B2C97" w:rsidP="007B2C97">
      <w:r>
        <w:t xml:space="preserve">Het </w:t>
      </w:r>
      <w:proofErr w:type="spellStart"/>
      <w:r>
        <w:t>logging</w:t>
      </w:r>
      <w:proofErr w:type="spellEnd"/>
      <w:r>
        <w:t xml:space="preserve"> protocol is nog niet gespecificeerd. Naar alle waarschijnlijkheid zal dit een ASCII protocol worden. Optioneel een binaire log in het Flash geheugen en bij het uitlezen vertalen naar een ASCII formaat.</w:t>
      </w:r>
    </w:p>
    <w:p w:rsidR="007B2C97" w:rsidRPr="00D334AA" w:rsidRDefault="007B2C97" w:rsidP="007B2C97">
      <w:pPr>
        <w:pStyle w:val="Lijstalinea"/>
        <w:spacing w:after="0" w:line="240" w:lineRule="auto"/>
        <w:rPr>
          <w:lang w:val="nl-NL"/>
        </w:rPr>
      </w:pPr>
    </w:p>
    <w:p w:rsidR="00AE77C6" w:rsidRPr="00AE77C6" w:rsidRDefault="00AE77C6" w:rsidP="00AE77C6"/>
    <w:p w:rsidR="00AE77C6" w:rsidRDefault="00AE77C6" w:rsidP="00AE77C6">
      <w:pPr>
        <w:pStyle w:val="Kop1"/>
      </w:pPr>
      <w:bookmarkStart w:id="31" w:name="_Toc25935070"/>
      <w:r>
        <w:t>Software</w:t>
      </w:r>
      <w:bookmarkEnd w:id="31"/>
    </w:p>
    <w:p w:rsidR="00DA13D5" w:rsidRDefault="00DA13D5" w:rsidP="00DA13D5"/>
    <w:p w:rsidR="00700E8F" w:rsidRDefault="00AE77C6" w:rsidP="007B2C97">
      <w:pPr>
        <w:pStyle w:val="Kop2"/>
      </w:pPr>
      <w:bookmarkStart w:id="32" w:name="_Toc25935071"/>
      <w:r>
        <w:t>Beep Protocol</w:t>
      </w:r>
      <w:bookmarkEnd w:id="32"/>
    </w:p>
    <w:p w:rsidR="00D334AA" w:rsidRDefault="00D334AA" w:rsidP="00D334AA">
      <w:r>
        <w:t xml:space="preserve">Het beep protocol is opgebouwd uit complementaire lees en schrijf opdrachten die worden geïdentificeerd door een enkele byte waarvan altijd de zevende bit 1 is voor schrijf opdrachten. Bijvoorbeeld het </w:t>
      </w:r>
      <w:r w:rsidRPr="00D334AA">
        <w:t>READ_DS18B20_CONVERSION</w:t>
      </w:r>
      <w:r>
        <w:t xml:space="preserve"> commando met de waarde 4d/0x04h heeft een complementaire schrijf commando 132d/0x84h. </w:t>
      </w:r>
    </w:p>
    <w:p w:rsidR="00D334AA" w:rsidRDefault="00D334AA" w:rsidP="00D334AA"/>
    <w:p w:rsidR="00D334AA" w:rsidRDefault="00D334AA" w:rsidP="00D334AA">
      <w:r>
        <w:t xml:space="preserve">Hieronder een kort overzicht van de </w:t>
      </w:r>
      <w:proofErr w:type="spellStart"/>
      <w:r>
        <w:t>gedefineerde</w:t>
      </w:r>
      <w:proofErr w:type="spellEnd"/>
      <w:r>
        <w:t xml:space="preserve"> commando’s:</w:t>
      </w:r>
    </w:p>
    <w:tbl>
      <w:tblPr>
        <w:tblStyle w:val="Tabelraster"/>
        <w:tblW w:w="5000" w:type="pct"/>
        <w:tblLook w:val="04A0" w:firstRow="1" w:lastRow="0" w:firstColumn="1" w:lastColumn="0" w:noHBand="0" w:noVBand="1"/>
      </w:tblPr>
      <w:tblGrid>
        <w:gridCol w:w="549"/>
        <w:gridCol w:w="697"/>
        <w:gridCol w:w="3468"/>
        <w:gridCol w:w="4914"/>
      </w:tblGrid>
      <w:tr w:rsidR="0031559D" w:rsidTr="006D4E91">
        <w:tc>
          <w:tcPr>
            <w:tcW w:w="647" w:type="pct"/>
            <w:gridSpan w:val="2"/>
          </w:tcPr>
          <w:p w:rsidR="0031559D" w:rsidRPr="00D334AA" w:rsidRDefault="0031559D" w:rsidP="00D334AA">
            <w:pPr>
              <w:rPr>
                <w:b/>
              </w:rPr>
            </w:pPr>
            <w:r>
              <w:rPr>
                <w:b/>
              </w:rPr>
              <w:t>Dec/</w:t>
            </w:r>
            <w:proofErr w:type="spellStart"/>
            <w:r>
              <w:rPr>
                <w:b/>
              </w:rPr>
              <w:t>hex</w:t>
            </w:r>
            <w:proofErr w:type="spellEnd"/>
          </w:p>
        </w:tc>
        <w:tc>
          <w:tcPr>
            <w:tcW w:w="1801" w:type="pct"/>
          </w:tcPr>
          <w:p w:rsidR="0031559D" w:rsidRPr="00D334AA" w:rsidRDefault="0031559D" w:rsidP="00D334AA">
            <w:pPr>
              <w:rPr>
                <w:b/>
              </w:rPr>
            </w:pPr>
            <w:r>
              <w:rPr>
                <w:b/>
              </w:rPr>
              <w:t>Naam</w:t>
            </w:r>
          </w:p>
        </w:tc>
        <w:tc>
          <w:tcPr>
            <w:tcW w:w="2552" w:type="pct"/>
          </w:tcPr>
          <w:p w:rsidR="0031559D" w:rsidRPr="00D334AA" w:rsidRDefault="0031559D" w:rsidP="00D334AA">
            <w:pPr>
              <w:rPr>
                <w:b/>
              </w:rPr>
            </w:pPr>
            <w:r w:rsidRPr="00D334AA">
              <w:rPr>
                <w:b/>
              </w:rPr>
              <w:t>Omschrijving</w:t>
            </w:r>
          </w:p>
        </w:tc>
      </w:tr>
      <w:tr w:rsidR="0031559D" w:rsidTr="006D4E91">
        <w:tc>
          <w:tcPr>
            <w:tcW w:w="285" w:type="pct"/>
          </w:tcPr>
          <w:p w:rsidR="0031559D" w:rsidRDefault="0031559D" w:rsidP="00D334AA">
            <w:r>
              <w:t>0</w:t>
            </w:r>
          </w:p>
        </w:tc>
        <w:tc>
          <w:tcPr>
            <w:tcW w:w="362" w:type="pct"/>
          </w:tcPr>
          <w:p w:rsidR="0031559D" w:rsidRDefault="0031559D" w:rsidP="00D334AA">
            <w:r>
              <w:t>0x00</w:t>
            </w:r>
          </w:p>
        </w:tc>
        <w:tc>
          <w:tcPr>
            <w:tcW w:w="1801" w:type="pct"/>
          </w:tcPr>
          <w:p w:rsidR="0031559D" w:rsidRDefault="0031559D" w:rsidP="00D334AA">
            <w:r>
              <w:t>RESPONSE</w:t>
            </w:r>
          </w:p>
        </w:tc>
        <w:tc>
          <w:tcPr>
            <w:tcW w:w="2552" w:type="pct"/>
          </w:tcPr>
          <w:p w:rsidR="0031559D" w:rsidRDefault="009C6522" w:rsidP="00D334AA">
            <w:r>
              <w:t>Antwoord op een schrijf opdracht</w:t>
            </w:r>
          </w:p>
        </w:tc>
      </w:tr>
      <w:tr w:rsidR="0031559D" w:rsidTr="006D4E91">
        <w:tc>
          <w:tcPr>
            <w:tcW w:w="285" w:type="pct"/>
          </w:tcPr>
          <w:p w:rsidR="0031559D" w:rsidRDefault="0031559D" w:rsidP="00D334AA">
            <w:r>
              <w:t>1</w:t>
            </w:r>
          </w:p>
        </w:tc>
        <w:tc>
          <w:tcPr>
            <w:tcW w:w="362" w:type="pct"/>
          </w:tcPr>
          <w:p w:rsidR="0031559D" w:rsidRDefault="0031559D" w:rsidP="00D334AA">
            <w:r>
              <w:t>0x01</w:t>
            </w:r>
          </w:p>
        </w:tc>
        <w:tc>
          <w:tcPr>
            <w:tcW w:w="1801" w:type="pct"/>
          </w:tcPr>
          <w:p w:rsidR="0031559D" w:rsidRDefault="0031559D" w:rsidP="00D334AA">
            <w:r>
              <w:t>READ_FIRMWARE_VERSION</w:t>
            </w:r>
          </w:p>
        </w:tc>
        <w:tc>
          <w:tcPr>
            <w:tcW w:w="2552" w:type="pct"/>
          </w:tcPr>
          <w:p w:rsidR="0031559D" w:rsidRDefault="009C6522" w:rsidP="00D334AA">
            <w:r>
              <w:t>Lees de firmware versie uit</w:t>
            </w:r>
          </w:p>
        </w:tc>
      </w:tr>
      <w:tr w:rsidR="0031559D" w:rsidTr="006D4E91">
        <w:tc>
          <w:tcPr>
            <w:tcW w:w="285" w:type="pct"/>
          </w:tcPr>
          <w:p w:rsidR="0031559D" w:rsidRDefault="0031559D" w:rsidP="00D334AA">
            <w:r>
              <w:t>2</w:t>
            </w:r>
          </w:p>
        </w:tc>
        <w:tc>
          <w:tcPr>
            <w:tcW w:w="362" w:type="pct"/>
          </w:tcPr>
          <w:p w:rsidR="0031559D" w:rsidRDefault="0031559D" w:rsidP="00D334AA">
            <w:r>
              <w:t>0x02</w:t>
            </w:r>
          </w:p>
        </w:tc>
        <w:tc>
          <w:tcPr>
            <w:tcW w:w="1801" w:type="pct"/>
          </w:tcPr>
          <w:p w:rsidR="0031559D" w:rsidRDefault="0031559D" w:rsidP="00D334AA">
            <w:r>
              <w:t>READ_HARDWARE_VERSION</w:t>
            </w:r>
          </w:p>
        </w:tc>
        <w:tc>
          <w:tcPr>
            <w:tcW w:w="2552" w:type="pct"/>
          </w:tcPr>
          <w:p w:rsidR="0031559D" w:rsidRDefault="009C6522" w:rsidP="00D334AA">
            <w:r>
              <w:t>Lees de hardware versie uit</w:t>
            </w:r>
          </w:p>
        </w:tc>
      </w:tr>
      <w:tr w:rsidR="0031559D" w:rsidTr="006D4E91">
        <w:tc>
          <w:tcPr>
            <w:tcW w:w="285" w:type="pct"/>
          </w:tcPr>
          <w:p w:rsidR="0031559D" w:rsidRDefault="0031559D" w:rsidP="00D334AA">
            <w:r>
              <w:t>3</w:t>
            </w:r>
          </w:p>
        </w:tc>
        <w:tc>
          <w:tcPr>
            <w:tcW w:w="362" w:type="pct"/>
          </w:tcPr>
          <w:p w:rsidR="0031559D" w:rsidRDefault="0031559D" w:rsidP="00D334AA">
            <w:r>
              <w:t>0x03</w:t>
            </w:r>
          </w:p>
        </w:tc>
        <w:tc>
          <w:tcPr>
            <w:tcW w:w="1801" w:type="pct"/>
          </w:tcPr>
          <w:p w:rsidR="0031559D" w:rsidRDefault="0031559D" w:rsidP="00D334AA">
            <w:r>
              <w:t>READ_DS18B20_STATE</w:t>
            </w:r>
          </w:p>
        </w:tc>
        <w:tc>
          <w:tcPr>
            <w:tcW w:w="2552" w:type="pct"/>
          </w:tcPr>
          <w:p w:rsidR="0031559D" w:rsidRDefault="009C6522" w:rsidP="009C6522">
            <w:r>
              <w:t>Lees de temperatuur resolutie en status uit.</w:t>
            </w:r>
          </w:p>
        </w:tc>
      </w:tr>
      <w:tr w:rsidR="009C6522" w:rsidTr="006D4E91">
        <w:tc>
          <w:tcPr>
            <w:tcW w:w="285" w:type="pct"/>
          </w:tcPr>
          <w:p w:rsidR="009C6522" w:rsidRDefault="009C6522" w:rsidP="009C6522">
            <w:r>
              <w:t>131</w:t>
            </w:r>
          </w:p>
        </w:tc>
        <w:tc>
          <w:tcPr>
            <w:tcW w:w="362" w:type="pct"/>
          </w:tcPr>
          <w:p w:rsidR="009C6522" w:rsidRDefault="009C6522" w:rsidP="009C6522">
            <w:r>
              <w:t>0x83</w:t>
            </w:r>
          </w:p>
        </w:tc>
        <w:tc>
          <w:tcPr>
            <w:tcW w:w="1801" w:type="pct"/>
          </w:tcPr>
          <w:p w:rsidR="009C6522" w:rsidRDefault="009C6522" w:rsidP="009C6522">
            <w:r>
              <w:t>WRITE_DS18B20_STATE</w:t>
            </w:r>
          </w:p>
        </w:tc>
        <w:tc>
          <w:tcPr>
            <w:tcW w:w="2552" w:type="pct"/>
          </w:tcPr>
          <w:p w:rsidR="009C6522" w:rsidRDefault="009C6522" w:rsidP="009C6522">
            <w:r>
              <w:t>Beschrijf de temperatuur resolutie en status.</w:t>
            </w:r>
          </w:p>
        </w:tc>
      </w:tr>
      <w:tr w:rsidR="009C6522" w:rsidTr="006D4E91">
        <w:tc>
          <w:tcPr>
            <w:tcW w:w="285" w:type="pct"/>
          </w:tcPr>
          <w:p w:rsidR="009C6522" w:rsidRDefault="009C6522" w:rsidP="009C6522">
            <w:r>
              <w:t>4</w:t>
            </w:r>
          </w:p>
        </w:tc>
        <w:tc>
          <w:tcPr>
            <w:tcW w:w="362" w:type="pct"/>
          </w:tcPr>
          <w:p w:rsidR="009C6522" w:rsidRDefault="009C6522" w:rsidP="009C6522">
            <w:r>
              <w:t>0x04</w:t>
            </w:r>
          </w:p>
        </w:tc>
        <w:tc>
          <w:tcPr>
            <w:tcW w:w="1801" w:type="pct"/>
          </w:tcPr>
          <w:p w:rsidR="009C6522" w:rsidRDefault="009C6522" w:rsidP="009C6522">
            <w:r w:rsidRPr="009C6522">
              <w:t>READ_DS18B20_CONVERSION</w:t>
            </w:r>
          </w:p>
        </w:tc>
        <w:tc>
          <w:tcPr>
            <w:tcW w:w="2552" w:type="pct"/>
          </w:tcPr>
          <w:p w:rsidR="009C6522" w:rsidRDefault="009C6522" w:rsidP="009C6522">
            <w:r>
              <w:t>Lees de laatste temperatuur conversie waardes</w:t>
            </w:r>
          </w:p>
        </w:tc>
      </w:tr>
      <w:tr w:rsidR="009C6522" w:rsidTr="006D4E91">
        <w:tc>
          <w:tcPr>
            <w:tcW w:w="285" w:type="pct"/>
          </w:tcPr>
          <w:p w:rsidR="009C6522" w:rsidRDefault="009C6522" w:rsidP="009C6522">
            <w:r>
              <w:t>132</w:t>
            </w:r>
          </w:p>
        </w:tc>
        <w:tc>
          <w:tcPr>
            <w:tcW w:w="362" w:type="pct"/>
          </w:tcPr>
          <w:p w:rsidR="009C6522" w:rsidRDefault="009C6522" w:rsidP="009C6522">
            <w:r>
              <w:t>0x84</w:t>
            </w:r>
          </w:p>
        </w:tc>
        <w:tc>
          <w:tcPr>
            <w:tcW w:w="1801" w:type="pct"/>
          </w:tcPr>
          <w:p w:rsidR="009C6522" w:rsidRDefault="009C6522" w:rsidP="009C6522">
            <w:r>
              <w:t>WRITE</w:t>
            </w:r>
            <w:r w:rsidRPr="009C6522">
              <w:t>_DS18B20_CONVERSION</w:t>
            </w:r>
          </w:p>
        </w:tc>
        <w:tc>
          <w:tcPr>
            <w:tcW w:w="2552" w:type="pct"/>
          </w:tcPr>
          <w:p w:rsidR="009C6522" w:rsidRDefault="009C6522" w:rsidP="009C6522">
            <w:r>
              <w:t>Start een temperatuur conversie</w:t>
            </w:r>
          </w:p>
        </w:tc>
      </w:tr>
      <w:tr w:rsidR="009C6522" w:rsidTr="006D4E91">
        <w:tc>
          <w:tcPr>
            <w:tcW w:w="285" w:type="pct"/>
          </w:tcPr>
          <w:p w:rsidR="009C6522" w:rsidRDefault="009C6522" w:rsidP="009C6522">
            <w:r>
              <w:t>5</w:t>
            </w:r>
          </w:p>
        </w:tc>
        <w:tc>
          <w:tcPr>
            <w:tcW w:w="362" w:type="pct"/>
          </w:tcPr>
          <w:p w:rsidR="009C6522" w:rsidRDefault="009C6522" w:rsidP="009C6522">
            <w:r>
              <w:t>0x05</w:t>
            </w:r>
          </w:p>
        </w:tc>
        <w:tc>
          <w:tcPr>
            <w:tcW w:w="1801" w:type="pct"/>
          </w:tcPr>
          <w:p w:rsidR="009C6522" w:rsidRDefault="009C6522" w:rsidP="009C6522">
            <w:r w:rsidRPr="0031559D">
              <w:t>READ_DS18B20_CONFIG</w:t>
            </w:r>
          </w:p>
        </w:tc>
        <w:tc>
          <w:tcPr>
            <w:tcW w:w="2552" w:type="pct"/>
          </w:tcPr>
          <w:p w:rsidR="009C6522" w:rsidRDefault="009C6522" w:rsidP="009C6522">
            <w:r>
              <w:t>N.A.</w:t>
            </w:r>
          </w:p>
        </w:tc>
      </w:tr>
      <w:tr w:rsidR="009C6522" w:rsidTr="006D4E91">
        <w:tc>
          <w:tcPr>
            <w:tcW w:w="285" w:type="pct"/>
          </w:tcPr>
          <w:p w:rsidR="009C6522" w:rsidRDefault="009C6522" w:rsidP="009C6522">
            <w:r>
              <w:t>6</w:t>
            </w:r>
          </w:p>
        </w:tc>
        <w:tc>
          <w:tcPr>
            <w:tcW w:w="362" w:type="pct"/>
          </w:tcPr>
          <w:p w:rsidR="009C6522" w:rsidRDefault="009C6522" w:rsidP="009C6522">
            <w:r>
              <w:t>0x06</w:t>
            </w:r>
          </w:p>
        </w:tc>
        <w:tc>
          <w:tcPr>
            <w:tcW w:w="1801" w:type="pct"/>
          </w:tcPr>
          <w:p w:rsidR="009C6522" w:rsidRDefault="009C6522" w:rsidP="009C6522">
            <w:r w:rsidRPr="0031559D">
              <w:t>READ_BME280_STATE</w:t>
            </w:r>
          </w:p>
        </w:tc>
        <w:tc>
          <w:tcPr>
            <w:tcW w:w="2552" w:type="pct"/>
          </w:tcPr>
          <w:p w:rsidR="009C6522" w:rsidRDefault="009C6522" w:rsidP="009C6522">
            <w:r>
              <w:t>N.A.</w:t>
            </w:r>
          </w:p>
        </w:tc>
      </w:tr>
      <w:tr w:rsidR="009C6522" w:rsidTr="006D4E91">
        <w:tc>
          <w:tcPr>
            <w:tcW w:w="285" w:type="pct"/>
          </w:tcPr>
          <w:p w:rsidR="009C6522" w:rsidRDefault="009C6522" w:rsidP="009C6522">
            <w:r>
              <w:t>7</w:t>
            </w:r>
          </w:p>
        </w:tc>
        <w:tc>
          <w:tcPr>
            <w:tcW w:w="362" w:type="pct"/>
          </w:tcPr>
          <w:p w:rsidR="009C6522" w:rsidRDefault="009C6522" w:rsidP="009C6522">
            <w:r>
              <w:t>0x07</w:t>
            </w:r>
          </w:p>
        </w:tc>
        <w:tc>
          <w:tcPr>
            <w:tcW w:w="1801" w:type="pct"/>
          </w:tcPr>
          <w:p w:rsidR="009C6522" w:rsidRDefault="009C6522" w:rsidP="009C6522">
            <w:r w:rsidRPr="0031559D">
              <w:t>READ_BME280_CONVERSION</w:t>
            </w:r>
          </w:p>
        </w:tc>
        <w:tc>
          <w:tcPr>
            <w:tcW w:w="2552" w:type="pct"/>
          </w:tcPr>
          <w:p w:rsidR="009C6522" w:rsidRDefault="009C6522" w:rsidP="009C6522">
            <w:r>
              <w:t>N.A.</w:t>
            </w:r>
          </w:p>
        </w:tc>
      </w:tr>
      <w:tr w:rsidR="009C6522" w:rsidTr="006D4E91">
        <w:tc>
          <w:tcPr>
            <w:tcW w:w="285" w:type="pct"/>
          </w:tcPr>
          <w:p w:rsidR="009C6522" w:rsidRDefault="009C6522" w:rsidP="009C6522">
            <w:r>
              <w:t>8</w:t>
            </w:r>
          </w:p>
        </w:tc>
        <w:tc>
          <w:tcPr>
            <w:tcW w:w="362" w:type="pct"/>
          </w:tcPr>
          <w:p w:rsidR="009C6522" w:rsidRDefault="009C6522" w:rsidP="009C6522">
            <w:r>
              <w:t>0x08</w:t>
            </w:r>
          </w:p>
        </w:tc>
        <w:tc>
          <w:tcPr>
            <w:tcW w:w="1801" w:type="pct"/>
          </w:tcPr>
          <w:p w:rsidR="009C6522" w:rsidRDefault="009C6522" w:rsidP="009C6522">
            <w:r w:rsidRPr="0031559D">
              <w:t>READ_BME280_I2C</w:t>
            </w:r>
          </w:p>
        </w:tc>
        <w:tc>
          <w:tcPr>
            <w:tcW w:w="2552" w:type="pct"/>
          </w:tcPr>
          <w:p w:rsidR="009C6522" w:rsidRDefault="009C6522" w:rsidP="009C6522">
            <w:r>
              <w:t>N.A.</w:t>
            </w:r>
          </w:p>
        </w:tc>
      </w:tr>
      <w:tr w:rsidR="009C6522" w:rsidTr="006D4E91">
        <w:tc>
          <w:tcPr>
            <w:tcW w:w="285" w:type="pct"/>
          </w:tcPr>
          <w:p w:rsidR="009C6522" w:rsidRDefault="009C6522" w:rsidP="009C6522">
            <w:r>
              <w:t>9</w:t>
            </w:r>
          </w:p>
        </w:tc>
        <w:tc>
          <w:tcPr>
            <w:tcW w:w="362" w:type="pct"/>
          </w:tcPr>
          <w:p w:rsidR="009C6522" w:rsidRDefault="009C6522" w:rsidP="009C6522">
            <w:r>
              <w:t>0x09</w:t>
            </w:r>
          </w:p>
        </w:tc>
        <w:tc>
          <w:tcPr>
            <w:tcW w:w="1801" w:type="pct"/>
          </w:tcPr>
          <w:p w:rsidR="009C6522" w:rsidRDefault="009C6522" w:rsidP="009C6522">
            <w:r w:rsidRPr="0031559D">
              <w:t>READ_HX711_STATE</w:t>
            </w:r>
          </w:p>
        </w:tc>
        <w:tc>
          <w:tcPr>
            <w:tcW w:w="2552" w:type="pct"/>
          </w:tcPr>
          <w:p w:rsidR="009C6522" w:rsidRDefault="009C6522" w:rsidP="009C6522">
            <w:r>
              <w:t>N.A.</w:t>
            </w:r>
          </w:p>
        </w:tc>
      </w:tr>
      <w:tr w:rsidR="009C6522" w:rsidTr="006D4E91">
        <w:tc>
          <w:tcPr>
            <w:tcW w:w="285" w:type="pct"/>
          </w:tcPr>
          <w:p w:rsidR="009C6522" w:rsidRDefault="009C6522" w:rsidP="009C6522">
            <w:r>
              <w:t>10</w:t>
            </w:r>
          </w:p>
        </w:tc>
        <w:tc>
          <w:tcPr>
            <w:tcW w:w="362" w:type="pct"/>
          </w:tcPr>
          <w:p w:rsidR="009C6522" w:rsidRDefault="009C6522" w:rsidP="009C6522">
            <w:r>
              <w:t>0x0A</w:t>
            </w:r>
          </w:p>
        </w:tc>
        <w:tc>
          <w:tcPr>
            <w:tcW w:w="1801" w:type="pct"/>
          </w:tcPr>
          <w:p w:rsidR="009C6522" w:rsidRDefault="009C6522" w:rsidP="009C6522">
            <w:r w:rsidRPr="0031559D">
              <w:t>READ_HX711_CONVERSION</w:t>
            </w:r>
          </w:p>
        </w:tc>
        <w:tc>
          <w:tcPr>
            <w:tcW w:w="2552" w:type="pct"/>
          </w:tcPr>
          <w:p w:rsidR="009C6522" w:rsidRDefault="009C6522" w:rsidP="009C6522">
            <w:r>
              <w:t>Lees het laatste meet resultaat</w:t>
            </w:r>
          </w:p>
        </w:tc>
      </w:tr>
      <w:tr w:rsidR="009C6522" w:rsidTr="006D4E91">
        <w:tc>
          <w:tcPr>
            <w:tcW w:w="285" w:type="pct"/>
          </w:tcPr>
          <w:p w:rsidR="009C6522" w:rsidRDefault="009C6522" w:rsidP="009C6522">
            <w:r>
              <w:t>138</w:t>
            </w:r>
          </w:p>
        </w:tc>
        <w:tc>
          <w:tcPr>
            <w:tcW w:w="362" w:type="pct"/>
          </w:tcPr>
          <w:p w:rsidR="009C6522" w:rsidRDefault="009C6522" w:rsidP="009C6522">
            <w:r>
              <w:t>0x8A</w:t>
            </w:r>
          </w:p>
        </w:tc>
        <w:tc>
          <w:tcPr>
            <w:tcW w:w="1801" w:type="pct"/>
          </w:tcPr>
          <w:p w:rsidR="009C6522" w:rsidRDefault="009C6522" w:rsidP="009C6522">
            <w:r>
              <w:t>WRITE</w:t>
            </w:r>
            <w:r w:rsidRPr="0031559D">
              <w:t>_HX711_CONVERSION</w:t>
            </w:r>
          </w:p>
        </w:tc>
        <w:tc>
          <w:tcPr>
            <w:tcW w:w="2552" w:type="pct"/>
          </w:tcPr>
          <w:p w:rsidR="009C6522" w:rsidRDefault="009C6522" w:rsidP="009C6522">
            <w:r>
              <w:t>Start een nieuwe meting op een kanaal</w:t>
            </w:r>
          </w:p>
        </w:tc>
      </w:tr>
      <w:tr w:rsidR="009C6522" w:rsidTr="006D4E91">
        <w:tc>
          <w:tcPr>
            <w:tcW w:w="285" w:type="pct"/>
          </w:tcPr>
          <w:p w:rsidR="009C6522" w:rsidRDefault="009C6522" w:rsidP="009C6522">
            <w:r>
              <w:t>11</w:t>
            </w:r>
          </w:p>
        </w:tc>
        <w:tc>
          <w:tcPr>
            <w:tcW w:w="362" w:type="pct"/>
          </w:tcPr>
          <w:p w:rsidR="009C6522" w:rsidRDefault="009C6522" w:rsidP="009C6522">
            <w:r>
              <w:t>0x0B</w:t>
            </w:r>
          </w:p>
        </w:tc>
        <w:tc>
          <w:tcPr>
            <w:tcW w:w="1801" w:type="pct"/>
          </w:tcPr>
          <w:p w:rsidR="009C6522" w:rsidRDefault="009C6522" w:rsidP="009C6522">
            <w:r w:rsidRPr="0031559D">
              <w:t>READ_AUDIO_ADC_STATE</w:t>
            </w:r>
          </w:p>
        </w:tc>
        <w:tc>
          <w:tcPr>
            <w:tcW w:w="2552" w:type="pct"/>
          </w:tcPr>
          <w:p w:rsidR="009C6522" w:rsidRDefault="009C6522" w:rsidP="009C6522">
            <w:r>
              <w:t>N.A.</w:t>
            </w:r>
          </w:p>
        </w:tc>
      </w:tr>
      <w:tr w:rsidR="009C6522" w:rsidTr="006D4E91">
        <w:tc>
          <w:tcPr>
            <w:tcW w:w="285" w:type="pct"/>
          </w:tcPr>
          <w:p w:rsidR="009C6522" w:rsidRDefault="009C6522" w:rsidP="009C6522">
            <w:r>
              <w:t>12</w:t>
            </w:r>
          </w:p>
        </w:tc>
        <w:tc>
          <w:tcPr>
            <w:tcW w:w="362" w:type="pct"/>
          </w:tcPr>
          <w:p w:rsidR="009C6522" w:rsidRDefault="009C6522" w:rsidP="009C6522">
            <w:r>
              <w:t>0x0C</w:t>
            </w:r>
          </w:p>
        </w:tc>
        <w:tc>
          <w:tcPr>
            <w:tcW w:w="1801" w:type="pct"/>
          </w:tcPr>
          <w:p w:rsidR="009C6522" w:rsidRDefault="009C6522" w:rsidP="009C6522">
            <w:r w:rsidRPr="0031559D">
              <w:t>READ_AUDIO_ADC_CONVERSION</w:t>
            </w:r>
          </w:p>
        </w:tc>
        <w:tc>
          <w:tcPr>
            <w:tcW w:w="2552" w:type="pct"/>
          </w:tcPr>
          <w:p w:rsidR="009C6522" w:rsidRDefault="009C6522" w:rsidP="009C6522">
            <w:r>
              <w:t>N.A.</w:t>
            </w:r>
          </w:p>
        </w:tc>
      </w:tr>
      <w:tr w:rsidR="009C6522" w:rsidTr="006D4E91">
        <w:tc>
          <w:tcPr>
            <w:tcW w:w="285" w:type="pct"/>
          </w:tcPr>
          <w:p w:rsidR="009C6522" w:rsidRDefault="009C6522" w:rsidP="009C6522">
            <w:r>
              <w:t>13</w:t>
            </w:r>
          </w:p>
        </w:tc>
        <w:tc>
          <w:tcPr>
            <w:tcW w:w="362" w:type="pct"/>
          </w:tcPr>
          <w:p w:rsidR="009C6522" w:rsidRDefault="009C6522" w:rsidP="009C6522">
            <w:r>
              <w:t>0x0D</w:t>
            </w:r>
          </w:p>
        </w:tc>
        <w:tc>
          <w:tcPr>
            <w:tcW w:w="1801" w:type="pct"/>
          </w:tcPr>
          <w:p w:rsidR="009C6522" w:rsidRDefault="009C6522" w:rsidP="009C6522">
            <w:r w:rsidRPr="0031559D">
              <w:t>READ_AUDIO_ADC_I2C</w:t>
            </w:r>
          </w:p>
        </w:tc>
        <w:tc>
          <w:tcPr>
            <w:tcW w:w="2552" w:type="pct"/>
          </w:tcPr>
          <w:p w:rsidR="009C6522" w:rsidRDefault="009C6522" w:rsidP="009C6522">
            <w:r>
              <w:t>N.A.</w:t>
            </w:r>
          </w:p>
        </w:tc>
      </w:tr>
      <w:tr w:rsidR="009C6522" w:rsidTr="006D4E91">
        <w:tc>
          <w:tcPr>
            <w:tcW w:w="285" w:type="pct"/>
          </w:tcPr>
          <w:p w:rsidR="009C6522" w:rsidRDefault="009C6522" w:rsidP="009C6522">
            <w:r>
              <w:t>14</w:t>
            </w:r>
          </w:p>
        </w:tc>
        <w:tc>
          <w:tcPr>
            <w:tcW w:w="362" w:type="pct"/>
          </w:tcPr>
          <w:p w:rsidR="009C6522" w:rsidRDefault="009C6522" w:rsidP="009C6522">
            <w:r>
              <w:t>0x0E</w:t>
            </w:r>
          </w:p>
        </w:tc>
        <w:tc>
          <w:tcPr>
            <w:tcW w:w="1801" w:type="pct"/>
          </w:tcPr>
          <w:p w:rsidR="009C6522" w:rsidRDefault="009C6522" w:rsidP="009C6522">
            <w:r w:rsidRPr="0031559D">
              <w:t>READ_ATECC_READ_ID</w:t>
            </w:r>
          </w:p>
        </w:tc>
        <w:tc>
          <w:tcPr>
            <w:tcW w:w="2552" w:type="pct"/>
          </w:tcPr>
          <w:p w:rsidR="009C6522" w:rsidRDefault="009C6522" w:rsidP="009C6522">
            <w:r>
              <w:t>N.A.</w:t>
            </w:r>
          </w:p>
        </w:tc>
      </w:tr>
      <w:tr w:rsidR="009C6522" w:rsidTr="006D4E91">
        <w:tc>
          <w:tcPr>
            <w:tcW w:w="285" w:type="pct"/>
          </w:tcPr>
          <w:p w:rsidR="009C6522" w:rsidRDefault="009C6522" w:rsidP="009C6522">
            <w:r>
              <w:t>15</w:t>
            </w:r>
          </w:p>
        </w:tc>
        <w:tc>
          <w:tcPr>
            <w:tcW w:w="362" w:type="pct"/>
          </w:tcPr>
          <w:p w:rsidR="009C6522" w:rsidRDefault="009C6522" w:rsidP="009C6522">
            <w:r>
              <w:t>0x0F</w:t>
            </w:r>
          </w:p>
        </w:tc>
        <w:tc>
          <w:tcPr>
            <w:tcW w:w="1801" w:type="pct"/>
          </w:tcPr>
          <w:p w:rsidR="009C6522" w:rsidRDefault="009C6522" w:rsidP="009C6522">
            <w:r w:rsidRPr="0031559D">
              <w:t>READ_ATECC_I2C</w:t>
            </w:r>
          </w:p>
        </w:tc>
        <w:tc>
          <w:tcPr>
            <w:tcW w:w="2552" w:type="pct"/>
          </w:tcPr>
          <w:p w:rsidR="009C6522" w:rsidRDefault="009C6522" w:rsidP="009C6522">
            <w:r>
              <w:t>N.A.</w:t>
            </w:r>
          </w:p>
        </w:tc>
      </w:tr>
      <w:tr w:rsidR="009C6522" w:rsidTr="006D4E91">
        <w:tc>
          <w:tcPr>
            <w:tcW w:w="285" w:type="pct"/>
          </w:tcPr>
          <w:p w:rsidR="009C6522" w:rsidRDefault="009C6522" w:rsidP="009C6522">
            <w:r>
              <w:t>16</w:t>
            </w:r>
          </w:p>
        </w:tc>
        <w:tc>
          <w:tcPr>
            <w:tcW w:w="362" w:type="pct"/>
          </w:tcPr>
          <w:p w:rsidR="009C6522" w:rsidRDefault="009C6522" w:rsidP="009C6522">
            <w:r>
              <w:t>0x10</w:t>
            </w:r>
          </w:p>
        </w:tc>
        <w:tc>
          <w:tcPr>
            <w:tcW w:w="1801" w:type="pct"/>
          </w:tcPr>
          <w:p w:rsidR="009C6522" w:rsidRDefault="009C6522" w:rsidP="009C6522">
            <w:r w:rsidRPr="0031559D">
              <w:t>READ_BUZZER_STATE</w:t>
            </w:r>
          </w:p>
        </w:tc>
        <w:tc>
          <w:tcPr>
            <w:tcW w:w="2552" w:type="pct"/>
          </w:tcPr>
          <w:p w:rsidR="009C6522" w:rsidRDefault="009C6522" w:rsidP="009C6522">
            <w:r>
              <w:t>N.A.</w:t>
            </w:r>
          </w:p>
        </w:tc>
      </w:tr>
      <w:tr w:rsidR="009C6522" w:rsidTr="006D4E91">
        <w:tc>
          <w:tcPr>
            <w:tcW w:w="285" w:type="pct"/>
          </w:tcPr>
          <w:p w:rsidR="009C6522" w:rsidRDefault="009C6522" w:rsidP="009C6522">
            <w:r>
              <w:t>17</w:t>
            </w:r>
          </w:p>
        </w:tc>
        <w:tc>
          <w:tcPr>
            <w:tcW w:w="362" w:type="pct"/>
          </w:tcPr>
          <w:p w:rsidR="009C6522" w:rsidRDefault="009C6522" w:rsidP="009C6522">
            <w:r>
              <w:t>0x11</w:t>
            </w:r>
          </w:p>
        </w:tc>
        <w:tc>
          <w:tcPr>
            <w:tcW w:w="1801" w:type="pct"/>
          </w:tcPr>
          <w:p w:rsidR="009C6522" w:rsidRDefault="009C6522" w:rsidP="009C6522">
            <w:r w:rsidRPr="0031559D">
              <w:t>READ_BUZZER_TUNE</w:t>
            </w:r>
          </w:p>
        </w:tc>
        <w:tc>
          <w:tcPr>
            <w:tcW w:w="2552" w:type="pct"/>
          </w:tcPr>
          <w:p w:rsidR="009C6522" w:rsidRDefault="009C6522" w:rsidP="009C6522">
            <w:r>
              <w:t>N.A.</w:t>
            </w:r>
          </w:p>
        </w:tc>
      </w:tr>
      <w:tr w:rsidR="009C6522" w:rsidTr="006D4E91">
        <w:tc>
          <w:tcPr>
            <w:tcW w:w="285" w:type="pct"/>
          </w:tcPr>
          <w:p w:rsidR="009C6522" w:rsidRDefault="009C6522" w:rsidP="009C6522">
            <w:r>
              <w:t>18</w:t>
            </w:r>
          </w:p>
        </w:tc>
        <w:tc>
          <w:tcPr>
            <w:tcW w:w="362" w:type="pct"/>
          </w:tcPr>
          <w:p w:rsidR="009C6522" w:rsidRDefault="009C6522" w:rsidP="009C6522">
            <w:r>
              <w:t>0x12</w:t>
            </w:r>
          </w:p>
        </w:tc>
        <w:tc>
          <w:tcPr>
            <w:tcW w:w="1801" w:type="pct"/>
          </w:tcPr>
          <w:p w:rsidR="009C6522" w:rsidRDefault="009C6522" w:rsidP="009C6522">
            <w:r w:rsidRPr="0031559D">
              <w:t>READ_BUZZER_CUSTOM_TUNE</w:t>
            </w:r>
          </w:p>
        </w:tc>
        <w:tc>
          <w:tcPr>
            <w:tcW w:w="2552" w:type="pct"/>
          </w:tcPr>
          <w:p w:rsidR="009C6522" w:rsidRDefault="009C6522" w:rsidP="009C6522">
            <w:r>
              <w:t>N.A.</w:t>
            </w:r>
          </w:p>
        </w:tc>
      </w:tr>
      <w:tr w:rsidR="009C6522" w:rsidTr="006D4E91">
        <w:tc>
          <w:tcPr>
            <w:tcW w:w="285" w:type="pct"/>
          </w:tcPr>
          <w:p w:rsidR="009C6522" w:rsidRDefault="009C6522" w:rsidP="009C6522">
            <w:r>
              <w:t>19</w:t>
            </w:r>
          </w:p>
        </w:tc>
        <w:tc>
          <w:tcPr>
            <w:tcW w:w="362" w:type="pct"/>
          </w:tcPr>
          <w:p w:rsidR="009C6522" w:rsidRDefault="009C6522" w:rsidP="009C6522">
            <w:r>
              <w:t>0x13</w:t>
            </w:r>
          </w:p>
        </w:tc>
        <w:tc>
          <w:tcPr>
            <w:tcW w:w="1801" w:type="pct"/>
          </w:tcPr>
          <w:p w:rsidR="009C6522" w:rsidRDefault="009C6522" w:rsidP="009C6522">
            <w:r w:rsidRPr="0031559D">
              <w:t>READ_SQ_MIN_STATE</w:t>
            </w:r>
          </w:p>
        </w:tc>
        <w:tc>
          <w:tcPr>
            <w:tcW w:w="2552" w:type="pct"/>
          </w:tcPr>
          <w:p w:rsidR="009C6522" w:rsidRDefault="009C6522" w:rsidP="009C6522">
            <w:r>
              <w:t>N.A.</w:t>
            </w:r>
          </w:p>
        </w:tc>
      </w:tr>
      <w:tr w:rsidR="009C6522" w:rsidRPr="009C6522" w:rsidTr="006D4E91">
        <w:tc>
          <w:tcPr>
            <w:tcW w:w="285" w:type="pct"/>
          </w:tcPr>
          <w:p w:rsidR="009C6522" w:rsidRDefault="009C6522" w:rsidP="009C6522">
            <w:r>
              <w:t>20</w:t>
            </w:r>
          </w:p>
        </w:tc>
        <w:tc>
          <w:tcPr>
            <w:tcW w:w="362" w:type="pct"/>
          </w:tcPr>
          <w:p w:rsidR="009C6522" w:rsidRDefault="009C6522" w:rsidP="009C6522">
            <w:r>
              <w:t>0x14</w:t>
            </w:r>
          </w:p>
        </w:tc>
        <w:tc>
          <w:tcPr>
            <w:tcW w:w="1801" w:type="pct"/>
          </w:tcPr>
          <w:p w:rsidR="009C6522" w:rsidRDefault="009C6522" w:rsidP="009C6522">
            <w:r w:rsidRPr="0031559D">
              <w:t>READ_LORAWAN_STATE</w:t>
            </w:r>
          </w:p>
        </w:tc>
        <w:tc>
          <w:tcPr>
            <w:tcW w:w="2552" w:type="pct"/>
          </w:tcPr>
          <w:p w:rsidR="009C6522" w:rsidRPr="009C6522" w:rsidRDefault="006D4E91" w:rsidP="006D4E91">
            <w:pPr>
              <w:rPr>
                <w:lang w:val="en-GB"/>
              </w:rPr>
            </w:pPr>
            <w:r>
              <w:rPr>
                <w:lang w:val="en-GB"/>
              </w:rPr>
              <w:t xml:space="preserve">Lees de LoRaWAN status: </w:t>
            </w:r>
            <w:proofErr w:type="spellStart"/>
            <w:r>
              <w:rPr>
                <w:lang w:val="en-GB"/>
              </w:rPr>
              <w:t>aan</w:t>
            </w:r>
            <w:proofErr w:type="spellEnd"/>
            <w:r>
              <w:rPr>
                <w:lang w:val="en-GB"/>
              </w:rPr>
              <w:t>/</w:t>
            </w:r>
            <w:proofErr w:type="spellStart"/>
            <w:r>
              <w:rPr>
                <w:lang w:val="en-GB"/>
              </w:rPr>
              <w:t>uit</w:t>
            </w:r>
            <w:proofErr w:type="spellEnd"/>
            <w:r>
              <w:rPr>
                <w:lang w:val="en-GB"/>
              </w:rPr>
              <w:t xml:space="preserve">, joined, duty-cycle, Adaptive Data Rate, </w:t>
            </w:r>
            <w:proofErr w:type="spellStart"/>
            <w:r>
              <w:rPr>
                <w:lang w:val="en-GB"/>
              </w:rPr>
              <w:t>correcte</w:t>
            </w:r>
            <w:proofErr w:type="spellEnd"/>
            <w:r>
              <w:rPr>
                <w:lang w:val="en-GB"/>
              </w:rPr>
              <w:t xml:space="preserve"> </w:t>
            </w:r>
            <w:proofErr w:type="spellStart"/>
            <w:r>
              <w:rPr>
                <w:lang w:val="en-GB"/>
              </w:rPr>
              <w:t>sleutels</w:t>
            </w:r>
            <w:proofErr w:type="spellEnd"/>
          </w:p>
        </w:tc>
      </w:tr>
      <w:tr w:rsidR="009C6522" w:rsidTr="006D4E91">
        <w:tc>
          <w:tcPr>
            <w:tcW w:w="285" w:type="pct"/>
          </w:tcPr>
          <w:p w:rsidR="009C6522" w:rsidRDefault="009C6522" w:rsidP="009C6522">
            <w:r>
              <w:t>148</w:t>
            </w:r>
          </w:p>
        </w:tc>
        <w:tc>
          <w:tcPr>
            <w:tcW w:w="362" w:type="pct"/>
          </w:tcPr>
          <w:p w:rsidR="009C6522" w:rsidRDefault="009C6522" w:rsidP="009C6522">
            <w:r>
              <w:t>0x94</w:t>
            </w:r>
          </w:p>
        </w:tc>
        <w:tc>
          <w:tcPr>
            <w:tcW w:w="1801" w:type="pct"/>
          </w:tcPr>
          <w:p w:rsidR="009C6522" w:rsidRDefault="009C6522" w:rsidP="009C6522">
            <w:r>
              <w:t>WRITE</w:t>
            </w:r>
            <w:r w:rsidRPr="0031559D">
              <w:t>_LORAWAN_STATE</w:t>
            </w:r>
          </w:p>
        </w:tc>
        <w:tc>
          <w:tcPr>
            <w:tcW w:w="2552" w:type="pct"/>
          </w:tcPr>
          <w:p w:rsidR="009C6522" w:rsidRDefault="006D4E91" w:rsidP="006D4E91">
            <w:r w:rsidRPr="006D4E91">
              <w:t xml:space="preserve">Schrijf de LoRaWAN status: aan/uit, </w:t>
            </w:r>
            <w:proofErr w:type="spellStart"/>
            <w:r w:rsidRPr="006D4E91">
              <w:t>duty-cycle</w:t>
            </w:r>
            <w:proofErr w:type="spellEnd"/>
            <w:r w:rsidRPr="006D4E91">
              <w:t xml:space="preserve">, </w:t>
            </w:r>
            <w:proofErr w:type="spellStart"/>
            <w:r w:rsidRPr="006D4E91">
              <w:t>Adaptive</w:t>
            </w:r>
            <w:proofErr w:type="spellEnd"/>
            <w:r w:rsidRPr="006D4E91">
              <w:t xml:space="preserve"> Data </w:t>
            </w:r>
            <w:proofErr w:type="spellStart"/>
            <w:r w:rsidRPr="006D4E91">
              <w:t>Rate</w:t>
            </w:r>
            <w:proofErr w:type="spellEnd"/>
          </w:p>
        </w:tc>
      </w:tr>
      <w:tr w:rsidR="009C6522" w:rsidRPr="0031559D" w:rsidTr="006D4E91">
        <w:tc>
          <w:tcPr>
            <w:tcW w:w="285" w:type="pct"/>
          </w:tcPr>
          <w:p w:rsidR="009C6522" w:rsidRDefault="009C6522" w:rsidP="009C6522">
            <w:r>
              <w:t>21</w:t>
            </w:r>
          </w:p>
        </w:tc>
        <w:tc>
          <w:tcPr>
            <w:tcW w:w="362" w:type="pct"/>
          </w:tcPr>
          <w:p w:rsidR="009C6522" w:rsidRDefault="009C6522" w:rsidP="009C6522">
            <w:r>
              <w:t>0x15</w:t>
            </w:r>
          </w:p>
        </w:tc>
        <w:tc>
          <w:tcPr>
            <w:tcW w:w="1801" w:type="pct"/>
          </w:tcPr>
          <w:p w:rsidR="009C6522" w:rsidRPr="0031559D" w:rsidRDefault="009C6522" w:rsidP="009C6522">
            <w:pPr>
              <w:rPr>
                <w:lang w:val="en-GB"/>
              </w:rPr>
            </w:pPr>
            <w:r w:rsidRPr="0031559D">
              <w:rPr>
                <w:lang w:val="en-GB"/>
              </w:rPr>
              <w:t>READ_LORAWAN_DEVEUI</w:t>
            </w:r>
          </w:p>
        </w:tc>
        <w:tc>
          <w:tcPr>
            <w:tcW w:w="2552" w:type="pct"/>
          </w:tcPr>
          <w:p w:rsidR="009C6522" w:rsidRPr="0031559D" w:rsidRDefault="006D4E91" w:rsidP="009C6522">
            <w:pPr>
              <w:rPr>
                <w:lang w:val="en-GB"/>
              </w:rPr>
            </w:pPr>
            <w:r>
              <w:rPr>
                <w:lang w:val="en-GB"/>
              </w:rPr>
              <w:t>Lees de DEVEUI, 8 bytes</w:t>
            </w:r>
          </w:p>
        </w:tc>
      </w:tr>
      <w:tr w:rsidR="009C6522" w:rsidRPr="0031559D" w:rsidTr="006D4E91">
        <w:tc>
          <w:tcPr>
            <w:tcW w:w="285" w:type="pct"/>
          </w:tcPr>
          <w:p w:rsidR="009C6522" w:rsidRDefault="009C6522" w:rsidP="009C6522">
            <w:r>
              <w:t>149</w:t>
            </w:r>
          </w:p>
        </w:tc>
        <w:tc>
          <w:tcPr>
            <w:tcW w:w="362" w:type="pct"/>
          </w:tcPr>
          <w:p w:rsidR="009C6522" w:rsidRDefault="009C6522" w:rsidP="009C6522">
            <w:r>
              <w:t>0x95</w:t>
            </w:r>
          </w:p>
        </w:tc>
        <w:tc>
          <w:tcPr>
            <w:tcW w:w="1801" w:type="pct"/>
          </w:tcPr>
          <w:p w:rsidR="009C6522" w:rsidRPr="0031559D" w:rsidRDefault="00D24390" w:rsidP="009C6522">
            <w:pPr>
              <w:rPr>
                <w:lang w:val="en-GB"/>
              </w:rPr>
            </w:pPr>
            <w:r>
              <w:rPr>
                <w:lang w:val="en-GB"/>
              </w:rPr>
              <w:t>WRITE</w:t>
            </w:r>
            <w:r w:rsidR="009C6522" w:rsidRPr="0031559D">
              <w:rPr>
                <w:lang w:val="en-GB"/>
              </w:rPr>
              <w:t>_LORAWAN_DEVEUI</w:t>
            </w:r>
          </w:p>
        </w:tc>
        <w:tc>
          <w:tcPr>
            <w:tcW w:w="2552" w:type="pct"/>
          </w:tcPr>
          <w:p w:rsidR="009C6522" w:rsidRPr="0031559D" w:rsidRDefault="006D4E91" w:rsidP="009C6522">
            <w:pPr>
              <w:rPr>
                <w:lang w:val="en-GB"/>
              </w:rPr>
            </w:pPr>
            <w:proofErr w:type="spellStart"/>
            <w:r>
              <w:rPr>
                <w:lang w:val="en-GB"/>
              </w:rPr>
              <w:t>Schrijf</w:t>
            </w:r>
            <w:proofErr w:type="spellEnd"/>
            <w:r>
              <w:rPr>
                <w:lang w:val="en-GB"/>
              </w:rPr>
              <w:t xml:space="preserve"> de DEVEUI, 8 bytes</w:t>
            </w:r>
          </w:p>
        </w:tc>
      </w:tr>
      <w:tr w:rsidR="009C6522" w:rsidTr="006D4E91">
        <w:tc>
          <w:tcPr>
            <w:tcW w:w="285" w:type="pct"/>
          </w:tcPr>
          <w:p w:rsidR="009C6522" w:rsidRDefault="009C6522" w:rsidP="009C6522">
            <w:r>
              <w:t>22</w:t>
            </w:r>
          </w:p>
        </w:tc>
        <w:tc>
          <w:tcPr>
            <w:tcW w:w="362" w:type="pct"/>
          </w:tcPr>
          <w:p w:rsidR="009C6522" w:rsidRDefault="009C6522" w:rsidP="009C6522">
            <w:r>
              <w:t>0x16</w:t>
            </w:r>
          </w:p>
        </w:tc>
        <w:tc>
          <w:tcPr>
            <w:tcW w:w="1801" w:type="pct"/>
          </w:tcPr>
          <w:p w:rsidR="009C6522" w:rsidRDefault="009C6522" w:rsidP="009C6522">
            <w:r w:rsidRPr="0031559D">
              <w:t>READ_LORAWAN_APPEUI</w:t>
            </w:r>
          </w:p>
        </w:tc>
        <w:tc>
          <w:tcPr>
            <w:tcW w:w="2552" w:type="pct"/>
          </w:tcPr>
          <w:p w:rsidR="009C6522" w:rsidRDefault="006D4E91" w:rsidP="006D4E91">
            <w:r>
              <w:rPr>
                <w:lang w:val="en-GB"/>
              </w:rPr>
              <w:t>Lees de APPEUI, 8 bytes</w:t>
            </w:r>
          </w:p>
        </w:tc>
      </w:tr>
      <w:tr w:rsidR="009C6522" w:rsidTr="006D4E91">
        <w:tc>
          <w:tcPr>
            <w:tcW w:w="285" w:type="pct"/>
          </w:tcPr>
          <w:p w:rsidR="009C6522" w:rsidRDefault="009C6522" w:rsidP="009C6522">
            <w:r>
              <w:t>150</w:t>
            </w:r>
          </w:p>
        </w:tc>
        <w:tc>
          <w:tcPr>
            <w:tcW w:w="362" w:type="pct"/>
          </w:tcPr>
          <w:p w:rsidR="009C6522" w:rsidRDefault="009C6522" w:rsidP="009C6522">
            <w:r>
              <w:t>0x96</w:t>
            </w:r>
          </w:p>
        </w:tc>
        <w:tc>
          <w:tcPr>
            <w:tcW w:w="1801" w:type="pct"/>
          </w:tcPr>
          <w:p w:rsidR="009C6522" w:rsidRDefault="009C6522" w:rsidP="009C6522">
            <w:r>
              <w:t>WRITE</w:t>
            </w:r>
            <w:r w:rsidRPr="0031559D">
              <w:t>_LORAWAN_APPEUI</w:t>
            </w:r>
          </w:p>
        </w:tc>
        <w:tc>
          <w:tcPr>
            <w:tcW w:w="2552" w:type="pct"/>
          </w:tcPr>
          <w:p w:rsidR="009C6522" w:rsidRDefault="006D4E91" w:rsidP="009C6522">
            <w:r>
              <w:t>Schrijf de APPEUI</w:t>
            </w:r>
            <w:r>
              <w:rPr>
                <w:lang w:val="en-GB"/>
              </w:rPr>
              <w:t>, 8 bytes</w:t>
            </w:r>
          </w:p>
        </w:tc>
      </w:tr>
      <w:tr w:rsidR="006D4E91" w:rsidTr="006D4E91">
        <w:tc>
          <w:tcPr>
            <w:tcW w:w="285" w:type="pct"/>
          </w:tcPr>
          <w:p w:rsidR="006D4E91" w:rsidRDefault="006D4E91" w:rsidP="006D4E91">
            <w:r>
              <w:t>23</w:t>
            </w:r>
          </w:p>
        </w:tc>
        <w:tc>
          <w:tcPr>
            <w:tcW w:w="362" w:type="pct"/>
          </w:tcPr>
          <w:p w:rsidR="006D4E91" w:rsidRDefault="006D4E91" w:rsidP="006D4E91">
            <w:r>
              <w:t>0x17</w:t>
            </w:r>
          </w:p>
        </w:tc>
        <w:tc>
          <w:tcPr>
            <w:tcW w:w="1801" w:type="pct"/>
          </w:tcPr>
          <w:p w:rsidR="006D4E91" w:rsidRDefault="006D4E91" w:rsidP="006D4E91">
            <w:r w:rsidRPr="0031559D">
              <w:t>READ_LORAWAN_APPKEY</w:t>
            </w:r>
          </w:p>
        </w:tc>
        <w:tc>
          <w:tcPr>
            <w:tcW w:w="2552" w:type="pct"/>
          </w:tcPr>
          <w:p w:rsidR="006D4E91" w:rsidRDefault="006D4E91" w:rsidP="006D4E91">
            <w:r>
              <w:rPr>
                <w:lang w:val="en-GB"/>
              </w:rPr>
              <w:t>Lees de APPKEY, 16 bytes</w:t>
            </w:r>
          </w:p>
        </w:tc>
      </w:tr>
      <w:tr w:rsidR="006D4E91" w:rsidTr="006D4E91">
        <w:tc>
          <w:tcPr>
            <w:tcW w:w="285" w:type="pct"/>
          </w:tcPr>
          <w:p w:rsidR="006D4E91" w:rsidRDefault="006D4E91" w:rsidP="006D4E91">
            <w:r>
              <w:t>151</w:t>
            </w:r>
          </w:p>
        </w:tc>
        <w:tc>
          <w:tcPr>
            <w:tcW w:w="362" w:type="pct"/>
          </w:tcPr>
          <w:p w:rsidR="006D4E91" w:rsidRDefault="006D4E91" w:rsidP="006D4E91">
            <w:r>
              <w:t>0x97</w:t>
            </w:r>
          </w:p>
        </w:tc>
        <w:tc>
          <w:tcPr>
            <w:tcW w:w="1801" w:type="pct"/>
          </w:tcPr>
          <w:p w:rsidR="006D4E91" w:rsidRDefault="006D4E91" w:rsidP="006D4E91">
            <w:r>
              <w:t>WRITE</w:t>
            </w:r>
            <w:r w:rsidRPr="0031559D">
              <w:t>_LORAWAN_APPKEY</w:t>
            </w:r>
          </w:p>
        </w:tc>
        <w:tc>
          <w:tcPr>
            <w:tcW w:w="2552" w:type="pct"/>
          </w:tcPr>
          <w:p w:rsidR="006D4E91" w:rsidRDefault="006D4E91" w:rsidP="006D4E91">
            <w:r>
              <w:t xml:space="preserve">Schrijf de </w:t>
            </w:r>
            <w:r>
              <w:rPr>
                <w:lang w:val="en-GB"/>
              </w:rPr>
              <w:t>APPKEY, 16 bytes</w:t>
            </w:r>
          </w:p>
        </w:tc>
      </w:tr>
      <w:tr w:rsidR="006D4E91" w:rsidTr="006D4E91">
        <w:tc>
          <w:tcPr>
            <w:tcW w:w="285" w:type="pct"/>
          </w:tcPr>
          <w:p w:rsidR="006D4E91" w:rsidRDefault="006D4E91" w:rsidP="006D4E91">
            <w:r>
              <w:t>136</w:t>
            </w:r>
          </w:p>
        </w:tc>
        <w:tc>
          <w:tcPr>
            <w:tcW w:w="362" w:type="pct"/>
          </w:tcPr>
          <w:p w:rsidR="006D4E91" w:rsidRDefault="006D4E91" w:rsidP="006D4E91">
            <w:r>
              <w:t>0x88</w:t>
            </w:r>
          </w:p>
        </w:tc>
        <w:tc>
          <w:tcPr>
            <w:tcW w:w="1801" w:type="pct"/>
          </w:tcPr>
          <w:p w:rsidR="006D4E91" w:rsidRDefault="006D4E91" w:rsidP="006D4E91">
            <w:r w:rsidRPr="009C6522">
              <w:t>WRITE_LORAWAN_TRANSMIT</w:t>
            </w:r>
          </w:p>
        </w:tc>
        <w:tc>
          <w:tcPr>
            <w:tcW w:w="2552" w:type="pct"/>
          </w:tcPr>
          <w:p w:rsidR="006D4E91" w:rsidRDefault="006D4E91" w:rsidP="006D4E91">
            <w:r>
              <w:t>Zend een LoRaWAN bericht</w:t>
            </w:r>
          </w:p>
        </w:tc>
      </w:tr>
      <w:tr w:rsidR="006D4E91" w:rsidTr="006D4E91">
        <w:tc>
          <w:tcPr>
            <w:tcW w:w="285" w:type="pct"/>
          </w:tcPr>
          <w:p w:rsidR="006D4E91" w:rsidRDefault="006D4E91" w:rsidP="006D4E91">
            <w:r>
              <w:lastRenderedPageBreak/>
              <w:t>25</w:t>
            </w:r>
          </w:p>
        </w:tc>
        <w:tc>
          <w:tcPr>
            <w:tcW w:w="362" w:type="pct"/>
          </w:tcPr>
          <w:p w:rsidR="006D4E91" w:rsidRDefault="006D4E91" w:rsidP="006D4E91">
            <w:r>
              <w:t>0x19</w:t>
            </w:r>
          </w:p>
        </w:tc>
        <w:tc>
          <w:tcPr>
            <w:tcW w:w="1801" w:type="pct"/>
          </w:tcPr>
          <w:p w:rsidR="006D4E91" w:rsidRDefault="006D4E91" w:rsidP="006D4E91">
            <w:proofErr w:type="spellStart"/>
            <w:r w:rsidRPr="0031559D">
              <w:t>READ_CID_nRF_FLASH</w:t>
            </w:r>
            <w:proofErr w:type="spellEnd"/>
          </w:p>
        </w:tc>
        <w:tc>
          <w:tcPr>
            <w:tcW w:w="2552" w:type="pct"/>
          </w:tcPr>
          <w:p w:rsidR="006D4E91" w:rsidRDefault="006D4E91" w:rsidP="006D4E91">
            <w:r>
              <w:t>N.A.</w:t>
            </w:r>
          </w:p>
        </w:tc>
      </w:tr>
      <w:tr w:rsidR="006D4E91" w:rsidTr="006D4E91">
        <w:tc>
          <w:tcPr>
            <w:tcW w:w="285" w:type="pct"/>
          </w:tcPr>
          <w:p w:rsidR="006D4E91" w:rsidRDefault="006D4E91" w:rsidP="006D4E91">
            <w:r>
              <w:t>26</w:t>
            </w:r>
          </w:p>
        </w:tc>
        <w:tc>
          <w:tcPr>
            <w:tcW w:w="362" w:type="pct"/>
          </w:tcPr>
          <w:p w:rsidR="006D4E91" w:rsidRDefault="006D4E91" w:rsidP="006D4E91">
            <w:r>
              <w:t>0x1A</w:t>
            </w:r>
          </w:p>
        </w:tc>
        <w:tc>
          <w:tcPr>
            <w:tcW w:w="1801" w:type="pct"/>
          </w:tcPr>
          <w:p w:rsidR="006D4E91" w:rsidRDefault="006D4E91" w:rsidP="006D4E91">
            <w:proofErr w:type="spellStart"/>
            <w:r w:rsidRPr="0031559D">
              <w:t>READ_nRF_ADC_CONFIG</w:t>
            </w:r>
            <w:proofErr w:type="spellEnd"/>
          </w:p>
        </w:tc>
        <w:tc>
          <w:tcPr>
            <w:tcW w:w="2552" w:type="pct"/>
          </w:tcPr>
          <w:p w:rsidR="006D4E91" w:rsidRDefault="006D4E91" w:rsidP="006D4E91">
            <w:r>
              <w:t>N.A.</w:t>
            </w:r>
          </w:p>
        </w:tc>
      </w:tr>
      <w:tr w:rsidR="006D4E91" w:rsidTr="006D4E91">
        <w:tc>
          <w:tcPr>
            <w:tcW w:w="285" w:type="pct"/>
          </w:tcPr>
          <w:p w:rsidR="006D4E91" w:rsidRDefault="006D4E91" w:rsidP="006D4E91">
            <w:r>
              <w:t>27</w:t>
            </w:r>
          </w:p>
        </w:tc>
        <w:tc>
          <w:tcPr>
            <w:tcW w:w="362" w:type="pct"/>
          </w:tcPr>
          <w:p w:rsidR="006D4E91" w:rsidRDefault="006D4E91" w:rsidP="006D4E91">
            <w:r>
              <w:t>0x1B</w:t>
            </w:r>
          </w:p>
        </w:tc>
        <w:tc>
          <w:tcPr>
            <w:tcW w:w="1801" w:type="pct"/>
          </w:tcPr>
          <w:p w:rsidR="006D4E91" w:rsidRDefault="006D4E91" w:rsidP="006D4E91">
            <w:proofErr w:type="spellStart"/>
            <w:r w:rsidRPr="0031559D">
              <w:t>READ_nRF_ADC_CONVERSION</w:t>
            </w:r>
            <w:proofErr w:type="spellEnd"/>
          </w:p>
        </w:tc>
        <w:tc>
          <w:tcPr>
            <w:tcW w:w="2552" w:type="pct"/>
          </w:tcPr>
          <w:p w:rsidR="006D4E91" w:rsidRDefault="006D4E91" w:rsidP="006D4E91">
            <w:r>
              <w:t xml:space="preserve">Lees de laatste conversie waardes van de batterij, </w:t>
            </w:r>
            <w:proofErr w:type="spellStart"/>
            <w:r>
              <w:t>nRF</w:t>
            </w:r>
            <w:proofErr w:type="spellEnd"/>
            <w:r>
              <w:t xml:space="preserve"> voedingspanning en batterij percentage.</w:t>
            </w:r>
          </w:p>
        </w:tc>
      </w:tr>
      <w:tr w:rsidR="006D4E91" w:rsidTr="006D4E91">
        <w:tc>
          <w:tcPr>
            <w:tcW w:w="285" w:type="pct"/>
          </w:tcPr>
          <w:p w:rsidR="006D4E91" w:rsidRDefault="006D4E91" w:rsidP="006D4E91">
            <w:r>
              <w:t>155</w:t>
            </w:r>
          </w:p>
        </w:tc>
        <w:tc>
          <w:tcPr>
            <w:tcW w:w="362" w:type="pct"/>
          </w:tcPr>
          <w:p w:rsidR="006D4E91" w:rsidRDefault="006D4E91" w:rsidP="006D4E91">
            <w:r>
              <w:t>0x9B</w:t>
            </w:r>
          </w:p>
        </w:tc>
        <w:tc>
          <w:tcPr>
            <w:tcW w:w="1801" w:type="pct"/>
          </w:tcPr>
          <w:p w:rsidR="006D4E91" w:rsidRPr="0031559D" w:rsidRDefault="006D4E91" w:rsidP="006D4E91">
            <w:proofErr w:type="spellStart"/>
            <w:r w:rsidRPr="0031559D">
              <w:t>WRITE_nRF_ADC_CONVERSION</w:t>
            </w:r>
            <w:proofErr w:type="spellEnd"/>
          </w:p>
        </w:tc>
        <w:tc>
          <w:tcPr>
            <w:tcW w:w="2552" w:type="pct"/>
          </w:tcPr>
          <w:p w:rsidR="006D4E91" w:rsidRDefault="006D4E91" w:rsidP="006D4E91">
            <w:r>
              <w:t>Start een ADC conversie</w:t>
            </w:r>
          </w:p>
        </w:tc>
      </w:tr>
      <w:tr w:rsidR="006D4E91" w:rsidTr="006D4E91">
        <w:tc>
          <w:tcPr>
            <w:tcW w:w="285" w:type="pct"/>
          </w:tcPr>
          <w:p w:rsidR="006D4E91" w:rsidRDefault="006D4E91" w:rsidP="006D4E91">
            <w:r>
              <w:t>28</w:t>
            </w:r>
          </w:p>
        </w:tc>
        <w:tc>
          <w:tcPr>
            <w:tcW w:w="362" w:type="pct"/>
          </w:tcPr>
          <w:p w:rsidR="006D4E91" w:rsidRDefault="006D4E91" w:rsidP="006D4E91">
            <w:r>
              <w:t>0x1C</w:t>
            </w:r>
          </w:p>
        </w:tc>
        <w:tc>
          <w:tcPr>
            <w:tcW w:w="1801" w:type="pct"/>
          </w:tcPr>
          <w:p w:rsidR="006D4E91" w:rsidRDefault="006D4E91" w:rsidP="006D4E91">
            <w:r w:rsidRPr="0031559D">
              <w:t>READ_APPLICATION_STATE</w:t>
            </w:r>
          </w:p>
        </w:tc>
        <w:tc>
          <w:tcPr>
            <w:tcW w:w="2552" w:type="pct"/>
          </w:tcPr>
          <w:p w:rsidR="006D4E91" w:rsidRDefault="006D4E91" w:rsidP="006D4E91">
            <w:r>
              <w:t>N.A.</w:t>
            </w:r>
          </w:p>
        </w:tc>
      </w:tr>
      <w:tr w:rsidR="006D4E91" w:rsidTr="006D4E91">
        <w:tc>
          <w:tcPr>
            <w:tcW w:w="285" w:type="pct"/>
          </w:tcPr>
          <w:p w:rsidR="006D4E91" w:rsidRDefault="006D4E91" w:rsidP="006D4E91">
            <w:r>
              <w:t>29</w:t>
            </w:r>
          </w:p>
        </w:tc>
        <w:tc>
          <w:tcPr>
            <w:tcW w:w="362" w:type="pct"/>
          </w:tcPr>
          <w:p w:rsidR="006D4E91" w:rsidRDefault="006D4E91" w:rsidP="006D4E91">
            <w:r>
              <w:t>0x1D</w:t>
            </w:r>
          </w:p>
        </w:tc>
        <w:tc>
          <w:tcPr>
            <w:tcW w:w="1801" w:type="pct"/>
          </w:tcPr>
          <w:p w:rsidR="006D4E91" w:rsidRDefault="006D4E91" w:rsidP="006D4E91">
            <w:r w:rsidRPr="0031559D">
              <w:t>READ_APPLICATION_CONFIG</w:t>
            </w:r>
          </w:p>
        </w:tc>
        <w:tc>
          <w:tcPr>
            <w:tcW w:w="2552" w:type="pct"/>
          </w:tcPr>
          <w:p w:rsidR="006D4E91" w:rsidRDefault="006D4E91" w:rsidP="006D4E91">
            <w:r>
              <w:t>Lees het meet interval en de verhouding tussen meten en versturen uit.</w:t>
            </w:r>
          </w:p>
        </w:tc>
      </w:tr>
      <w:tr w:rsidR="006D4E91" w:rsidTr="006D4E91">
        <w:tc>
          <w:tcPr>
            <w:tcW w:w="285" w:type="pct"/>
          </w:tcPr>
          <w:p w:rsidR="006D4E91" w:rsidRDefault="006D4E91" w:rsidP="006D4E91">
            <w:r>
              <w:t>157</w:t>
            </w:r>
          </w:p>
        </w:tc>
        <w:tc>
          <w:tcPr>
            <w:tcW w:w="362" w:type="pct"/>
          </w:tcPr>
          <w:p w:rsidR="006D4E91" w:rsidRDefault="006D4E91" w:rsidP="006D4E91">
            <w:r>
              <w:t>0x9D</w:t>
            </w:r>
          </w:p>
        </w:tc>
        <w:tc>
          <w:tcPr>
            <w:tcW w:w="1801" w:type="pct"/>
          </w:tcPr>
          <w:p w:rsidR="006D4E91" w:rsidRPr="0031559D" w:rsidRDefault="006D4E91" w:rsidP="006D4E91">
            <w:r w:rsidRPr="0031559D">
              <w:t>WRITE_APPLICATION_CONFIG</w:t>
            </w:r>
          </w:p>
        </w:tc>
        <w:tc>
          <w:tcPr>
            <w:tcW w:w="2552" w:type="pct"/>
          </w:tcPr>
          <w:p w:rsidR="006D4E91" w:rsidRDefault="006D4E91" w:rsidP="006D4E91">
            <w:r>
              <w:t>Stel het meet interval en de verhouding tussen meten en versturen in.</w:t>
            </w:r>
          </w:p>
        </w:tc>
      </w:tr>
      <w:tr w:rsidR="006D4E91" w:rsidTr="008D35A3">
        <w:tc>
          <w:tcPr>
            <w:tcW w:w="285" w:type="pct"/>
            <w:tcBorders>
              <w:bottom w:val="single" w:sz="4" w:space="0" w:color="auto"/>
            </w:tcBorders>
          </w:tcPr>
          <w:p w:rsidR="006D4E91" w:rsidRDefault="006D4E91" w:rsidP="006D4E91">
            <w:r>
              <w:t>30</w:t>
            </w:r>
          </w:p>
        </w:tc>
        <w:tc>
          <w:tcPr>
            <w:tcW w:w="362" w:type="pct"/>
            <w:tcBorders>
              <w:bottom w:val="single" w:sz="4" w:space="0" w:color="auto"/>
            </w:tcBorders>
          </w:tcPr>
          <w:p w:rsidR="006D4E91" w:rsidRDefault="006D4E91" w:rsidP="006D4E91">
            <w:r>
              <w:t>0x1E</w:t>
            </w:r>
          </w:p>
        </w:tc>
        <w:tc>
          <w:tcPr>
            <w:tcW w:w="1801" w:type="pct"/>
            <w:tcBorders>
              <w:bottom w:val="single" w:sz="4" w:space="0" w:color="auto"/>
            </w:tcBorders>
          </w:tcPr>
          <w:p w:rsidR="006D4E91" w:rsidRDefault="006D4E91" w:rsidP="006D4E91">
            <w:r w:rsidRPr="0031559D">
              <w:t>READ_PINCODE</w:t>
            </w:r>
          </w:p>
        </w:tc>
        <w:tc>
          <w:tcPr>
            <w:tcW w:w="2552" w:type="pct"/>
            <w:tcBorders>
              <w:bottom w:val="single" w:sz="4" w:space="0" w:color="auto"/>
            </w:tcBorders>
          </w:tcPr>
          <w:p w:rsidR="006D4E91" w:rsidRDefault="006D4E91" w:rsidP="006D4E91">
            <w:r>
              <w:t>Lees de BLE pin code, 7 – 16 getallen: ‘0’ – ‘9’</w:t>
            </w:r>
          </w:p>
        </w:tc>
      </w:tr>
      <w:tr w:rsidR="006D4E91" w:rsidTr="008D35A3">
        <w:tc>
          <w:tcPr>
            <w:tcW w:w="285" w:type="pct"/>
            <w:tcBorders>
              <w:bottom w:val="single" w:sz="4" w:space="0" w:color="auto"/>
            </w:tcBorders>
          </w:tcPr>
          <w:p w:rsidR="006D4E91" w:rsidRDefault="006D4E91" w:rsidP="006D4E91">
            <w:r>
              <w:t>158</w:t>
            </w:r>
          </w:p>
        </w:tc>
        <w:tc>
          <w:tcPr>
            <w:tcW w:w="362" w:type="pct"/>
            <w:tcBorders>
              <w:bottom w:val="single" w:sz="4" w:space="0" w:color="auto"/>
            </w:tcBorders>
          </w:tcPr>
          <w:p w:rsidR="006D4E91" w:rsidRDefault="006D4E91" w:rsidP="006D4E91">
            <w:r>
              <w:t>0x9E</w:t>
            </w:r>
          </w:p>
        </w:tc>
        <w:tc>
          <w:tcPr>
            <w:tcW w:w="1801" w:type="pct"/>
            <w:tcBorders>
              <w:bottom w:val="single" w:sz="4" w:space="0" w:color="auto"/>
            </w:tcBorders>
          </w:tcPr>
          <w:p w:rsidR="006D4E91" w:rsidRDefault="006D4E91" w:rsidP="006D4E91">
            <w:r>
              <w:t>WRITE</w:t>
            </w:r>
            <w:r w:rsidRPr="0031559D">
              <w:t>_PINCODE</w:t>
            </w:r>
          </w:p>
        </w:tc>
        <w:tc>
          <w:tcPr>
            <w:tcW w:w="2552" w:type="pct"/>
            <w:tcBorders>
              <w:bottom w:val="single" w:sz="4" w:space="0" w:color="auto"/>
            </w:tcBorders>
          </w:tcPr>
          <w:p w:rsidR="006D4E91" w:rsidRDefault="006D4E91" w:rsidP="006D4E91">
            <w:r>
              <w:t>Schrijf de BLE pin code, 7 – 16 getallen: ‘0’ – ‘9’</w:t>
            </w:r>
          </w:p>
        </w:tc>
      </w:tr>
      <w:tr w:rsidR="00505C11" w:rsidTr="008D35A3">
        <w:tc>
          <w:tcPr>
            <w:tcW w:w="285" w:type="pct"/>
            <w:tcBorders>
              <w:bottom w:val="single" w:sz="4" w:space="0" w:color="auto"/>
            </w:tcBorders>
          </w:tcPr>
          <w:p w:rsidR="00505C11" w:rsidRDefault="00505C11" w:rsidP="006D4E91">
            <w:r>
              <w:t>31</w:t>
            </w:r>
          </w:p>
        </w:tc>
        <w:tc>
          <w:tcPr>
            <w:tcW w:w="362" w:type="pct"/>
            <w:tcBorders>
              <w:bottom w:val="single" w:sz="4" w:space="0" w:color="auto"/>
            </w:tcBorders>
          </w:tcPr>
          <w:p w:rsidR="00505C11" w:rsidRDefault="00505C11" w:rsidP="006D4E91">
            <w:r>
              <w:t>0x1F</w:t>
            </w:r>
          </w:p>
        </w:tc>
        <w:tc>
          <w:tcPr>
            <w:tcW w:w="1801" w:type="pct"/>
            <w:tcBorders>
              <w:bottom w:val="single" w:sz="4" w:space="0" w:color="auto"/>
            </w:tcBorders>
          </w:tcPr>
          <w:p w:rsidR="00505C11" w:rsidRDefault="00505C11" w:rsidP="006D4E91">
            <w:r>
              <w:t>READ_BOOT_COUNT</w:t>
            </w:r>
          </w:p>
        </w:tc>
        <w:tc>
          <w:tcPr>
            <w:tcW w:w="2552" w:type="pct"/>
            <w:tcBorders>
              <w:bottom w:val="single" w:sz="4" w:space="0" w:color="auto"/>
            </w:tcBorders>
          </w:tcPr>
          <w:p w:rsidR="00505C11" w:rsidRDefault="00505C11" w:rsidP="006D4E91">
            <w:r>
              <w:t xml:space="preserve">Lees de </w:t>
            </w:r>
            <w:proofErr w:type="spellStart"/>
            <w:r>
              <w:t>bootcount</w:t>
            </w:r>
            <w:proofErr w:type="spellEnd"/>
            <w:r>
              <w:t xml:space="preserve"> van de Beepbase</w:t>
            </w:r>
          </w:p>
        </w:tc>
      </w:tr>
      <w:tr w:rsidR="00505C11" w:rsidTr="008D35A3">
        <w:tc>
          <w:tcPr>
            <w:tcW w:w="285" w:type="pct"/>
            <w:tcBorders>
              <w:bottom w:val="single" w:sz="4" w:space="0" w:color="auto"/>
            </w:tcBorders>
          </w:tcPr>
          <w:p w:rsidR="00505C11" w:rsidRDefault="00505C11" w:rsidP="006D4E91">
            <w:r>
              <w:t>32</w:t>
            </w:r>
          </w:p>
        </w:tc>
        <w:tc>
          <w:tcPr>
            <w:tcW w:w="362" w:type="pct"/>
            <w:tcBorders>
              <w:bottom w:val="single" w:sz="4" w:space="0" w:color="auto"/>
            </w:tcBorders>
          </w:tcPr>
          <w:p w:rsidR="00505C11" w:rsidRDefault="00505C11" w:rsidP="006D4E91">
            <w:r>
              <w:t>0x20</w:t>
            </w:r>
          </w:p>
        </w:tc>
        <w:tc>
          <w:tcPr>
            <w:tcW w:w="1801" w:type="pct"/>
            <w:tcBorders>
              <w:bottom w:val="single" w:sz="4" w:space="0" w:color="auto"/>
            </w:tcBorders>
          </w:tcPr>
          <w:p w:rsidR="00505C11" w:rsidRDefault="00505C11" w:rsidP="006D4E91">
            <w:r>
              <w:t>READ_MX_FLASH</w:t>
            </w:r>
          </w:p>
        </w:tc>
        <w:tc>
          <w:tcPr>
            <w:tcW w:w="2552" w:type="pct"/>
            <w:tcBorders>
              <w:bottom w:val="single" w:sz="4" w:space="0" w:color="auto"/>
            </w:tcBorders>
          </w:tcPr>
          <w:p w:rsidR="00505C11" w:rsidRDefault="00505C11" w:rsidP="00505C11">
            <w:r>
              <w:t>Commando om de log uit te lezen van het flash geheugen</w:t>
            </w:r>
          </w:p>
        </w:tc>
      </w:tr>
      <w:tr w:rsidR="00505C11" w:rsidTr="008D35A3">
        <w:tc>
          <w:tcPr>
            <w:tcW w:w="285" w:type="pct"/>
            <w:tcBorders>
              <w:bottom w:val="single" w:sz="4" w:space="0" w:color="auto"/>
            </w:tcBorders>
          </w:tcPr>
          <w:p w:rsidR="00505C11" w:rsidRDefault="00505C11" w:rsidP="006D4E91">
            <w:r>
              <w:t>33</w:t>
            </w:r>
          </w:p>
        </w:tc>
        <w:tc>
          <w:tcPr>
            <w:tcW w:w="362" w:type="pct"/>
            <w:tcBorders>
              <w:bottom w:val="single" w:sz="4" w:space="0" w:color="auto"/>
            </w:tcBorders>
          </w:tcPr>
          <w:p w:rsidR="00505C11" w:rsidRDefault="00505C11" w:rsidP="006D4E91">
            <w:r>
              <w:t>0x21</w:t>
            </w:r>
          </w:p>
        </w:tc>
        <w:tc>
          <w:tcPr>
            <w:tcW w:w="1801" w:type="pct"/>
            <w:tcBorders>
              <w:bottom w:val="single" w:sz="4" w:space="0" w:color="auto"/>
            </w:tcBorders>
          </w:tcPr>
          <w:p w:rsidR="00505C11" w:rsidRDefault="00505C11" w:rsidP="006D4E91">
            <w:r>
              <w:t>ERASE_MX_FLASH</w:t>
            </w:r>
          </w:p>
        </w:tc>
        <w:tc>
          <w:tcPr>
            <w:tcW w:w="2552" w:type="pct"/>
            <w:tcBorders>
              <w:bottom w:val="single" w:sz="4" w:space="0" w:color="auto"/>
            </w:tcBorders>
          </w:tcPr>
          <w:p w:rsidR="00505C11" w:rsidRDefault="00505C11" w:rsidP="00505C11">
            <w:r>
              <w:t>Commando om de log te wissen</w:t>
            </w:r>
          </w:p>
        </w:tc>
      </w:tr>
      <w:tr w:rsidR="00505C11" w:rsidTr="008D35A3">
        <w:tc>
          <w:tcPr>
            <w:tcW w:w="285" w:type="pct"/>
            <w:tcBorders>
              <w:bottom w:val="single" w:sz="4" w:space="0" w:color="auto"/>
            </w:tcBorders>
          </w:tcPr>
          <w:p w:rsidR="00505C11" w:rsidRDefault="00505C11" w:rsidP="006D4E91">
            <w:r>
              <w:t>34</w:t>
            </w:r>
          </w:p>
        </w:tc>
        <w:tc>
          <w:tcPr>
            <w:tcW w:w="362" w:type="pct"/>
            <w:tcBorders>
              <w:bottom w:val="single" w:sz="4" w:space="0" w:color="auto"/>
            </w:tcBorders>
          </w:tcPr>
          <w:p w:rsidR="00505C11" w:rsidRDefault="00505C11" w:rsidP="006D4E91">
            <w:r>
              <w:t>0x22</w:t>
            </w:r>
          </w:p>
        </w:tc>
        <w:tc>
          <w:tcPr>
            <w:tcW w:w="1801" w:type="pct"/>
            <w:tcBorders>
              <w:bottom w:val="single" w:sz="4" w:space="0" w:color="auto"/>
            </w:tcBorders>
          </w:tcPr>
          <w:p w:rsidR="00505C11" w:rsidRDefault="00505C11" w:rsidP="006D4E91">
            <w:r>
              <w:t>SIZE_MX_FLASH</w:t>
            </w:r>
          </w:p>
        </w:tc>
        <w:tc>
          <w:tcPr>
            <w:tcW w:w="2552" w:type="pct"/>
            <w:tcBorders>
              <w:bottom w:val="single" w:sz="4" w:space="0" w:color="auto"/>
            </w:tcBorders>
          </w:tcPr>
          <w:p w:rsidR="00505C11" w:rsidRDefault="00505C11" w:rsidP="006D4E91">
            <w:r>
              <w:t>Commando om de grote van de log te lezen</w:t>
            </w:r>
          </w:p>
        </w:tc>
      </w:tr>
      <w:tr w:rsidR="008D35A3" w:rsidTr="008D35A3">
        <w:tc>
          <w:tcPr>
            <w:tcW w:w="5000" w:type="pct"/>
            <w:gridSpan w:val="4"/>
            <w:tcBorders>
              <w:top w:val="single" w:sz="4" w:space="0" w:color="auto"/>
              <w:left w:val="nil"/>
              <w:bottom w:val="nil"/>
              <w:right w:val="nil"/>
            </w:tcBorders>
          </w:tcPr>
          <w:p w:rsidR="008D35A3" w:rsidRPr="008D35A3" w:rsidRDefault="008D35A3" w:rsidP="008D35A3">
            <w:pPr>
              <w:jc w:val="center"/>
              <w:rPr>
                <w:b/>
              </w:rPr>
            </w:pPr>
            <w:r w:rsidRPr="008D35A3">
              <w:rPr>
                <w:b/>
              </w:rPr>
              <w:t>Tabel:1</w:t>
            </w:r>
          </w:p>
        </w:tc>
      </w:tr>
    </w:tbl>
    <w:p w:rsidR="00D334AA" w:rsidRDefault="00D334AA" w:rsidP="00D334AA"/>
    <w:p w:rsidR="00D334AA" w:rsidRDefault="00EF3587" w:rsidP="00D334AA">
      <w:r>
        <w:t xml:space="preserve">Alle commando’s en waardes zijn in big </w:t>
      </w:r>
      <w:proofErr w:type="spellStart"/>
      <w:r>
        <w:t>endian</w:t>
      </w:r>
      <w:proofErr w:type="spellEnd"/>
      <w:r>
        <w:t>.</w:t>
      </w:r>
    </w:p>
    <w:p w:rsidR="00C91119" w:rsidRDefault="00C91119" w:rsidP="00D334AA"/>
    <w:p w:rsidR="00C91119" w:rsidRDefault="00C91119" w:rsidP="00D334AA">
      <w:r>
        <w:t>Voor LoRaWAN is het mogelijk om meerdere opdrachten in een enkel bericht te stoppen, bijvoorbeeld:</w:t>
      </w:r>
    </w:p>
    <w:tbl>
      <w:tblPr>
        <w:tblStyle w:val="Tabelraster"/>
        <w:tblW w:w="0" w:type="auto"/>
        <w:tblLook w:val="04A0" w:firstRow="1" w:lastRow="0" w:firstColumn="1" w:lastColumn="0" w:noHBand="0" w:noVBand="1"/>
      </w:tblPr>
      <w:tblGrid>
        <w:gridCol w:w="1696"/>
        <w:gridCol w:w="7932"/>
      </w:tblGrid>
      <w:tr w:rsidR="00C91119" w:rsidTr="00C91119">
        <w:tc>
          <w:tcPr>
            <w:tcW w:w="1696" w:type="dxa"/>
          </w:tcPr>
          <w:p w:rsidR="00C91119" w:rsidRPr="00C91119" w:rsidRDefault="00C91119" w:rsidP="00D334AA">
            <w:pPr>
              <w:rPr>
                <w:b/>
              </w:rPr>
            </w:pPr>
            <w:proofErr w:type="spellStart"/>
            <w:r w:rsidRPr="00C91119">
              <w:rPr>
                <w:b/>
              </w:rPr>
              <w:t>Hex</w:t>
            </w:r>
            <w:proofErr w:type="spellEnd"/>
          </w:p>
        </w:tc>
        <w:tc>
          <w:tcPr>
            <w:tcW w:w="7932" w:type="dxa"/>
          </w:tcPr>
          <w:p w:rsidR="00C91119" w:rsidRPr="00C91119" w:rsidRDefault="00C91119" w:rsidP="00D334AA">
            <w:pPr>
              <w:rPr>
                <w:b/>
              </w:rPr>
            </w:pPr>
            <w:r w:rsidRPr="00C91119">
              <w:rPr>
                <w:b/>
              </w:rPr>
              <w:t>Opdrachten</w:t>
            </w:r>
          </w:p>
        </w:tc>
      </w:tr>
      <w:tr w:rsidR="00C91119" w:rsidRPr="007344D4" w:rsidTr="00C91119">
        <w:tc>
          <w:tcPr>
            <w:tcW w:w="1696" w:type="dxa"/>
          </w:tcPr>
          <w:p w:rsidR="00C91119" w:rsidRDefault="00C91119" w:rsidP="00D334AA">
            <w:r>
              <w:t>0102</w:t>
            </w:r>
          </w:p>
        </w:tc>
        <w:tc>
          <w:tcPr>
            <w:tcW w:w="7932" w:type="dxa"/>
          </w:tcPr>
          <w:p w:rsidR="00C91119" w:rsidRPr="008B7E31" w:rsidRDefault="00C91119" w:rsidP="00C91119">
            <w:pPr>
              <w:rPr>
                <w:lang w:val="en-GB"/>
              </w:rPr>
            </w:pPr>
            <w:r w:rsidRPr="00B67BDB">
              <w:rPr>
                <w:lang w:val="en-GB"/>
              </w:rPr>
              <w:t>READ_FIRMWARE_VERSION</w:t>
            </w:r>
            <w:r>
              <w:rPr>
                <w:lang w:val="en-GB"/>
              </w:rPr>
              <w:t xml:space="preserve">, </w:t>
            </w:r>
            <w:r w:rsidRPr="00B67BDB">
              <w:rPr>
                <w:lang w:val="en-GB"/>
              </w:rPr>
              <w:t>READ_</w:t>
            </w:r>
            <w:r>
              <w:rPr>
                <w:lang w:val="en-GB"/>
              </w:rPr>
              <w:t>HARDWARE</w:t>
            </w:r>
            <w:r w:rsidRPr="00B67BDB">
              <w:rPr>
                <w:lang w:val="en-GB"/>
              </w:rPr>
              <w:t>_VERSION</w:t>
            </w:r>
          </w:p>
        </w:tc>
      </w:tr>
    </w:tbl>
    <w:p w:rsidR="00C91119" w:rsidRPr="008B7E31" w:rsidRDefault="00C91119" w:rsidP="00D334AA">
      <w:pPr>
        <w:rPr>
          <w:lang w:val="en-GB"/>
        </w:rPr>
      </w:pPr>
    </w:p>
    <w:p w:rsidR="006D4E91" w:rsidRDefault="00C91119" w:rsidP="00D334AA">
      <w:r>
        <w:t>Bij BLE wordt er maar 1 opdracht per bericht uitgevoerd en zal per opdracht een bericht moeten worden verzonden en het eventuele antwoord worden afgevangen.</w:t>
      </w:r>
    </w:p>
    <w:p w:rsidR="00C91119" w:rsidRDefault="00C91119" w:rsidP="00D334AA">
      <w:r>
        <w:t>LoRaWAN maximale buffer grote is 52 bytes en het BLE control point heeft een grote van 30 bytes.</w:t>
      </w:r>
    </w:p>
    <w:p w:rsidR="00C91119" w:rsidRDefault="00C91119" w:rsidP="00D334AA"/>
    <w:p w:rsidR="006D4E91" w:rsidRDefault="006D4E91" w:rsidP="00C91119">
      <w:pPr>
        <w:pStyle w:val="Kop3"/>
      </w:pPr>
      <w:bookmarkStart w:id="33" w:name="_Toc25935072"/>
      <w:r>
        <w:t>0d/0x00 – RESPONSE</w:t>
      </w:r>
      <w:bookmarkEnd w:id="33"/>
    </w:p>
    <w:p w:rsidR="00EF3587" w:rsidRDefault="006D4E91" w:rsidP="006D4E91">
      <w:r>
        <w:t>Antwoord op een opdracht</w:t>
      </w:r>
      <w:r w:rsidR="00EF3587">
        <w:t xml:space="preserve"> met een status indicatie van de fout of succes.</w:t>
      </w:r>
      <w:r w:rsidR="00B67BDB">
        <w:t xml:space="preserve"> Wordt enkel door de BEEPBASE </w:t>
      </w:r>
      <w:proofErr w:type="spellStart"/>
      <w:r w:rsidR="00B67BDB">
        <w:t>verstuurdt</w:t>
      </w:r>
      <w:proofErr w:type="spellEnd"/>
    </w:p>
    <w:tbl>
      <w:tblPr>
        <w:tblStyle w:val="Tabelraster"/>
        <w:tblW w:w="0" w:type="auto"/>
        <w:tblLook w:val="04A0" w:firstRow="1" w:lastRow="0" w:firstColumn="1" w:lastColumn="0" w:noHBand="0" w:noVBand="1"/>
      </w:tblPr>
      <w:tblGrid>
        <w:gridCol w:w="1248"/>
        <w:gridCol w:w="1074"/>
        <w:gridCol w:w="1132"/>
        <w:gridCol w:w="6174"/>
      </w:tblGrid>
      <w:tr w:rsidR="00B67BDB" w:rsidTr="00B67BDB">
        <w:tc>
          <w:tcPr>
            <w:tcW w:w="1188" w:type="dxa"/>
          </w:tcPr>
          <w:p w:rsidR="00B67BDB" w:rsidRPr="00B67BDB" w:rsidRDefault="00B67BDB" w:rsidP="006D4E91">
            <w:pPr>
              <w:rPr>
                <w:b/>
              </w:rPr>
            </w:pPr>
            <w:r w:rsidRPr="00B67BDB">
              <w:rPr>
                <w:b/>
              </w:rPr>
              <w:t>Veld</w:t>
            </w:r>
          </w:p>
        </w:tc>
        <w:tc>
          <w:tcPr>
            <w:tcW w:w="1075" w:type="dxa"/>
          </w:tcPr>
          <w:p w:rsidR="00B67BDB" w:rsidRPr="00B67BDB" w:rsidRDefault="00B67BDB" w:rsidP="006D4E91">
            <w:pPr>
              <w:rPr>
                <w:b/>
              </w:rPr>
            </w:pPr>
            <w:r>
              <w:rPr>
                <w:b/>
              </w:rPr>
              <w:t>Grote</w:t>
            </w:r>
          </w:p>
        </w:tc>
        <w:tc>
          <w:tcPr>
            <w:tcW w:w="1134" w:type="dxa"/>
          </w:tcPr>
          <w:p w:rsidR="00B67BDB" w:rsidRPr="00B67BDB" w:rsidRDefault="00B67BDB" w:rsidP="006D4E91">
            <w:pPr>
              <w:rPr>
                <w:b/>
              </w:rPr>
            </w:pPr>
            <w:r w:rsidRPr="00B67BDB">
              <w:rPr>
                <w:b/>
              </w:rPr>
              <w:t>Waarde</w:t>
            </w:r>
          </w:p>
        </w:tc>
        <w:tc>
          <w:tcPr>
            <w:tcW w:w="6231" w:type="dxa"/>
          </w:tcPr>
          <w:p w:rsidR="00B67BDB" w:rsidRPr="00B67BDB" w:rsidRDefault="00B67BDB" w:rsidP="006D4E91">
            <w:pPr>
              <w:rPr>
                <w:b/>
              </w:rPr>
            </w:pPr>
            <w:r w:rsidRPr="00B67BDB">
              <w:rPr>
                <w:b/>
              </w:rPr>
              <w:t>Omschrijving</w:t>
            </w:r>
          </w:p>
        </w:tc>
      </w:tr>
      <w:tr w:rsidR="00B67BDB" w:rsidTr="00B67BDB">
        <w:tc>
          <w:tcPr>
            <w:tcW w:w="1188" w:type="dxa"/>
          </w:tcPr>
          <w:p w:rsidR="00B67BDB" w:rsidRDefault="00B67BDB" w:rsidP="006D4E91">
            <w:r>
              <w:t>RESPONSE</w:t>
            </w:r>
          </w:p>
        </w:tc>
        <w:tc>
          <w:tcPr>
            <w:tcW w:w="1075" w:type="dxa"/>
          </w:tcPr>
          <w:p w:rsidR="00B67BDB" w:rsidRDefault="00B67BDB" w:rsidP="006D4E91">
            <w:r>
              <w:t>Uint8_t</w:t>
            </w:r>
          </w:p>
        </w:tc>
        <w:tc>
          <w:tcPr>
            <w:tcW w:w="1134" w:type="dxa"/>
          </w:tcPr>
          <w:p w:rsidR="00B67BDB" w:rsidRDefault="00B67BDB" w:rsidP="006D4E91">
            <w:r>
              <w:t>0x00</w:t>
            </w:r>
          </w:p>
        </w:tc>
        <w:tc>
          <w:tcPr>
            <w:tcW w:w="6231" w:type="dxa"/>
          </w:tcPr>
          <w:p w:rsidR="00B67BDB" w:rsidRDefault="00B67BDB" w:rsidP="006D4E91">
            <w:r>
              <w:t>RESPONSE opdracht ID</w:t>
            </w:r>
          </w:p>
        </w:tc>
      </w:tr>
      <w:tr w:rsidR="00B67BDB" w:rsidTr="00B67BDB">
        <w:tc>
          <w:tcPr>
            <w:tcW w:w="1188" w:type="dxa"/>
          </w:tcPr>
          <w:p w:rsidR="00B67BDB" w:rsidRDefault="00B67BDB" w:rsidP="006D4E91">
            <w:proofErr w:type="spellStart"/>
            <w:r>
              <w:t>command</w:t>
            </w:r>
            <w:proofErr w:type="spellEnd"/>
          </w:p>
        </w:tc>
        <w:tc>
          <w:tcPr>
            <w:tcW w:w="1075" w:type="dxa"/>
          </w:tcPr>
          <w:p w:rsidR="00B67BDB" w:rsidRDefault="00B67BDB" w:rsidP="006D4E91">
            <w:r>
              <w:t>Uint8_t</w:t>
            </w:r>
          </w:p>
        </w:tc>
        <w:tc>
          <w:tcPr>
            <w:tcW w:w="1134" w:type="dxa"/>
          </w:tcPr>
          <w:p w:rsidR="00B67BDB" w:rsidRDefault="00B67BDB" w:rsidP="006D4E91">
            <w:r>
              <w:t>-</w:t>
            </w:r>
          </w:p>
        </w:tc>
        <w:tc>
          <w:tcPr>
            <w:tcW w:w="6231" w:type="dxa"/>
          </w:tcPr>
          <w:p w:rsidR="00B67BDB" w:rsidRDefault="00B67BDB" w:rsidP="006D4E91">
            <w:r>
              <w:t>Het opdracht ID waarop een antwoord wordt gestuurd</w:t>
            </w:r>
          </w:p>
        </w:tc>
      </w:tr>
      <w:tr w:rsidR="00B67BDB" w:rsidTr="00B67BDB">
        <w:tc>
          <w:tcPr>
            <w:tcW w:w="1188" w:type="dxa"/>
          </w:tcPr>
          <w:p w:rsidR="00B67BDB" w:rsidRDefault="00B67BDB" w:rsidP="006D4E91">
            <w:r>
              <w:t>Error code</w:t>
            </w:r>
          </w:p>
        </w:tc>
        <w:tc>
          <w:tcPr>
            <w:tcW w:w="1075" w:type="dxa"/>
          </w:tcPr>
          <w:p w:rsidR="00B67BDB" w:rsidRDefault="00B67BDB" w:rsidP="006D4E91">
            <w:r>
              <w:t>Uint32_t</w:t>
            </w:r>
          </w:p>
        </w:tc>
        <w:tc>
          <w:tcPr>
            <w:tcW w:w="1134" w:type="dxa"/>
          </w:tcPr>
          <w:p w:rsidR="00B67BDB" w:rsidRDefault="00B67BDB" w:rsidP="006D4E91">
            <w:r>
              <w:t>-</w:t>
            </w:r>
          </w:p>
        </w:tc>
        <w:tc>
          <w:tcPr>
            <w:tcW w:w="6231" w:type="dxa"/>
          </w:tcPr>
          <w:p w:rsidR="00B67BDB" w:rsidRDefault="00B67BDB" w:rsidP="006D4E91">
            <w:r>
              <w:t>Zie de tabel hieronder voor de error code en de omschrijving</w:t>
            </w:r>
          </w:p>
        </w:tc>
      </w:tr>
    </w:tbl>
    <w:p w:rsidR="00EF3587" w:rsidRDefault="00EF3587" w:rsidP="006D4E91"/>
    <w:p w:rsidR="00EF3587" w:rsidRDefault="00EF3587" w:rsidP="006D4E91">
      <w:proofErr w:type="spellStart"/>
      <w:r>
        <w:t>nRF</w:t>
      </w:r>
      <w:proofErr w:type="spellEnd"/>
      <w:r>
        <w:t xml:space="preserve"> SDK Foutcodes:</w:t>
      </w:r>
    </w:p>
    <w:tbl>
      <w:tblPr>
        <w:tblStyle w:val="Tabelraster"/>
        <w:tblW w:w="0" w:type="auto"/>
        <w:tblLook w:val="04A0" w:firstRow="1" w:lastRow="0" w:firstColumn="1" w:lastColumn="0" w:noHBand="0" w:noVBand="1"/>
      </w:tblPr>
      <w:tblGrid>
        <w:gridCol w:w="4068"/>
        <w:gridCol w:w="463"/>
        <w:gridCol w:w="5097"/>
      </w:tblGrid>
      <w:tr w:rsidR="00B67BDB" w:rsidTr="00B67BDB">
        <w:tc>
          <w:tcPr>
            <w:tcW w:w="4068" w:type="dxa"/>
          </w:tcPr>
          <w:p w:rsidR="00B67BDB" w:rsidRPr="00B67BDB" w:rsidRDefault="00B67BDB" w:rsidP="006D4E91">
            <w:pPr>
              <w:rPr>
                <w:b/>
              </w:rPr>
            </w:pPr>
            <w:r w:rsidRPr="00B67BDB">
              <w:rPr>
                <w:b/>
              </w:rPr>
              <w:t>Error code</w:t>
            </w:r>
          </w:p>
        </w:tc>
        <w:tc>
          <w:tcPr>
            <w:tcW w:w="463" w:type="dxa"/>
          </w:tcPr>
          <w:p w:rsidR="00B67BDB" w:rsidRPr="00B67BDB" w:rsidRDefault="00B67BDB" w:rsidP="006D4E91">
            <w:pPr>
              <w:rPr>
                <w:b/>
              </w:rPr>
            </w:pPr>
            <w:r w:rsidRPr="00B67BDB">
              <w:rPr>
                <w:b/>
              </w:rPr>
              <w:t>#</w:t>
            </w:r>
          </w:p>
        </w:tc>
        <w:tc>
          <w:tcPr>
            <w:tcW w:w="5097" w:type="dxa"/>
          </w:tcPr>
          <w:p w:rsidR="00B67BDB" w:rsidRPr="00B67BDB" w:rsidRDefault="00B67BDB" w:rsidP="006D4E91">
            <w:pPr>
              <w:rPr>
                <w:b/>
              </w:rPr>
            </w:pPr>
            <w:r w:rsidRPr="00B67BDB">
              <w:rPr>
                <w:b/>
              </w:rPr>
              <w:t>Omschrijving</w:t>
            </w:r>
          </w:p>
        </w:tc>
      </w:tr>
      <w:tr w:rsidR="00EF3587" w:rsidTr="00B67BDB">
        <w:tc>
          <w:tcPr>
            <w:tcW w:w="4068" w:type="dxa"/>
          </w:tcPr>
          <w:p w:rsidR="00EF3587" w:rsidRDefault="00B67BDB" w:rsidP="006D4E91">
            <w:r w:rsidRPr="00B67BDB">
              <w:t>NRF_SUCCESS</w:t>
            </w:r>
          </w:p>
        </w:tc>
        <w:tc>
          <w:tcPr>
            <w:tcW w:w="463" w:type="dxa"/>
          </w:tcPr>
          <w:p w:rsidR="00EF3587" w:rsidRDefault="00B67BDB" w:rsidP="006D4E91">
            <w:r>
              <w:t>0</w:t>
            </w:r>
          </w:p>
        </w:tc>
        <w:tc>
          <w:tcPr>
            <w:tcW w:w="5097" w:type="dxa"/>
          </w:tcPr>
          <w:p w:rsidR="00EF3587" w:rsidRDefault="00B67BDB" w:rsidP="006D4E91">
            <w:proofErr w:type="spellStart"/>
            <w:r w:rsidRPr="00B67BDB">
              <w:t>Successful</w:t>
            </w:r>
            <w:proofErr w:type="spellEnd"/>
            <w:r w:rsidRPr="00B67BDB">
              <w:t xml:space="preserve"> </w:t>
            </w:r>
            <w:proofErr w:type="spellStart"/>
            <w:r w:rsidRPr="00B67BDB">
              <w:t>command</w:t>
            </w:r>
            <w:proofErr w:type="spellEnd"/>
          </w:p>
        </w:tc>
      </w:tr>
      <w:tr w:rsidR="00EF3587" w:rsidRPr="00EF3587" w:rsidTr="00B67BDB">
        <w:tc>
          <w:tcPr>
            <w:tcW w:w="4068" w:type="dxa"/>
          </w:tcPr>
          <w:p w:rsidR="00EF3587" w:rsidRPr="00EF3587" w:rsidRDefault="00EF3587" w:rsidP="006D4E91">
            <w:pPr>
              <w:rPr>
                <w:lang w:val="en-GB"/>
              </w:rPr>
            </w:pPr>
            <w:r w:rsidRPr="00EF3587">
              <w:rPr>
                <w:lang w:val="en-GB"/>
              </w:rPr>
              <w:t>NRF_ERROR_SVC_HANDLER_MISSING</w:t>
            </w:r>
          </w:p>
        </w:tc>
        <w:tc>
          <w:tcPr>
            <w:tcW w:w="463" w:type="dxa"/>
          </w:tcPr>
          <w:p w:rsidR="00EF3587" w:rsidRPr="00EF3587" w:rsidRDefault="00B67BDB" w:rsidP="006D4E91">
            <w:pPr>
              <w:rPr>
                <w:lang w:val="en-GB"/>
              </w:rPr>
            </w:pPr>
            <w:r>
              <w:rPr>
                <w:lang w:val="en-GB"/>
              </w:rPr>
              <w:t>1</w:t>
            </w:r>
          </w:p>
        </w:tc>
        <w:tc>
          <w:tcPr>
            <w:tcW w:w="5097" w:type="dxa"/>
          </w:tcPr>
          <w:p w:rsidR="00EF3587" w:rsidRPr="00EF3587" w:rsidRDefault="00B67BDB" w:rsidP="00B67BDB">
            <w:pPr>
              <w:tabs>
                <w:tab w:val="left" w:pos="1212"/>
              </w:tabs>
              <w:rPr>
                <w:lang w:val="en-GB"/>
              </w:rPr>
            </w:pPr>
            <w:r w:rsidRPr="00B67BDB">
              <w:rPr>
                <w:lang w:val="en-GB"/>
              </w:rPr>
              <w:t>SVC handler is missing</w:t>
            </w:r>
          </w:p>
        </w:tc>
      </w:tr>
      <w:tr w:rsidR="00EF3587" w:rsidRPr="007344D4" w:rsidTr="00B67BDB">
        <w:tc>
          <w:tcPr>
            <w:tcW w:w="4068" w:type="dxa"/>
          </w:tcPr>
          <w:p w:rsidR="00EF3587" w:rsidRPr="00EF3587" w:rsidRDefault="00EF3587" w:rsidP="006D4E91">
            <w:pPr>
              <w:rPr>
                <w:lang w:val="en-GB"/>
              </w:rPr>
            </w:pPr>
            <w:r w:rsidRPr="00EF3587">
              <w:rPr>
                <w:lang w:val="en-GB"/>
              </w:rPr>
              <w:t>NRF_ERROR_SOFTDEVICE_NOT_ENABLED</w:t>
            </w:r>
          </w:p>
        </w:tc>
        <w:tc>
          <w:tcPr>
            <w:tcW w:w="463" w:type="dxa"/>
          </w:tcPr>
          <w:p w:rsidR="00EF3587" w:rsidRPr="00EF3587" w:rsidRDefault="00B67BDB" w:rsidP="006D4E91">
            <w:pPr>
              <w:rPr>
                <w:lang w:val="en-GB"/>
              </w:rPr>
            </w:pPr>
            <w:r>
              <w:rPr>
                <w:lang w:val="en-GB"/>
              </w:rPr>
              <w:t>2</w:t>
            </w:r>
          </w:p>
        </w:tc>
        <w:tc>
          <w:tcPr>
            <w:tcW w:w="5097" w:type="dxa"/>
          </w:tcPr>
          <w:p w:rsidR="00EF3587" w:rsidRPr="00EF3587" w:rsidRDefault="00B67BDB" w:rsidP="006D4E91">
            <w:pPr>
              <w:rPr>
                <w:lang w:val="en-GB"/>
              </w:rPr>
            </w:pPr>
            <w:proofErr w:type="spellStart"/>
            <w:r w:rsidRPr="00B67BDB">
              <w:rPr>
                <w:lang w:val="en-GB"/>
              </w:rPr>
              <w:t>SoftDevice</w:t>
            </w:r>
            <w:proofErr w:type="spellEnd"/>
            <w:r w:rsidRPr="00B67BDB">
              <w:rPr>
                <w:lang w:val="en-GB"/>
              </w:rPr>
              <w:t xml:space="preserve"> has not been enabled</w:t>
            </w:r>
          </w:p>
        </w:tc>
      </w:tr>
      <w:tr w:rsidR="00EF3587" w:rsidRPr="00EF3587" w:rsidTr="00B67BDB">
        <w:tc>
          <w:tcPr>
            <w:tcW w:w="4068" w:type="dxa"/>
          </w:tcPr>
          <w:p w:rsidR="00EF3587" w:rsidRPr="00EF3587" w:rsidRDefault="00EF3587" w:rsidP="006D4E91">
            <w:pPr>
              <w:rPr>
                <w:lang w:val="en-GB"/>
              </w:rPr>
            </w:pPr>
            <w:r w:rsidRPr="00EF3587">
              <w:rPr>
                <w:lang w:val="en-GB"/>
              </w:rPr>
              <w:t>NRF_ERROR_INTERNAL</w:t>
            </w:r>
          </w:p>
        </w:tc>
        <w:tc>
          <w:tcPr>
            <w:tcW w:w="463" w:type="dxa"/>
          </w:tcPr>
          <w:p w:rsidR="00EF3587" w:rsidRPr="00EF3587" w:rsidRDefault="00B67BDB" w:rsidP="006D4E91">
            <w:pPr>
              <w:rPr>
                <w:lang w:val="en-GB"/>
              </w:rPr>
            </w:pPr>
            <w:r>
              <w:rPr>
                <w:lang w:val="en-GB"/>
              </w:rPr>
              <w:t>3</w:t>
            </w:r>
          </w:p>
        </w:tc>
        <w:tc>
          <w:tcPr>
            <w:tcW w:w="5097" w:type="dxa"/>
          </w:tcPr>
          <w:p w:rsidR="00EF3587" w:rsidRPr="00EF3587" w:rsidRDefault="00B67BDB" w:rsidP="006D4E91">
            <w:pPr>
              <w:rPr>
                <w:lang w:val="en-GB"/>
              </w:rPr>
            </w:pPr>
            <w:r w:rsidRPr="00B67BDB">
              <w:rPr>
                <w:lang w:val="en-GB"/>
              </w:rPr>
              <w:t>Internal Error</w:t>
            </w:r>
          </w:p>
        </w:tc>
      </w:tr>
      <w:tr w:rsidR="00EF3587" w:rsidRPr="00EF3587" w:rsidTr="00B67BDB">
        <w:tc>
          <w:tcPr>
            <w:tcW w:w="4068" w:type="dxa"/>
          </w:tcPr>
          <w:p w:rsidR="00EF3587" w:rsidRPr="00EF3587" w:rsidRDefault="00EF3587" w:rsidP="006D4E91">
            <w:pPr>
              <w:rPr>
                <w:lang w:val="en-GB"/>
              </w:rPr>
            </w:pPr>
            <w:r w:rsidRPr="00EF3587">
              <w:rPr>
                <w:lang w:val="en-GB"/>
              </w:rPr>
              <w:t>NRF_ERROR_NO_MEM</w:t>
            </w:r>
          </w:p>
        </w:tc>
        <w:tc>
          <w:tcPr>
            <w:tcW w:w="463" w:type="dxa"/>
          </w:tcPr>
          <w:p w:rsidR="00EF3587" w:rsidRPr="00EF3587" w:rsidRDefault="00B67BDB" w:rsidP="006D4E91">
            <w:pPr>
              <w:rPr>
                <w:lang w:val="en-GB"/>
              </w:rPr>
            </w:pPr>
            <w:r>
              <w:rPr>
                <w:lang w:val="en-GB"/>
              </w:rPr>
              <w:t>4</w:t>
            </w:r>
          </w:p>
        </w:tc>
        <w:tc>
          <w:tcPr>
            <w:tcW w:w="5097" w:type="dxa"/>
          </w:tcPr>
          <w:p w:rsidR="00EF3587" w:rsidRPr="00EF3587" w:rsidRDefault="00B67BDB" w:rsidP="006D4E91">
            <w:pPr>
              <w:rPr>
                <w:lang w:val="en-GB"/>
              </w:rPr>
            </w:pPr>
            <w:r w:rsidRPr="00B67BDB">
              <w:rPr>
                <w:lang w:val="en-GB"/>
              </w:rPr>
              <w:t>No Memory for operation</w:t>
            </w:r>
          </w:p>
        </w:tc>
      </w:tr>
      <w:tr w:rsidR="00EF3587" w:rsidRPr="00EF3587" w:rsidTr="00B67BDB">
        <w:tc>
          <w:tcPr>
            <w:tcW w:w="4068" w:type="dxa"/>
          </w:tcPr>
          <w:p w:rsidR="00EF3587" w:rsidRPr="00EF3587" w:rsidRDefault="00EF3587" w:rsidP="006D4E91">
            <w:pPr>
              <w:rPr>
                <w:lang w:val="en-GB"/>
              </w:rPr>
            </w:pPr>
            <w:r w:rsidRPr="00EF3587">
              <w:rPr>
                <w:lang w:val="en-GB"/>
              </w:rPr>
              <w:t>NRF_ERROR_NOT_FOUND</w:t>
            </w:r>
          </w:p>
        </w:tc>
        <w:tc>
          <w:tcPr>
            <w:tcW w:w="463" w:type="dxa"/>
          </w:tcPr>
          <w:p w:rsidR="00EF3587" w:rsidRPr="00EF3587" w:rsidRDefault="00B67BDB" w:rsidP="006D4E91">
            <w:pPr>
              <w:rPr>
                <w:lang w:val="en-GB"/>
              </w:rPr>
            </w:pPr>
            <w:r>
              <w:rPr>
                <w:lang w:val="en-GB"/>
              </w:rPr>
              <w:t>5</w:t>
            </w:r>
          </w:p>
        </w:tc>
        <w:tc>
          <w:tcPr>
            <w:tcW w:w="5097" w:type="dxa"/>
          </w:tcPr>
          <w:p w:rsidR="00EF3587" w:rsidRPr="00EF3587" w:rsidRDefault="00B67BDB" w:rsidP="006D4E91">
            <w:pPr>
              <w:rPr>
                <w:lang w:val="en-GB"/>
              </w:rPr>
            </w:pPr>
            <w:r w:rsidRPr="00B67BDB">
              <w:rPr>
                <w:lang w:val="en-GB"/>
              </w:rPr>
              <w:t>Not found</w:t>
            </w:r>
          </w:p>
        </w:tc>
      </w:tr>
      <w:tr w:rsidR="00EF3587" w:rsidRPr="00EF3587" w:rsidTr="00B67BDB">
        <w:tc>
          <w:tcPr>
            <w:tcW w:w="4068" w:type="dxa"/>
          </w:tcPr>
          <w:p w:rsidR="00EF3587" w:rsidRPr="00EF3587" w:rsidRDefault="00EF3587" w:rsidP="006D4E91">
            <w:pPr>
              <w:rPr>
                <w:lang w:val="en-GB"/>
              </w:rPr>
            </w:pPr>
            <w:r w:rsidRPr="00EF3587">
              <w:rPr>
                <w:lang w:val="en-GB"/>
              </w:rPr>
              <w:t>NRF_ERROR_NOT_SUPPORTED</w:t>
            </w:r>
          </w:p>
        </w:tc>
        <w:tc>
          <w:tcPr>
            <w:tcW w:w="463" w:type="dxa"/>
          </w:tcPr>
          <w:p w:rsidR="00EF3587" w:rsidRPr="00EF3587" w:rsidRDefault="00B67BDB" w:rsidP="006D4E91">
            <w:pPr>
              <w:rPr>
                <w:lang w:val="en-GB"/>
              </w:rPr>
            </w:pPr>
            <w:r>
              <w:rPr>
                <w:lang w:val="en-GB"/>
              </w:rPr>
              <w:t>6</w:t>
            </w:r>
          </w:p>
        </w:tc>
        <w:tc>
          <w:tcPr>
            <w:tcW w:w="5097" w:type="dxa"/>
          </w:tcPr>
          <w:p w:rsidR="00EF3587" w:rsidRPr="00EF3587" w:rsidRDefault="00B67BDB" w:rsidP="006D4E91">
            <w:pPr>
              <w:rPr>
                <w:lang w:val="en-GB"/>
              </w:rPr>
            </w:pPr>
            <w:r w:rsidRPr="00B67BDB">
              <w:rPr>
                <w:lang w:val="en-GB"/>
              </w:rPr>
              <w:t>Not supported</w:t>
            </w:r>
          </w:p>
        </w:tc>
      </w:tr>
      <w:tr w:rsidR="00EF3587" w:rsidRPr="00EF3587" w:rsidTr="00B67BDB">
        <w:tc>
          <w:tcPr>
            <w:tcW w:w="4068" w:type="dxa"/>
          </w:tcPr>
          <w:p w:rsidR="00EF3587" w:rsidRPr="00EF3587" w:rsidRDefault="00EF3587" w:rsidP="006D4E91">
            <w:pPr>
              <w:rPr>
                <w:lang w:val="en-GB"/>
              </w:rPr>
            </w:pPr>
            <w:r w:rsidRPr="00EF3587">
              <w:rPr>
                <w:lang w:val="en-GB"/>
              </w:rPr>
              <w:t>NRF_ERROR_INVALID_PARAM</w:t>
            </w:r>
          </w:p>
        </w:tc>
        <w:tc>
          <w:tcPr>
            <w:tcW w:w="463" w:type="dxa"/>
          </w:tcPr>
          <w:p w:rsidR="00EF3587" w:rsidRPr="00EF3587" w:rsidRDefault="00B67BDB" w:rsidP="006D4E91">
            <w:pPr>
              <w:rPr>
                <w:lang w:val="en-GB"/>
              </w:rPr>
            </w:pPr>
            <w:r>
              <w:rPr>
                <w:lang w:val="en-GB"/>
              </w:rPr>
              <w:t>7</w:t>
            </w:r>
          </w:p>
        </w:tc>
        <w:tc>
          <w:tcPr>
            <w:tcW w:w="5097" w:type="dxa"/>
          </w:tcPr>
          <w:p w:rsidR="00EF3587" w:rsidRPr="00EF3587" w:rsidRDefault="00B67BDB" w:rsidP="006D4E91">
            <w:pPr>
              <w:rPr>
                <w:lang w:val="en-GB"/>
              </w:rPr>
            </w:pPr>
            <w:r w:rsidRPr="00B67BDB">
              <w:rPr>
                <w:lang w:val="en-GB"/>
              </w:rPr>
              <w:t>Invalid Parameter</w:t>
            </w:r>
          </w:p>
        </w:tc>
      </w:tr>
      <w:tr w:rsidR="00EF3587" w:rsidRPr="007344D4" w:rsidTr="00B67BDB">
        <w:tc>
          <w:tcPr>
            <w:tcW w:w="4068" w:type="dxa"/>
          </w:tcPr>
          <w:p w:rsidR="00EF3587" w:rsidRPr="00EF3587" w:rsidRDefault="00EF3587" w:rsidP="006D4E91">
            <w:pPr>
              <w:rPr>
                <w:lang w:val="en-GB"/>
              </w:rPr>
            </w:pPr>
            <w:r w:rsidRPr="00EF3587">
              <w:rPr>
                <w:lang w:val="en-GB"/>
              </w:rPr>
              <w:t>NRF_ERROR_INVALID_STATE</w:t>
            </w:r>
          </w:p>
        </w:tc>
        <w:tc>
          <w:tcPr>
            <w:tcW w:w="463" w:type="dxa"/>
          </w:tcPr>
          <w:p w:rsidR="00EF3587" w:rsidRPr="00EF3587" w:rsidRDefault="00B67BDB" w:rsidP="006D4E91">
            <w:pPr>
              <w:rPr>
                <w:lang w:val="en-GB"/>
              </w:rPr>
            </w:pPr>
            <w:r>
              <w:rPr>
                <w:lang w:val="en-GB"/>
              </w:rPr>
              <w:t>8</w:t>
            </w:r>
          </w:p>
        </w:tc>
        <w:tc>
          <w:tcPr>
            <w:tcW w:w="5097" w:type="dxa"/>
          </w:tcPr>
          <w:p w:rsidR="00EF3587" w:rsidRPr="00EF3587" w:rsidRDefault="00B67BDB" w:rsidP="006D4E91">
            <w:pPr>
              <w:rPr>
                <w:lang w:val="en-GB"/>
              </w:rPr>
            </w:pPr>
            <w:r w:rsidRPr="00B67BDB">
              <w:rPr>
                <w:lang w:val="en-GB"/>
              </w:rPr>
              <w:t>Invalid state, operation disallowed in this state</w:t>
            </w:r>
          </w:p>
        </w:tc>
      </w:tr>
      <w:tr w:rsidR="00EF3587" w:rsidRPr="00EF3587" w:rsidTr="00B67BDB">
        <w:tc>
          <w:tcPr>
            <w:tcW w:w="4068" w:type="dxa"/>
          </w:tcPr>
          <w:p w:rsidR="00EF3587" w:rsidRPr="00EF3587" w:rsidRDefault="00EF3587" w:rsidP="006D4E91">
            <w:pPr>
              <w:rPr>
                <w:lang w:val="en-GB"/>
              </w:rPr>
            </w:pPr>
            <w:r w:rsidRPr="00EF3587">
              <w:rPr>
                <w:lang w:val="en-GB"/>
              </w:rPr>
              <w:t>NRF_ERROR_INVALID_LENGTH</w:t>
            </w:r>
          </w:p>
        </w:tc>
        <w:tc>
          <w:tcPr>
            <w:tcW w:w="463" w:type="dxa"/>
          </w:tcPr>
          <w:p w:rsidR="00EF3587" w:rsidRPr="00EF3587" w:rsidRDefault="00B67BDB" w:rsidP="006D4E91">
            <w:pPr>
              <w:rPr>
                <w:lang w:val="en-GB"/>
              </w:rPr>
            </w:pPr>
            <w:r>
              <w:rPr>
                <w:lang w:val="en-GB"/>
              </w:rPr>
              <w:t>9</w:t>
            </w:r>
          </w:p>
        </w:tc>
        <w:tc>
          <w:tcPr>
            <w:tcW w:w="5097" w:type="dxa"/>
          </w:tcPr>
          <w:p w:rsidR="00EF3587" w:rsidRPr="00EF3587" w:rsidRDefault="00B67BDB" w:rsidP="006D4E91">
            <w:pPr>
              <w:rPr>
                <w:lang w:val="en-GB"/>
              </w:rPr>
            </w:pPr>
            <w:r w:rsidRPr="00B67BDB">
              <w:rPr>
                <w:lang w:val="en-GB"/>
              </w:rPr>
              <w:t>Invalid Length</w:t>
            </w:r>
          </w:p>
        </w:tc>
      </w:tr>
      <w:tr w:rsidR="00EF3587" w:rsidRPr="00EF3587" w:rsidTr="00B67BDB">
        <w:tc>
          <w:tcPr>
            <w:tcW w:w="4068" w:type="dxa"/>
          </w:tcPr>
          <w:p w:rsidR="00EF3587" w:rsidRPr="00EF3587" w:rsidRDefault="00EF3587" w:rsidP="006D4E91">
            <w:pPr>
              <w:rPr>
                <w:lang w:val="en-GB"/>
              </w:rPr>
            </w:pPr>
            <w:r w:rsidRPr="00EF3587">
              <w:rPr>
                <w:lang w:val="en-GB"/>
              </w:rPr>
              <w:t>NRF_ERROR_INVALID_FLAGS</w:t>
            </w:r>
          </w:p>
        </w:tc>
        <w:tc>
          <w:tcPr>
            <w:tcW w:w="463" w:type="dxa"/>
          </w:tcPr>
          <w:p w:rsidR="00EF3587" w:rsidRPr="00EF3587" w:rsidRDefault="00B67BDB" w:rsidP="006D4E91">
            <w:pPr>
              <w:rPr>
                <w:lang w:val="en-GB"/>
              </w:rPr>
            </w:pPr>
            <w:r>
              <w:rPr>
                <w:lang w:val="en-GB"/>
              </w:rPr>
              <w:t>10</w:t>
            </w:r>
          </w:p>
        </w:tc>
        <w:tc>
          <w:tcPr>
            <w:tcW w:w="5097" w:type="dxa"/>
          </w:tcPr>
          <w:p w:rsidR="00EF3587" w:rsidRPr="00EF3587" w:rsidRDefault="00B67BDB" w:rsidP="006D4E91">
            <w:pPr>
              <w:rPr>
                <w:lang w:val="en-GB"/>
              </w:rPr>
            </w:pPr>
            <w:r w:rsidRPr="00B67BDB">
              <w:rPr>
                <w:lang w:val="en-GB"/>
              </w:rPr>
              <w:t>Invalid Flags</w:t>
            </w:r>
          </w:p>
        </w:tc>
      </w:tr>
      <w:tr w:rsidR="00EF3587" w:rsidRPr="00EF3587" w:rsidTr="00B67BDB">
        <w:tc>
          <w:tcPr>
            <w:tcW w:w="4068" w:type="dxa"/>
          </w:tcPr>
          <w:p w:rsidR="00EF3587" w:rsidRPr="00EF3587" w:rsidRDefault="00EF3587" w:rsidP="006D4E91">
            <w:pPr>
              <w:rPr>
                <w:lang w:val="en-GB"/>
              </w:rPr>
            </w:pPr>
            <w:r w:rsidRPr="00EF3587">
              <w:rPr>
                <w:lang w:val="en-GB"/>
              </w:rPr>
              <w:t>NRF_ERROR_INVALID_DATA</w:t>
            </w:r>
          </w:p>
        </w:tc>
        <w:tc>
          <w:tcPr>
            <w:tcW w:w="463" w:type="dxa"/>
          </w:tcPr>
          <w:p w:rsidR="00EF3587" w:rsidRPr="00EF3587" w:rsidRDefault="00B67BDB" w:rsidP="006D4E91">
            <w:pPr>
              <w:rPr>
                <w:lang w:val="en-GB"/>
              </w:rPr>
            </w:pPr>
            <w:r>
              <w:rPr>
                <w:lang w:val="en-GB"/>
              </w:rPr>
              <w:t>11</w:t>
            </w:r>
          </w:p>
        </w:tc>
        <w:tc>
          <w:tcPr>
            <w:tcW w:w="5097" w:type="dxa"/>
          </w:tcPr>
          <w:p w:rsidR="00EF3587" w:rsidRPr="00EF3587" w:rsidRDefault="00B67BDB" w:rsidP="006D4E91">
            <w:pPr>
              <w:rPr>
                <w:lang w:val="en-GB"/>
              </w:rPr>
            </w:pPr>
            <w:r w:rsidRPr="00B67BDB">
              <w:rPr>
                <w:lang w:val="en-GB"/>
              </w:rPr>
              <w:t>Invalid Data</w:t>
            </w:r>
          </w:p>
        </w:tc>
      </w:tr>
      <w:tr w:rsidR="00EF3587" w:rsidRPr="00EF3587" w:rsidTr="00B67BDB">
        <w:tc>
          <w:tcPr>
            <w:tcW w:w="4068" w:type="dxa"/>
          </w:tcPr>
          <w:p w:rsidR="00EF3587" w:rsidRPr="00EF3587" w:rsidRDefault="00EF3587" w:rsidP="006D4E91">
            <w:pPr>
              <w:rPr>
                <w:lang w:val="en-GB"/>
              </w:rPr>
            </w:pPr>
            <w:r w:rsidRPr="00EF3587">
              <w:rPr>
                <w:lang w:val="en-GB"/>
              </w:rPr>
              <w:lastRenderedPageBreak/>
              <w:t>NRF_ERROR_DATA_SIZE</w:t>
            </w:r>
          </w:p>
        </w:tc>
        <w:tc>
          <w:tcPr>
            <w:tcW w:w="463" w:type="dxa"/>
          </w:tcPr>
          <w:p w:rsidR="00EF3587" w:rsidRPr="00EF3587" w:rsidRDefault="00B67BDB" w:rsidP="006D4E91">
            <w:pPr>
              <w:rPr>
                <w:lang w:val="en-GB"/>
              </w:rPr>
            </w:pPr>
            <w:r>
              <w:rPr>
                <w:lang w:val="en-GB"/>
              </w:rPr>
              <w:t>12</w:t>
            </w:r>
          </w:p>
        </w:tc>
        <w:tc>
          <w:tcPr>
            <w:tcW w:w="5097" w:type="dxa"/>
          </w:tcPr>
          <w:p w:rsidR="00EF3587" w:rsidRPr="00EF3587" w:rsidRDefault="00B67BDB" w:rsidP="006D4E91">
            <w:pPr>
              <w:rPr>
                <w:lang w:val="en-GB"/>
              </w:rPr>
            </w:pPr>
            <w:r w:rsidRPr="00B67BDB">
              <w:rPr>
                <w:lang w:val="en-GB"/>
              </w:rPr>
              <w:t>Invalid Data size</w:t>
            </w:r>
          </w:p>
        </w:tc>
      </w:tr>
      <w:tr w:rsidR="00EF3587" w:rsidRPr="00EF3587" w:rsidTr="00B67BDB">
        <w:tc>
          <w:tcPr>
            <w:tcW w:w="4068" w:type="dxa"/>
          </w:tcPr>
          <w:p w:rsidR="00EF3587" w:rsidRPr="00EF3587" w:rsidRDefault="00EF3587" w:rsidP="006D4E91">
            <w:pPr>
              <w:rPr>
                <w:lang w:val="en-GB"/>
              </w:rPr>
            </w:pPr>
            <w:r w:rsidRPr="00EF3587">
              <w:rPr>
                <w:lang w:val="en-GB"/>
              </w:rPr>
              <w:t>NRF_ERROR_TIMEOUT</w:t>
            </w:r>
          </w:p>
        </w:tc>
        <w:tc>
          <w:tcPr>
            <w:tcW w:w="463" w:type="dxa"/>
          </w:tcPr>
          <w:p w:rsidR="00EF3587" w:rsidRPr="00EF3587" w:rsidRDefault="00B67BDB" w:rsidP="006D4E91">
            <w:pPr>
              <w:rPr>
                <w:lang w:val="en-GB"/>
              </w:rPr>
            </w:pPr>
            <w:r>
              <w:rPr>
                <w:lang w:val="en-GB"/>
              </w:rPr>
              <w:t>13</w:t>
            </w:r>
          </w:p>
        </w:tc>
        <w:tc>
          <w:tcPr>
            <w:tcW w:w="5097" w:type="dxa"/>
          </w:tcPr>
          <w:p w:rsidR="00EF3587" w:rsidRPr="00EF3587" w:rsidRDefault="00B67BDB" w:rsidP="006D4E91">
            <w:pPr>
              <w:rPr>
                <w:lang w:val="en-GB"/>
              </w:rPr>
            </w:pPr>
            <w:r w:rsidRPr="00B67BDB">
              <w:rPr>
                <w:lang w:val="en-GB"/>
              </w:rPr>
              <w:t>Operation timed out</w:t>
            </w:r>
          </w:p>
        </w:tc>
      </w:tr>
      <w:tr w:rsidR="00EF3587" w:rsidRPr="00EF3587" w:rsidTr="00B67BDB">
        <w:tc>
          <w:tcPr>
            <w:tcW w:w="4068" w:type="dxa"/>
          </w:tcPr>
          <w:p w:rsidR="00EF3587" w:rsidRPr="00EF3587" w:rsidRDefault="00EF3587" w:rsidP="006D4E91">
            <w:pPr>
              <w:rPr>
                <w:lang w:val="en-GB"/>
              </w:rPr>
            </w:pPr>
            <w:r w:rsidRPr="00EF3587">
              <w:rPr>
                <w:lang w:val="en-GB"/>
              </w:rPr>
              <w:t>NRF_ERROR_NULL</w:t>
            </w:r>
          </w:p>
        </w:tc>
        <w:tc>
          <w:tcPr>
            <w:tcW w:w="463" w:type="dxa"/>
          </w:tcPr>
          <w:p w:rsidR="00EF3587" w:rsidRPr="00EF3587" w:rsidRDefault="00B67BDB" w:rsidP="006D4E91">
            <w:pPr>
              <w:rPr>
                <w:lang w:val="en-GB"/>
              </w:rPr>
            </w:pPr>
            <w:r>
              <w:rPr>
                <w:lang w:val="en-GB"/>
              </w:rPr>
              <w:t>14</w:t>
            </w:r>
          </w:p>
        </w:tc>
        <w:tc>
          <w:tcPr>
            <w:tcW w:w="5097" w:type="dxa"/>
          </w:tcPr>
          <w:p w:rsidR="00EF3587" w:rsidRPr="00EF3587" w:rsidRDefault="00B67BDB" w:rsidP="006D4E91">
            <w:pPr>
              <w:rPr>
                <w:lang w:val="en-GB"/>
              </w:rPr>
            </w:pPr>
            <w:r w:rsidRPr="00B67BDB">
              <w:rPr>
                <w:lang w:val="en-GB"/>
              </w:rPr>
              <w:t>Null Pointer</w:t>
            </w:r>
          </w:p>
        </w:tc>
      </w:tr>
      <w:tr w:rsidR="00EF3587" w:rsidRPr="00EF3587" w:rsidTr="00B67BDB">
        <w:tc>
          <w:tcPr>
            <w:tcW w:w="4068" w:type="dxa"/>
          </w:tcPr>
          <w:p w:rsidR="00EF3587" w:rsidRPr="00EF3587" w:rsidRDefault="00EF3587" w:rsidP="006D4E91">
            <w:pPr>
              <w:rPr>
                <w:lang w:val="en-GB"/>
              </w:rPr>
            </w:pPr>
            <w:r w:rsidRPr="00EF3587">
              <w:rPr>
                <w:lang w:val="en-GB"/>
              </w:rPr>
              <w:t>NRF_ERROR_FORBIDDEN</w:t>
            </w:r>
          </w:p>
        </w:tc>
        <w:tc>
          <w:tcPr>
            <w:tcW w:w="463" w:type="dxa"/>
          </w:tcPr>
          <w:p w:rsidR="00EF3587" w:rsidRPr="00EF3587" w:rsidRDefault="00B67BDB" w:rsidP="006D4E91">
            <w:pPr>
              <w:rPr>
                <w:lang w:val="en-GB"/>
              </w:rPr>
            </w:pPr>
            <w:r>
              <w:rPr>
                <w:lang w:val="en-GB"/>
              </w:rPr>
              <w:t>15</w:t>
            </w:r>
          </w:p>
        </w:tc>
        <w:tc>
          <w:tcPr>
            <w:tcW w:w="5097" w:type="dxa"/>
          </w:tcPr>
          <w:p w:rsidR="00EF3587" w:rsidRPr="00EF3587" w:rsidRDefault="00B67BDB" w:rsidP="006D4E91">
            <w:pPr>
              <w:rPr>
                <w:lang w:val="en-GB"/>
              </w:rPr>
            </w:pPr>
            <w:r w:rsidRPr="00B67BDB">
              <w:rPr>
                <w:lang w:val="en-GB"/>
              </w:rPr>
              <w:t>Forbidden Operation</w:t>
            </w:r>
          </w:p>
        </w:tc>
      </w:tr>
      <w:tr w:rsidR="00EF3587" w:rsidRPr="00EF3587" w:rsidTr="00B67BDB">
        <w:tc>
          <w:tcPr>
            <w:tcW w:w="4068" w:type="dxa"/>
          </w:tcPr>
          <w:p w:rsidR="00EF3587" w:rsidRPr="00EF3587" w:rsidRDefault="00EF3587" w:rsidP="006D4E91">
            <w:pPr>
              <w:rPr>
                <w:lang w:val="en-GB"/>
              </w:rPr>
            </w:pPr>
            <w:r w:rsidRPr="00EF3587">
              <w:rPr>
                <w:lang w:val="en-GB"/>
              </w:rPr>
              <w:t>NRF_ERROR_INVALID_ADDR</w:t>
            </w:r>
          </w:p>
        </w:tc>
        <w:tc>
          <w:tcPr>
            <w:tcW w:w="463" w:type="dxa"/>
          </w:tcPr>
          <w:p w:rsidR="00EF3587" w:rsidRPr="00EF3587" w:rsidRDefault="00B67BDB" w:rsidP="006D4E91">
            <w:pPr>
              <w:rPr>
                <w:lang w:val="en-GB"/>
              </w:rPr>
            </w:pPr>
            <w:r>
              <w:rPr>
                <w:lang w:val="en-GB"/>
              </w:rPr>
              <w:t>16</w:t>
            </w:r>
          </w:p>
        </w:tc>
        <w:tc>
          <w:tcPr>
            <w:tcW w:w="5097" w:type="dxa"/>
          </w:tcPr>
          <w:p w:rsidR="00EF3587" w:rsidRPr="00EF3587" w:rsidRDefault="00B67BDB" w:rsidP="006D4E91">
            <w:pPr>
              <w:rPr>
                <w:lang w:val="en-GB"/>
              </w:rPr>
            </w:pPr>
            <w:r w:rsidRPr="00B67BDB">
              <w:rPr>
                <w:lang w:val="en-GB"/>
              </w:rPr>
              <w:t>Bad Memory Address</w:t>
            </w:r>
          </w:p>
        </w:tc>
      </w:tr>
      <w:tr w:rsidR="00EF3587" w:rsidRPr="00EF3587" w:rsidTr="00B67BDB">
        <w:tc>
          <w:tcPr>
            <w:tcW w:w="4068" w:type="dxa"/>
          </w:tcPr>
          <w:p w:rsidR="00EF3587" w:rsidRPr="00EF3587" w:rsidRDefault="00EF3587" w:rsidP="006D4E91">
            <w:pPr>
              <w:rPr>
                <w:lang w:val="en-GB"/>
              </w:rPr>
            </w:pPr>
            <w:r w:rsidRPr="00EF3587">
              <w:rPr>
                <w:lang w:val="en-GB"/>
              </w:rPr>
              <w:t>NRF_ERROR_BUSY</w:t>
            </w:r>
          </w:p>
        </w:tc>
        <w:tc>
          <w:tcPr>
            <w:tcW w:w="463" w:type="dxa"/>
          </w:tcPr>
          <w:p w:rsidR="00EF3587" w:rsidRPr="00EF3587" w:rsidRDefault="00B67BDB" w:rsidP="006D4E91">
            <w:pPr>
              <w:rPr>
                <w:lang w:val="en-GB"/>
              </w:rPr>
            </w:pPr>
            <w:r>
              <w:rPr>
                <w:lang w:val="en-GB"/>
              </w:rPr>
              <w:t>17</w:t>
            </w:r>
          </w:p>
        </w:tc>
        <w:tc>
          <w:tcPr>
            <w:tcW w:w="5097" w:type="dxa"/>
          </w:tcPr>
          <w:p w:rsidR="00EF3587" w:rsidRPr="00EF3587" w:rsidRDefault="00B67BDB" w:rsidP="006D4E91">
            <w:pPr>
              <w:rPr>
                <w:lang w:val="en-GB"/>
              </w:rPr>
            </w:pPr>
            <w:r w:rsidRPr="00B67BDB">
              <w:rPr>
                <w:lang w:val="en-GB"/>
              </w:rPr>
              <w:t>Busy</w:t>
            </w:r>
          </w:p>
        </w:tc>
      </w:tr>
      <w:tr w:rsidR="00EF3587" w:rsidRPr="00EF3587" w:rsidTr="008D35A3">
        <w:tc>
          <w:tcPr>
            <w:tcW w:w="4068" w:type="dxa"/>
            <w:tcBorders>
              <w:bottom w:val="single" w:sz="4" w:space="0" w:color="auto"/>
            </w:tcBorders>
          </w:tcPr>
          <w:p w:rsidR="00EF3587" w:rsidRPr="00EF3587" w:rsidRDefault="00EF3587" w:rsidP="006D4E91">
            <w:pPr>
              <w:rPr>
                <w:lang w:val="en-GB"/>
              </w:rPr>
            </w:pPr>
            <w:r w:rsidRPr="00EF3587">
              <w:rPr>
                <w:lang w:val="en-GB"/>
              </w:rPr>
              <w:t>NRF_ERROR_CONN_COUNT</w:t>
            </w:r>
          </w:p>
        </w:tc>
        <w:tc>
          <w:tcPr>
            <w:tcW w:w="463" w:type="dxa"/>
            <w:tcBorders>
              <w:bottom w:val="single" w:sz="4" w:space="0" w:color="auto"/>
            </w:tcBorders>
          </w:tcPr>
          <w:p w:rsidR="00EF3587" w:rsidRPr="00EF3587" w:rsidRDefault="00B67BDB" w:rsidP="006D4E91">
            <w:pPr>
              <w:rPr>
                <w:lang w:val="en-GB"/>
              </w:rPr>
            </w:pPr>
            <w:r>
              <w:rPr>
                <w:lang w:val="en-GB"/>
              </w:rPr>
              <w:t>18</w:t>
            </w:r>
          </w:p>
        </w:tc>
        <w:tc>
          <w:tcPr>
            <w:tcW w:w="5097" w:type="dxa"/>
            <w:tcBorders>
              <w:bottom w:val="single" w:sz="4" w:space="0" w:color="auto"/>
            </w:tcBorders>
          </w:tcPr>
          <w:p w:rsidR="00EF3587" w:rsidRPr="00EF3587" w:rsidRDefault="00B67BDB" w:rsidP="006D4E91">
            <w:pPr>
              <w:rPr>
                <w:lang w:val="en-GB"/>
              </w:rPr>
            </w:pPr>
            <w:r w:rsidRPr="00B67BDB">
              <w:rPr>
                <w:lang w:val="en-GB"/>
              </w:rPr>
              <w:t>Maximum connection count exceeded.</w:t>
            </w:r>
          </w:p>
        </w:tc>
      </w:tr>
      <w:tr w:rsidR="00EF3587" w:rsidRPr="007344D4" w:rsidTr="008D35A3">
        <w:tc>
          <w:tcPr>
            <w:tcW w:w="4068" w:type="dxa"/>
            <w:tcBorders>
              <w:bottom w:val="single" w:sz="4" w:space="0" w:color="auto"/>
            </w:tcBorders>
          </w:tcPr>
          <w:p w:rsidR="00EF3587" w:rsidRPr="00EF3587" w:rsidRDefault="00EF3587" w:rsidP="00EF3587">
            <w:pPr>
              <w:tabs>
                <w:tab w:val="left" w:pos="1027"/>
              </w:tabs>
              <w:rPr>
                <w:lang w:val="en-GB"/>
              </w:rPr>
            </w:pPr>
            <w:r w:rsidRPr="00EF3587">
              <w:rPr>
                <w:lang w:val="en-GB"/>
              </w:rPr>
              <w:t>NRF_ERROR_RESOURCES</w:t>
            </w:r>
          </w:p>
        </w:tc>
        <w:tc>
          <w:tcPr>
            <w:tcW w:w="463" w:type="dxa"/>
            <w:tcBorders>
              <w:bottom w:val="single" w:sz="4" w:space="0" w:color="auto"/>
            </w:tcBorders>
          </w:tcPr>
          <w:p w:rsidR="00EF3587" w:rsidRPr="00EF3587" w:rsidRDefault="00B67BDB" w:rsidP="006D4E91">
            <w:pPr>
              <w:rPr>
                <w:lang w:val="en-GB"/>
              </w:rPr>
            </w:pPr>
            <w:r>
              <w:rPr>
                <w:lang w:val="en-GB"/>
              </w:rPr>
              <w:t>19</w:t>
            </w:r>
          </w:p>
        </w:tc>
        <w:tc>
          <w:tcPr>
            <w:tcW w:w="5097" w:type="dxa"/>
            <w:tcBorders>
              <w:bottom w:val="single" w:sz="4" w:space="0" w:color="auto"/>
            </w:tcBorders>
          </w:tcPr>
          <w:p w:rsidR="00EF3587" w:rsidRPr="00EF3587" w:rsidRDefault="00B67BDB" w:rsidP="006D4E91">
            <w:pPr>
              <w:rPr>
                <w:lang w:val="en-GB"/>
              </w:rPr>
            </w:pPr>
            <w:r w:rsidRPr="00B67BDB">
              <w:rPr>
                <w:lang w:val="en-GB"/>
              </w:rPr>
              <w:t>Not enough resources for operation</w:t>
            </w:r>
          </w:p>
        </w:tc>
      </w:tr>
      <w:tr w:rsidR="008D35A3" w:rsidRPr="00EF3587" w:rsidTr="008D35A3">
        <w:tc>
          <w:tcPr>
            <w:tcW w:w="9628" w:type="dxa"/>
            <w:gridSpan w:val="3"/>
            <w:tcBorders>
              <w:top w:val="single" w:sz="4" w:space="0" w:color="auto"/>
              <w:left w:val="nil"/>
              <w:bottom w:val="nil"/>
              <w:right w:val="nil"/>
            </w:tcBorders>
          </w:tcPr>
          <w:p w:rsidR="008D35A3" w:rsidRPr="008D35A3" w:rsidRDefault="008D35A3" w:rsidP="008D35A3">
            <w:pPr>
              <w:jc w:val="center"/>
              <w:rPr>
                <w:b/>
                <w:lang w:val="en-GB"/>
              </w:rPr>
            </w:pPr>
            <w:proofErr w:type="spellStart"/>
            <w:r w:rsidRPr="008D35A3">
              <w:rPr>
                <w:b/>
                <w:lang w:val="en-GB"/>
              </w:rPr>
              <w:t>Tabel</w:t>
            </w:r>
            <w:proofErr w:type="spellEnd"/>
            <w:r w:rsidRPr="008D35A3">
              <w:rPr>
                <w:b/>
                <w:lang w:val="en-GB"/>
              </w:rPr>
              <w:t>: 2</w:t>
            </w:r>
          </w:p>
        </w:tc>
      </w:tr>
    </w:tbl>
    <w:p w:rsidR="00EF3587" w:rsidRPr="00EF3587" w:rsidRDefault="00EF3587" w:rsidP="006D4E91">
      <w:pPr>
        <w:rPr>
          <w:lang w:val="en-GB"/>
        </w:rPr>
      </w:pPr>
    </w:p>
    <w:p w:rsidR="00C91119" w:rsidRDefault="00B67BDB" w:rsidP="006D4E91">
      <w:r w:rsidRPr="00B67BDB">
        <w:t xml:space="preserve">Als een opdracht wordt gestuurd dat nog een aantal extra bytes verwacht, maar er </w:t>
      </w:r>
      <w:r>
        <w:t>worden te weinig bytes meegestu</w:t>
      </w:r>
      <w:r w:rsidRPr="00B67BDB">
        <w:t>u</w:t>
      </w:r>
      <w:r>
        <w:t>r</w:t>
      </w:r>
      <w:r w:rsidRPr="00B67BDB">
        <w:t>d met de opdracht.</w:t>
      </w:r>
      <w:r>
        <w:t xml:space="preserve"> Dan wordt de error code “</w:t>
      </w:r>
      <w:proofErr w:type="spellStart"/>
      <w:r w:rsidRPr="00B67BDB">
        <w:t>Invalid</w:t>
      </w:r>
      <w:proofErr w:type="spellEnd"/>
      <w:r w:rsidRPr="00B67BDB">
        <w:t xml:space="preserve"> </w:t>
      </w:r>
      <w:proofErr w:type="spellStart"/>
      <w:r w:rsidRPr="00B67BDB">
        <w:t>Length</w:t>
      </w:r>
      <w:proofErr w:type="spellEnd"/>
      <w:r w:rsidRPr="00B67BDB">
        <w:t xml:space="preserve">” terug gestuurd. </w:t>
      </w:r>
    </w:p>
    <w:p w:rsidR="00C91119" w:rsidRPr="00B67BDB" w:rsidRDefault="00B67BDB" w:rsidP="006D4E91">
      <w:r w:rsidRPr="00B67BDB">
        <w:t>Voorbeeld:</w:t>
      </w:r>
    </w:p>
    <w:tbl>
      <w:tblPr>
        <w:tblStyle w:val="Tabelraster"/>
        <w:tblW w:w="10201" w:type="dxa"/>
        <w:tblLook w:val="04A0" w:firstRow="1" w:lastRow="0" w:firstColumn="1" w:lastColumn="0" w:noHBand="0" w:noVBand="1"/>
      </w:tblPr>
      <w:tblGrid>
        <w:gridCol w:w="1199"/>
        <w:gridCol w:w="2057"/>
        <w:gridCol w:w="6945"/>
      </w:tblGrid>
      <w:tr w:rsidR="00B67BDB" w:rsidTr="00B67BDB">
        <w:tc>
          <w:tcPr>
            <w:tcW w:w="1199" w:type="dxa"/>
          </w:tcPr>
          <w:p w:rsidR="00B67BDB" w:rsidRPr="00B67BDB" w:rsidRDefault="00B67BDB" w:rsidP="006D4E91">
            <w:pPr>
              <w:rPr>
                <w:b/>
              </w:rPr>
            </w:pPr>
          </w:p>
        </w:tc>
        <w:tc>
          <w:tcPr>
            <w:tcW w:w="2057" w:type="dxa"/>
          </w:tcPr>
          <w:p w:rsidR="00B67BDB" w:rsidRPr="00B67BDB" w:rsidRDefault="00B67BDB" w:rsidP="00B67BDB">
            <w:pPr>
              <w:rPr>
                <w:b/>
              </w:rPr>
            </w:pPr>
            <w:proofErr w:type="spellStart"/>
            <w:r w:rsidRPr="00B67BDB">
              <w:rPr>
                <w:b/>
              </w:rPr>
              <w:t>Hex</w:t>
            </w:r>
            <w:proofErr w:type="spellEnd"/>
            <w:r w:rsidRPr="00B67BDB">
              <w:rPr>
                <w:b/>
              </w:rPr>
              <w:t xml:space="preserve"> bericht</w:t>
            </w:r>
          </w:p>
        </w:tc>
        <w:tc>
          <w:tcPr>
            <w:tcW w:w="6945" w:type="dxa"/>
          </w:tcPr>
          <w:p w:rsidR="00B67BDB" w:rsidRPr="00B67BDB" w:rsidRDefault="00B67BDB" w:rsidP="00B67BDB">
            <w:pPr>
              <w:rPr>
                <w:b/>
              </w:rPr>
            </w:pPr>
            <w:r w:rsidRPr="00B67BDB">
              <w:rPr>
                <w:b/>
              </w:rPr>
              <w:t>Inhoud</w:t>
            </w:r>
          </w:p>
        </w:tc>
      </w:tr>
      <w:tr w:rsidR="00B67BDB" w:rsidTr="00B67BDB">
        <w:tc>
          <w:tcPr>
            <w:tcW w:w="1199" w:type="dxa"/>
          </w:tcPr>
          <w:p w:rsidR="00B67BDB" w:rsidRPr="00B67BDB" w:rsidRDefault="00B67BDB" w:rsidP="006D4E91">
            <w:pPr>
              <w:rPr>
                <w:b/>
              </w:rPr>
            </w:pPr>
            <w:r w:rsidRPr="00B67BDB">
              <w:rPr>
                <w:b/>
              </w:rPr>
              <w:t>Opdracht</w:t>
            </w:r>
          </w:p>
        </w:tc>
        <w:tc>
          <w:tcPr>
            <w:tcW w:w="2057" w:type="dxa"/>
          </w:tcPr>
          <w:p w:rsidR="00B67BDB" w:rsidRDefault="00B67BDB" w:rsidP="00B67BDB">
            <w:r>
              <w:t>0x96</w:t>
            </w:r>
          </w:p>
        </w:tc>
        <w:tc>
          <w:tcPr>
            <w:tcW w:w="6945" w:type="dxa"/>
          </w:tcPr>
          <w:p w:rsidR="00B67BDB" w:rsidRDefault="00B67BDB" w:rsidP="00B67BDB">
            <w:r>
              <w:t>WRITE</w:t>
            </w:r>
            <w:r w:rsidRPr="0031559D">
              <w:t>_LORAWAN_APPEUI</w:t>
            </w:r>
          </w:p>
        </w:tc>
      </w:tr>
      <w:tr w:rsidR="00B67BDB" w:rsidRPr="007344D4" w:rsidTr="00B67BDB">
        <w:trPr>
          <w:trHeight w:val="274"/>
        </w:trPr>
        <w:tc>
          <w:tcPr>
            <w:tcW w:w="1199" w:type="dxa"/>
          </w:tcPr>
          <w:p w:rsidR="00B67BDB" w:rsidRPr="00B67BDB" w:rsidRDefault="00B67BDB" w:rsidP="006D4E91">
            <w:pPr>
              <w:rPr>
                <w:b/>
              </w:rPr>
            </w:pPr>
            <w:r w:rsidRPr="00B67BDB">
              <w:rPr>
                <w:b/>
              </w:rPr>
              <w:t>Antwoord</w:t>
            </w:r>
          </w:p>
        </w:tc>
        <w:tc>
          <w:tcPr>
            <w:tcW w:w="2057" w:type="dxa"/>
          </w:tcPr>
          <w:p w:rsidR="00B67BDB" w:rsidRDefault="00B67BDB" w:rsidP="006D4E91">
            <w:r>
              <w:t>0x009600000009</w:t>
            </w:r>
          </w:p>
        </w:tc>
        <w:tc>
          <w:tcPr>
            <w:tcW w:w="6945" w:type="dxa"/>
          </w:tcPr>
          <w:p w:rsidR="00B67BDB" w:rsidRPr="00B67BDB" w:rsidRDefault="00B67BDB" w:rsidP="006D4E91">
            <w:pPr>
              <w:rPr>
                <w:lang w:val="en-GB"/>
              </w:rPr>
            </w:pPr>
            <w:r w:rsidRPr="00B67BDB">
              <w:rPr>
                <w:lang w:val="en-GB"/>
              </w:rPr>
              <w:t xml:space="preserve">RESPONSE </w:t>
            </w:r>
            <w:proofErr w:type="spellStart"/>
            <w:r w:rsidRPr="00B67BDB">
              <w:rPr>
                <w:lang w:val="en-GB"/>
              </w:rPr>
              <w:t>voor</w:t>
            </w:r>
            <w:proofErr w:type="spellEnd"/>
            <w:r w:rsidRPr="00B67BDB">
              <w:rPr>
                <w:lang w:val="en-GB"/>
              </w:rPr>
              <w:t xml:space="preserve"> WRITE_LORAWAN_APPEUI</w:t>
            </w:r>
            <w:r>
              <w:rPr>
                <w:lang w:val="en-GB"/>
              </w:rPr>
              <w:t xml:space="preserve">, error code: </w:t>
            </w:r>
            <w:r w:rsidRPr="00B67BDB">
              <w:rPr>
                <w:lang w:val="en-GB"/>
              </w:rPr>
              <w:t>Invalid Length</w:t>
            </w:r>
          </w:p>
        </w:tc>
      </w:tr>
    </w:tbl>
    <w:p w:rsidR="00B67BDB" w:rsidRPr="00B67BDB" w:rsidRDefault="00B67BDB" w:rsidP="006D4E91">
      <w:pPr>
        <w:rPr>
          <w:lang w:val="en-GB"/>
        </w:rPr>
      </w:pPr>
    </w:p>
    <w:p w:rsidR="00B67BDB" w:rsidRDefault="008C7B0E" w:rsidP="006D4E91">
      <w:r>
        <w:t>Al</w:t>
      </w:r>
      <w:r w:rsidR="00B67BDB" w:rsidRPr="00B67BDB">
        <w:t>s</w:t>
      </w:r>
      <w:r>
        <w:t xml:space="preserve"> </w:t>
      </w:r>
      <w:r w:rsidR="00B67BDB" w:rsidRPr="00B67BDB">
        <w:t xml:space="preserve">een onbekend </w:t>
      </w:r>
      <w:r w:rsidR="00B67BDB">
        <w:t>commando</w:t>
      </w:r>
      <w:r w:rsidR="00B67BDB" w:rsidRPr="00B67BDB">
        <w:t xml:space="preserve"> wordt gestuurd </w:t>
      </w:r>
      <w:r>
        <w:t>wordt</w:t>
      </w:r>
    </w:p>
    <w:tbl>
      <w:tblPr>
        <w:tblStyle w:val="Tabelraster"/>
        <w:tblW w:w="10201" w:type="dxa"/>
        <w:tblLook w:val="04A0" w:firstRow="1" w:lastRow="0" w:firstColumn="1" w:lastColumn="0" w:noHBand="0" w:noVBand="1"/>
      </w:tblPr>
      <w:tblGrid>
        <w:gridCol w:w="1199"/>
        <w:gridCol w:w="2057"/>
        <w:gridCol w:w="6945"/>
      </w:tblGrid>
      <w:tr w:rsidR="008C7B0E" w:rsidTr="00E601C0">
        <w:tc>
          <w:tcPr>
            <w:tcW w:w="1199" w:type="dxa"/>
          </w:tcPr>
          <w:p w:rsidR="008C7B0E" w:rsidRPr="00B67BDB" w:rsidRDefault="008C7B0E" w:rsidP="00E601C0">
            <w:pPr>
              <w:rPr>
                <w:b/>
              </w:rPr>
            </w:pPr>
          </w:p>
        </w:tc>
        <w:tc>
          <w:tcPr>
            <w:tcW w:w="2057" w:type="dxa"/>
          </w:tcPr>
          <w:p w:rsidR="008C7B0E" w:rsidRPr="00B67BDB" w:rsidRDefault="008C7B0E" w:rsidP="00E601C0">
            <w:pPr>
              <w:rPr>
                <w:b/>
              </w:rPr>
            </w:pPr>
            <w:proofErr w:type="spellStart"/>
            <w:r w:rsidRPr="00B67BDB">
              <w:rPr>
                <w:b/>
              </w:rPr>
              <w:t>Hex</w:t>
            </w:r>
            <w:proofErr w:type="spellEnd"/>
            <w:r w:rsidRPr="00B67BDB">
              <w:rPr>
                <w:b/>
              </w:rPr>
              <w:t xml:space="preserve"> bericht</w:t>
            </w:r>
          </w:p>
        </w:tc>
        <w:tc>
          <w:tcPr>
            <w:tcW w:w="6945" w:type="dxa"/>
          </w:tcPr>
          <w:p w:rsidR="008C7B0E" w:rsidRPr="00B67BDB" w:rsidRDefault="008C7B0E" w:rsidP="00E601C0">
            <w:pPr>
              <w:rPr>
                <w:b/>
              </w:rPr>
            </w:pPr>
            <w:r w:rsidRPr="00B67BDB">
              <w:rPr>
                <w:b/>
              </w:rPr>
              <w:t>Inhoud</w:t>
            </w:r>
          </w:p>
        </w:tc>
      </w:tr>
      <w:tr w:rsidR="008C7B0E" w:rsidTr="00E601C0">
        <w:tc>
          <w:tcPr>
            <w:tcW w:w="1199" w:type="dxa"/>
          </w:tcPr>
          <w:p w:rsidR="008C7B0E" w:rsidRPr="00B67BDB" w:rsidRDefault="008C7B0E" w:rsidP="00E601C0">
            <w:pPr>
              <w:rPr>
                <w:b/>
              </w:rPr>
            </w:pPr>
            <w:r w:rsidRPr="00B67BDB">
              <w:rPr>
                <w:b/>
              </w:rPr>
              <w:t>Opdracht</w:t>
            </w:r>
          </w:p>
        </w:tc>
        <w:tc>
          <w:tcPr>
            <w:tcW w:w="2057" w:type="dxa"/>
          </w:tcPr>
          <w:p w:rsidR="008C7B0E" w:rsidRDefault="008C7B0E" w:rsidP="00E601C0">
            <w:r>
              <w:t>0xFE</w:t>
            </w:r>
          </w:p>
        </w:tc>
        <w:tc>
          <w:tcPr>
            <w:tcW w:w="6945" w:type="dxa"/>
          </w:tcPr>
          <w:p w:rsidR="008C7B0E" w:rsidRDefault="008C7B0E" w:rsidP="008C7B0E">
            <w:r>
              <w:t>Geen gespecificeerde opdracht</w:t>
            </w:r>
          </w:p>
        </w:tc>
      </w:tr>
      <w:tr w:rsidR="008C7B0E" w:rsidRPr="007344D4" w:rsidTr="00E601C0">
        <w:trPr>
          <w:trHeight w:val="274"/>
        </w:trPr>
        <w:tc>
          <w:tcPr>
            <w:tcW w:w="1199" w:type="dxa"/>
          </w:tcPr>
          <w:p w:rsidR="008C7B0E" w:rsidRPr="00B67BDB" w:rsidRDefault="008C7B0E" w:rsidP="00E601C0">
            <w:pPr>
              <w:rPr>
                <w:b/>
              </w:rPr>
            </w:pPr>
            <w:r w:rsidRPr="00B67BDB">
              <w:rPr>
                <w:b/>
              </w:rPr>
              <w:t>Antwoord</w:t>
            </w:r>
          </w:p>
        </w:tc>
        <w:tc>
          <w:tcPr>
            <w:tcW w:w="2057" w:type="dxa"/>
          </w:tcPr>
          <w:p w:rsidR="008C7B0E" w:rsidRDefault="008C7B0E" w:rsidP="008C7B0E">
            <w:r>
              <w:t>0x00FE00000005</w:t>
            </w:r>
          </w:p>
        </w:tc>
        <w:tc>
          <w:tcPr>
            <w:tcW w:w="6945" w:type="dxa"/>
          </w:tcPr>
          <w:p w:rsidR="008C7B0E" w:rsidRPr="00B67BDB" w:rsidRDefault="008C7B0E" w:rsidP="008C7B0E">
            <w:pPr>
              <w:rPr>
                <w:lang w:val="en-GB"/>
              </w:rPr>
            </w:pPr>
            <w:r w:rsidRPr="00B67BDB">
              <w:rPr>
                <w:lang w:val="en-GB"/>
              </w:rPr>
              <w:t xml:space="preserve">RESPONSE </w:t>
            </w:r>
            <w:proofErr w:type="spellStart"/>
            <w:r w:rsidRPr="00B67BDB">
              <w:rPr>
                <w:lang w:val="en-GB"/>
              </w:rPr>
              <w:t>voor</w:t>
            </w:r>
            <w:proofErr w:type="spellEnd"/>
            <w:r w:rsidRPr="00B67BDB">
              <w:rPr>
                <w:lang w:val="en-GB"/>
              </w:rPr>
              <w:t xml:space="preserve"> </w:t>
            </w:r>
            <w:r>
              <w:rPr>
                <w:lang w:val="en-GB"/>
              </w:rPr>
              <w:t xml:space="preserve">0xFE, error code: </w:t>
            </w:r>
            <w:r w:rsidRPr="00B67BDB">
              <w:rPr>
                <w:lang w:val="en-GB"/>
              </w:rPr>
              <w:t>Not found</w:t>
            </w:r>
          </w:p>
        </w:tc>
      </w:tr>
    </w:tbl>
    <w:p w:rsidR="008C7B0E" w:rsidRPr="008C7B0E" w:rsidRDefault="008C7B0E" w:rsidP="006D4E91">
      <w:pPr>
        <w:rPr>
          <w:lang w:val="en-GB"/>
        </w:rPr>
      </w:pPr>
    </w:p>
    <w:p w:rsidR="00B67BDB" w:rsidRPr="008C7B0E" w:rsidRDefault="00B67BDB" w:rsidP="006D4E91">
      <w:pPr>
        <w:rPr>
          <w:lang w:val="en-GB"/>
        </w:rPr>
      </w:pPr>
    </w:p>
    <w:p w:rsidR="00B67BDB" w:rsidRPr="008C7B0E" w:rsidRDefault="00B67BDB" w:rsidP="006D4E91">
      <w:pPr>
        <w:rPr>
          <w:lang w:val="en-GB"/>
        </w:rPr>
      </w:pPr>
    </w:p>
    <w:p w:rsidR="006D4E91" w:rsidRPr="00B67BDB" w:rsidRDefault="006D4E91" w:rsidP="00C91119">
      <w:pPr>
        <w:pStyle w:val="Kop3"/>
        <w:rPr>
          <w:lang w:val="en-GB"/>
        </w:rPr>
      </w:pPr>
      <w:bookmarkStart w:id="34" w:name="_Toc25935073"/>
      <w:r w:rsidRPr="00B67BDB">
        <w:rPr>
          <w:lang w:val="en-GB"/>
        </w:rPr>
        <w:t>1d/0x01 - READ_FIRMWARE_VERSION</w:t>
      </w:r>
      <w:bookmarkEnd w:id="34"/>
      <w:r w:rsidRPr="00B67BDB">
        <w:rPr>
          <w:lang w:val="en-GB"/>
        </w:rPr>
        <w:tab/>
      </w:r>
    </w:p>
    <w:p w:rsidR="006D4E91" w:rsidRDefault="008D35A3" w:rsidP="006D4E91">
      <w:r>
        <w:t>Met dit commando wordt de firmware versie uitgelezen.</w:t>
      </w:r>
    </w:p>
    <w:p w:rsidR="008D35A3" w:rsidRDefault="008D35A3" w:rsidP="006D4E91"/>
    <w:tbl>
      <w:tblPr>
        <w:tblStyle w:val="Tabelraster"/>
        <w:tblW w:w="0" w:type="auto"/>
        <w:tblLook w:val="04A0" w:firstRow="1" w:lastRow="0" w:firstColumn="1" w:lastColumn="0" w:noHBand="0" w:noVBand="1"/>
      </w:tblPr>
      <w:tblGrid>
        <w:gridCol w:w="2793"/>
        <w:gridCol w:w="1028"/>
        <w:gridCol w:w="1069"/>
        <w:gridCol w:w="4738"/>
      </w:tblGrid>
      <w:tr w:rsidR="008D35A3" w:rsidTr="00E601C0">
        <w:tc>
          <w:tcPr>
            <w:tcW w:w="1188" w:type="dxa"/>
          </w:tcPr>
          <w:p w:rsidR="008D35A3" w:rsidRPr="00B67BDB" w:rsidRDefault="008D35A3" w:rsidP="00E601C0">
            <w:pPr>
              <w:rPr>
                <w:b/>
              </w:rPr>
            </w:pPr>
            <w:r w:rsidRPr="00B67BDB">
              <w:rPr>
                <w:b/>
              </w:rPr>
              <w:t>Veld</w:t>
            </w:r>
          </w:p>
        </w:tc>
        <w:tc>
          <w:tcPr>
            <w:tcW w:w="1075" w:type="dxa"/>
          </w:tcPr>
          <w:p w:rsidR="008D35A3" w:rsidRPr="00B67BDB" w:rsidRDefault="008D35A3" w:rsidP="00E601C0">
            <w:pPr>
              <w:rPr>
                <w:b/>
              </w:rPr>
            </w:pPr>
            <w:r>
              <w:rPr>
                <w:b/>
              </w:rPr>
              <w:t>Grote</w:t>
            </w:r>
          </w:p>
        </w:tc>
        <w:tc>
          <w:tcPr>
            <w:tcW w:w="1134" w:type="dxa"/>
          </w:tcPr>
          <w:p w:rsidR="008D35A3" w:rsidRPr="00B67BDB" w:rsidRDefault="008D35A3" w:rsidP="00E601C0">
            <w:pPr>
              <w:rPr>
                <w:b/>
              </w:rPr>
            </w:pPr>
            <w:r w:rsidRPr="00B67BDB">
              <w:rPr>
                <w:b/>
              </w:rPr>
              <w:t>Waarde</w:t>
            </w:r>
          </w:p>
        </w:tc>
        <w:tc>
          <w:tcPr>
            <w:tcW w:w="6231" w:type="dxa"/>
          </w:tcPr>
          <w:p w:rsidR="008D35A3" w:rsidRPr="00B67BDB" w:rsidRDefault="008D35A3" w:rsidP="00E601C0">
            <w:pPr>
              <w:rPr>
                <w:b/>
              </w:rPr>
            </w:pPr>
            <w:r w:rsidRPr="00B67BDB">
              <w:rPr>
                <w:b/>
              </w:rPr>
              <w:t>Omschrijving</w:t>
            </w:r>
          </w:p>
        </w:tc>
      </w:tr>
      <w:tr w:rsidR="008D35A3" w:rsidTr="00E601C0">
        <w:tc>
          <w:tcPr>
            <w:tcW w:w="1188" w:type="dxa"/>
          </w:tcPr>
          <w:p w:rsidR="008D35A3" w:rsidRDefault="008D35A3" w:rsidP="00E601C0">
            <w:r w:rsidRPr="00B67BDB">
              <w:rPr>
                <w:lang w:val="en-GB"/>
              </w:rPr>
              <w:t>READ_FIRMWARE_VERSION</w:t>
            </w:r>
          </w:p>
        </w:tc>
        <w:tc>
          <w:tcPr>
            <w:tcW w:w="1075" w:type="dxa"/>
          </w:tcPr>
          <w:p w:rsidR="008D35A3" w:rsidRDefault="008D35A3" w:rsidP="00E601C0">
            <w:r>
              <w:t>Uint8_t</w:t>
            </w:r>
          </w:p>
        </w:tc>
        <w:tc>
          <w:tcPr>
            <w:tcW w:w="1134" w:type="dxa"/>
          </w:tcPr>
          <w:p w:rsidR="008D35A3" w:rsidRDefault="008D35A3" w:rsidP="00E601C0">
            <w:r>
              <w:t>0x01</w:t>
            </w:r>
          </w:p>
        </w:tc>
        <w:tc>
          <w:tcPr>
            <w:tcW w:w="6231" w:type="dxa"/>
          </w:tcPr>
          <w:p w:rsidR="008D35A3" w:rsidRDefault="008D35A3" w:rsidP="00E601C0">
            <w:r w:rsidRPr="00B67BDB">
              <w:rPr>
                <w:lang w:val="en-GB"/>
              </w:rPr>
              <w:t>READ_FIRMWARE_VERSION</w:t>
            </w:r>
            <w:r>
              <w:t xml:space="preserve"> opdracht ID</w:t>
            </w:r>
          </w:p>
        </w:tc>
      </w:tr>
      <w:tr w:rsidR="008D35A3" w:rsidTr="00E601C0">
        <w:tc>
          <w:tcPr>
            <w:tcW w:w="1188" w:type="dxa"/>
          </w:tcPr>
          <w:p w:rsidR="008D35A3" w:rsidRDefault="008D35A3" w:rsidP="00E601C0">
            <w:r>
              <w:t>Major</w:t>
            </w:r>
          </w:p>
        </w:tc>
        <w:tc>
          <w:tcPr>
            <w:tcW w:w="1075" w:type="dxa"/>
          </w:tcPr>
          <w:p w:rsidR="008D35A3" w:rsidRDefault="008D35A3" w:rsidP="00E601C0">
            <w:r>
              <w:t>Uint16_t</w:t>
            </w:r>
          </w:p>
        </w:tc>
        <w:tc>
          <w:tcPr>
            <w:tcW w:w="1134" w:type="dxa"/>
          </w:tcPr>
          <w:p w:rsidR="008D35A3" w:rsidRDefault="008D35A3" w:rsidP="00E601C0">
            <w:r>
              <w:t>-</w:t>
            </w:r>
          </w:p>
        </w:tc>
        <w:tc>
          <w:tcPr>
            <w:tcW w:w="6231" w:type="dxa"/>
          </w:tcPr>
          <w:p w:rsidR="008D35A3" w:rsidRDefault="008D35A3" w:rsidP="00E601C0">
            <w:r>
              <w:t xml:space="preserve">Firmware major </w:t>
            </w:r>
            <w:proofErr w:type="spellStart"/>
            <w:r>
              <w:t>number</w:t>
            </w:r>
            <w:proofErr w:type="spellEnd"/>
          </w:p>
        </w:tc>
      </w:tr>
      <w:tr w:rsidR="008D35A3" w:rsidTr="00E601C0">
        <w:tc>
          <w:tcPr>
            <w:tcW w:w="1188" w:type="dxa"/>
          </w:tcPr>
          <w:p w:rsidR="008D35A3" w:rsidRDefault="008D35A3" w:rsidP="00E601C0">
            <w:r>
              <w:t>Minor</w:t>
            </w:r>
          </w:p>
        </w:tc>
        <w:tc>
          <w:tcPr>
            <w:tcW w:w="1075" w:type="dxa"/>
          </w:tcPr>
          <w:p w:rsidR="008D35A3" w:rsidRDefault="008D35A3" w:rsidP="008D35A3">
            <w:r>
              <w:t>Uint16_t</w:t>
            </w:r>
          </w:p>
        </w:tc>
        <w:tc>
          <w:tcPr>
            <w:tcW w:w="1134" w:type="dxa"/>
          </w:tcPr>
          <w:p w:rsidR="008D35A3" w:rsidRDefault="008D35A3" w:rsidP="00E601C0">
            <w:r>
              <w:t>-</w:t>
            </w:r>
          </w:p>
        </w:tc>
        <w:tc>
          <w:tcPr>
            <w:tcW w:w="6231" w:type="dxa"/>
          </w:tcPr>
          <w:p w:rsidR="008D35A3" w:rsidRDefault="008D35A3" w:rsidP="008D35A3">
            <w:r>
              <w:t xml:space="preserve">Firmware minor </w:t>
            </w:r>
            <w:proofErr w:type="spellStart"/>
            <w:r>
              <w:t>number</w:t>
            </w:r>
            <w:proofErr w:type="spellEnd"/>
          </w:p>
        </w:tc>
      </w:tr>
      <w:tr w:rsidR="008D35A3" w:rsidTr="00E601C0">
        <w:tc>
          <w:tcPr>
            <w:tcW w:w="1188" w:type="dxa"/>
          </w:tcPr>
          <w:p w:rsidR="008D35A3" w:rsidRDefault="008D35A3" w:rsidP="00E601C0">
            <w:r>
              <w:t>Sub</w:t>
            </w:r>
          </w:p>
        </w:tc>
        <w:tc>
          <w:tcPr>
            <w:tcW w:w="1075" w:type="dxa"/>
          </w:tcPr>
          <w:p w:rsidR="008D35A3" w:rsidRDefault="008D35A3" w:rsidP="008D35A3">
            <w:r>
              <w:t>Uint16_t</w:t>
            </w:r>
          </w:p>
        </w:tc>
        <w:tc>
          <w:tcPr>
            <w:tcW w:w="1134" w:type="dxa"/>
          </w:tcPr>
          <w:p w:rsidR="008D35A3" w:rsidRDefault="008D35A3" w:rsidP="00E601C0">
            <w:r>
              <w:t>-</w:t>
            </w:r>
          </w:p>
        </w:tc>
        <w:tc>
          <w:tcPr>
            <w:tcW w:w="6231" w:type="dxa"/>
          </w:tcPr>
          <w:p w:rsidR="008D35A3" w:rsidRDefault="008D35A3" w:rsidP="008D35A3">
            <w:r>
              <w:t xml:space="preserve">Firmware sub </w:t>
            </w:r>
            <w:proofErr w:type="spellStart"/>
            <w:r>
              <w:t>number</w:t>
            </w:r>
            <w:proofErr w:type="spellEnd"/>
          </w:p>
        </w:tc>
      </w:tr>
    </w:tbl>
    <w:p w:rsidR="008D35A3" w:rsidRDefault="008D35A3" w:rsidP="006D4E91"/>
    <w:p w:rsidR="008D35A3" w:rsidRDefault="008D35A3" w:rsidP="006D4E91">
      <w:r>
        <w:t>Voorbeeld:</w:t>
      </w:r>
    </w:p>
    <w:tbl>
      <w:tblPr>
        <w:tblStyle w:val="Tabelraster"/>
        <w:tblW w:w="10201" w:type="dxa"/>
        <w:tblLook w:val="04A0" w:firstRow="1" w:lastRow="0" w:firstColumn="1" w:lastColumn="0" w:noHBand="0" w:noVBand="1"/>
      </w:tblPr>
      <w:tblGrid>
        <w:gridCol w:w="1199"/>
        <w:gridCol w:w="2057"/>
        <w:gridCol w:w="6945"/>
      </w:tblGrid>
      <w:tr w:rsidR="008D35A3" w:rsidTr="00E601C0">
        <w:tc>
          <w:tcPr>
            <w:tcW w:w="1199" w:type="dxa"/>
          </w:tcPr>
          <w:p w:rsidR="008D35A3" w:rsidRPr="00B67BDB" w:rsidRDefault="008D35A3" w:rsidP="00E601C0">
            <w:pPr>
              <w:rPr>
                <w:b/>
              </w:rPr>
            </w:pPr>
          </w:p>
        </w:tc>
        <w:tc>
          <w:tcPr>
            <w:tcW w:w="2057" w:type="dxa"/>
          </w:tcPr>
          <w:p w:rsidR="008D35A3" w:rsidRPr="00B67BDB" w:rsidRDefault="008D35A3" w:rsidP="00E601C0">
            <w:pPr>
              <w:rPr>
                <w:b/>
              </w:rPr>
            </w:pPr>
            <w:proofErr w:type="spellStart"/>
            <w:r w:rsidRPr="00B67BDB">
              <w:rPr>
                <w:b/>
              </w:rPr>
              <w:t>Hex</w:t>
            </w:r>
            <w:proofErr w:type="spellEnd"/>
            <w:r w:rsidRPr="00B67BDB">
              <w:rPr>
                <w:b/>
              </w:rPr>
              <w:t xml:space="preserve"> bericht</w:t>
            </w:r>
          </w:p>
        </w:tc>
        <w:tc>
          <w:tcPr>
            <w:tcW w:w="6945" w:type="dxa"/>
          </w:tcPr>
          <w:p w:rsidR="008D35A3" w:rsidRPr="00B67BDB" w:rsidRDefault="008D35A3" w:rsidP="00E601C0">
            <w:pPr>
              <w:rPr>
                <w:b/>
              </w:rPr>
            </w:pPr>
            <w:r w:rsidRPr="00B67BDB">
              <w:rPr>
                <w:b/>
              </w:rPr>
              <w:t>Inhoud</w:t>
            </w:r>
          </w:p>
        </w:tc>
      </w:tr>
      <w:tr w:rsidR="008D35A3" w:rsidTr="00E601C0">
        <w:tc>
          <w:tcPr>
            <w:tcW w:w="1199" w:type="dxa"/>
          </w:tcPr>
          <w:p w:rsidR="008D35A3" w:rsidRPr="00B67BDB" w:rsidRDefault="008D35A3" w:rsidP="00E601C0">
            <w:pPr>
              <w:rPr>
                <w:b/>
              </w:rPr>
            </w:pPr>
            <w:r w:rsidRPr="00B67BDB">
              <w:rPr>
                <w:b/>
              </w:rPr>
              <w:t>Opdracht</w:t>
            </w:r>
          </w:p>
        </w:tc>
        <w:tc>
          <w:tcPr>
            <w:tcW w:w="2057" w:type="dxa"/>
          </w:tcPr>
          <w:p w:rsidR="008D35A3" w:rsidRDefault="008D35A3" w:rsidP="00E601C0">
            <w:r>
              <w:t>0x01</w:t>
            </w:r>
          </w:p>
        </w:tc>
        <w:tc>
          <w:tcPr>
            <w:tcW w:w="6945" w:type="dxa"/>
          </w:tcPr>
          <w:p w:rsidR="008D35A3" w:rsidRDefault="008D35A3" w:rsidP="00E601C0">
            <w:r w:rsidRPr="00B67BDB">
              <w:rPr>
                <w:lang w:val="en-GB"/>
              </w:rPr>
              <w:t>READ_FIRMWARE_VERSION</w:t>
            </w:r>
            <w:r>
              <w:rPr>
                <w:lang w:val="en-GB"/>
              </w:rPr>
              <w:t xml:space="preserve"> </w:t>
            </w:r>
            <w:proofErr w:type="spellStart"/>
            <w:r>
              <w:rPr>
                <w:lang w:val="en-GB"/>
              </w:rPr>
              <w:t>opdracht</w:t>
            </w:r>
            <w:proofErr w:type="spellEnd"/>
          </w:p>
        </w:tc>
      </w:tr>
      <w:tr w:rsidR="008D35A3" w:rsidRPr="007344D4" w:rsidTr="00E601C0">
        <w:trPr>
          <w:trHeight w:val="274"/>
        </w:trPr>
        <w:tc>
          <w:tcPr>
            <w:tcW w:w="1199" w:type="dxa"/>
          </w:tcPr>
          <w:p w:rsidR="008D35A3" w:rsidRPr="00B67BDB" w:rsidRDefault="008D35A3" w:rsidP="00E601C0">
            <w:pPr>
              <w:rPr>
                <w:b/>
              </w:rPr>
            </w:pPr>
            <w:r w:rsidRPr="00B67BDB">
              <w:rPr>
                <w:b/>
              </w:rPr>
              <w:t>Antwoord</w:t>
            </w:r>
          </w:p>
        </w:tc>
        <w:tc>
          <w:tcPr>
            <w:tcW w:w="2057" w:type="dxa"/>
          </w:tcPr>
          <w:p w:rsidR="00E40EA5" w:rsidRDefault="008D35A3" w:rsidP="008D35A3">
            <w:r>
              <w:t>0x01000000000001</w:t>
            </w:r>
          </w:p>
        </w:tc>
        <w:tc>
          <w:tcPr>
            <w:tcW w:w="6945" w:type="dxa"/>
          </w:tcPr>
          <w:p w:rsidR="008D35A3" w:rsidRPr="00B67BDB" w:rsidRDefault="008D35A3" w:rsidP="00E601C0">
            <w:pPr>
              <w:rPr>
                <w:lang w:val="en-GB"/>
              </w:rPr>
            </w:pPr>
            <w:r w:rsidRPr="00B67BDB">
              <w:rPr>
                <w:lang w:val="en-GB"/>
              </w:rPr>
              <w:t>READ_FIRMWARE_VERSION</w:t>
            </w:r>
            <w:r>
              <w:rPr>
                <w:lang w:val="en-GB"/>
              </w:rPr>
              <w:t xml:space="preserve"> </w:t>
            </w:r>
            <w:proofErr w:type="spellStart"/>
            <w:r>
              <w:rPr>
                <w:lang w:val="en-GB"/>
              </w:rPr>
              <w:t>antwoord</w:t>
            </w:r>
            <w:proofErr w:type="spellEnd"/>
            <w:r>
              <w:rPr>
                <w:lang w:val="en-GB"/>
              </w:rPr>
              <w:t xml:space="preserve">: firmware </w:t>
            </w:r>
            <w:proofErr w:type="spellStart"/>
            <w:r>
              <w:rPr>
                <w:lang w:val="en-GB"/>
              </w:rPr>
              <w:t>versie</w:t>
            </w:r>
            <w:proofErr w:type="spellEnd"/>
            <w:r>
              <w:rPr>
                <w:lang w:val="en-GB"/>
              </w:rPr>
              <w:t xml:space="preserve"> 0.0.1</w:t>
            </w:r>
          </w:p>
        </w:tc>
      </w:tr>
    </w:tbl>
    <w:p w:rsidR="008D35A3" w:rsidRPr="008D35A3" w:rsidRDefault="008D35A3" w:rsidP="006D4E91">
      <w:pPr>
        <w:rPr>
          <w:lang w:val="en-GB"/>
        </w:rPr>
      </w:pPr>
    </w:p>
    <w:p w:rsidR="008D35A3" w:rsidRPr="008D35A3" w:rsidRDefault="008D35A3" w:rsidP="006D4E91">
      <w:pPr>
        <w:rPr>
          <w:lang w:val="en-GB"/>
        </w:rPr>
      </w:pPr>
    </w:p>
    <w:p w:rsidR="006D4E91" w:rsidRPr="00D7304C" w:rsidRDefault="006D4E91" w:rsidP="00C91119">
      <w:pPr>
        <w:pStyle w:val="Kop3"/>
        <w:rPr>
          <w:lang w:val="en-GB"/>
        </w:rPr>
      </w:pPr>
      <w:bookmarkStart w:id="35" w:name="_Toc25935074"/>
      <w:r w:rsidRPr="00D7304C">
        <w:rPr>
          <w:lang w:val="en-GB"/>
        </w:rPr>
        <w:t>2d/0x02 - READ_HARDWARE_VERSION</w:t>
      </w:r>
      <w:bookmarkEnd w:id="35"/>
    </w:p>
    <w:p w:rsidR="008D35A3" w:rsidRDefault="008D35A3" w:rsidP="008D35A3">
      <w:r>
        <w:t>Met dit commando wordt de Hardware versie en ID nummer uitgelezen.</w:t>
      </w:r>
    </w:p>
    <w:p w:rsidR="008D35A3" w:rsidRDefault="008D35A3" w:rsidP="008D35A3"/>
    <w:tbl>
      <w:tblPr>
        <w:tblStyle w:val="Tabelraster"/>
        <w:tblW w:w="0" w:type="auto"/>
        <w:tblLook w:val="04A0" w:firstRow="1" w:lastRow="0" w:firstColumn="1" w:lastColumn="0" w:noHBand="0" w:noVBand="1"/>
      </w:tblPr>
      <w:tblGrid>
        <w:gridCol w:w="2901"/>
        <w:gridCol w:w="1023"/>
        <w:gridCol w:w="1063"/>
        <w:gridCol w:w="4641"/>
      </w:tblGrid>
      <w:tr w:rsidR="009E78EA" w:rsidTr="00E601C0">
        <w:tc>
          <w:tcPr>
            <w:tcW w:w="1188" w:type="dxa"/>
          </w:tcPr>
          <w:p w:rsidR="008D35A3" w:rsidRPr="00B67BDB" w:rsidRDefault="008D35A3" w:rsidP="00E601C0">
            <w:pPr>
              <w:rPr>
                <w:b/>
              </w:rPr>
            </w:pPr>
            <w:r w:rsidRPr="00B67BDB">
              <w:rPr>
                <w:b/>
              </w:rPr>
              <w:t>Veld</w:t>
            </w:r>
          </w:p>
        </w:tc>
        <w:tc>
          <w:tcPr>
            <w:tcW w:w="1075" w:type="dxa"/>
          </w:tcPr>
          <w:p w:rsidR="008D35A3" w:rsidRPr="00B67BDB" w:rsidRDefault="008D35A3" w:rsidP="00E601C0">
            <w:pPr>
              <w:rPr>
                <w:b/>
              </w:rPr>
            </w:pPr>
            <w:r>
              <w:rPr>
                <w:b/>
              </w:rPr>
              <w:t>Grote</w:t>
            </w:r>
          </w:p>
        </w:tc>
        <w:tc>
          <w:tcPr>
            <w:tcW w:w="1134" w:type="dxa"/>
          </w:tcPr>
          <w:p w:rsidR="008D35A3" w:rsidRPr="00B67BDB" w:rsidRDefault="008D35A3" w:rsidP="00E601C0">
            <w:pPr>
              <w:rPr>
                <w:b/>
              </w:rPr>
            </w:pPr>
            <w:r w:rsidRPr="00B67BDB">
              <w:rPr>
                <w:b/>
              </w:rPr>
              <w:t>Waarde</w:t>
            </w:r>
          </w:p>
        </w:tc>
        <w:tc>
          <w:tcPr>
            <w:tcW w:w="6231" w:type="dxa"/>
          </w:tcPr>
          <w:p w:rsidR="008D35A3" w:rsidRPr="00B67BDB" w:rsidRDefault="008D35A3" w:rsidP="00E601C0">
            <w:pPr>
              <w:rPr>
                <w:b/>
              </w:rPr>
            </w:pPr>
            <w:r w:rsidRPr="00B67BDB">
              <w:rPr>
                <w:b/>
              </w:rPr>
              <w:t>Omschrijving</w:t>
            </w:r>
          </w:p>
        </w:tc>
      </w:tr>
      <w:tr w:rsidR="009E78EA" w:rsidTr="00E601C0">
        <w:tc>
          <w:tcPr>
            <w:tcW w:w="1188" w:type="dxa"/>
          </w:tcPr>
          <w:p w:rsidR="008D35A3" w:rsidRDefault="009E78EA" w:rsidP="00E601C0">
            <w:r>
              <w:t>READ_HARDWARE_VERSION</w:t>
            </w:r>
          </w:p>
        </w:tc>
        <w:tc>
          <w:tcPr>
            <w:tcW w:w="1075" w:type="dxa"/>
          </w:tcPr>
          <w:p w:rsidR="008D35A3" w:rsidRDefault="008D35A3" w:rsidP="00E601C0">
            <w:r>
              <w:t>Uint8_t</w:t>
            </w:r>
          </w:p>
        </w:tc>
        <w:tc>
          <w:tcPr>
            <w:tcW w:w="1134" w:type="dxa"/>
          </w:tcPr>
          <w:p w:rsidR="008D35A3" w:rsidRDefault="008D35A3" w:rsidP="00E601C0">
            <w:r>
              <w:t>0x02</w:t>
            </w:r>
          </w:p>
        </w:tc>
        <w:tc>
          <w:tcPr>
            <w:tcW w:w="6231" w:type="dxa"/>
          </w:tcPr>
          <w:p w:rsidR="008D35A3" w:rsidRDefault="009E78EA" w:rsidP="00E601C0">
            <w:r>
              <w:t xml:space="preserve">READ_HARDWARE_VERSION </w:t>
            </w:r>
            <w:r w:rsidR="008D35A3">
              <w:t>opdracht ID</w:t>
            </w:r>
          </w:p>
        </w:tc>
      </w:tr>
      <w:tr w:rsidR="009E78EA" w:rsidTr="00E601C0">
        <w:tc>
          <w:tcPr>
            <w:tcW w:w="1188" w:type="dxa"/>
          </w:tcPr>
          <w:p w:rsidR="008D35A3" w:rsidRDefault="008D35A3" w:rsidP="00E601C0">
            <w:r>
              <w:t>Major</w:t>
            </w:r>
          </w:p>
        </w:tc>
        <w:tc>
          <w:tcPr>
            <w:tcW w:w="1075" w:type="dxa"/>
          </w:tcPr>
          <w:p w:rsidR="008D35A3" w:rsidRDefault="008D35A3" w:rsidP="00E601C0">
            <w:r>
              <w:t>Uint16_t</w:t>
            </w:r>
          </w:p>
        </w:tc>
        <w:tc>
          <w:tcPr>
            <w:tcW w:w="1134" w:type="dxa"/>
          </w:tcPr>
          <w:p w:rsidR="008D35A3" w:rsidRDefault="008D35A3" w:rsidP="00E601C0">
            <w:r>
              <w:t>-</w:t>
            </w:r>
          </w:p>
        </w:tc>
        <w:tc>
          <w:tcPr>
            <w:tcW w:w="6231" w:type="dxa"/>
          </w:tcPr>
          <w:p w:rsidR="008D35A3" w:rsidRDefault="008D35A3" w:rsidP="00E601C0">
            <w:r>
              <w:t xml:space="preserve">Hardware major </w:t>
            </w:r>
            <w:proofErr w:type="spellStart"/>
            <w:r>
              <w:t>number</w:t>
            </w:r>
            <w:proofErr w:type="spellEnd"/>
          </w:p>
        </w:tc>
      </w:tr>
      <w:tr w:rsidR="008D35A3" w:rsidTr="00E601C0">
        <w:tc>
          <w:tcPr>
            <w:tcW w:w="1188" w:type="dxa"/>
          </w:tcPr>
          <w:p w:rsidR="008D35A3" w:rsidRDefault="008D35A3" w:rsidP="00E601C0">
            <w:r>
              <w:t>Minor</w:t>
            </w:r>
          </w:p>
        </w:tc>
        <w:tc>
          <w:tcPr>
            <w:tcW w:w="1075" w:type="dxa"/>
          </w:tcPr>
          <w:p w:rsidR="008D35A3" w:rsidRDefault="008D35A3" w:rsidP="00E601C0">
            <w:r>
              <w:t>Uint16_t</w:t>
            </w:r>
          </w:p>
        </w:tc>
        <w:tc>
          <w:tcPr>
            <w:tcW w:w="1134" w:type="dxa"/>
          </w:tcPr>
          <w:p w:rsidR="008D35A3" w:rsidRDefault="008D35A3" w:rsidP="00E601C0">
            <w:r>
              <w:t>-</w:t>
            </w:r>
          </w:p>
        </w:tc>
        <w:tc>
          <w:tcPr>
            <w:tcW w:w="6231" w:type="dxa"/>
          </w:tcPr>
          <w:p w:rsidR="008D35A3" w:rsidRDefault="008D35A3" w:rsidP="00E601C0">
            <w:r>
              <w:t xml:space="preserve">Hardware minor </w:t>
            </w:r>
            <w:proofErr w:type="spellStart"/>
            <w:r>
              <w:t>number</w:t>
            </w:r>
            <w:proofErr w:type="spellEnd"/>
          </w:p>
        </w:tc>
      </w:tr>
      <w:tr w:rsidR="008D35A3" w:rsidTr="00E601C0">
        <w:tc>
          <w:tcPr>
            <w:tcW w:w="1188" w:type="dxa"/>
          </w:tcPr>
          <w:p w:rsidR="008D35A3" w:rsidRDefault="008D35A3" w:rsidP="00E601C0">
            <w:r>
              <w:t>ID</w:t>
            </w:r>
          </w:p>
        </w:tc>
        <w:tc>
          <w:tcPr>
            <w:tcW w:w="1075" w:type="dxa"/>
          </w:tcPr>
          <w:p w:rsidR="008D35A3" w:rsidRDefault="008D35A3" w:rsidP="008D35A3">
            <w:r>
              <w:t>Uint32_t</w:t>
            </w:r>
          </w:p>
        </w:tc>
        <w:tc>
          <w:tcPr>
            <w:tcW w:w="1134" w:type="dxa"/>
          </w:tcPr>
          <w:p w:rsidR="008D35A3" w:rsidRDefault="008D35A3" w:rsidP="00E601C0">
            <w:r>
              <w:t>-</w:t>
            </w:r>
          </w:p>
        </w:tc>
        <w:tc>
          <w:tcPr>
            <w:tcW w:w="6231" w:type="dxa"/>
          </w:tcPr>
          <w:p w:rsidR="008D35A3" w:rsidRDefault="008D35A3" w:rsidP="00E601C0">
            <w:r>
              <w:t xml:space="preserve">Hardware ID </w:t>
            </w:r>
            <w:proofErr w:type="spellStart"/>
            <w:r>
              <w:t>number</w:t>
            </w:r>
            <w:proofErr w:type="spellEnd"/>
          </w:p>
        </w:tc>
      </w:tr>
    </w:tbl>
    <w:p w:rsidR="008D35A3" w:rsidRDefault="008D35A3" w:rsidP="008D35A3"/>
    <w:p w:rsidR="008D35A3" w:rsidRDefault="008D35A3" w:rsidP="008D35A3">
      <w:r>
        <w:t>Voorbeeld:</w:t>
      </w:r>
    </w:p>
    <w:tbl>
      <w:tblPr>
        <w:tblStyle w:val="Tabelraster"/>
        <w:tblW w:w="10485" w:type="dxa"/>
        <w:tblLook w:val="04A0" w:firstRow="1" w:lastRow="0" w:firstColumn="1" w:lastColumn="0" w:noHBand="0" w:noVBand="1"/>
      </w:tblPr>
      <w:tblGrid>
        <w:gridCol w:w="1196"/>
        <w:gridCol w:w="2411"/>
        <w:gridCol w:w="6878"/>
      </w:tblGrid>
      <w:tr w:rsidR="008D35A3" w:rsidTr="009E78EA">
        <w:tc>
          <w:tcPr>
            <w:tcW w:w="1199" w:type="dxa"/>
          </w:tcPr>
          <w:p w:rsidR="008D35A3" w:rsidRPr="00B67BDB" w:rsidRDefault="008D35A3" w:rsidP="00E601C0">
            <w:pPr>
              <w:rPr>
                <w:b/>
              </w:rPr>
            </w:pPr>
          </w:p>
        </w:tc>
        <w:tc>
          <w:tcPr>
            <w:tcW w:w="2057" w:type="dxa"/>
          </w:tcPr>
          <w:p w:rsidR="008D35A3" w:rsidRPr="00B67BDB" w:rsidRDefault="008D35A3" w:rsidP="00E601C0">
            <w:pPr>
              <w:rPr>
                <w:b/>
              </w:rPr>
            </w:pPr>
            <w:proofErr w:type="spellStart"/>
            <w:r w:rsidRPr="00B67BDB">
              <w:rPr>
                <w:b/>
              </w:rPr>
              <w:t>Hex</w:t>
            </w:r>
            <w:proofErr w:type="spellEnd"/>
            <w:r w:rsidRPr="00B67BDB">
              <w:rPr>
                <w:b/>
              </w:rPr>
              <w:t xml:space="preserve"> bericht</w:t>
            </w:r>
          </w:p>
        </w:tc>
        <w:tc>
          <w:tcPr>
            <w:tcW w:w="7229" w:type="dxa"/>
          </w:tcPr>
          <w:p w:rsidR="008D35A3" w:rsidRPr="00B67BDB" w:rsidRDefault="008D35A3" w:rsidP="00E601C0">
            <w:pPr>
              <w:rPr>
                <w:b/>
              </w:rPr>
            </w:pPr>
            <w:r w:rsidRPr="00B67BDB">
              <w:rPr>
                <w:b/>
              </w:rPr>
              <w:t>Inhoud</w:t>
            </w:r>
          </w:p>
        </w:tc>
      </w:tr>
      <w:tr w:rsidR="008D35A3" w:rsidTr="009E78EA">
        <w:tc>
          <w:tcPr>
            <w:tcW w:w="1199" w:type="dxa"/>
          </w:tcPr>
          <w:p w:rsidR="008D35A3" w:rsidRPr="00B67BDB" w:rsidRDefault="008D35A3" w:rsidP="00E601C0">
            <w:pPr>
              <w:rPr>
                <w:b/>
              </w:rPr>
            </w:pPr>
            <w:r w:rsidRPr="00B67BDB">
              <w:rPr>
                <w:b/>
              </w:rPr>
              <w:t>Opdracht</w:t>
            </w:r>
          </w:p>
        </w:tc>
        <w:tc>
          <w:tcPr>
            <w:tcW w:w="2057" w:type="dxa"/>
          </w:tcPr>
          <w:p w:rsidR="008D35A3" w:rsidRDefault="008D35A3" w:rsidP="00E601C0">
            <w:r>
              <w:t>0x0</w:t>
            </w:r>
            <w:r w:rsidR="009E78EA">
              <w:t>2</w:t>
            </w:r>
          </w:p>
        </w:tc>
        <w:tc>
          <w:tcPr>
            <w:tcW w:w="7229" w:type="dxa"/>
          </w:tcPr>
          <w:p w:rsidR="008D35A3" w:rsidRDefault="009E78EA" w:rsidP="00E601C0">
            <w:r>
              <w:t>READ_HARDWARE_VERSION</w:t>
            </w:r>
            <w:r>
              <w:rPr>
                <w:lang w:val="en-GB"/>
              </w:rPr>
              <w:t xml:space="preserve"> </w:t>
            </w:r>
            <w:proofErr w:type="spellStart"/>
            <w:r w:rsidR="008D35A3">
              <w:rPr>
                <w:lang w:val="en-GB"/>
              </w:rPr>
              <w:t>opdracht</w:t>
            </w:r>
            <w:proofErr w:type="spellEnd"/>
          </w:p>
        </w:tc>
      </w:tr>
      <w:tr w:rsidR="008D35A3" w:rsidRPr="009E78EA" w:rsidTr="009E78EA">
        <w:trPr>
          <w:trHeight w:val="274"/>
        </w:trPr>
        <w:tc>
          <w:tcPr>
            <w:tcW w:w="1199" w:type="dxa"/>
          </w:tcPr>
          <w:p w:rsidR="008D35A3" w:rsidRPr="00B67BDB" w:rsidRDefault="008D35A3" w:rsidP="00E601C0">
            <w:pPr>
              <w:rPr>
                <w:b/>
              </w:rPr>
            </w:pPr>
            <w:r w:rsidRPr="00B67BDB">
              <w:rPr>
                <w:b/>
              </w:rPr>
              <w:lastRenderedPageBreak/>
              <w:t>Antwoord</w:t>
            </w:r>
          </w:p>
        </w:tc>
        <w:tc>
          <w:tcPr>
            <w:tcW w:w="2057" w:type="dxa"/>
          </w:tcPr>
          <w:p w:rsidR="00E40EA5" w:rsidRDefault="00E40EA5" w:rsidP="009E78EA">
            <w:r>
              <w:t>0x</w:t>
            </w:r>
            <w:r w:rsidRPr="00E40EA5">
              <w:t>02000100000002E70E</w:t>
            </w:r>
          </w:p>
        </w:tc>
        <w:tc>
          <w:tcPr>
            <w:tcW w:w="7229" w:type="dxa"/>
          </w:tcPr>
          <w:p w:rsidR="008D35A3" w:rsidRPr="009E78EA" w:rsidRDefault="009E78EA" w:rsidP="009E78EA">
            <w:r>
              <w:t>READ_HARDWARE_VERSION</w:t>
            </w:r>
            <w:r w:rsidRPr="009E78EA">
              <w:t xml:space="preserve"> </w:t>
            </w:r>
            <w:r w:rsidR="008D35A3" w:rsidRPr="009E78EA">
              <w:t xml:space="preserve">antwoord: </w:t>
            </w:r>
            <w:r w:rsidRPr="009E78EA">
              <w:t>Hardware</w:t>
            </w:r>
            <w:r w:rsidR="008D35A3" w:rsidRPr="009E78EA">
              <w:t xml:space="preserve"> versie </w:t>
            </w:r>
            <w:r>
              <w:t xml:space="preserve">1.0, ID= </w:t>
            </w:r>
            <w:r w:rsidRPr="009E78EA">
              <w:t>190222</w:t>
            </w:r>
          </w:p>
        </w:tc>
      </w:tr>
    </w:tbl>
    <w:p w:rsidR="008D35A3" w:rsidRPr="009E78EA" w:rsidRDefault="008D35A3" w:rsidP="006D4E91"/>
    <w:p w:rsidR="00E40EA5" w:rsidRDefault="00E40EA5">
      <w:r>
        <w:t>Firmware en hardware uitlezen</w:t>
      </w:r>
    </w:p>
    <w:tbl>
      <w:tblPr>
        <w:tblStyle w:val="Tabelraster"/>
        <w:tblW w:w="10485" w:type="dxa"/>
        <w:tblLook w:val="04A0" w:firstRow="1" w:lastRow="0" w:firstColumn="1" w:lastColumn="0" w:noHBand="0" w:noVBand="1"/>
      </w:tblPr>
      <w:tblGrid>
        <w:gridCol w:w="1180"/>
        <w:gridCol w:w="3756"/>
        <w:gridCol w:w="5549"/>
      </w:tblGrid>
      <w:tr w:rsidR="00E40EA5" w:rsidTr="00D24390">
        <w:tc>
          <w:tcPr>
            <w:tcW w:w="1199" w:type="dxa"/>
          </w:tcPr>
          <w:p w:rsidR="00E40EA5" w:rsidRPr="00B67BDB" w:rsidRDefault="00E40EA5" w:rsidP="00D24390">
            <w:pPr>
              <w:rPr>
                <w:b/>
              </w:rPr>
            </w:pPr>
          </w:p>
        </w:tc>
        <w:tc>
          <w:tcPr>
            <w:tcW w:w="2057" w:type="dxa"/>
          </w:tcPr>
          <w:p w:rsidR="00E40EA5" w:rsidRPr="00B67BDB" w:rsidRDefault="00E40EA5" w:rsidP="00D24390">
            <w:pPr>
              <w:rPr>
                <w:b/>
              </w:rPr>
            </w:pPr>
            <w:proofErr w:type="spellStart"/>
            <w:r w:rsidRPr="00B67BDB">
              <w:rPr>
                <w:b/>
              </w:rPr>
              <w:t>Hex</w:t>
            </w:r>
            <w:proofErr w:type="spellEnd"/>
            <w:r w:rsidRPr="00B67BDB">
              <w:rPr>
                <w:b/>
              </w:rPr>
              <w:t xml:space="preserve"> bericht</w:t>
            </w:r>
          </w:p>
        </w:tc>
        <w:tc>
          <w:tcPr>
            <w:tcW w:w="7229" w:type="dxa"/>
          </w:tcPr>
          <w:p w:rsidR="00E40EA5" w:rsidRPr="00B67BDB" w:rsidRDefault="00E40EA5" w:rsidP="00D24390">
            <w:pPr>
              <w:rPr>
                <w:b/>
              </w:rPr>
            </w:pPr>
            <w:r w:rsidRPr="00B67BDB">
              <w:rPr>
                <w:b/>
              </w:rPr>
              <w:t>Inhoud</w:t>
            </w:r>
          </w:p>
        </w:tc>
      </w:tr>
      <w:tr w:rsidR="00E40EA5" w:rsidRPr="007344D4" w:rsidTr="00D24390">
        <w:tc>
          <w:tcPr>
            <w:tcW w:w="1199" w:type="dxa"/>
          </w:tcPr>
          <w:p w:rsidR="00E40EA5" w:rsidRPr="00B67BDB" w:rsidRDefault="00E40EA5" w:rsidP="00D24390">
            <w:pPr>
              <w:rPr>
                <w:b/>
              </w:rPr>
            </w:pPr>
            <w:r w:rsidRPr="00B67BDB">
              <w:rPr>
                <w:b/>
              </w:rPr>
              <w:t>Opdracht</w:t>
            </w:r>
          </w:p>
        </w:tc>
        <w:tc>
          <w:tcPr>
            <w:tcW w:w="2057" w:type="dxa"/>
          </w:tcPr>
          <w:p w:rsidR="00E40EA5" w:rsidRDefault="00E40EA5" w:rsidP="00D24390">
            <w:r>
              <w:t>0x0102</w:t>
            </w:r>
          </w:p>
        </w:tc>
        <w:tc>
          <w:tcPr>
            <w:tcW w:w="7229" w:type="dxa"/>
          </w:tcPr>
          <w:p w:rsidR="00E40EA5" w:rsidRPr="008B7E31" w:rsidRDefault="00E40EA5" w:rsidP="00D24390">
            <w:pPr>
              <w:rPr>
                <w:lang w:val="en-GB"/>
              </w:rPr>
            </w:pPr>
            <w:r w:rsidRPr="00B67BDB">
              <w:rPr>
                <w:lang w:val="en-GB"/>
              </w:rPr>
              <w:t>READ_FIRMWARE_VERSION</w:t>
            </w:r>
            <w:r>
              <w:rPr>
                <w:lang w:val="en-GB"/>
              </w:rPr>
              <w:t xml:space="preserve"> , </w:t>
            </w:r>
            <w:r w:rsidRPr="008B7E31">
              <w:rPr>
                <w:lang w:val="en-GB"/>
              </w:rPr>
              <w:t>READ_HARDWARE_VERSION</w:t>
            </w:r>
            <w:r>
              <w:rPr>
                <w:lang w:val="en-GB"/>
              </w:rPr>
              <w:t xml:space="preserve"> </w:t>
            </w:r>
            <w:proofErr w:type="spellStart"/>
            <w:r>
              <w:rPr>
                <w:lang w:val="en-GB"/>
              </w:rPr>
              <w:t>opdracht</w:t>
            </w:r>
            <w:proofErr w:type="spellEnd"/>
          </w:p>
        </w:tc>
      </w:tr>
      <w:tr w:rsidR="00E40EA5" w:rsidRPr="007344D4" w:rsidTr="00D24390">
        <w:trPr>
          <w:trHeight w:val="274"/>
        </w:trPr>
        <w:tc>
          <w:tcPr>
            <w:tcW w:w="1199" w:type="dxa"/>
          </w:tcPr>
          <w:p w:rsidR="00E40EA5" w:rsidRPr="00B67BDB" w:rsidRDefault="00E40EA5" w:rsidP="00D24390">
            <w:pPr>
              <w:rPr>
                <w:b/>
              </w:rPr>
            </w:pPr>
            <w:r w:rsidRPr="00B67BDB">
              <w:rPr>
                <w:b/>
              </w:rPr>
              <w:t>Antwoord</w:t>
            </w:r>
          </w:p>
        </w:tc>
        <w:tc>
          <w:tcPr>
            <w:tcW w:w="2057" w:type="dxa"/>
          </w:tcPr>
          <w:p w:rsidR="00E40EA5" w:rsidRDefault="00E40EA5" w:rsidP="00E40EA5">
            <w:r w:rsidRPr="00E40EA5">
              <w:t>0100000000000102000100000002E70E</w:t>
            </w:r>
          </w:p>
          <w:p w:rsidR="00E40EA5" w:rsidRDefault="00E40EA5" w:rsidP="00D24390"/>
        </w:tc>
        <w:tc>
          <w:tcPr>
            <w:tcW w:w="7229" w:type="dxa"/>
          </w:tcPr>
          <w:p w:rsidR="00E40EA5" w:rsidRPr="008B7E31" w:rsidRDefault="00E40EA5" w:rsidP="00D24390">
            <w:pPr>
              <w:rPr>
                <w:lang w:val="en-GB"/>
              </w:rPr>
            </w:pPr>
            <w:r w:rsidRPr="00B67BDB">
              <w:rPr>
                <w:lang w:val="en-GB"/>
              </w:rPr>
              <w:t>READ_FIRMWARE_VERSION</w:t>
            </w:r>
            <w:r>
              <w:rPr>
                <w:lang w:val="en-GB"/>
              </w:rPr>
              <w:t>= 0.0.01</w:t>
            </w:r>
          </w:p>
          <w:p w:rsidR="00E40EA5" w:rsidRPr="008B7E31" w:rsidRDefault="00E40EA5" w:rsidP="00E40EA5">
            <w:pPr>
              <w:rPr>
                <w:lang w:val="en-GB"/>
              </w:rPr>
            </w:pPr>
            <w:r w:rsidRPr="008B7E31">
              <w:rPr>
                <w:lang w:val="en-GB"/>
              </w:rPr>
              <w:t>READ_HARDWARE_VERSION=1.0, ID= 190222</w:t>
            </w:r>
          </w:p>
        </w:tc>
      </w:tr>
    </w:tbl>
    <w:p w:rsidR="006D4E91" w:rsidRDefault="006D4E91" w:rsidP="00C91119">
      <w:pPr>
        <w:pStyle w:val="Kop3"/>
      </w:pPr>
      <w:bookmarkStart w:id="36" w:name="_Toc25935075"/>
      <w:r>
        <w:t>3d/0x03 - READ_DS18B20_STATE</w:t>
      </w:r>
      <w:bookmarkEnd w:id="36"/>
    </w:p>
    <w:p w:rsidR="006D4E91" w:rsidRDefault="006D4E91" w:rsidP="006D4E91">
      <w:r>
        <w:t>Lees de temperatuur resolutie en status uit.</w:t>
      </w:r>
    </w:p>
    <w:p w:rsidR="00D67C95" w:rsidRDefault="00D67C95" w:rsidP="00D67C95"/>
    <w:p w:rsidR="00D67C95" w:rsidRDefault="00D67C95" w:rsidP="00D67C95">
      <w:r>
        <w:t>Opdracht:</w:t>
      </w:r>
    </w:p>
    <w:tbl>
      <w:tblPr>
        <w:tblStyle w:val="Tabelraster"/>
        <w:tblW w:w="0" w:type="auto"/>
        <w:tblLook w:val="04A0" w:firstRow="1" w:lastRow="0" w:firstColumn="1" w:lastColumn="0" w:noHBand="0" w:noVBand="1"/>
      </w:tblPr>
      <w:tblGrid>
        <w:gridCol w:w="2853"/>
        <w:gridCol w:w="1488"/>
        <w:gridCol w:w="1125"/>
        <w:gridCol w:w="4162"/>
      </w:tblGrid>
      <w:tr w:rsidR="00D67C95" w:rsidTr="00D67C95">
        <w:tc>
          <w:tcPr>
            <w:tcW w:w="2853" w:type="dxa"/>
          </w:tcPr>
          <w:p w:rsidR="00D67C95" w:rsidRPr="00B67BDB" w:rsidRDefault="00D67C95" w:rsidP="00D67C95">
            <w:pPr>
              <w:rPr>
                <w:b/>
              </w:rPr>
            </w:pPr>
            <w:r w:rsidRPr="00B67BDB">
              <w:rPr>
                <w:b/>
              </w:rPr>
              <w:t>Veld</w:t>
            </w:r>
          </w:p>
        </w:tc>
        <w:tc>
          <w:tcPr>
            <w:tcW w:w="1488" w:type="dxa"/>
          </w:tcPr>
          <w:p w:rsidR="00D67C95" w:rsidRPr="00B67BDB" w:rsidRDefault="00D67C95" w:rsidP="00D67C95">
            <w:pPr>
              <w:rPr>
                <w:b/>
              </w:rPr>
            </w:pPr>
            <w:r>
              <w:rPr>
                <w:b/>
              </w:rPr>
              <w:t>Grote</w:t>
            </w:r>
          </w:p>
        </w:tc>
        <w:tc>
          <w:tcPr>
            <w:tcW w:w="1125" w:type="dxa"/>
          </w:tcPr>
          <w:p w:rsidR="00D67C95" w:rsidRPr="00B67BDB" w:rsidRDefault="00D67C95" w:rsidP="00D67C95">
            <w:pPr>
              <w:rPr>
                <w:b/>
              </w:rPr>
            </w:pPr>
            <w:r w:rsidRPr="00B67BDB">
              <w:rPr>
                <w:b/>
              </w:rPr>
              <w:t>Waarde</w:t>
            </w:r>
          </w:p>
        </w:tc>
        <w:tc>
          <w:tcPr>
            <w:tcW w:w="4162" w:type="dxa"/>
          </w:tcPr>
          <w:p w:rsidR="00D67C95" w:rsidRPr="00B67BDB" w:rsidRDefault="00D67C95" w:rsidP="00D67C95">
            <w:pPr>
              <w:rPr>
                <w:b/>
              </w:rPr>
            </w:pPr>
            <w:r w:rsidRPr="00B67BDB">
              <w:rPr>
                <w:b/>
              </w:rPr>
              <w:t>Omschrijving</w:t>
            </w:r>
          </w:p>
        </w:tc>
      </w:tr>
      <w:tr w:rsidR="00D67C95" w:rsidRPr="00E601C0" w:rsidTr="00D67C95">
        <w:tc>
          <w:tcPr>
            <w:tcW w:w="2853" w:type="dxa"/>
          </w:tcPr>
          <w:p w:rsidR="00D67C95" w:rsidRDefault="00D67C95" w:rsidP="00D67C95">
            <w:r>
              <w:t>READ_DS18B20_STATE</w:t>
            </w:r>
          </w:p>
        </w:tc>
        <w:tc>
          <w:tcPr>
            <w:tcW w:w="1488" w:type="dxa"/>
          </w:tcPr>
          <w:p w:rsidR="00D67C95" w:rsidRDefault="00D67C95" w:rsidP="00D67C95">
            <w:r>
              <w:t>Uint8_t</w:t>
            </w:r>
          </w:p>
        </w:tc>
        <w:tc>
          <w:tcPr>
            <w:tcW w:w="1125" w:type="dxa"/>
          </w:tcPr>
          <w:p w:rsidR="00D67C95" w:rsidRDefault="00D67C95" w:rsidP="00D67C95">
            <w:r>
              <w:t>0x03</w:t>
            </w:r>
          </w:p>
        </w:tc>
        <w:tc>
          <w:tcPr>
            <w:tcW w:w="4162" w:type="dxa"/>
          </w:tcPr>
          <w:p w:rsidR="00D67C95" w:rsidRPr="00E601C0" w:rsidRDefault="00D67C95" w:rsidP="00D67C95">
            <w:r>
              <w:t>READ_DS18B20_STATE</w:t>
            </w:r>
            <w:r w:rsidRPr="00E601C0">
              <w:t xml:space="preserve"> opdracht ID</w:t>
            </w:r>
          </w:p>
        </w:tc>
      </w:tr>
    </w:tbl>
    <w:p w:rsidR="00D67C95" w:rsidRDefault="00D67C95" w:rsidP="00D67C95"/>
    <w:p w:rsidR="00D67C95" w:rsidRDefault="00D67C95" w:rsidP="00D67C95">
      <w:r>
        <w:t>Antwoord2:</w:t>
      </w:r>
    </w:p>
    <w:tbl>
      <w:tblPr>
        <w:tblStyle w:val="Tabelraster"/>
        <w:tblW w:w="0" w:type="auto"/>
        <w:tblLook w:val="04A0" w:firstRow="1" w:lastRow="0" w:firstColumn="1" w:lastColumn="0" w:noHBand="0" w:noVBand="1"/>
      </w:tblPr>
      <w:tblGrid>
        <w:gridCol w:w="2853"/>
        <w:gridCol w:w="1488"/>
        <w:gridCol w:w="1125"/>
        <w:gridCol w:w="4162"/>
      </w:tblGrid>
      <w:tr w:rsidR="00D67C95" w:rsidTr="00D67C95">
        <w:tc>
          <w:tcPr>
            <w:tcW w:w="2853" w:type="dxa"/>
          </w:tcPr>
          <w:p w:rsidR="00D67C95" w:rsidRPr="00B67BDB" w:rsidRDefault="00D67C95" w:rsidP="00D67C95">
            <w:pPr>
              <w:rPr>
                <w:b/>
              </w:rPr>
            </w:pPr>
            <w:r w:rsidRPr="00B67BDB">
              <w:rPr>
                <w:b/>
              </w:rPr>
              <w:t>Veld</w:t>
            </w:r>
          </w:p>
        </w:tc>
        <w:tc>
          <w:tcPr>
            <w:tcW w:w="1488" w:type="dxa"/>
          </w:tcPr>
          <w:p w:rsidR="00D67C95" w:rsidRPr="00B67BDB" w:rsidRDefault="00D67C95" w:rsidP="00D67C95">
            <w:pPr>
              <w:rPr>
                <w:b/>
              </w:rPr>
            </w:pPr>
            <w:r>
              <w:rPr>
                <w:b/>
              </w:rPr>
              <w:t>Grote</w:t>
            </w:r>
          </w:p>
        </w:tc>
        <w:tc>
          <w:tcPr>
            <w:tcW w:w="1125" w:type="dxa"/>
          </w:tcPr>
          <w:p w:rsidR="00D67C95" w:rsidRPr="00B67BDB" w:rsidRDefault="00D67C95" w:rsidP="00D67C95">
            <w:pPr>
              <w:rPr>
                <w:b/>
              </w:rPr>
            </w:pPr>
            <w:r w:rsidRPr="00B67BDB">
              <w:rPr>
                <w:b/>
              </w:rPr>
              <w:t>Waarde</w:t>
            </w:r>
          </w:p>
        </w:tc>
        <w:tc>
          <w:tcPr>
            <w:tcW w:w="4162" w:type="dxa"/>
          </w:tcPr>
          <w:p w:rsidR="00D67C95" w:rsidRPr="00B67BDB" w:rsidRDefault="00D67C95" w:rsidP="00D67C95">
            <w:pPr>
              <w:rPr>
                <w:b/>
              </w:rPr>
            </w:pPr>
            <w:r w:rsidRPr="00B67BDB">
              <w:rPr>
                <w:b/>
              </w:rPr>
              <w:t>Omschrijving</w:t>
            </w:r>
          </w:p>
        </w:tc>
      </w:tr>
      <w:tr w:rsidR="00D67C95" w:rsidRPr="00E601C0" w:rsidTr="00D67C95">
        <w:tc>
          <w:tcPr>
            <w:tcW w:w="2853" w:type="dxa"/>
          </w:tcPr>
          <w:p w:rsidR="00D67C95" w:rsidRDefault="00D67C95" w:rsidP="00D67C95">
            <w:r>
              <w:t>READ_DS18B20_STATE</w:t>
            </w:r>
          </w:p>
        </w:tc>
        <w:tc>
          <w:tcPr>
            <w:tcW w:w="1488" w:type="dxa"/>
          </w:tcPr>
          <w:p w:rsidR="00D67C95" w:rsidRDefault="00D67C95" w:rsidP="00D67C95">
            <w:r>
              <w:t>Uint8_t</w:t>
            </w:r>
          </w:p>
        </w:tc>
        <w:tc>
          <w:tcPr>
            <w:tcW w:w="1125" w:type="dxa"/>
          </w:tcPr>
          <w:p w:rsidR="00D67C95" w:rsidRDefault="00D67C95" w:rsidP="00D67C95">
            <w:r>
              <w:t>0x03</w:t>
            </w:r>
          </w:p>
        </w:tc>
        <w:tc>
          <w:tcPr>
            <w:tcW w:w="4162" w:type="dxa"/>
          </w:tcPr>
          <w:p w:rsidR="00D67C95" w:rsidRPr="00E601C0" w:rsidRDefault="00D67C95" w:rsidP="00D67C95">
            <w:r>
              <w:t>READ_DS18B20_STATE</w:t>
            </w:r>
            <w:r w:rsidRPr="00E601C0">
              <w:t xml:space="preserve"> opdracht ID</w:t>
            </w:r>
          </w:p>
        </w:tc>
      </w:tr>
      <w:tr w:rsidR="00D67C95" w:rsidRPr="00351AA7" w:rsidTr="00D67C95">
        <w:tc>
          <w:tcPr>
            <w:tcW w:w="2853" w:type="dxa"/>
          </w:tcPr>
          <w:p w:rsidR="00D67C95" w:rsidRPr="006D4E91" w:rsidRDefault="00D67C95" w:rsidP="00D67C95">
            <w:pPr>
              <w:rPr>
                <w:lang w:val="en-GB"/>
              </w:rPr>
            </w:pPr>
            <w:r>
              <w:rPr>
                <w:lang w:val="en-GB"/>
              </w:rPr>
              <w:t>status</w:t>
            </w:r>
          </w:p>
        </w:tc>
        <w:tc>
          <w:tcPr>
            <w:tcW w:w="1488" w:type="dxa"/>
          </w:tcPr>
          <w:p w:rsidR="00D67C95" w:rsidRDefault="00D67C95" w:rsidP="00D67C95">
            <w:r>
              <w:t>Uint8_t</w:t>
            </w:r>
          </w:p>
        </w:tc>
        <w:tc>
          <w:tcPr>
            <w:tcW w:w="1125" w:type="dxa"/>
          </w:tcPr>
          <w:p w:rsidR="00D67C95" w:rsidRDefault="00D67C95" w:rsidP="00D67C95"/>
        </w:tc>
        <w:tc>
          <w:tcPr>
            <w:tcW w:w="4162" w:type="dxa"/>
          </w:tcPr>
          <w:p w:rsidR="00D67C95" w:rsidRDefault="00D67C95" w:rsidP="00D67C95">
            <w:r>
              <w:t>Bit[0] = Aan/Uit: 0=Uit, 1=Aan</w:t>
            </w:r>
          </w:p>
          <w:p w:rsidR="00D67C95" w:rsidRDefault="00D67C95" w:rsidP="00D67C95">
            <w:r>
              <w:t>Bit [1:3] = Temperatuur Resolutie</w:t>
            </w:r>
          </w:p>
          <w:p w:rsidR="00351AA7" w:rsidRPr="008B7E31" w:rsidRDefault="00351AA7" w:rsidP="00D67C95">
            <w:pPr>
              <w:rPr>
                <w:lang w:val="en-GB"/>
              </w:rPr>
            </w:pPr>
            <w:r w:rsidRPr="008B7E31">
              <w:rPr>
                <w:lang w:val="en-GB"/>
              </w:rPr>
              <w:t xml:space="preserve">1 = 9Bit </w:t>
            </w:r>
            <w:proofErr w:type="spellStart"/>
            <w:r w:rsidRPr="008B7E31">
              <w:rPr>
                <w:lang w:val="en-GB"/>
              </w:rPr>
              <w:t>resolutie</w:t>
            </w:r>
            <w:proofErr w:type="spellEnd"/>
          </w:p>
          <w:p w:rsidR="00351AA7" w:rsidRPr="00351AA7" w:rsidRDefault="00351AA7" w:rsidP="00D67C95">
            <w:pPr>
              <w:rPr>
                <w:lang w:val="en-GB"/>
              </w:rPr>
            </w:pPr>
            <w:r w:rsidRPr="00351AA7">
              <w:rPr>
                <w:lang w:val="en-GB"/>
              </w:rPr>
              <w:t xml:space="preserve">2 </w:t>
            </w:r>
            <w:r>
              <w:rPr>
                <w:lang w:val="en-GB"/>
              </w:rPr>
              <w:t>= 10</w:t>
            </w:r>
            <w:r w:rsidRPr="00351AA7">
              <w:rPr>
                <w:lang w:val="en-GB"/>
              </w:rPr>
              <w:t xml:space="preserve">Bit </w:t>
            </w:r>
            <w:proofErr w:type="spellStart"/>
            <w:r w:rsidRPr="00351AA7">
              <w:rPr>
                <w:lang w:val="en-GB"/>
              </w:rPr>
              <w:t>resolutie</w:t>
            </w:r>
            <w:proofErr w:type="spellEnd"/>
          </w:p>
          <w:p w:rsidR="00351AA7" w:rsidRPr="00351AA7" w:rsidRDefault="00351AA7" w:rsidP="00D67C95">
            <w:pPr>
              <w:rPr>
                <w:lang w:val="en-GB"/>
              </w:rPr>
            </w:pPr>
            <w:r w:rsidRPr="00351AA7">
              <w:rPr>
                <w:lang w:val="en-GB"/>
              </w:rPr>
              <w:t xml:space="preserve">3 </w:t>
            </w:r>
            <w:r>
              <w:rPr>
                <w:lang w:val="en-GB"/>
              </w:rPr>
              <w:t>= 11</w:t>
            </w:r>
            <w:r w:rsidRPr="00351AA7">
              <w:rPr>
                <w:lang w:val="en-GB"/>
              </w:rPr>
              <w:t xml:space="preserve">Bit </w:t>
            </w:r>
            <w:proofErr w:type="spellStart"/>
            <w:r w:rsidRPr="00351AA7">
              <w:rPr>
                <w:lang w:val="en-GB"/>
              </w:rPr>
              <w:t>resolutie</w:t>
            </w:r>
            <w:proofErr w:type="spellEnd"/>
          </w:p>
          <w:p w:rsidR="00351AA7" w:rsidRDefault="00351AA7" w:rsidP="00D67C95">
            <w:pPr>
              <w:rPr>
                <w:lang w:val="en-GB"/>
              </w:rPr>
            </w:pPr>
            <w:r>
              <w:rPr>
                <w:lang w:val="en-GB"/>
              </w:rPr>
              <w:t>4</w:t>
            </w:r>
            <w:r w:rsidRPr="00351AA7">
              <w:rPr>
                <w:lang w:val="en-GB"/>
              </w:rPr>
              <w:t xml:space="preserve"> </w:t>
            </w:r>
            <w:r>
              <w:rPr>
                <w:lang w:val="en-GB"/>
              </w:rPr>
              <w:t>= 12</w:t>
            </w:r>
            <w:r w:rsidRPr="00351AA7">
              <w:rPr>
                <w:lang w:val="en-GB"/>
              </w:rPr>
              <w:t xml:space="preserve">Bit </w:t>
            </w:r>
            <w:proofErr w:type="spellStart"/>
            <w:r w:rsidRPr="00351AA7">
              <w:rPr>
                <w:lang w:val="en-GB"/>
              </w:rPr>
              <w:t>resolutie</w:t>
            </w:r>
            <w:proofErr w:type="spellEnd"/>
          </w:p>
          <w:p w:rsidR="00BC1CDA" w:rsidRPr="00351AA7" w:rsidRDefault="00BC1CDA" w:rsidP="00D67C95">
            <w:pPr>
              <w:rPr>
                <w:lang w:val="en-GB"/>
              </w:rPr>
            </w:pPr>
            <w:r>
              <w:rPr>
                <w:lang w:val="en-GB"/>
              </w:rPr>
              <w:t xml:space="preserve">Bit[4:7]= </w:t>
            </w:r>
            <w:proofErr w:type="spellStart"/>
            <w:r>
              <w:rPr>
                <w:lang w:val="en-GB"/>
              </w:rPr>
              <w:t>ongebruikt</w:t>
            </w:r>
            <w:proofErr w:type="spellEnd"/>
          </w:p>
        </w:tc>
      </w:tr>
    </w:tbl>
    <w:p w:rsidR="00D67C95" w:rsidRPr="00351AA7" w:rsidRDefault="00D67C95" w:rsidP="00D67C95">
      <w:pPr>
        <w:rPr>
          <w:lang w:val="en-GB"/>
        </w:rPr>
      </w:pPr>
    </w:p>
    <w:p w:rsidR="00D67C95" w:rsidRPr="00351AA7" w:rsidRDefault="00D67C95" w:rsidP="00D67C95">
      <w:pPr>
        <w:rPr>
          <w:lang w:val="en-GB"/>
        </w:rPr>
      </w:pPr>
    </w:p>
    <w:p w:rsidR="00D67C95" w:rsidRDefault="00D67C95" w:rsidP="00D67C95">
      <w:r>
        <w:t>Voorbeeld:</w:t>
      </w:r>
    </w:p>
    <w:tbl>
      <w:tblPr>
        <w:tblStyle w:val="Tabelraster"/>
        <w:tblW w:w="10485" w:type="dxa"/>
        <w:tblLook w:val="04A0" w:firstRow="1" w:lastRow="0" w:firstColumn="1" w:lastColumn="0" w:noHBand="0" w:noVBand="1"/>
      </w:tblPr>
      <w:tblGrid>
        <w:gridCol w:w="1199"/>
        <w:gridCol w:w="1631"/>
        <w:gridCol w:w="7655"/>
      </w:tblGrid>
      <w:tr w:rsidR="00D67C95" w:rsidTr="00D67C95">
        <w:tc>
          <w:tcPr>
            <w:tcW w:w="1199" w:type="dxa"/>
          </w:tcPr>
          <w:p w:rsidR="00D67C95" w:rsidRPr="00B67BDB" w:rsidRDefault="00D67C95" w:rsidP="00D67C95">
            <w:pPr>
              <w:rPr>
                <w:b/>
              </w:rPr>
            </w:pPr>
          </w:p>
        </w:tc>
        <w:tc>
          <w:tcPr>
            <w:tcW w:w="1631" w:type="dxa"/>
          </w:tcPr>
          <w:p w:rsidR="00D67C95" w:rsidRPr="00B67BDB" w:rsidRDefault="00D67C95" w:rsidP="00D67C95">
            <w:pPr>
              <w:rPr>
                <w:b/>
              </w:rPr>
            </w:pPr>
            <w:proofErr w:type="spellStart"/>
            <w:r w:rsidRPr="00B67BDB">
              <w:rPr>
                <w:b/>
              </w:rPr>
              <w:t>Hex</w:t>
            </w:r>
            <w:proofErr w:type="spellEnd"/>
            <w:r w:rsidRPr="00B67BDB">
              <w:rPr>
                <w:b/>
              </w:rPr>
              <w:t xml:space="preserve"> bericht</w:t>
            </w:r>
          </w:p>
        </w:tc>
        <w:tc>
          <w:tcPr>
            <w:tcW w:w="7655" w:type="dxa"/>
          </w:tcPr>
          <w:p w:rsidR="00D67C95" w:rsidRPr="00B67BDB" w:rsidRDefault="00D67C95" w:rsidP="00D67C95">
            <w:pPr>
              <w:rPr>
                <w:b/>
              </w:rPr>
            </w:pPr>
            <w:r w:rsidRPr="00B67BDB">
              <w:rPr>
                <w:b/>
              </w:rPr>
              <w:t>Inhoud</w:t>
            </w:r>
          </w:p>
        </w:tc>
      </w:tr>
      <w:tr w:rsidR="00D67C95" w:rsidTr="00D67C95">
        <w:tc>
          <w:tcPr>
            <w:tcW w:w="1199" w:type="dxa"/>
          </w:tcPr>
          <w:p w:rsidR="00D67C95" w:rsidRPr="00B67BDB" w:rsidRDefault="00D67C95" w:rsidP="00D67C95">
            <w:pPr>
              <w:rPr>
                <w:b/>
              </w:rPr>
            </w:pPr>
            <w:r w:rsidRPr="00B67BDB">
              <w:rPr>
                <w:b/>
              </w:rPr>
              <w:t>Opdracht</w:t>
            </w:r>
          </w:p>
        </w:tc>
        <w:tc>
          <w:tcPr>
            <w:tcW w:w="1631" w:type="dxa"/>
          </w:tcPr>
          <w:p w:rsidR="00D67C95" w:rsidRDefault="00D67C95" w:rsidP="00D67C95">
            <w:r>
              <w:t>0x03</w:t>
            </w:r>
          </w:p>
        </w:tc>
        <w:tc>
          <w:tcPr>
            <w:tcW w:w="7655" w:type="dxa"/>
          </w:tcPr>
          <w:p w:rsidR="00D67C95" w:rsidRDefault="00D67C95" w:rsidP="00D67C95">
            <w:r>
              <w:t>READ_DS18B20_STATE</w:t>
            </w:r>
          </w:p>
        </w:tc>
      </w:tr>
      <w:tr w:rsidR="00D67C95" w:rsidRPr="002A188B" w:rsidTr="00D67C95">
        <w:trPr>
          <w:trHeight w:val="274"/>
        </w:trPr>
        <w:tc>
          <w:tcPr>
            <w:tcW w:w="1199" w:type="dxa"/>
          </w:tcPr>
          <w:p w:rsidR="00D67C95" w:rsidRPr="00B67BDB" w:rsidRDefault="00D67C95" w:rsidP="00D67C95">
            <w:pPr>
              <w:rPr>
                <w:b/>
              </w:rPr>
            </w:pPr>
            <w:r w:rsidRPr="00B67BDB">
              <w:rPr>
                <w:b/>
              </w:rPr>
              <w:t>Antwoord</w:t>
            </w:r>
          </w:p>
        </w:tc>
        <w:tc>
          <w:tcPr>
            <w:tcW w:w="1631" w:type="dxa"/>
          </w:tcPr>
          <w:p w:rsidR="00D67C95" w:rsidRDefault="00351AA7" w:rsidP="00D67C95">
            <w:r>
              <w:t>0x0309</w:t>
            </w:r>
          </w:p>
        </w:tc>
        <w:tc>
          <w:tcPr>
            <w:tcW w:w="7655" w:type="dxa"/>
          </w:tcPr>
          <w:p w:rsidR="00D67C95" w:rsidRPr="002A188B" w:rsidRDefault="00351AA7" w:rsidP="00D67C95">
            <w:r>
              <w:t>0b0000 1001 =Aan/uit=1 en resolutie=4:12bit resolutie</w:t>
            </w:r>
          </w:p>
        </w:tc>
      </w:tr>
    </w:tbl>
    <w:p w:rsidR="00D67C95" w:rsidRDefault="00D67C95" w:rsidP="006D4E91"/>
    <w:p w:rsidR="00D67C95" w:rsidRDefault="00D67C95" w:rsidP="006D4E91"/>
    <w:p w:rsidR="006D4E91" w:rsidRPr="00EF3587" w:rsidRDefault="006D4E91" w:rsidP="00C91119">
      <w:pPr>
        <w:pStyle w:val="Kop3"/>
        <w:rPr>
          <w:lang w:val="en-GB"/>
        </w:rPr>
      </w:pPr>
      <w:bookmarkStart w:id="37" w:name="_Toc25935076"/>
      <w:r w:rsidRPr="00EF3587">
        <w:rPr>
          <w:lang w:val="en-GB"/>
        </w:rPr>
        <w:t>131d/</w:t>
      </w:r>
      <w:r w:rsidR="00EF3587" w:rsidRPr="00EF3587">
        <w:rPr>
          <w:lang w:val="en-GB"/>
        </w:rPr>
        <w:t xml:space="preserve">0x83 - </w:t>
      </w:r>
      <w:r w:rsidRPr="00EF3587">
        <w:rPr>
          <w:lang w:val="en-GB"/>
        </w:rPr>
        <w:t>WRITE_DS18B20_STATE</w:t>
      </w:r>
      <w:bookmarkEnd w:id="37"/>
    </w:p>
    <w:p w:rsidR="006D4E91" w:rsidRDefault="00351AA7" w:rsidP="006D4E91">
      <w:r>
        <w:t>Zet de</w:t>
      </w:r>
      <w:r w:rsidR="006D4E91">
        <w:t xml:space="preserve"> temperatuur resolutie en status.</w:t>
      </w:r>
    </w:p>
    <w:p w:rsidR="00351AA7" w:rsidRDefault="00351AA7" w:rsidP="00351AA7"/>
    <w:p w:rsidR="00351AA7" w:rsidRDefault="00351AA7" w:rsidP="00351AA7">
      <w:r>
        <w:t>Opdracht:</w:t>
      </w:r>
    </w:p>
    <w:tbl>
      <w:tblPr>
        <w:tblStyle w:val="Tabelraster"/>
        <w:tblW w:w="0" w:type="auto"/>
        <w:tblLook w:val="04A0" w:firstRow="1" w:lastRow="0" w:firstColumn="1" w:lastColumn="0" w:noHBand="0" w:noVBand="1"/>
      </w:tblPr>
      <w:tblGrid>
        <w:gridCol w:w="2853"/>
        <w:gridCol w:w="1488"/>
        <w:gridCol w:w="1125"/>
        <w:gridCol w:w="4162"/>
      </w:tblGrid>
      <w:tr w:rsidR="00351AA7" w:rsidTr="003E2F60">
        <w:tc>
          <w:tcPr>
            <w:tcW w:w="2853" w:type="dxa"/>
          </w:tcPr>
          <w:p w:rsidR="00351AA7" w:rsidRPr="00B67BDB" w:rsidRDefault="00351AA7" w:rsidP="003E2F60">
            <w:pPr>
              <w:rPr>
                <w:b/>
              </w:rPr>
            </w:pPr>
            <w:r w:rsidRPr="00B67BDB">
              <w:rPr>
                <w:b/>
              </w:rPr>
              <w:t>Veld</w:t>
            </w:r>
          </w:p>
        </w:tc>
        <w:tc>
          <w:tcPr>
            <w:tcW w:w="1488" w:type="dxa"/>
          </w:tcPr>
          <w:p w:rsidR="00351AA7" w:rsidRPr="00B67BDB" w:rsidRDefault="00351AA7" w:rsidP="003E2F60">
            <w:pPr>
              <w:rPr>
                <w:b/>
              </w:rPr>
            </w:pPr>
            <w:r>
              <w:rPr>
                <w:b/>
              </w:rPr>
              <w:t>Grote</w:t>
            </w:r>
          </w:p>
        </w:tc>
        <w:tc>
          <w:tcPr>
            <w:tcW w:w="1125" w:type="dxa"/>
          </w:tcPr>
          <w:p w:rsidR="00351AA7" w:rsidRPr="00B67BDB" w:rsidRDefault="00351AA7" w:rsidP="003E2F60">
            <w:pPr>
              <w:rPr>
                <w:b/>
              </w:rPr>
            </w:pPr>
            <w:r w:rsidRPr="00B67BDB">
              <w:rPr>
                <w:b/>
              </w:rPr>
              <w:t>Waarde</w:t>
            </w:r>
          </w:p>
        </w:tc>
        <w:tc>
          <w:tcPr>
            <w:tcW w:w="4162" w:type="dxa"/>
          </w:tcPr>
          <w:p w:rsidR="00351AA7" w:rsidRPr="00B67BDB" w:rsidRDefault="00351AA7" w:rsidP="003E2F60">
            <w:pPr>
              <w:rPr>
                <w:b/>
              </w:rPr>
            </w:pPr>
            <w:r w:rsidRPr="00B67BDB">
              <w:rPr>
                <w:b/>
              </w:rPr>
              <w:t>Omschrijving</w:t>
            </w:r>
          </w:p>
        </w:tc>
      </w:tr>
      <w:tr w:rsidR="00351AA7" w:rsidRPr="00E601C0" w:rsidTr="003E2F60">
        <w:tc>
          <w:tcPr>
            <w:tcW w:w="2853" w:type="dxa"/>
          </w:tcPr>
          <w:p w:rsidR="00351AA7" w:rsidRDefault="00351AA7" w:rsidP="003E2F60">
            <w:r w:rsidRPr="00EF3587">
              <w:rPr>
                <w:lang w:val="en-GB"/>
              </w:rPr>
              <w:t>WRITE_DS18B20_STATE</w:t>
            </w:r>
          </w:p>
        </w:tc>
        <w:tc>
          <w:tcPr>
            <w:tcW w:w="1488" w:type="dxa"/>
          </w:tcPr>
          <w:p w:rsidR="00351AA7" w:rsidRDefault="00351AA7" w:rsidP="003E2F60">
            <w:r>
              <w:t>Uint8_t</w:t>
            </w:r>
          </w:p>
        </w:tc>
        <w:tc>
          <w:tcPr>
            <w:tcW w:w="1125" w:type="dxa"/>
          </w:tcPr>
          <w:p w:rsidR="00351AA7" w:rsidRDefault="00351AA7" w:rsidP="003E2F60">
            <w:r>
              <w:t>0x83</w:t>
            </w:r>
          </w:p>
        </w:tc>
        <w:tc>
          <w:tcPr>
            <w:tcW w:w="4162" w:type="dxa"/>
          </w:tcPr>
          <w:p w:rsidR="00351AA7" w:rsidRPr="00E601C0" w:rsidRDefault="00351AA7" w:rsidP="003E2F60">
            <w:r w:rsidRPr="00351AA7">
              <w:t>WRITE_DS18B20_STATE</w:t>
            </w:r>
            <w:r w:rsidRPr="00E601C0">
              <w:t xml:space="preserve"> opdracht ID</w:t>
            </w:r>
          </w:p>
        </w:tc>
      </w:tr>
      <w:tr w:rsidR="00351AA7" w:rsidRPr="00351AA7" w:rsidTr="003E2F60">
        <w:tc>
          <w:tcPr>
            <w:tcW w:w="2853" w:type="dxa"/>
          </w:tcPr>
          <w:p w:rsidR="00351AA7" w:rsidRPr="006D4E91" w:rsidRDefault="00351AA7" w:rsidP="003E2F60">
            <w:pPr>
              <w:rPr>
                <w:lang w:val="en-GB"/>
              </w:rPr>
            </w:pPr>
            <w:r>
              <w:rPr>
                <w:lang w:val="en-GB"/>
              </w:rPr>
              <w:t>status</w:t>
            </w:r>
          </w:p>
        </w:tc>
        <w:tc>
          <w:tcPr>
            <w:tcW w:w="1488" w:type="dxa"/>
          </w:tcPr>
          <w:p w:rsidR="00351AA7" w:rsidRDefault="00351AA7" w:rsidP="003E2F60">
            <w:r>
              <w:t>Uint8_t</w:t>
            </w:r>
          </w:p>
        </w:tc>
        <w:tc>
          <w:tcPr>
            <w:tcW w:w="1125" w:type="dxa"/>
          </w:tcPr>
          <w:p w:rsidR="00351AA7" w:rsidRDefault="00351AA7" w:rsidP="003E2F60"/>
        </w:tc>
        <w:tc>
          <w:tcPr>
            <w:tcW w:w="4162" w:type="dxa"/>
          </w:tcPr>
          <w:p w:rsidR="00351AA7" w:rsidRDefault="00351AA7" w:rsidP="003E2F60">
            <w:r>
              <w:t>Bit[0] = Aan/Uit: 0=Uit, 1=Aan</w:t>
            </w:r>
          </w:p>
          <w:p w:rsidR="00351AA7" w:rsidRDefault="00351AA7" w:rsidP="003E2F60">
            <w:r>
              <w:t>Bit [1:3] = Temperatuur Resolutie</w:t>
            </w:r>
          </w:p>
          <w:p w:rsidR="00351AA7" w:rsidRPr="00351AA7" w:rsidRDefault="00351AA7" w:rsidP="003E2F60">
            <w:pPr>
              <w:rPr>
                <w:lang w:val="en-GB"/>
              </w:rPr>
            </w:pPr>
            <w:r w:rsidRPr="00351AA7">
              <w:rPr>
                <w:lang w:val="en-GB"/>
              </w:rPr>
              <w:t xml:space="preserve">1 = 9Bit </w:t>
            </w:r>
            <w:proofErr w:type="spellStart"/>
            <w:r w:rsidRPr="00351AA7">
              <w:rPr>
                <w:lang w:val="en-GB"/>
              </w:rPr>
              <w:t>resolutie</w:t>
            </w:r>
            <w:proofErr w:type="spellEnd"/>
          </w:p>
          <w:p w:rsidR="00351AA7" w:rsidRPr="00351AA7" w:rsidRDefault="00351AA7" w:rsidP="003E2F60">
            <w:pPr>
              <w:rPr>
                <w:lang w:val="en-GB"/>
              </w:rPr>
            </w:pPr>
            <w:r w:rsidRPr="00351AA7">
              <w:rPr>
                <w:lang w:val="en-GB"/>
              </w:rPr>
              <w:t xml:space="preserve">2 </w:t>
            </w:r>
            <w:r>
              <w:rPr>
                <w:lang w:val="en-GB"/>
              </w:rPr>
              <w:t>= 10</w:t>
            </w:r>
            <w:r w:rsidRPr="00351AA7">
              <w:rPr>
                <w:lang w:val="en-GB"/>
              </w:rPr>
              <w:t xml:space="preserve">Bit </w:t>
            </w:r>
            <w:proofErr w:type="spellStart"/>
            <w:r w:rsidRPr="00351AA7">
              <w:rPr>
                <w:lang w:val="en-GB"/>
              </w:rPr>
              <w:t>resolutie</w:t>
            </w:r>
            <w:proofErr w:type="spellEnd"/>
          </w:p>
          <w:p w:rsidR="00351AA7" w:rsidRPr="00351AA7" w:rsidRDefault="00351AA7" w:rsidP="003E2F60">
            <w:pPr>
              <w:rPr>
                <w:lang w:val="en-GB"/>
              </w:rPr>
            </w:pPr>
            <w:r w:rsidRPr="00351AA7">
              <w:rPr>
                <w:lang w:val="en-GB"/>
              </w:rPr>
              <w:t xml:space="preserve">3 </w:t>
            </w:r>
            <w:r>
              <w:rPr>
                <w:lang w:val="en-GB"/>
              </w:rPr>
              <w:t>= 11</w:t>
            </w:r>
            <w:r w:rsidRPr="00351AA7">
              <w:rPr>
                <w:lang w:val="en-GB"/>
              </w:rPr>
              <w:t xml:space="preserve">Bit </w:t>
            </w:r>
            <w:proofErr w:type="spellStart"/>
            <w:r w:rsidRPr="00351AA7">
              <w:rPr>
                <w:lang w:val="en-GB"/>
              </w:rPr>
              <w:t>resolutie</w:t>
            </w:r>
            <w:proofErr w:type="spellEnd"/>
          </w:p>
          <w:p w:rsidR="00351AA7" w:rsidRDefault="00351AA7" w:rsidP="003E2F60">
            <w:pPr>
              <w:rPr>
                <w:lang w:val="en-GB"/>
              </w:rPr>
            </w:pPr>
            <w:r>
              <w:rPr>
                <w:lang w:val="en-GB"/>
              </w:rPr>
              <w:t>4</w:t>
            </w:r>
            <w:r w:rsidRPr="00351AA7">
              <w:rPr>
                <w:lang w:val="en-GB"/>
              </w:rPr>
              <w:t xml:space="preserve"> </w:t>
            </w:r>
            <w:r>
              <w:rPr>
                <w:lang w:val="en-GB"/>
              </w:rPr>
              <w:t>= 12</w:t>
            </w:r>
            <w:r w:rsidRPr="00351AA7">
              <w:rPr>
                <w:lang w:val="en-GB"/>
              </w:rPr>
              <w:t xml:space="preserve">Bit </w:t>
            </w:r>
            <w:proofErr w:type="spellStart"/>
            <w:r w:rsidRPr="00351AA7">
              <w:rPr>
                <w:lang w:val="en-GB"/>
              </w:rPr>
              <w:t>resolutie</w:t>
            </w:r>
            <w:proofErr w:type="spellEnd"/>
          </w:p>
          <w:p w:rsidR="00351AA7" w:rsidRPr="00351AA7" w:rsidRDefault="00351AA7" w:rsidP="003E2F60">
            <w:pPr>
              <w:rPr>
                <w:lang w:val="en-GB"/>
              </w:rPr>
            </w:pPr>
            <w:r>
              <w:rPr>
                <w:lang w:val="en-GB"/>
              </w:rPr>
              <w:t xml:space="preserve">Bit[4:7]= </w:t>
            </w:r>
            <w:proofErr w:type="spellStart"/>
            <w:r>
              <w:rPr>
                <w:lang w:val="en-GB"/>
              </w:rPr>
              <w:t>ongebruikt</w:t>
            </w:r>
            <w:proofErr w:type="spellEnd"/>
          </w:p>
        </w:tc>
      </w:tr>
    </w:tbl>
    <w:p w:rsidR="00351AA7" w:rsidRPr="00351AA7" w:rsidRDefault="00351AA7" w:rsidP="00351AA7">
      <w:pPr>
        <w:rPr>
          <w:lang w:val="en-GB"/>
        </w:rPr>
      </w:pPr>
    </w:p>
    <w:p w:rsidR="00351AA7" w:rsidRPr="00351AA7" w:rsidRDefault="00351AA7" w:rsidP="00351AA7">
      <w:pPr>
        <w:rPr>
          <w:lang w:val="en-GB"/>
        </w:rPr>
      </w:pPr>
    </w:p>
    <w:p w:rsidR="00351AA7" w:rsidRDefault="00351AA7" w:rsidP="00351AA7">
      <w:r>
        <w:t>Voorbeeld:</w:t>
      </w:r>
    </w:p>
    <w:tbl>
      <w:tblPr>
        <w:tblStyle w:val="Tabelraster"/>
        <w:tblW w:w="10485" w:type="dxa"/>
        <w:tblLook w:val="04A0" w:firstRow="1" w:lastRow="0" w:firstColumn="1" w:lastColumn="0" w:noHBand="0" w:noVBand="1"/>
      </w:tblPr>
      <w:tblGrid>
        <w:gridCol w:w="1198"/>
        <w:gridCol w:w="1753"/>
        <w:gridCol w:w="7534"/>
      </w:tblGrid>
      <w:tr w:rsidR="00351AA7" w:rsidTr="003E2F60">
        <w:tc>
          <w:tcPr>
            <w:tcW w:w="1199" w:type="dxa"/>
          </w:tcPr>
          <w:p w:rsidR="00351AA7" w:rsidRPr="00B67BDB" w:rsidRDefault="00351AA7" w:rsidP="003E2F60">
            <w:pPr>
              <w:rPr>
                <w:b/>
              </w:rPr>
            </w:pPr>
          </w:p>
        </w:tc>
        <w:tc>
          <w:tcPr>
            <w:tcW w:w="1631" w:type="dxa"/>
          </w:tcPr>
          <w:p w:rsidR="00351AA7" w:rsidRPr="00B67BDB" w:rsidRDefault="00351AA7" w:rsidP="003E2F60">
            <w:pPr>
              <w:rPr>
                <w:b/>
              </w:rPr>
            </w:pPr>
            <w:proofErr w:type="spellStart"/>
            <w:r w:rsidRPr="00B67BDB">
              <w:rPr>
                <w:b/>
              </w:rPr>
              <w:t>Hex</w:t>
            </w:r>
            <w:proofErr w:type="spellEnd"/>
            <w:r w:rsidRPr="00B67BDB">
              <w:rPr>
                <w:b/>
              </w:rPr>
              <w:t xml:space="preserve"> bericht</w:t>
            </w:r>
          </w:p>
        </w:tc>
        <w:tc>
          <w:tcPr>
            <w:tcW w:w="7655" w:type="dxa"/>
          </w:tcPr>
          <w:p w:rsidR="00351AA7" w:rsidRPr="00B67BDB" w:rsidRDefault="00351AA7" w:rsidP="003E2F60">
            <w:pPr>
              <w:rPr>
                <w:b/>
              </w:rPr>
            </w:pPr>
            <w:r w:rsidRPr="00B67BDB">
              <w:rPr>
                <w:b/>
              </w:rPr>
              <w:t>Inhoud</w:t>
            </w:r>
          </w:p>
        </w:tc>
      </w:tr>
      <w:tr w:rsidR="00351AA7" w:rsidTr="003E2F60">
        <w:tc>
          <w:tcPr>
            <w:tcW w:w="1199" w:type="dxa"/>
          </w:tcPr>
          <w:p w:rsidR="00351AA7" w:rsidRPr="00B67BDB" w:rsidRDefault="00351AA7" w:rsidP="003E2F60">
            <w:pPr>
              <w:rPr>
                <w:b/>
              </w:rPr>
            </w:pPr>
            <w:r w:rsidRPr="00B67BDB">
              <w:rPr>
                <w:b/>
              </w:rPr>
              <w:t>Opdracht</w:t>
            </w:r>
          </w:p>
        </w:tc>
        <w:tc>
          <w:tcPr>
            <w:tcW w:w="1631" w:type="dxa"/>
          </w:tcPr>
          <w:p w:rsidR="00351AA7" w:rsidRDefault="00351AA7" w:rsidP="003E2F60">
            <w:r>
              <w:t>0x8309</w:t>
            </w:r>
          </w:p>
        </w:tc>
        <w:tc>
          <w:tcPr>
            <w:tcW w:w="7655" w:type="dxa"/>
          </w:tcPr>
          <w:p w:rsidR="00351AA7" w:rsidRDefault="00351AA7" w:rsidP="003E2F60">
            <w:r w:rsidRPr="00EF3587">
              <w:rPr>
                <w:lang w:val="en-GB"/>
              </w:rPr>
              <w:t>WRITE_DS18B20_STATE</w:t>
            </w:r>
            <w:r>
              <w:rPr>
                <w:lang w:val="en-GB"/>
              </w:rPr>
              <w:t xml:space="preserve">, </w:t>
            </w:r>
            <w:proofErr w:type="spellStart"/>
            <w:r>
              <w:rPr>
                <w:lang w:val="en-GB"/>
              </w:rPr>
              <w:t>aan</w:t>
            </w:r>
            <w:proofErr w:type="spellEnd"/>
            <w:r>
              <w:rPr>
                <w:lang w:val="en-GB"/>
              </w:rPr>
              <w:t>/</w:t>
            </w:r>
            <w:proofErr w:type="spellStart"/>
            <w:r>
              <w:rPr>
                <w:lang w:val="en-GB"/>
              </w:rPr>
              <w:t>uit</w:t>
            </w:r>
            <w:proofErr w:type="spellEnd"/>
            <w:r>
              <w:rPr>
                <w:lang w:val="en-GB"/>
              </w:rPr>
              <w:t xml:space="preserve">=1, 12-bit </w:t>
            </w:r>
            <w:proofErr w:type="spellStart"/>
            <w:r>
              <w:rPr>
                <w:lang w:val="en-GB"/>
              </w:rPr>
              <w:t>resolutie</w:t>
            </w:r>
            <w:proofErr w:type="spellEnd"/>
          </w:p>
        </w:tc>
      </w:tr>
      <w:tr w:rsidR="00351AA7" w:rsidRPr="002A188B" w:rsidTr="003E2F60">
        <w:trPr>
          <w:trHeight w:val="274"/>
        </w:trPr>
        <w:tc>
          <w:tcPr>
            <w:tcW w:w="1199" w:type="dxa"/>
          </w:tcPr>
          <w:p w:rsidR="00351AA7" w:rsidRPr="00B67BDB" w:rsidRDefault="00351AA7" w:rsidP="003E2F60">
            <w:pPr>
              <w:rPr>
                <w:b/>
              </w:rPr>
            </w:pPr>
            <w:r w:rsidRPr="00B67BDB">
              <w:rPr>
                <w:b/>
              </w:rPr>
              <w:t>Antwoord</w:t>
            </w:r>
          </w:p>
        </w:tc>
        <w:tc>
          <w:tcPr>
            <w:tcW w:w="1631" w:type="dxa"/>
          </w:tcPr>
          <w:p w:rsidR="00351AA7" w:rsidRDefault="00351AA7" w:rsidP="00351AA7">
            <w:r>
              <w:t>0x008300000000</w:t>
            </w:r>
          </w:p>
        </w:tc>
        <w:tc>
          <w:tcPr>
            <w:tcW w:w="7655" w:type="dxa"/>
          </w:tcPr>
          <w:p w:rsidR="00351AA7" w:rsidRPr="002A188B" w:rsidRDefault="00351AA7" w:rsidP="003E2F60"/>
        </w:tc>
      </w:tr>
    </w:tbl>
    <w:p w:rsidR="00351AA7" w:rsidRDefault="00351AA7" w:rsidP="00351AA7"/>
    <w:tbl>
      <w:tblPr>
        <w:tblStyle w:val="Tabelraster"/>
        <w:tblW w:w="10485" w:type="dxa"/>
        <w:tblLook w:val="04A0" w:firstRow="1" w:lastRow="0" w:firstColumn="1" w:lastColumn="0" w:noHBand="0" w:noVBand="1"/>
      </w:tblPr>
      <w:tblGrid>
        <w:gridCol w:w="1198"/>
        <w:gridCol w:w="1753"/>
        <w:gridCol w:w="7534"/>
      </w:tblGrid>
      <w:tr w:rsidR="00787307" w:rsidTr="00D24390">
        <w:tc>
          <w:tcPr>
            <w:tcW w:w="1199" w:type="dxa"/>
          </w:tcPr>
          <w:p w:rsidR="00787307" w:rsidRPr="00B67BDB" w:rsidRDefault="00787307" w:rsidP="00D24390">
            <w:pPr>
              <w:rPr>
                <w:b/>
              </w:rPr>
            </w:pPr>
          </w:p>
        </w:tc>
        <w:tc>
          <w:tcPr>
            <w:tcW w:w="1631" w:type="dxa"/>
          </w:tcPr>
          <w:p w:rsidR="00787307" w:rsidRPr="00B67BDB" w:rsidRDefault="00787307" w:rsidP="00D24390">
            <w:pPr>
              <w:rPr>
                <w:b/>
              </w:rPr>
            </w:pPr>
            <w:proofErr w:type="spellStart"/>
            <w:r w:rsidRPr="00B67BDB">
              <w:rPr>
                <w:b/>
              </w:rPr>
              <w:t>Hex</w:t>
            </w:r>
            <w:proofErr w:type="spellEnd"/>
            <w:r w:rsidRPr="00B67BDB">
              <w:rPr>
                <w:b/>
              </w:rPr>
              <w:t xml:space="preserve"> bericht</w:t>
            </w:r>
          </w:p>
        </w:tc>
        <w:tc>
          <w:tcPr>
            <w:tcW w:w="7655" w:type="dxa"/>
          </w:tcPr>
          <w:p w:rsidR="00787307" w:rsidRPr="00B67BDB" w:rsidRDefault="00787307" w:rsidP="00D24390">
            <w:pPr>
              <w:rPr>
                <w:b/>
              </w:rPr>
            </w:pPr>
            <w:r w:rsidRPr="00B67BDB">
              <w:rPr>
                <w:b/>
              </w:rPr>
              <w:t>Inhoud</w:t>
            </w:r>
          </w:p>
        </w:tc>
      </w:tr>
      <w:tr w:rsidR="00787307" w:rsidTr="00D24390">
        <w:tc>
          <w:tcPr>
            <w:tcW w:w="1199" w:type="dxa"/>
          </w:tcPr>
          <w:p w:rsidR="00787307" w:rsidRPr="00B67BDB" w:rsidRDefault="00787307" w:rsidP="00D24390">
            <w:pPr>
              <w:rPr>
                <w:b/>
              </w:rPr>
            </w:pPr>
            <w:r w:rsidRPr="00B67BDB">
              <w:rPr>
                <w:b/>
              </w:rPr>
              <w:t>Opdracht</w:t>
            </w:r>
          </w:p>
        </w:tc>
        <w:tc>
          <w:tcPr>
            <w:tcW w:w="1631" w:type="dxa"/>
          </w:tcPr>
          <w:p w:rsidR="00787307" w:rsidRDefault="00787307" w:rsidP="00D24390">
            <w:r>
              <w:t>0x8305</w:t>
            </w:r>
          </w:p>
        </w:tc>
        <w:tc>
          <w:tcPr>
            <w:tcW w:w="7655" w:type="dxa"/>
          </w:tcPr>
          <w:p w:rsidR="00787307" w:rsidRDefault="00787307" w:rsidP="00787307">
            <w:r w:rsidRPr="00EF3587">
              <w:rPr>
                <w:lang w:val="en-GB"/>
              </w:rPr>
              <w:t>WRITE_DS18B20_STATE</w:t>
            </w:r>
            <w:r>
              <w:rPr>
                <w:lang w:val="en-GB"/>
              </w:rPr>
              <w:t xml:space="preserve">, </w:t>
            </w:r>
            <w:proofErr w:type="spellStart"/>
            <w:r>
              <w:rPr>
                <w:lang w:val="en-GB"/>
              </w:rPr>
              <w:t>aan</w:t>
            </w:r>
            <w:proofErr w:type="spellEnd"/>
            <w:r>
              <w:rPr>
                <w:lang w:val="en-GB"/>
              </w:rPr>
              <w:t>/</w:t>
            </w:r>
            <w:proofErr w:type="spellStart"/>
            <w:r>
              <w:rPr>
                <w:lang w:val="en-GB"/>
              </w:rPr>
              <w:t>uit</w:t>
            </w:r>
            <w:proofErr w:type="spellEnd"/>
            <w:r>
              <w:rPr>
                <w:lang w:val="en-GB"/>
              </w:rPr>
              <w:t xml:space="preserve">=1, 10-bit </w:t>
            </w:r>
            <w:proofErr w:type="spellStart"/>
            <w:r>
              <w:rPr>
                <w:lang w:val="en-GB"/>
              </w:rPr>
              <w:t>resolutie</w:t>
            </w:r>
            <w:proofErr w:type="spellEnd"/>
          </w:p>
        </w:tc>
      </w:tr>
      <w:tr w:rsidR="00787307" w:rsidRPr="002A188B" w:rsidTr="00D24390">
        <w:trPr>
          <w:trHeight w:val="274"/>
        </w:trPr>
        <w:tc>
          <w:tcPr>
            <w:tcW w:w="1199" w:type="dxa"/>
          </w:tcPr>
          <w:p w:rsidR="00787307" w:rsidRPr="00B67BDB" w:rsidRDefault="00787307" w:rsidP="00D24390">
            <w:pPr>
              <w:rPr>
                <w:b/>
              </w:rPr>
            </w:pPr>
            <w:r w:rsidRPr="00B67BDB">
              <w:rPr>
                <w:b/>
              </w:rPr>
              <w:t>Antwoord</w:t>
            </w:r>
          </w:p>
        </w:tc>
        <w:tc>
          <w:tcPr>
            <w:tcW w:w="1631" w:type="dxa"/>
          </w:tcPr>
          <w:p w:rsidR="00787307" w:rsidRDefault="00787307" w:rsidP="00D24390">
            <w:r>
              <w:t>0x008300000000</w:t>
            </w:r>
          </w:p>
        </w:tc>
        <w:tc>
          <w:tcPr>
            <w:tcW w:w="7655" w:type="dxa"/>
          </w:tcPr>
          <w:p w:rsidR="00787307" w:rsidRPr="002A188B" w:rsidRDefault="00787307" w:rsidP="00D24390"/>
        </w:tc>
      </w:tr>
    </w:tbl>
    <w:p w:rsidR="00351AA7" w:rsidRDefault="00351AA7" w:rsidP="006D4E91"/>
    <w:p w:rsidR="00C91119" w:rsidRDefault="00C91119" w:rsidP="006D4E91"/>
    <w:p w:rsidR="006D4E91" w:rsidRPr="00EF3587" w:rsidRDefault="006D4E91" w:rsidP="00C91119">
      <w:pPr>
        <w:pStyle w:val="Kop3"/>
        <w:rPr>
          <w:lang w:val="en-GB"/>
        </w:rPr>
      </w:pPr>
      <w:bookmarkStart w:id="38" w:name="_Toc25935077"/>
      <w:r w:rsidRPr="00EF3587">
        <w:rPr>
          <w:lang w:val="en-GB"/>
        </w:rPr>
        <w:t>4d/</w:t>
      </w:r>
      <w:r w:rsidR="00EF3587" w:rsidRPr="00EF3587">
        <w:rPr>
          <w:lang w:val="en-GB"/>
        </w:rPr>
        <w:t xml:space="preserve">0x04 - </w:t>
      </w:r>
      <w:r w:rsidRPr="00EF3587">
        <w:rPr>
          <w:lang w:val="en-GB"/>
        </w:rPr>
        <w:t>READ_DS18B20_CONVERSION</w:t>
      </w:r>
      <w:bookmarkEnd w:id="38"/>
    </w:p>
    <w:p w:rsidR="006D4E91" w:rsidRDefault="006D4E91" w:rsidP="006D4E91">
      <w:r>
        <w:t>Lees de laatste temperatuur conversie waardes</w:t>
      </w:r>
      <w:r w:rsidR="0093059F">
        <w:t xml:space="preserve"> van de aangesloten DS18B20’s.</w:t>
      </w:r>
    </w:p>
    <w:p w:rsidR="0093059F" w:rsidRDefault="0093059F" w:rsidP="006D4E91"/>
    <w:p w:rsidR="0093059F" w:rsidRDefault="0093059F" w:rsidP="0093059F">
      <w:r>
        <w:t>Opdracht:</w:t>
      </w:r>
    </w:p>
    <w:tbl>
      <w:tblPr>
        <w:tblStyle w:val="Tabelraster"/>
        <w:tblW w:w="9776" w:type="dxa"/>
        <w:tblLook w:val="04A0" w:firstRow="1" w:lastRow="0" w:firstColumn="1" w:lastColumn="0" w:noHBand="0" w:noVBand="1"/>
      </w:tblPr>
      <w:tblGrid>
        <w:gridCol w:w="3069"/>
        <w:gridCol w:w="1415"/>
        <w:gridCol w:w="1109"/>
        <w:gridCol w:w="4183"/>
      </w:tblGrid>
      <w:tr w:rsidR="0093059F" w:rsidTr="00A009F4">
        <w:tc>
          <w:tcPr>
            <w:tcW w:w="3069" w:type="dxa"/>
          </w:tcPr>
          <w:p w:rsidR="0093059F" w:rsidRPr="00B67BDB" w:rsidRDefault="0093059F" w:rsidP="003E2F60">
            <w:pPr>
              <w:rPr>
                <w:b/>
              </w:rPr>
            </w:pPr>
            <w:r w:rsidRPr="00B67BDB">
              <w:rPr>
                <w:b/>
              </w:rPr>
              <w:t>Veld</w:t>
            </w:r>
          </w:p>
        </w:tc>
        <w:tc>
          <w:tcPr>
            <w:tcW w:w="1415" w:type="dxa"/>
          </w:tcPr>
          <w:p w:rsidR="0093059F" w:rsidRPr="00B67BDB" w:rsidRDefault="0093059F" w:rsidP="003E2F60">
            <w:pPr>
              <w:rPr>
                <w:b/>
              </w:rPr>
            </w:pPr>
            <w:r>
              <w:rPr>
                <w:b/>
              </w:rPr>
              <w:t>Grote</w:t>
            </w:r>
          </w:p>
        </w:tc>
        <w:tc>
          <w:tcPr>
            <w:tcW w:w="1109" w:type="dxa"/>
          </w:tcPr>
          <w:p w:rsidR="0093059F" w:rsidRPr="00B67BDB" w:rsidRDefault="0093059F" w:rsidP="003E2F60">
            <w:pPr>
              <w:rPr>
                <w:b/>
              </w:rPr>
            </w:pPr>
            <w:r w:rsidRPr="00B67BDB">
              <w:rPr>
                <w:b/>
              </w:rPr>
              <w:t>Waarde</w:t>
            </w:r>
          </w:p>
        </w:tc>
        <w:tc>
          <w:tcPr>
            <w:tcW w:w="4183" w:type="dxa"/>
          </w:tcPr>
          <w:p w:rsidR="0093059F" w:rsidRPr="00B67BDB" w:rsidRDefault="0093059F" w:rsidP="003E2F60">
            <w:pPr>
              <w:rPr>
                <w:b/>
              </w:rPr>
            </w:pPr>
            <w:r w:rsidRPr="00B67BDB">
              <w:rPr>
                <w:b/>
              </w:rPr>
              <w:t>Omschrijving</w:t>
            </w:r>
          </w:p>
        </w:tc>
      </w:tr>
      <w:tr w:rsidR="0093059F" w:rsidRPr="00E601C0" w:rsidTr="00A009F4">
        <w:tc>
          <w:tcPr>
            <w:tcW w:w="3069" w:type="dxa"/>
          </w:tcPr>
          <w:p w:rsidR="0093059F" w:rsidRDefault="0093059F" w:rsidP="003E2F60">
            <w:r w:rsidRPr="00EF3587">
              <w:rPr>
                <w:lang w:val="en-GB"/>
              </w:rPr>
              <w:t>READ_DS18B20_CONVERSION</w:t>
            </w:r>
          </w:p>
        </w:tc>
        <w:tc>
          <w:tcPr>
            <w:tcW w:w="1415" w:type="dxa"/>
          </w:tcPr>
          <w:p w:rsidR="0093059F" w:rsidRDefault="0093059F" w:rsidP="003E2F60">
            <w:r>
              <w:t>Uint8_t</w:t>
            </w:r>
          </w:p>
        </w:tc>
        <w:tc>
          <w:tcPr>
            <w:tcW w:w="1109" w:type="dxa"/>
          </w:tcPr>
          <w:p w:rsidR="0093059F" w:rsidRDefault="0093059F" w:rsidP="003E2F60">
            <w:r>
              <w:t>0x04</w:t>
            </w:r>
          </w:p>
        </w:tc>
        <w:tc>
          <w:tcPr>
            <w:tcW w:w="4183" w:type="dxa"/>
          </w:tcPr>
          <w:p w:rsidR="0093059F" w:rsidRPr="00E601C0" w:rsidRDefault="0093059F" w:rsidP="003E2F60">
            <w:r w:rsidRPr="0093059F">
              <w:t>READ_DS18B20_CONVERSION</w:t>
            </w:r>
            <w:r w:rsidRPr="00E601C0">
              <w:t xml:space="preserve"> opdracht ID</w:t>
            </w:r>
          </w:p>
        </w:tc>
      </w:tr>
    </w:tbl>
    <w:p w:rsidR="0093059F" w:rsidRDefault="0093059F" w:rsidP="0093059F"/>
    <w:p w:rsidR="0093059F" w:rsidRDefault="00A009F4" w:rsidP="0093059F">
      <w:r>
        <w:t>Antwoord</w:t>
      </w:r>
      <w:r w:rsidR="0093059F">
        <w:t>:</w:t>
      </w:r>
    </w:p>
    <w:tbl>
      <w:tblPr>
        <w:tblStyle w:val="Tabelraster"/>
        <w:tblW w:w="0" w:type="auto"/>
        <w:tblLook w:val="04A0" w:firstRow="1" w:lastRow="0" w:firstColumn="1" w:lastColumn="0" w:noHBand="0" w:noVBand="1"/>
      </w:tblPr>
      <w:tblGrid>
        <w:gridCol w:w="3069"/>
        <w:gridCol w:w="1415"/>
        <w:gridCol w:w="1109"/>
        <w:gridCol w:w="4035"/>
      </w:tblGrid>
      <w:tr w:rsidR="0093059F" w:rsidTr="003E2F60">
        <w:tc>
          <w:tcPr>
            <w:tcW w:w="2853" w:type="dxa"/>
          </w:tcPr>
          <w:p w:rsidR="0093059F" w:rsidRPr="00B67BDB" w:rsidRDefault="0093059F" w:rsidP="003E2F60">
            <w:pPr>
              <w:rPr>
                <w:b/>
              </w:rPr>
            </w:pPr>
            <w:r w:rsidRPr="00B67BDB">
              <w:rPr>
                <w:b/>
              </w:rPr>
              <w:t>Veld</w:t>
            </w:r>
          </w:p>
        </w:tc>
        <w:tc>
          <w:tcPr>
            <w:tcW w:w="1488" w:type="dxa"/>
          </w:tcPr>
          <w:p w:rsidR="0093059F" w:rsidRPr="00B67BDB" w:rsidRDefault="0093059F" w:rsidP="003E2F60">
            <w:pPr>
              <w:rPr>
                <w:b/>
              </w:rPr>
            </w:pPr>
            <w:r>
              <w:rPr>
                <w:b/>
              </w:rPr>
              <w:t>Grote</w:t>
            </w:r>
          </w:p>
        </w:tc>
        <w:tc>
          <w:tcPr>
            <w:tcW w:w="1125" w:type="dxa"/>
          </w:tcPr>
          <w:p w:rsidR="0093059F" w:rsidRPr="00B67BDB" w:rsidRDefault="0093059F" w:rsidP="003E2F60">
            <w:pPr>
              <w:rPr>
                <w:b/>
              </w:rPr>
            </w:pPr>
            <w:r w:rsidRPr="00B67BDB">
              <w:rPr>
                <w:b/>
              </w:rPr>
              <w:t>Waarde</w:t>
            </w:r>
          </w:p>
        </w:tc>
        <w:tc>
          <w:tcPr>
            <w:tcW w:w="4162" w:type="dxa"/>
          </w:tcPr>
          <w:p w:rsidR="0093059F" w:rsidRPr="00B67BDB" w:rsidRDefault="0093059F" w:rsidP="003E2F60">
            <w:pPr>
              <w:rPr>
                <w:b/>
              </w:rPr>
            </w:pPr>
            <w:r w:rsidRPr="00B67BDB">
              <w:rPr>
                <w:b/>
              </w:rPr>
              <w:t>Omschrijving</w:t>
            </w:r>
          </w:p>
        </w:tc>
      </w:tr>
      <w:tr w:rsidR="0093059F" w:rsidRPr="00E601C0" w:rsidTr="003E2F60">
        <w:tc>
          <w:tcPr>
            <w:tcW w:w="2853" w:type="dxa"/>
          </w:tcPr>
          <w:p w:rsidR="0093059F" w:rsidRDefault="0093059F" w:rsidP="003E2F60">
            <w:r w:rsidRPr="00EF3587">
              <w:rPr>
                <w:lang w:val="en-GB"/>
              </w:rPr>
              <w:t>READ_DS18B20_CONVERSION</w:t>
            </w:r>
          </w:p>
        </w:tc>
        <w:tc>
          <w:tcPr>
            <w:tcW w:w="1488" w:type="dxa"/>
          </w:tcPr>
          <w:p w:rsidR="0093059F" w:rsidRDefault="0093059F" w:rsidP="003E2F60">
            <w:r>
              <w:t>Uint8_t</w:t>
            </w:r>
          </w:p>
        </w:tc>
        <w:tc>
          <w:tcPr>
            <w:tcW w:w="1125" w:type="dxa"/>
          </w:tcPr>
          <w:p w:rsidR="0093059F" w:rsidRDefault="0093059F" w:rsidP="003E2F60">
            <w:r>
              <w:t>0x04</w:t>
            </w:r>
          </w:p>
        </w:tc>
        <w:tc>
          <w:tcPr>
            <w:tcW w:w="4162" w:type="dxa"/>
          </w:tcPr>
          <w:p w:rsidR="0093059F" w:rsidRPr="00E601C0" w:rsidRDefault="0093059F" w:rsidP="0093059F">
            <w:r w:rsidRPr="0093059F">
              <w:t>READ_DS18B20_CONVERSION</w:t>
            </w:r>
            <w:r w:rsidRPr="00E601C0">
              <w:t xml:space="preserve"> </w:t>
            </w:r>
          </w:p>
        </w:tc>
      </w:tr>
      <w:tr w:rsidR="0093059F" w:rsidRPr="00E601C0" w:rsidTr="003E2F60">
        <w:tc>
          <w:tcPr>
            <w:tcW w:w="2853" w:type="dxa"/>
          </w:tcPr>
          <w:p w:rsidR="0093059F" w:rsidRPr="006D4E91" w:rsidRDefault="00A009F4" w:rsidP="003E2F60">
            <w:pPr>
              <w:rPr>
                <w:lang w:val="en-GB"/>
              </w:rPr>
            </w:pPr>
            <w:r>
              <w:rPr>
                <w:lang w:val="en-GB"/>
              </w:rPr>
              <w:t>N</w:t>
            </w:r>
          </w:p>
        </w:tc>
        <w:tc>
          <w:tcPr>
            <w:tcW w:w="1488" w:type="dxa"/>
          </w:tcPr>
          <w:p w:rsidR="0093059F" w:rsidRDefault="00A009F4" w:rsidP="003E2F60">
            <w:r>
              <w:t>Uint8_t</w:t>
            </w:r>
          </w:p>
        </w:tc>
        <w:tc>
          <w:tcPr>
            <w:tcW w:w="1125" w:type="dxa"/>
          </w:tcPr>
          <w:p w:rsidR="0093059F" w:rsidRDefault="00A009F4" w:rsidP="003E2F60">
            <w:r>
              <w:t>&lt; 10</w:t>
            </w:r>
          </w:p>
        </w:tc>
        <w:tc>
          <w:tcPr>
            <w:tcW w:w="4162" w:type="dxa"/>
          </w:tcPr>
          <w:p w:rsidR="0093059F" w:rsidRPr="00F24B68" w:rsidRDefault="00A009F4" w:rsidP="003E2F60">
            <w:r>
              <w:t>Aantal DS18B20 sensoren</w:t>
            </w:r>
          </w:p>
        </w:tc>
      </w:tr>
      <w:tr w:rsidR="0093059F" w:rsidRPr="00E601C0" w:rsidTr="003E2F60">
        <w:tc>
          <w:tcPr>
            <w:tcW w:w="2853" w:type="dxa"/>
          </w:tcPr>
          <w:p w:rsidR="0093059F" w:rsidRPr="006D4E91" w:rsidRDefault="00A009F4" w:rsidP="003E2F60">
            <w:pPr>
              <w:rPr>
                <w:lang w:val="en-GB"/>
              </w:rPr>
            </w:pPr>
            <w:proofErr w:type="spellStart"/>
            <w:r>
              <w:rPr>
                <w:lang w:val="en-GB"/>
              </w:rPr>
              <w:t>Temperatuur</w:t>
            </w:r>
            <w:proofErr w:type="spellEnd"/>
            <w:r>
              <w:rPr>
                <w:lang w:val="en-GB"/>
              </w:rPr>
              <w:t xml:space="preserve"> sensor</w:t>
            </w:r>
          </w:p>
        </w:tc>
        <w:tc>
          <w:tcPr>
            <w:tcW w:w="1488" w:type="dxa"/>
          </w:tcPr>
          <w:p w:rsidR="0093059F" w:rsidRDefault="00A009F4" w:rsidP="003E2F60">
            <w:r>
              <w:t>N * int16_t</w:t>
            </w:r>
          </w:p>
        </w:tc>
        <w:tc>
          <w:tcPr>
            <w:tcW w:w="1125" w:type="dxa"/>
          </w:tcPr>
          <w:p w:rsidR="0093059F" w:rsidRDefault="0093059F" w:rsidP="003E2F60"/>
        </w:tc>
        <w:tc>
          <w:tcPr>
            <w:tcW w:w="4162" w:type="dxa"/>
          </w:tcPr>
          <w:p w:rsidR="0093059F" w:rsidRPr="00F24B68" w:rsidRDefault="00A009F4" w:rsidP="003E2F60">
            <w:r>
              <w:t>MSB van int16_t temperatuur in honderdste graden nauwkeurigheid</w:t>
            </w:r>
          </w:p>
        </w:tc>
      </w:tr>
    </w:tbl>
    <w:p w:rsidR="0093059F" w:rsidRDefault="0093059F" w:rsidP="0093059F"/>
    <w:p w:rsidR="0093059F" w:rsidRPr="00E601C0" w:rsidRDefault="0093059F" w:rsidP="0093059F"/>
    <w:p w:rsidR="0093059F" w:rsidRDefault="0093059F" w:rsidP="0093059F">
      <w:r>
        <w:t>Voorbeeld</w:t>
      </w:r>
      <w:r w:rsidR="00A009F4">
        <w:t xml:space="preserve"> enkele temperatuur sensor</w:t>
      </w:r>
      <w:r>
        <w:t>:</w:t>
      </w:r>
    </w:p>
    <w:tbl>
      <w:tblPr>
        <w:tblStyle w:val="Tabelraster"/>
        <w:tblW w:w="10485" w:type="dxa"/>
        <w:tblLook w:val="04A0" w:firstRow="1" w:lastRow="0" w:firstColumn="1" w:lastColumn="0" w:noHBand="0" w:noVBand="1"/>
      </w:tblPr>
      <w:tblGrid>
        <w:gridCol w:w="1199"/>
        <w:gridCol w:w="1631"/>
        <w:gridCol w:w="7655"/>
      </w:tblGrid>
      <w:tr w:rsidR="0093059F" w:rsidTr="003E2F60">
        <w:tc>
          <w:tcPr>
            <w:tcW w:w="1199" w:type="dxa"/>
          </w:tcPr>
          <w:p w:rsidR="0093059F" w:rsidRPr="00B67BDB" w:rsidRDefault="0093059F" w:rsidP="003E2F60">
            <w:pPr>
              <w:rPr>
                <w:b/>
              </w:rPr>
            </w:pPr>
          </w:p>
        </w:tc>
        <w:tc>
          <w:tcPr>
            <w:tcW w:w="1631" w:type="dxa"/>
          </w:tcPr>
          <w:p w:rsidR="0093059F" w:rsidRPr="00B67BDB" w:rsidRDefault="0093059F" w:rsidP="003E2F60">
            <w:pPr>
              <w:rPr>
                <w:b/>
              </w:rPr>
            </w:pPr>
            <w:proofErr w:type="spellStart"/>
            <w:r w:rsidRPr="00B67BDB">
              <w:rPr>
                <w:b/>
              </w:rPr>
              <w:t>Hex</w:t>
            </w:r>
            <w:proofErr w:type="spellEnd"/>
            <w:r w:rsidRPr="00B67BDB">
              <w:rPr>
                <w:b/>
              </w:rPr>
              <w:t xml:space="preserve"> bericht</w:t>
            </w:r>
          </w:p>
        </w:tc>
        <w:tc>
          <w:tcPr>
            <w:tcW w:w="7655" w:type="dxa"/>
          </w:tcPr>
          <w:p w:rsidR="0093059F" w:rsidRPr="00B67BDB" w:rsidRDefault="0093059F" w:rsidP="003E2F60">
            <w:pPr>
              <w:rPr>
                <w:b/>
              </w:rPr>
            </w:pPr>
            <w:r w:rsidRPr="00B67BDB">
              <w:rPr>
                <w:b/>
              </w:rPr>
              <w:t>Inhoud</w:t>
            </w:r>
          </w:p>
        </w:tc>
      </w:tr>
      <w:tr w:rsidR="0093059F" w:rsidTr="003E2F60">
        <w:tc>
          <w:tcPr>
            <w:tcW w:w="1199" w:type="dxa"/>
          </w:tcPr>
          <w:p w:rsidR="0093059F" w:rsidRPr="00B67BDB" w:rsidRDefault="0093059F" w:rsidP="003E2F60">
            <w:pPr>
              <w:rPr>
                <w:b/>
              </w:rPr>
            </w:pPr>
            <w:r w:rsidRPr="00B67BDB">
              <w:rPr>
                <w:b/>
              </w:rPr>
              <w:t>Opdracht</w:t>
            </w:r>
          </w:p>
        </w:tc>
        <w:tc>
          <w:tcPr>
            <w:tcW w:w="1631" w:type="dxa"/>
          </w:tcPr>
          <w:p w:rsidR="0093059F" w:rsidRDefault="00A009F4" w:rsidP="003E2F60">
            <w:r>
              <w:t>0x04</w:t>
            </w:r>
          </w:p>
        </w:tc>
        <w:tc>
          <w:tcPr>
            <w:tcW w:w="7655" w:type="dxa"/>
          </w:tcPr>
          <w:p w:rsidR="0093059F" w:rsidRDefault="00A009F4" w:rsidP="003E2F60">
            <w:r w:rsidRPr="00EF3587">
              <w:rPr>
                <w:lang w:val="en-GB"/>
              </w:rPr>
              <w:t>READ_DS18B20_CONVERSION</w:t>
            </w:r>
          </w:p>
        </w:tc>
      </w:tr>
      <w:tr w:rsidR="0093059F" w:rsidRPr="007344D4" w:rsidTr="003E2F60">
        <w:trPr>
          <w:trHeight w:val="274"/>
        </w:trPr>
        <w:tc>
          <w:tcPr>
            <w:tcW w:w="1199" w:type="dxa"/>
          </w:tcPr>
          <w:p w:rsidR="0093059F" w:rsidRPr="00B67BDB" w:rsidRDefault="0093059F" w:rsidP="003E2F60">
            <w:pPr>
              <w:rPr>
                <w:b/>
              </w:rPr>
            </w:pPr>
            <w:r w:rsidRPr="00B67BDB">
              <w:rPr>
                <w:b/>
              </w:rPr>
              <w:t>Antwoord</w:t>
            </w:r>
          </w:p>
        </w:tc>
        <w:tc>
          <w:tcPr>
            <w:tcW w:w="1631" w:type="dxa"/>
          </w:tcPr>
          <w:p w:rsidR="0093059F" w:rsidRDefault="0093059F" w:rsidP="00A009F4">
            <w:r>
              <w:t>0x0</w:t>
            </w:r>
            <w:r w:rsidR="00A009F4">
              <w:t>4010898</w:t>
            </w:r>
          </w:p>
        </w:tc>
        <w:tc>
          <w:tcPr>
            <w:tcW w:w="7655" w:type="dxa"/>
          </w:tcPr>
          <w:p w:rsidR="0093059F" w:rsidRPr="00A009F4" w:rsidRDefault="00A009F4" w:rsidP="003E2F60">
            <w:pPr>
              <w:rPr>
                <w:lang w:val="en-GB"/>
              </w:rPr>
            </w:pPr>
            <w:r w:rsidRPr="00EF3587">
              <w:rPr>
                <w:lang w:val="en-GB"/>
              </w:rPr>
              <w:t>READ_DS18B20_CONVERSION</w:t>
            </w:r>
            <w:r>
              <w:rPr>
                <w:lang w:val="en-GB"/>
              </w:rPr>
              <w:t xml:space="preserve">, 1 DS18B20, </w:t>
            </w:r>
            <w:proofErr w:type="spellStart"/>
            <w:r>
              <w:rPr>
                <w:lang w:val="en-GB"/>
              </w:rPr>
              <w:t>temperatuur</w:t>
            </w:r>
            <w:proofErr w:type="spellEnd"/>
            <w:r>
              <w:rPr>
                <w:lang w:val="en-GB"/>
              </w:rPr>
              <w:t>[0] = 0x0898/2200d = 22.00°C</w:t>
            </w:r>
          </w:p>
        </w:tc>
      </w:tr>
    </w:tbl>
    <w:p w:rsidR="0093059F" w:rsidRPr="00A009F4" w:rsidRDefault="0093059F" w:rsidP="0093059F">
      <w:pPr>
        <w:rPr>
          <w:lang w:val="en-GB"/>
        </w:rPr>
      </w:pPr>
    </w:p>
    <w:p w:rsidR="00A009F4" w:rsidRDefault="00A009F4" w:rsidP="00A009F4">
      <w:r>
        <w:t>Voorbeeld meerdere temperatuur sensoren:</w:t>
      </w:r>
    </w:p>
    <w:tbl>
      <w:tblPr>
        <w:tblStyle w:val="Tabelraster"/>
        <w:tblW w:w="10485" w:type="dxa"/>
        <w:tblLook w:val="04A0" w:firstRow="1" w:lastRow="0" w:firstColumn="1" w:lastColumn="0" w:noHBand="0" w:noVBand="1"/>
      </w:tblPr>
      <w:tblGrid>
        <w:gridCol w:w="1193"/>
        <w:gridCol w:w="2273"/>
        <w:gridCol w:w="7019"/>
      </w:tblGrid>
      <w:tr w:rsidR="00A009F4" w:rsidTr="003E2F60">
        <w:tc>
          <w:tcPr>
            <w:tcW w:w="1199" w:type="dxa"/>
          </w:tcPr>
          <w:p w:rsidR="00A009F4" w:rsidRPr="00B67BDB" w:rsidRDefault="00A009F4" w:rsidP="003E2F60">
            <w:pPr>
              <w:rPr>
                <w:b/>
              </w:rPr>
            </w:pPr>
          </w:p>
        </w:tc>
        <w:tc>
          <w:tcPr>
            <w:tcW w:w="1631" w:type="dxa"/>
          </w:tcPr>
          <w:p w:rsidR="00A009F4" w:rsidRPr="00B67BDB" w:rsidRDefault="00A009F4" w:rsidP="003E2F60">
            <w:pPr>
              <w:rPr>
                <w:b/>
              </w:rPr>
            </w:pPr>
            <w:proofErr w:type="spellStart"/>
            <w:r w:rsidRPr="00B67BDB">
              <w:rPr>
                <w:b/>
              </w:rPr>
              <w:t>Hex</w:t>
            </w:r>
            <w:proofErr w:type="spellEnd"/>
            <w:r w:rsidRPr="00B67BDB">
              <w:rPr>
                <w:b/>
              </w:rPr>
              <w:t xml:space="preserve"> bericht</w:t>
            </w:r>
          </w:p>
        </w:tc>
        <w:tc>
          <w:tcPr>
            <w:tcW w:w="7655" w:type="dxa"/>
          </w:tcPr>
          <w:p w:rsidR="00A009F4" w:rsidRPr="00B67BDB" w:rsidRDefault="00A009F4" w:rsidP="003E2F60">
            <w:pPr>
              <w:rPr>
                <w:b/>
              </w:rPr>
            </w:pPr>
            <w:r w:rsidRPr="00B67BDB">
              <w:rPr>
                <w:b/>
              </w:rPr>
              <w:t>Inhoud</w:t>
            </w:r>
          </w:p>
        </w:tc>
      </w:tr>
      <w:tr w:rsidR="00A009F4" w:rsidTr="003E2F60">
        <w:tc>
          <w:tcPr>
            <w:tcW w:w="1199" w:type="dxa"/>
          </w:tcPr>
          <w:p w:rsidR="00A009F4" w:rsidRPr="00B67BDB" w:rsidRDefault="00A009F4" w:rsidP="003E2F60">
            <w:pPr>
              <w:rPr>
                <w:b/>
              </w:rPr>
            </w:pPr>
            <w:r w:rsidRPr="00B67BDB">
              <w:rPr>
                <w:b/>
              </w:rPr>
              <w:t>Opdracht</w:t>
            </w:r>
          </w:p>
        </w:tc>
        <w:tc>
          <w:tcPr>
            <w:tcW w:w="1631" w:type="dxa"/>
          </w:tcPr>
          <w:p w:rsidR="00A009F4" w:rsidRDefault="00A009F4" w:rsidP="003E2F60">
            <w:r>
              <w:t>0x04</w:t>
            </w:r>
          </w:p>
        </w:tc>
        <w:tc>
          <w:tcPr>
            <w:tcW w:w="7655" w:type="dxa"/>
          </w:tcPr>
          <w:p w:rsidR="00A009F4" w:rsidRDefault="00A009F4" w:rsidP="003E2F60">
            <w:r w:rsidRPr="00EF3587">
              <w:rPr>
                <w:lang w:val="en-GB"/>
              </w:rPr>
              <w:t>READ_DS18B20_CONVERSION</w:t>
            </w:r>
          </w:p>
        </w:tc>
      </w:tr>
      <w:tr w:rsidR="00A009F4" w:rsidRPr="00A009F4" w:rsidTr="003E2F60">
        <w:trPr>
          <w:trHeight w:val="274"/>
        </w:trPr>
        <w:tc>
          <w:tcPr>
            <w:tcW w:w="1199" w:type="dxa"/>
          </w:tcPr>
          <w:p w:rsidR="00A009F4" w:rsidRPr="00B67BDB" w:rsidRDefault="00A009F4" w:rsidP="003E2F60">
            <w:pPr>
              <w:rPr>
                <w:b/>
              </w:rPr>
            </w:pPr>
            <w:r w:rsidRPr="00B67BDB">
              <w:rPr>
                <w:b/>
              </w:rPr>
              <w:t>Antwoord</w:t>
            </w:r>
          </w:p>
        </w:tc>
        <w:tc>
          <w:tcPr>
            <w:tcW w:w="1631" w:type="dxa"/>
          </w:tcPr>
          <w:p w:rsidR="00A009F4" w:rsidRDefault="00A009F4" w:rsidP="00A009F4">
            <w:r>
              <w:t>0x0403</w:t>
            </w:r>
            <w:r>
              <w:rPr>
                <w:lang w:val="en-GB"/>
              </w:rPr>
              <w:t>0898</w:t>
            </w:r>
            <w:r w:rsidRPr="00A009F4">
              <w:t>0</w:t>
            </w:r>
            <w:r>
              <w:t>9C4FF9C</w:t>
            </w:r>
          </w:p>
        </w:tc>
        <w:tc>
          <w:tcPr>
            <w:tcW w:w="7655" w:type="dxa"/>
          </w:tcPr>
          <w:p w:rsidR="00A009F4" w:rsidRDefault="00A009F4" w:rsidP="003E2F60">
            <w:pPr>
              <w:rPr>
                <w:lang w:val="en-GB"/>
              </w:rPr>
            </w:pPr>
            <w:r w:rsidRPr="00EF3587">
              <w:rPr>
                <w:lang w:val="en-GB"/>
              </w:rPr>
              <w:t>READ_DS18B20_CONVERSION</w:t>
            </w:r>
            <w:r>
              <w:rPr>
                <w:lang w:val="en-GB"/>
              </w:rPr>
              <w:t>,</w:t>
            </w:r>
          </w:p>
          <w:p w:rsidR="00A009F4" w:rsidRDefault="00A009F4" w:rsidP="003E2F60">
            <w:pPr>
              <w:rPr>
                <w:lang w:val="en-GB"/>
              </w:rPr>
            </w:pPr>
            <w:r>
              <w:rPr>
                <w:lang w:val="en-GB"/>
              </w:rPr>
              <w:t xml:space="preserve">3 DS18B20 </w:t>
            </w:r>
            <w:proofErr w:type="spellStart"/>
            <w:r>
              <w:rPr>
                <w:lang w:val="en-GB"/>
              </w:rPr>
              <w:t>sensoren</w:t>
            </w:r>
            <w:proofErr w:type="spellEnd"/>
          </w:p>
          <w:p w:rsidR="00A009F4" w:rsidRDefault="00A009F4" w:rsidP="003E2F60">
            <w:pPr>
              <w:rPr>
                <w:lang w:val="en-GB"/>
              </w:rPr>
            </w:pPr>
            <w:proofErr w:type="spellStart"/>
            <w:r>
              <w:rPr>
                <w:lang w:val="en-GB"/>
              </w:rPr>
              <w:t>temperatuur</w:t>
            </w:r>
            <w:proofErr w:type="spellEnd"/>
            <w:r>
              <w:rPr>
                <w:lang w:val="en-GB"/>
              </w:rPr>
              <w:t>[0] = 0x0898/2200d = 22.00°C</w:t>
            </w:r>
          </w:p>
          <w:p w:rsidR="00A009F4" w:rsidRPr="00A009F4" w:rsidRDefault="00A009F4" w:rsidP="003E2F60">
            <w:r w:rsidRPr="00A009F4">
              <w:t>temperatuur[1] = 0x0</w:t>
            </w:r>
            <w:r>
              <w:t>9C4</w:t>
            </w:r>
            <w:r w:rsidRPr="00A009F4">
              <w:t>/</w:t>
            </w:r>
            <w:r>
              <w:t>25</w:t>
            </w:r>
            <w:r w:rsidRPr="00A009F4">
              <w:t>00d = 2</w:t>
            </w:r>
            <w:r>
              <w:t>5</w:t>
            </w:r>
            <w:r w:rsidRPr="00A009F4">
              <w:t>.00°C</w:t>
            </w:r>
          </w:p>
          <w:p w:rsidR="00A009F4" w:rsidRPr="00A009F4" w:rsidRDefault="00A009F4" w:rsidP="00A009F4">
            <w:r w:rsidRPr="00A009F4">
              <w:t>temperatuur[2] = 0x</w:t>
            </w:r>
            <w:r>
              <w:t>FF9C</w:t>
            </w:r>
            <w:r w:rsidRPr="00A009F4">
              <w:t>/</w:t>
            </w:r>
            <w:r>
              <w:t>-10000</w:t>
            </w:r>
            <w:r w:rsidRPr="00A009F4">
              <w:t xml:space="preserve">d = </w:t>
            </w:r>
            <w:r>
              <w:t>-100</w:t>
            </w:r>
            <w:r w:rsidRPr="00A009F4">
              <w:t>.00°C</w:t>
            </w:r>
          </w:p>
        </w:tc>
      </w:tr>
    </w:tbl>
    <w:p w:rsidR="00A009F4" w:rsidRPr="00A009F4" w:rsidRDefault="00A009F4" w:rsidP="00A009F4"/>
    <w:p w:rsidR="00A009F4" w:rsidRPr="00A009F4" w:rsidRDefault="00A009F4" w:rsidP="00A009F4"/>
    <w:p w:rsidR="0093059F" w:rsidRPr="00A009F4" w:rsidRDefault="00A009F4" w:rsidP="006D4E91">
      <w:r>
        <w:t>Als een gemeten temperatuur op -100.0C staat betekent dit dat de sensor een communicatie fout had tijdens het starten van de conversie of tijdens het uitlezen. Dit kan voorkomen tot nu toe als het soft device bezig is met een actie met hoge prioriteit, bijvoorbeeld het schrijven of lezen van het flash.</w:t>
      </w:r>
    </w:p>
    <w:p w:rsidR="0093059F" w:rsidRPr="00A009F4" w:rsidRDefault="0093059F" w:rsidP="006D4E91"/>
    <w:p w:rsidR="006D4E91" w:rsidRPr="00A009F4" w:rsidRDefault="006D4E91" w:rsidP="00C91119">
      <w:pPr>
        <w:pStyle w:val="Kop3"/>
      </w:pPr>
      <w:bookmarkStart w:id="39" w:name="_Toc25935078"/>
      <w:r w:rsidRPr="00A009F4">
        <w:t>132d/</w:t>
      </w:r>
      <w:r w:rsidR="00EF3587" w:rsidRPr="00A009F4">
        <w:t xml:space="preserve">0x84 - </w:t>
      </w:r>
      <w:r w:rsidRPr="00A009F4">
        <w:t>WRITE_DS18B20_CONVERSION</w:t>
      </w:r>
      <w:bookmarkEnd w:id="39"/>
    </w:p>
    <w:p w:rsidR="006D4E91" w:rsidRDefault="006D4E91" w:rsidP="006D4E91">
      <w:r w:rsidRPr="00A009F4">
        <w:t>Start een temperatuur conversie</w:t>
      </w:r>
      <w:r w:rsidR="00C7485E">
        <w:t xml:space="preserve"> voor een enkele DS18B20 met een opgegeven index of voor alle temperatuur sensoren.</w:t>
      </w:r>
    </w:p>
    <w:p w:rsidR="00D15E34" w:rsidRDefault="00D15E34" w:rsidP="00D15E34"/>
    <w:p w:rsidR="00D15E34" w:rsidRDefault="00D15E34" w:rsidP="00D15E34">
      <w:r>
        <w:t>Opdracht:</w:t>
      </w:r>
    </w:p>
    <w:tbl>
      <w:tblPr>
        <w:tblStyle w:val="Tabelraster"/>
        <w:tblW w:w="9776" w:type="dxa"/>
        <w:tblLook w:val="04A0" w:firstRow="1" w:lastRow="0" w:firstColumn="1" w:lastColumn="0" w:noHBand="0" w:noVBand="1"/>
      </w:tblPr>
      <w:tblGrid>
        <w:gridCol w:w="3094"/>
        <w:gridCol w:w="1407"/>
        <w:gridCol w:w="1107"/>
        <w:gridCol w:w="4168"/>
      </w:tblGrid>
      <w:tr w:rsidR="00D15E34" w:rsidTr="003E2F60">
        <w:tc>
          <w:tcPr>
            <w:tcW w:w="3069" w:type="dxa"/>
          </w:tcPr>
          <w:p w:rsidR="00D15E34" w:rsidRPr="00B67BDB" w:rsidRDefault="00D15E34" w:rsidP="003E2F60">
            <w:pPr>
              <w:rPr>
                <w:b/>
              </w:rPr>
            </w:pPr>
            <w:r w:rsidRPr="00B67BDB">
              <w:rPr>
                <w:b/>
              </w:rPr>
              <w:t>Veld</w:t>
            </w:r>
          </w:p>
        </w:tc>
        <w:tc>
          <w:tcPr>
            <w:tcW w:w="1415" w:type="dxa"/>
          </w:tcPr>
          <w:p w:rsidR="00D15E34" w:rsidRPr="00B67BDB" w:rsidRDefault="00D15E34" w:rsidP="003E2F60">
            <w:pPr>
              <w:rPr>
                <w:b/>
              </w:rPr>
            </w:pPr>
            <w:r>
              <w:rPr>
                <w:b/>
              </w:rPr>
              <w:t>Grote</w:t>
            </w:r>
          </w:p>
        </w:tc>
        <w:tc>
          <w:tcPr>
            <w:tcW w:w="1109" w:type="dxa"/>
          </w:tcPr>
          <w:p w:rsidR="00D15E34" w:rsidRPr="00B67BDB" w:rsidRDefault="00D15E34" w:rsidP="003E2F60">
            <w:pPr>
              <w:rPr>
                <w:b/>
              </w:rPr>
            </w:pPr>
            <w:r w:rsidRPr="00B67BDB">
              <w:rPr>
                <w:b/>
              </w:rPr>
              <w:t>Waarde</w:t>
            </w:r>
          </w:p>
        </w:tc>
        <w:tc>
          <w:tcPr>
            <w:tcW w:w="4183" w:type="dxa"/>
          </w:tcPr>
          <w:p w:rsidR="00D15E34" w:rsidRPr="00B67BDB" w:rsidRDefault="00D15E34" w:rsidP="003E2F60">
            <w:pPr>
              <w:rPr>
                <w:b/>
              </w:rPr>
            </w:pPr>
            <w:r w:rsidRPr="00B67BDB">
              <w:rPr>
                <w:b/>
              </w:rPr>
              <w:t>Omschrijving</w:t>
            </w:r>
          </w:p>
        </w:tc>
      </w:tr>
      <w:tr w:rsidR="00D15E34" w:rsidRPr="00E601C0" w:rsidTr="003E2F60">
        <w:tc>
          <w:tcPr>
            <w:tcW w:w="3069" w:type="dxa"/>
          </w:tcPr>
          <w:p w:rsidR="00D15E34" w:rsidRDefault="00C7485E" w:rsidP="003E2F60">
            <w:r w:rsidRPr="00A009F4">
              <w:t>WRITE_DS18B20_CONVERSION</w:t>
            </w:r>
          </w:p>
        </w:tc>
        <w:tc>
          <w:tcPr>
            <w:tcW w:w="1415" w:type="dxa"/>
          </w:tcPr>
          <w:p w:rsidR="00D15E34" w:rsidRDefault="00D15E34" w:rsidP="003E2F60">
            <w:r>
              <w:t>Uint8_t</w:t>
            </w:r>
          </w:p>
        </w:tc>
        <w:tc>
          <w:tcPr>
            <w:tcW w:w="1109" w:type="dxa"/>
          </w:tcPr>
          <w:p w:rsidR="00D15E34" w:rsidRDefault="00D15E34" w:rsidP="00C7485E">
            <w:r>
              <w:t>0x</w:t>
            </w:r>
            <w:r w:rsidR="00C7485E">
              <w:t>8</w:t>
            </w:r>
            <w:r>
              <w:t>4</w:t>
            </w:r>
          </w:p>
        </w:tc>
        <w:tc>
          <w:tcPr>
            <w:tcW w:w="4183" w:type="dxa"/>
          </w:tcPr>
          <w:p w:rsidR="00D15E34" w:rsidRPr="00E601C0" w:rsidRDefault="00C7485E" w:rsidP="003E2F60">
            <w:r w:rsidRPr="00A009F4">
              <w:t>WRITE_DS18B20_CONVERSION</w:t>
            </w:r>
            <w:r w:rsidRPr="00E601C0">
              <w:t xml:space="preserve"> </w:t>
            </w:r>
            <w:r w:rsidR="00D15E34" w:rsidRPr="00E601C0">
              <w:t>opdracht ID</w:t>
            </w:r>
          </w:p>
        </w:tc>
      </w:tr>
      <w:tr w:rsidR="00D15E34" w:rsidRPr="00E601C0" w:rsidTr="003E2F60">
        <w:tc>
          <w:tcPr>
            <w:tcW w:w="3069" w:type="dxa"/>
          </w:tcPr>
          <w:p w:rsidR="00D15E34" w:rsidRPr="00EF3587" w:rsidRDefault="00D15E34" w:rsidP="003E2F60">
            <w:pPr>
              <w:rPr>
                <w:lang w:val="en-GB"/>
              </w:rPr>
            </w:pPr>
            <w:r>
              <w:rPr>
                <w:lang w:val="en-GB"/>
              </w:rPr>
              <w:t>Index</w:t>
            </w:r>
          </w:p>
        </w:tc>
        <w:tc>
          <w:tcPr>
            <w:tcW w:w="1415" w:type="dxa"/>
          </w:tcPr>
          <w:p w:rsidR="00D15E34" w:rsidRDefault="00D15E34" w:rsidP="003E2F60">
            <w:r>
              <w:t>Uint8_t</w:t>
            </w:r>
          </w:p>
        </w:tc>
        <w:tc>
          <w:tcPr>
            <w:tcW w:w="1109" w:type="dxa"/>
          </w:tcPr>
          <w:p w:rsidR="00D15E34" w:rsidRDefault="00D15E34" w:rsidP="003E2F60">
            <w:r>
              <w:t>&lt; 10</w:t>
            </w:r>
          </w:p>
        </w:tc>
        <w:tc>
          <w:tcPr>
            <w:tcW w:w="4183" w:type="dxa"/>
          </w:tcPr>
          <w:p w:rsidR="00D15E34" w:rsidRPr="0093059F" w:rsidRDefault="00D15E34" w:rsidP="00D15E34">
            <w:r>
              <w:t xml:space="preserve">DS18B20 index. Voor waardes onder de 10 wordt er enkel een specifieke sensor </w:t>
            </w:r>
            <w:r>
              <w:lastRenderedPageBreak/>
              <w:t>gemeten. Voor waardes boven de 10 worden alle sensoren gemeten en uitgelezen.</w:t>
            </w:r>
          </w:p>
        </w:tc>
      </w:tr>
    </w:tbl>
    <w:p w:rsidR="00D15E34" w:rsidRDefault="00D15E34" w:rsidP="00D15E34"/>
    <w:p w:rsidR="00D15E34" w:rsidRDefault="00D15E34" w:rsidP="00D15E34">
      <w:r>
        <w:t>Antwoord:</w:t>
      </w:r>
    </w:p>
    <w:tbl>
      <w:tblPr>
        <w:tblStyle w:val="Tabelraster"/>
        <w:tblW w:w="0" w:type="auto"/>
        <w:tblLook w:val="04A0" w:firstRow="1" w:lastRow="0" w:firstColumn="1" w:lastColumn="0" w:noHBand="0" w:noVBand="1"/>
      </w:tblPr>
      <w:tblGrid>
        <w:gridCol w:w="3156"/>
        <w:gridCol w:w="1384"/>
        <w:gridCol w:w="1102"/>
        <w:gridCol w:w="3986"/>
      </w:tblGrid>
      <w:tr w:rsidR="00D15E34" w:rsidTr="003E2F60">
        <w:tc>
          <w:tcPr>
            <w:tcW w:w="2853" w:type="dxa"/>
          </w:tcPr>
          <w:p w:rsidR="00D15E34" w:rsidRPr="00B67BDB" w:rsidRDefault="00D15E34" w:rsidP="003E2F60">
            <w:pPr>
              <w:rPr>
                <w:b/>
              </w:rPr>
            </w:pPr>
            <w:r w:rsidRPr="00B67BDB">
              <w:rPr>
                <w:b/>
              </w:rPr>
              <w:t>Veld</w:t>
            </w:r>
          </w:p>
        </w:tc>
        <w:tc>
          <w:tcPr>
            <w:tcW w:w="1488" w:type="dxa"/>
          </w:tcPr>
          <w:p w:rsidR="00D15E34" w:rsidRPr="00B67BDB" w:rsidRDefault="00D15E34" w:rsidP="003E2F60">
            <w:pPr>
              <w:rPr>
                <w:b/>
              </w:rPr>
            </w:pPr>
            <w:r>
              <w:rPr>
                <w:b/>
              </w:rPr>
              <w:t>Grote</w:t>
            </w:r>
          </w:p>
        </w:tc>
        <w:tc>
          <w:tcPr>
            <w:tcW w:w="1125" w:type="dxa"/>
          </w:tcPr>
          <w:p w:rsidR="00D15E34" w:rsidRPr="00B67BDB" w:rsidRDefault="00D15E34" w:rsidP="003E2F60">
            <w:pPr>
              <w:rPr>
                <w:b/>
              </w:rPr>
            </w:pPr>
            <w:r w:rsidRPr="00B67BDB">
              <w:rPr>
                <w:b/>
              </w:rPr>
              <w:t>Waarde</w:t>
            </w:r>
          </w:p>
        </w:tc>
        <w:tc>
          <w:tcPr>
            <w:tcW w:w="4162" w:type="dxa"/>
          </w:tcPr>
          <w:p w:rsidR="00D15E34" w:rsidRPr="00B67BDB" w:rsidRDefault="00D15E34" w:rsidP="003E2F60">
            <w:pPr>
              <w:rPr>
                <w:b/>
              </w:rPr>
            </w:pPr>
            <w:r w:rsidRPr="00B67BDB">
              <w:rPr>
                <w:b/>
              </w:rPr>
              <w:t>Omschrijving</w:t>
            </w:r>
          </w:p>
        </w:tc>
      </w:tr>
      <w:tr w:rsidR="00D15E34" w:rsidRPr="00E601C0" w:rsidTr="003E2F60">
        <w:tc>
          <w:tcPr>
            <w:tcW w:w="2853" w:type="dxa"/>
          </w:tcPr>
          <w:p w:rsidR="00D15E34" w:rsidRPr="00C7485E" w:rsidRDefault="00D15E34" w:rsidP="003E2F60">
            <w:pPr>
              <w:rPr>
                <w:lang w:val="en-GB"/>
              </w:rPr>
            </w:pPr>
            <w:r w:rsidRPr="00C7485E">
              <w:rPr>
                <w:lang w:val="en-GB"/>
              </w:rPr>
              <w:t>READ_DS18B20_CONVERSION</w:t>
            </w:r>
            <w:r w:rsidR="00C7485E" w:rsidRPr="00C7485E">
              <w:rPr>
                <w:lang w:val="en-GB"/>
              </w:rPr>
              <w:t>/ WRITE_DS18B20_CONVERSION</w:t>
            </w:r>
          </w:p>
        </w:tc>
        <w:tc>
          <w:tcPr>
            <w:tcW w:w="1488" w:type="dxa"/>
          </w:tcPr>
          <w:p w:rsidR="00D15E34" w:rsidRDefault="00D15E34" w:rsidP="003E2F60">
            <w:r>
              <w:t>Uint8_t</w:t>
            </w:r>
          </w:p>
        </w:tc>
        <w:tc>
          <w:tcPr>
            <w:tcW w:w="1125" w:type="dxa"/>
          </w:tcPr>
          <w:p w:rsidR="00D15E34" w:rsidRDefault="00D15E34" w:rsidP="003E2F60">
            <w:r>
              <w:t>0x04</w:t>
            </w:r>
          </w:p>
        </w:tc>
        <w:tc>
          <w:tcPr>
            <w:tcW w:w="4162" w:type="dxa"/>
          </w:tcPr>
          <w:p w:rsidR="00D15E34" w:rsidRPr="00E601C0" w:rsidRDefault="00D15E34" w:rsidP="003E2F60">
            <w:r w:rsidRPr="0093059F">
              <w:t>READ_DS18B20_CONVERSION</w:t>
            </w:r>
            <w:r w:rsidRPr="00E601C0">
              <w:t xml:space="preserve"> </w:t>
            </w:r>
            <w:r w:rsidR="00C7485E">
              <w:t xml:space="preserve">voor alle temperatuur sensoren of </w:t>
            </w:r>
            <w:r w:rsidR="00C7485E" w:rsidRPr="00A009F4">
              <w:t>WRITE_DS18B20_CONVERSION</w:t>
            </w:r>
            <w:r w:rsidR="00C7485E">
              <w:t xml:space="preserve"> voor een enkele specifieke sensor</w:t>
            </w:r>
          </w:p>
        </w:tc>
      </w:tr>
      <w:tr w:rsidR="00D15E34" w:rsidRPr="00E601C0" w:rsidTr="003E2F60">
        <w:tc>
          <w:tcPr>
            <w:tcW w:w="2853" w:type="dxa"/>
          </w:tcPr>
          <w:p w:rsidR="00D15E34" w:rsidRPr="00D15E34" w:rsidRDefault="00C7485E" w:rsidP="003E2F60">
            <w:r>
              <w:t>Index</w:t>
            </w:r>
          </w:p>
        </w:tc>
        <w:tc>
          <w:tcPr>
            <w:tcW w:w="1488" w:type="dxa"/>
          </w:tcPr>
          <w:p w:rsidR="00D15E34" w:rsidRDefault="00D15E34" w:rsidP="003E2F60">
            <w:r>
              <w:t>Uint8_t</w:t>
            </w:r>
          </w:p>
        </w:tc>
        <w:tc>
          <w:tcPr>
            <w:tcW w:w="1125" w:type="dxa"/>
          </w:tcPr>
          <w:p w:rsidR="00D15E34" w:rsidRDefault="00D15E34" w:rsidP="003E2F60">
            <w:r>
              <w:t>&lt; 10</w:t>
            </w:r>
            <w:r w:rsidR="00C7485E">
              <w:t xml:space="preserve"> of 0xFF</w:t>
            </w:r>
          </w:p>
        </w:tc>
        <w:tc>
          <w:tcPr>
            <w:tcW w:w="4162" w:type="dxa"/>
          </w:tcPr>
          <w:p w:rsidR="00D15E34" w:rsidRDefault="00C7485E" w:rsidP="003E2F60">
            <w:r>
              <w:t xml:space="preserve">Voor </w:t>
            </w:r>
            <w:r w:rsidRPr="00A009F4">
              <w:t>WRITE_DS18B20_CONVERSION</w:t>
            </w:r>
            <w:r>
              <w:t xml:space="preserve"> geeft dit de specifieke sensor waarde aan.</w:t>
            </w:r>
          </w:p>
          <w:p w:rsidR="00C7485E" w:rsidRPr="00F24B68" w:rsidRDefault="00C7485E" w:rsidP="003E2F60">
            <w:r>
              <w:t xml:space="preserve">Voor </w:t>
            </w:r>
            <w:r w:rsidRPr="0093059F">
              <w:t>READ_DS18B20_CONVERSION</w:t>
            </w:r>
            <w:r>
              <w:t xml:space="preserve"> is dit het aantal temperatuur sensoren</w:t>
            </w:r>
          </w:p>
        </w:tc>
      </w:tr>
      <w:tr w:rsidR="00D15E34" w:rsidRPr="00E601C0" w:rsidTr="003E2F60">
        <w:tc>
          <w:tcPr>
            <w:tcW w:w="2853" w:type="dxa"/>
          </w:tcPr>
          <w:p w:rsidR="00D15E34" w:rsidRPr="006D4E91" w:rsidRDefault="00D15E34" w:rsidP="003E2F60">
            <w:pPr>
              <w:rPr>
                <w:lang w:val="en-GB"/>
              </w:rPr>
            </w:pPr>
            <w:proofErr w:type="spellStart"/>
            <w:r>
              <w:rPr>
                <w:lang w:val="en-GB"/>
              </w:rPr>
              <w:t>Temperatuur</w:t>
            </w:r>
            <w:proofErr w:type="spellEnd"/>
            <w:r>
              <w:rPr>
                <w:lang w:val="en-GB"/>
              </w:rPr>
              <w:t xml:space="preserve"> sensor</w:t>
            </w:r>
          </w:p>
        </w:tc>
        <w:tc>
          <w:tcPr>
            <w:tcW w:w="1488" w:type="dxa"/>
          </w:tcPr>
          <w:p w:rsidR="00D15E34" w:rsidRDefault="00D15E34" w:rsidP="003E2F60">
            <w:r>
              <w:t>N * int16_t</w:t>
            </w:r>
          </w:p>
        </w:tc>
        <w:tc>
          <w:tcPr>
            <w:tcW w:w="1125" w:type="dxa"/>
          </w:tcPr>
          <w:p w:rsidR="00D15E34" w:rsidRDefault="00D15E34" w:rsidP="003E2F60"/>
        </w:tc>
        <w:tc>
          <w:tcPr>
            <w:tcW w:w="4162" w:type="dxa"/>
          </w:tcPr>
          <w:p w:rsidR="00D15E34" w:rsidRPr="00F24B68" w:rsidRDefault="00D15E34" w:rsidP="003E2F60">
            <w:r>
              <w:t>MSB van int16_t temperatuur in honderdste graden nauwkeurigheid</w:t>
            </w:r>
          </w:p>
        </w:tc>
      </w:tr>
    </w:tbl>
    <w:p w:rsidR="00D15E34" w:rsidRDefault="00D15E34" w:rsidP="00D15E34"/>
    <w:p w:rsidR="00D15E34" w:rsidRPr="00E601C0" w:rsidRDefault="00D15E34" w:rsidP="00D15E34"/>
    <w:p w:rsidR="00D15E34" w:rsidRDefault="00D15E34" w:rsidP="00D15E34">
      <w:r>
        <w:t>Voorbeeld enkele temperatuur sensor:</w:t>
      </w:r>
    </w:p>
    <w:tbl>
      <w:tblPr>
        <w:tblStyle w:val="Tabelraster"/>
        <w:tblW w:w="10485" w:type="dxa"/>
        <w:tblLook w:val="04A0" w:firstRow="1" w:lastRow="0" w:firstColumn="1" w:lastColumn="0" w:noHBand="0" w:noVBand="1"/>
      </w:tblPr>
      <w:tblGrid>
        <w:gridCol w:w="1268"/>
        <w:gridCol w:w="1753"/>
        <w:gridCol w:w="7464"/>
      </w:tblGrid>
      <w:tr w:rsidR="00D15E34" w:rsidTr="003E2F60">
        <w:tc>
          <w:tcPr>
            <w:tcW w:w="1199" w:type="dxa"/>
          </w:tcPr>
          <w:p w:rsidR="00D15E34" w:rsidRPr="00B67BDB" w:rsidRDefault="00D15E34" w:rsidP="003E2F60">
            <w:pPr>
              <w:rPr>
                <w:b/>
              </w:rPr>
            </w:pPr>
          </w:p>
        </w:tc>
        <w:tc>
          <w:tcPr>
            <w:tcW w:w="1631" w:type="dxa"/>
          </w:tcPr>
          <w:p w:rsidR="00D15E34" w:rsidRPr="00B67BDB" w:rsidRDefault="00D15E34" w:rsidP="003E2F60">
            <w:pPr>
              <w:rPr>
                <w:b/>
              </w:rPr>
            </w:pPr>
            <w:proofErr w:type="spellStart"/>
            <w:r w:rsidRPr="00B67BDB">
              <w:rPr>
                <w:b/>
              </w:rPr>
              <w:t>Hex</w:t>
            </w:r>
            <w:proofErr w:type="spellEnd"/>
            <w:r w:rsidRPr="00B67BDB">
              <w:rPr>
                <w:b/>
              </w:rPr>
              <w:t xml:space="preserve"> bericht</w:t>
            </w:r>
          </w:p>
        </w:tc>
        <w:tc>
          <w:tcPr>
            <w:tcW w:w="7655" w:type="dxa"/>
          </w:tcPr>
          <w:p w:rsidR="00D15E34" w:rsidRPr="00B67BDB" w:rsidRDefault="00D15E34" w:rsidP="003E2F60">
            <w:pPr>
              <w:rPr>
                <w:b/>
              </w:rPr>
            </w:pPr>
            <w:r w:rsidRPr="00B67BDB">
              <w:rPr>
                <w:b/>
              </w:rPr>
              <w:t>Inhoud</w:t>
            </w:r>
          </w:p>
        </w:tc>
      </w:tr>
      <w:tr w:rsidR="00D15E34" w:rsidTr="003E2F60">
        <w:tc>
          <w:tcPr>
            <w:tcW w:w="1199" w:type="dxa"/>
          </w:tcPr>
          <w:p w:rsidR="00D15E34" w:rsidRPr="00B67BDB" w:rsidRDefault="00D15E34" w:rsidP="003E2F60">
            <w:pPr>
              <w:rPr>
                <w:b/>
              </w:rPr>
            </w:pPr>
            <w:r w:rsidRPr="00B67BDB">
              <w:rPr>
                <w:b/>
              </w:rPr>
              <w:t>Opdracht</w:t>
            </w:r>
          </w:p>
        </w:tc>
        <w:tc>
          <w:tcPr>
            <w:tcW w:w="1631" w:type="dxa"/>
          </w:tcPr>
          <w:p w:rsidR="00D15E34" w:rsidRDefault="00D15E34" w:rsidP="00C7485E">
            <w:r>
              <w:t>0x</w:t>
            </w:r>
            <w:r w:rsidR="00C7485E">
              <w:t>8</w:t>
            </w:r>
            <w:r>
              <w:t>4</w:t>
            </w:r>
            <w:r w:rsidR="00C7485E">
              <w:t>00</w:t>
            </w:r>
          </w:p>
        </w:tc>
        <w:tc>
          <w:tcPr>
            <w:tcW w:w="7655" w:type="dxa"/>
          </w:tcPr>
          <w:p w:rsidR="00D15E34" w:rsidRDefault="00C7485E" w:rsidP="003E2F60">
            <w:r w:rsidRPr="00A009F4">
              <w:t>WRITE_DS18B20_CONVERSION</w:t>
            </w:r>
            <w:r>
              <w:t>, start een temperatuur conversie met de temperatuur sensor op index 0.</w:t>
            </w:r>
          </w:p>
        </w:tc>
      </w:tr>
      <w:tr w:rsidR="00C7485E" w:rsidTr="003E2F60">
        <w:tc>
          <w:tcPr>
            <w:tcW w:w="1199" w:type="dxa"/>
          </w:tcPr>
          <w:p w:rsidR="00C7485E" w:rsidRPr="00B67BDB" w:rsidRDefault="00C7485E" w:rsidP="003E2F60">
            <w:pPr>
              <w:rPr>
                <w:b/>
              </w:rPr>
            </w:pPr>
            <w:r>
              <w:rPr>
                <w:b/>
              </w:rPr>
              <w:t>Antwoord1</w:t>
            </w:r>
          </w:p>
        </w:tc>
        <w:tc>
          <w:tcPr>
            <w:tcW w:w="1631" w:type="dxa"/>
          </w:tcPr>
          <w:p w:rsidR="00C7485E" w:rsidRDefault="00C7485E" w:rsidP="00C7485E">
            <w:r>
              <w:t>0x008400000000</w:t>
            </w:r>
          </w:p>
        </w:tc>
        <w:tc>
          <w:tcPr>
            <w:tcW w:w="7655" w:type="dxa"/>
          </w:tcPr>
          <w:p w:rsidR="00C7485E" w:rsidRPr="00A009F4" w:rsidRDefault="00C7485E" w:rsidP="003E2F60">
            <w:r>
              <w:t>NRF_SUCCESS, conversie wordt gestart. Dit bericht wordt bij de LoRaWAN interface niet terug gestuurd als de error code NRF_SUCCES is.</w:t>
            </w:r>
          </w:p>
        </w:tc>
      </w:tr>
      <w:tr w:rsidR="00D15E34" w:rsidRPr="00A009F4" w:rsidTr="003E2F60">
        <w:trPr>
          <w:trHeight w:val="274"/>
        </w:trPr>
        <w:tc>
          <w:tcPr>
            <w:tcW w:w="1199" w:type="dxa"/>
          </w:tcPr>
          <w:p w:rsidR="00D15E34" w:rsidRPr="00B67BDB" w:rsidRDefault="00D15E34" w:rsidP="003E2F60">
            <w:pPr>
              <w:rPr>
                <w:b/>
              </w:rPr>
            </w:pPr>
            <w:r w:rsidRPr="00B67BDB">
              <w:rPr>
                <w:b/>
              </w:rPr>
              <w:t>Antwoord</w:t>
            </w:r>
            <w:r w:rsidR="00C7485E">
              <w:rPr>
                <w:b/>
              </w:rPr>
              <w:t>2</w:t>
            </w:r>
          </w:p>
        </w:tc>
        <w:tc>
          <w:tcPr>
            <w:tcW w:w="1631" w:type="dxa"/>
          </w:tcPr>
          <w:p w:rsidR="00D15E34" w:rsidRDefault="00D15E34" w:rsidP="003E2F60">
            <w:r>
              <w:t>0x04</w:t>
            </w:r>
            <w:r w:rsidR="00C7485E">
              <w:t>00</w:t>
            </w:r>
            <w:r>
              <w:t>0898</w:t>
            </w:r>
          </w:p>
        </w:tc>
        <w:tc>
          <w:tcPr>
            <w:tcW w:w="7655" w:type="dxa"/>
          </w:tcPr>
          <w:p w:rsidR="00D15E34" w:rsidRPr="00A009F4" w:rsidRDefault="00C7485E" w:rsidP="00C7485E">
            <w:pPr>
              <w:rPr>
                <w:lang w:val="en-GB"/>
              </w:rPr>
            </w:pPr>
            <w:r w:rsidRPr="00A009F4">
              <w:t>WRITE_DS18B20_CONVERSION</w:t>
            </w:r>
            <w:r w:rsidR="00D15E34">
              <w:rPr>
                <w:lang w:val="en-GB"/>
              </w:rPr>
              <w:t>,</w:t>
            </w:r>
            <w:r>
              <w:rPr>
                <w:lang w:val="en-GB"/>
              </w:rPr>
              <w:t xml:space="preserve"> DS18B20 </w:t>
            </w:r>
            <w:proofErr w:type="spellStart"/>
            <w:r>
              <w:rPr>
                <w:lang w:val="en-GB"/>
              </w:rPr>
              <w:t>temperatuur</w:t>
            </w:r>
            <w:proofErr w:type="spellEnd"/>
            <w:r>
              <w:rPr>
                <w:lang w:val="en-GB"/>
              </w:rPr>
              <w:t xml:space="preserve"> sensor</w:t>
            </w:r>
            <w:r w:rsidR="00D15E34">
              <w:rPr>
                <w:lang w:val="en-GB"/>
              </w:rPr>
              <w:t xml:space="preserve"> </w:t>
            </w:r>
            <w:r>
              <w:rPr>
                <w:lang w:val="en-GB"/>
              </w:rPr>
              <w:t>op index 0</w:t>
            </w:r>
            <w:r w:rsidR="00D15E34">
              <w:rPr>
                <w:lang w:val="en-GB"/>
              </w:rPr>
              <w:t xml:space="preserve">, </w:t>
            </w:r>
            <w:proofErr w:type="spellStart"/>
            <w:r w:rsidR="00D15E34">
              <w:rPr>
                <w:lang w:val="en-GB"/>
              </w:rPr>
              <w:t>temperatuur</w:t>
            </w:r>
            <w:proofErr w:type="spellEnd"/>
            <w:r w:rsidR="00D15E34">
              <w:rPr>
                <w:lang w:val="en-GB"/>
              </w:rPr>
              <w:t>[0] = 0x0898/2200d = 22.00°C</w:t>
            </w:r>
          </w:p>
        </w:tc>
      </w:tr>
    </w:tbl>
    <w:p w:rsidR="00D15E34" w:rsidRDefault="00D15E34" w:rsidP="00D15E34">
      <w:pPr>
        <w:rPr>
          <w:lang w:val="en-GB"/>
        </w:rPr>
      </w:pPr>
    </w:p>
    <w:p w:rsidR="00A84F01" w:rsidRDefault="00A84F01" w:rsidP="00D15E34">
      <w:pPr>
        <w:rPr>
          <w:lang w:val="en-GB"/>
        </w:rPr>
      </w:pPr>
    </w:p>
    <w:p w:rsidR="00A84F01" w:rsidRDefault="00A84F01" w:rsidP="00A84F01">
      <w:r>
        <w:t>Voorbeeld temperatuur index = 8, met maar 2 sensoren aangesloten</w:t>
      </w:r>
    </w:p>
    <w:tbl>
      <w:tblPr>
        <w:tblStyle w:val="Tabelraster"/>
        <w:tblW w:w="10485" w:type="dxa"/>
        <w:tblLook w:val="04A0" w:firstRow="1" w:lastRow="0" w:firstColumn="1" w:lastColumn="0" w:noHBand="0" w:noVBand="1"/>
      </w:tblPr>
      <w:tblGrid>
        <w:gridCol w:w="1268"/>
        <w:gridCol w:w="1753"/>
        <w:gridCol w:w="7464"/>
      </w:tblGrid>
      <w:tr w:rsidR="00A84F01" w:rsidTr="00A84F01">
        <w:tc>
          <w:tcPr>
            <w:tcW w:w="1268" w:type="dxa"/>
          </w:tcPr>
          <w:p w:rsidR="00A84F01" w:rsidRPr="00B67BDB" w:rsidRDefault="00A84F01" w:rsidP="00D24390">
            <w:pPr>
              <w:rPr>
                <w:b/>
              </w:rPr>
            </w:pPr>
          </w:p>
        </w:tc>
        <w:tc>
          <w:tcPr>
            <w:tcW w:w="1753" w:type="dxa"/>
          </w:tcPr>
          <w:p w:rsidR="00A84F01" w:rsidRPr="00B67BDB" w:rsidRDefault="00A84F01" w:rsidP="00D24390">
            <w:pPr>
              <w:rPr>
                <w:b/>
              </w:rPr>
            </w:pPr>
            <w:proofErr w:type="spellStart"/>
            <w:r w:rsidRPr="00B67BDB">
              <w:rPr>
                <w:b/>
              </w:rPr>
              <w:t>Hex</w:t>
            </w:r>
            <w:proofErr w:type="spellEnd"/>
            <w:r w:rsidRPr="00B67BDB">
              <w:rPr>
                <w:b/>
              </w:rPr>
              <w:t xml:space="preserve"> bericht</w:t>
            </w:r>
          </w:p>
        </w:tc>
        <w:tc>
          <w:tcPr>
            <w:tcW w:w="7464" w:type="dxa"/>
          </w:tcPr>
          <w:p w:rsidR="00A84F01" w:rsidRPr="00B67BDB" w:rsidRDefault="00A84F01" w:rsidP="00D24390">
            <w:pPr>
              <w:rPr>
                <w:b/>
              </w:rPr>
            </w:pPr>
            <w:r w:rsidRPr="00B67BDB">
              <w:rPr>
                <w:b/>
              </w:rPr>
              <w:t>Inhoud</w:t>
            </w:r>
          </w:p>
        </w:tc>
      </w:tr>
      <w:tr w:rsidR="00A84F01" w:rsidTr="00A84F01">
        <w:tc>
          <w:tcPr>
            <w:tcW w:w="1268" w:type="dxa"/>
          </w:tcPr>
          <w:p w:rsidR="00A84F01" w:rsidRPr="00B67BDB" w:rsidRDefault="00A84F01" w:rsidP="00D24390">
            <w:pPr>
              <w:rPr>
                <w:b/>
              </w:rPr>
            </w:pPr>
            <w:r w:rsidRPr="00B67BDB">
              <w:rPr>
                <w:b/>
              </w:rPr>
              <w:t>Opdracht</w:t>
            </w:r>
          </w:p>
        </w:tc>
        <w:tc>
          <w:tcPr>
            <w:tcW w:w="1753" w:type="dxa"/>
          </w:tcPr>
          <w:p w:rsidR="00A84F01" w:rsidRDefault="00A84F01" w:rsidP="00D24390">
            <w:r>
              <w:t>0x8408</w:t>
            </w:r>
          </w:p>
        </w:tc>
        <w:tc>
          <w:tcPr>
            <w:tcW w:w="7464" w:type="dxa"/>
          </w:tcPr>
          <w:p w:rsidR="00A84F01" w:rsidRDefault="00A84F01" w:rsidP="00D24390">
            <w:r w:rsidRPr="00A009F4">
              <w:t>WRITE_DS18B20_CONVERSION</w:t>
            </w:r>
            <w:r>
              <w:t>, start een temperatuur conversie met de temperatuur sensor op index 8 met slechts 2 sensoren aangesloten.</w:t>
            </w:r>
          </w:p>
        </w:tc>
      </w:tr>
      <w:tr w:rsidR="00A84F01" w:rsidTr="00A84F01">
        <w:tc>
          <w:tcPr>
            <w:tcW w:w="1268" w:type="dxa"/>
          </w:tcPr>
          <w:p w:rsidR="00A84F01" w:rsidRPr="00B67BDB" w:rsidRDefault="00A84F01" w:rsidP="00D24390">
            <w:pPr>
              <w:rPr>
                <w:b/>
              </w:rPr>
            </w:pPr>
            <w:r>
              <w:rPr>
                <w:b/>
              </w:rPr>
              <w:t>Antwoord</w:t>
            </w:r>
          </w:p>
        </w:tc>
        <w:tc>
          <w:tcPr>
            <w:tcW w:w="1753" w:type="dxa"/>
          </w:tcPr>
          <w:p w:rsidR="00A84F01" w:rsidRDefault="00A84F01" w:rsidP="00D24390">
            <w:r>
              <w:t>0x008400000007</w:t>
            </w:r>
          </w:p>
        </w:tc>
        <w:tc>
          <w:tcPr>
            <w:tcW w:w="7464" w:type="dxa"/>
          </w:tcPr>
          <w:p w:rsidR="00A84F01" w:rsidRPr="00A009F4" w:rsidRDefault="00A84F01" w:rsidP="00D24390">
            <w:r w:rsidRPr="00A84F01">
              <w:t>NRF_ERROR_INVALID_PARAM</w:t>
            </w:r>
            <w:r>
              <w:t xml:space="preserve"> voor opdracht </w:t>
            </w:r>
            <w:r w:rsidRPr="00A009F4">
              <w:t>WRITE_DS18B20_CONVERSION</w:t>
            </w:r>
          </w:p>
        </w:tc>
      </w:tr>
    </w:tbl>
    <w:p w:rsidR="00A84F01" w:rsidRPr="008B7E31" w:rsidRDefault="00A84F01" w:rsidP="00D15E34"/>
    <w:p w:rsidR="00A84F01" w:rsidRPr="008B7E31" w:rsidRDefault="00A84F01" w:rsidP="00D15E34"/>
    <w:p w:rsidR="00D15E34" w:rsidRDefault="00D15E34" w:rsidP="00D15E34">
      <w:r>
        <w:t xml:space="preserve">Voorbeeld </w:t>
      </w:r>
      <w:r w:rsidR="00C7485E">
        <w:t>alle</w:t>
      </w:r>
      <w:r>
        <w:t xml:space="preserve"> temperatuur sensoren:</w:t>
      </w:r>
    </w:p>
    <w:tbl>
      <w:tblPr>
        <w:tblStyle w:val="Tabelraster"/>
        <w:tblW w:w="10485" w:type="dxa"/>
        <w:tblLook w:val="04A0" w:firstRow="1" w:lastRow="0" w:firstColumn="1" w:lastColumn="0" w:noHBand="0" w:noVBand="1"/>
      </w:tblPr>
      <w:tblGrid>
        <w:gridCol w:w="1268"/>
        <w:gridCol w:w="2273"/>
        <w:gridCol w:w="6944"/>
      </w:tblGrid>
      <w:tr w:rsidR="00D15E34" w:rsidTr="00C7485E">
        <w:tc>
          <w:tcPr>
            <w:tcW w:w="1193" w:type="dxa"/>
          </w:tcPr>
          <w:p w:rsidR="00D15E34" w:rsidRPr="00B67BDB" w:rsidRDefault="00D15E34" w:rsidP="003E2F60">
            <w:pPr>
              <w:rPr>
                <w:b/>
              </w:rPr>
            </w:pPr>
          </w:p>
        </w:tc>
        <w:tc>
          <w:tcPr>
            <w:tcW w:w="2273" w:type="dxa"/>
          </w:tcPr>
          <w:p w:rsidR="00D15E34" w:rsidRPr="00B67BDB" w:rsidRDefault="00D15E34" w:rsidP="003E2F60">
            <w:pPr>
              <w:rPr>
                <w:b/>
              </w:rPr>
            </w:pPr>
            <w:proofErr w:type="spellStart"/>
            <w:r w:rsidRPr="00B67BDB">
              <w:rPr>
                <w:b/>
              </w:rPr>
              <w:t>Hex</w:t>
            </w:r>
            <w:proofErr w:type="spellEnd"/>
            <w:r w:rsidRPr="00B67BDB">
              <w:rPr>
                <w:b/>
              </w:rPr>
              <w:t xml:space="preserve"> bericht</w:t>
            </w:r>
          </w:p>
        </w:tc>
        <w:tc>
          <w:tcPr>
            <w:tcW w:w="7019" w:type="dxa"/>
          </w:tcPr>
          <w:p w:rsidR="00D15E34" w:rsidRPr="00B67BDB" w:rsidRDefault="00D15E34" w:rsidP="003E2F60">
            <w:pPr>
              <w:rPr>
                <w:b/>
              </w:rPr>
            </w:pPr>
            <w:r w:rsidRPr="00B67BDB">
              <w:rPr>
                <w:b/>
              </w:rPr>
              <w:t>Inhoud</w:t>
            </w:r>
          </w:p>
        </w:tc>
      </w:tr>
      <w:tr w:rsidR="00D15E34" w:rsidTr="00C7485E">
        <w:tc>
          <w:tcPr>
            <w:tcW w:w="1193" w:type="dxa"/>
          </w:tcPr>
          <w:p w:rsidR="00D15E34" w:rsidRPr="00B67BDB" w:rsidRDefault="00D15E34" w:rsidP="003E2F60">
            <w:pPr>
              <w:rPr>
                <w:b/>
              </w:rPr>
            </w:pPr>
            <w:r w:rsidRPr="00B67BDB">
              <w:rPr>
                <w:b/>
              </w:rPr>
              <w:t>Opdracht</w:t>
            </w:r>
          </w:p>
        </w:tc>
        <w:tc>
          <w:tcPr>
            <w:tcW w:w="2273" w:type="dxa"/>
          </w:tcPr>
          <w:p w:rsidR="00D15E34" w:rsidRDefault="00C7485E" w:rsidP="003E2F60">
            <w:r>
              <w:t>0x8</w:t>
            </w:r>
            <w:r w:rsidR="00D15E34">
              <w:t>4</w:t>
            </w:r>
            <w:r>
              <w:t>FF</w:t>
            </w:r>
          </w:p>
        </w:tc>
        <w:tc>
          <w:tcPr>
            <w:tcW w:w="7019" w:type="dxa"/>
          </w:tcPr>
          <w:p w:rsidR="00D15E34" w:rsidRDefault="00C7485E" w:rsidP="00C7485E">
            <w:r w:rsidRPr="00A009F4">
              <w:t>WRITE_DS18B20_CONVERSION</w:t>
            </w:r>
            <w:r>
              <w:t>, start een temperatuur conversie met alle aangesloten temperatuur sensor.</w:t>
            </w:r>
          </w:p>
        </w:tc>
      </w:tr>
      <w:tr w:rsidR="00C7485E" w:rsidTr="00C7485E">
        <w:tc>
          <w:tcPr>
            <w:tcW w:w="1193" w:type="dxa"/>
          </w:tcPr>
          <w:p w:rsidR="00C7485E" w:rsidRPr="00B67BDB" w:rsidRDefault="00C7485E" w:rsidP="00C7485E">
            <w:pPr>
              <w:rPr>
                <w:b/>
              </w:rPr>
            </w:pPr>
            <w:r>
              <w:rPr>
                <w:b/>
              </w:rPr>
              <w:t>Antwoord1</w:t>
            </w:r>
          </w:p>
        </w:tc>
        <w:tc>
          <w:tcPr>
            <w:tcW w:w="2273" w:type="dxa"/>
          </w:tcPr>
          <w:p w:rsidR="00C7485E" w:rsidRDefault="00C7485E" w:rsidP="00C7485E">
            <w:r>
              <w:t>0x008400000000</w:t>
            </w:r>
          </w:p>
        </w:tc>
        <w:tc>
          <w:tcPr>
            <w:tcW w:w="7019" w:type="dxa"/>
          </w:tcPr>
          <w:p w:rsidR="00C7485E" w:rsidRPr="00A009F4" w:rsidRDefault="00C7485E" w:rsidP="00C7485E">
            <w:r>
              <w:t>NRF_SUCCESS, conversie wordt gestart. Dit bericht wordt bij de LoRaWAN interface niet terug gestuurd als de error code NRF_SUCCES is.</w:t>
            </w:r>
          </w:p>
        </w:tc>
      </w:tr>
      <w:tr w:rsidR="00C7485E" w:rsidRPr="00A009F4" w:rsidTr="00C7485E">
        <w:trPr>
          <w:trHeight w:val="274"/>
        </w:trPr>
        <w:tc>
          <w:tcPr>
            <w:tcW w:w="1193" w:type="dxa"/>
          </w:tcPr>
          <w:p w:rsidR="00C7485E" w:rsidRPr="00B67BDB" w:rsidRDefault="00C7485E" w:rsidP="00C7485E">
            <w:pPr>
              <w:rPr>
                <w:b/>
              </w:rPr>
            </w:pPr>
            <w:r w:rsidRPr="00B67BDB">
              <w:rPr>
                <w:b/>
              </w:rPr>
              <w:t>Antwoord</w:t>
            </w:r>
            <w:r>
              <w:rPr>
                <w:b/>
              </w:rPr>
              <w:t>2</w:t>
            </w:r>
          </w:p>
        </w:tc>
        <w:tc>
          <w:tcPr>
            <w:tcW w:w="2273" w:type="dxa"/>
          </w:tcPr>
          <w:p w:rsidR="00C7485E" w:rsidRDefault="00C7485E" w:rsidP="00C7485E">
            <w:r>
              <w:t>0x0403</w:t>
            </w:r>
            <w:r>
              <w:rPr>
                <w:lang w:val="en-GB"/>
              </w:rPr>
              <w:t>0898</w:t>
            </w:r>
            <w:r w:rsidRPr="00A009F4">
              <w:t>0</w:t>
            </w:r>
            <w:r>
              <w:t>9C4FF9C</w:t>
            </w:r>
          </w:p>
        </w:tc>
        <w:tc>
          <w:tcPr>
            <w:tcW w:w="7019" w:type="dxa"/>
          </w:tcPr>
          <w:p w:rsidR="00C7485E" w:rsidRDefault="00C7485E" w:rsidP="00C7485E">
            <w:pPr>
              <w:rPr>
                <w:lang w:val="en-GB"/>
              </w:rPr>
            </w:pPr>
            <w:r w:rsidRPr="00EF3587">
              <w:rPr>
                <w:lang w:val="en-GB"/>
              </w:rPr>
              <w:t>READ_DS18B20_CONVERSION</w:t>
            </w:r>
            <w:r>
              <w:rPr>
                <w:lang w:val="en-GB"/>
              </w:rPr>
              <w:t>,</w:t>
            </w:r>
          </w:p>
          <w:p w:rsidR="00C7485E" w:rsidRDefault="00C7485E" w:rsidP="00C7485E">
            <w:pPr>
              <w:rPr>
                <w:lang w:val="en-GB"/>
              </w:rPr>
            </w:pPr>
            <w:r>
              <w:rPr>
                <w:lang w:val="en-GB"/>
              </w:rPr>
              <w:t xml:space="preserve">3 DS18B20 </w:t>
            </w:r>
            <w:proofErr w:type="spellStart"/>
            <w:r>
              <w:rPr>
                <w:lang w:val="en-GB"/>
              </w:rPr>
              <w:t>sensoren</w:t>
            </w:r>
            <w:proofErr w:type="spellEnd"/>
          </w:p>
          <w:p w:rsidR="00C7485E" w:rsidRDefault="00C7485E" w:rsidP="00C7485E">
            <w:pPr>
              <w:rPr>
                <w:lang w:val="en-GB"/>
              </w:rPr>
            </w:pPr>
            <w:proofErr w:type="spellStart"/>
            <w:r>
              <w:rPr>
                <w:lang w:val="en-GB"/>
              </w:rPr>
              <w:t>temperatuur</w:t>
            </w:r>
            <w:proofErr w:type="spellEnd"/>
            <w:r>
              <w:rPr>
                <w:lang w:val="en-GB"/>
              </w:rPr>
              <w:t>[0] = 0x0898/2200d = 22.00°C</w:t>
            </w:r>
          </w:p>
          <w:p w:rsidR="00C7485E" w:rsidRPr="00A009F4" w:rsidRDefault="00C7485E" w:rsidP="00C7485E">
            <w:r w:rsidRPr="00A009F4">
              <w:t>temperatuur[1] = 0x0</w:t>
            </w:r>
            <w:r>
              <w:t>9C4</w:t>
            </w:r>
            <w:r w:rsidRPr="00A009F4">
              <w:t>/</w:t>
            </w:r>
            <w:r>
              <w:t>25</w:t>
            </w:r>
            <w:r w:rsidRPr="00A009F4">
              <w:t>00d = 2</w:t>
            </w:r>
            <w:r>
              <w:t>5</w:t>
            </w:r>
            <w:r w:rsidRPr="00A009F4">
              <w:t>.00°C</w:t>
            </w:r>
          </w:p>
          <w:p w:rsidR="00C7485E" w:rsidRPr="00A009F4" w:rsidRDefault="00C7485E" w:rsidP="00C7485E">
            <w:r w:rsidRPr="00A009F4">
              <w:t>temperatuur[2] = 0x</w:t>
            </w:r>
            <w:r>
              <w:t>FF9C</w:t>
            </w:r>
            <w:r w:rsidRPr="00A009F4">
              <w:t>/</w:t>
            </w:r>
            <w:r>
              <w:t>-10000</w:t>
            </w:r>
            <w:r w:rsidRPr="00A009F4">
              <w:t xml:space="preserve">d = </w:t>
            </w:r>
            <w:r>
              <w:t>-100</w:t>
            </w:r>
            <w:r w:rsidRPr="00A009F4">
              <w:t>.00°C</w:t>
            </w:r>
          </w:p>
        </w:tc>
      </w:tr>
    </w:tbl>
    <w:p w:rsidR="00D15E34" w:rsidRDefault="00D15E34" w:rsidP="006D4E91"/>
    <w:p w:rsidR="00C7485E" w:rsidRDefault="00C7485E" w:rsidP="00C7485E">
      <w:r>
        <w:t>Als een gemeten temperatuur op -100.0C staat betekent dit dat de sensor een communicatie fout had tijdens het starten van de conversie of tijdens het uitlezen. Dit kan voorkomen tot nu toe als het soft device bezig is met een actie met hoge prioriteit, bijvoorbeeld het schrijven of lezen van het flash.</w:t>
      </w:r>
    </w:p>
    <w:p w:rsidR="00854B4D" w:rsidRDefault="00854B4D" w:rsidP="00C7485E"/>
    <w:p w:rsidR="00854B4D" w:rsidRDefault="00854B4D" w:rsidP="00854B4D">
      <w:pPr>
        <w:pStyle w:val="Kop3"/>
        <w:rPr>
          <w:lang w:val="en-GB"/>
        </w:rPr>
      </w:pPr>
      <w:bookmarkStart w:id="40" w:name="_Toc25935079"/>
      <w:r>
        <w:rPr>
          <w:lang w:val="en-GB"/>
        </w:rPr>
        <w:t>9</w:t>
      </w:r>
      <w:r w:rsidRPr="00D15E34">
        <w:rPr>
          <w:lang w:val="en-GB"/>
        </w:rPr>
        <w:t>d/</w:t>
      </w:r>
      <w:r>
        <w:rPr>
          <w:lang w:val="en-GB"/>
        </w:rPr>
        <w:t>0x09</w:t>
      </w:r>
      <w:r w:rsidRPr="00D15E34">
        <w:rPr>
          <w:lang w:val="en-GB"/>
        </w:rPr>
        <w:t xml:space="preserve"> - </w:t>
      </w:r>
      <w:r w:rsidRPr="00854B4D">
        <w:rPr>
          <w:lang w:val="en-GB"/>
        </w:rPr>
        <w:t>READ_HX711_STATE</w:t>
      </w:r>
      <w:bookmarkEnd w:id="40"/>
    </w:p>
    <w:p w:rsidR="00854B4D" w:rsidRPr="008B7E31" w:rsidRDefault="00854B4D" w:rsidP="00854B4D">
      <w:r w:rsidRPr="008B7E31">
        <w:t xml:space="preserve">Met de READ_HX711_STATE opdracht worden de HX711 kanalen en het aantal samples waarover een gemiddelde wordt berekend uitgelezen vanuit het flash geheugen van de nRF52840. Bij elke meeting op het meet interval worden deze instellingen gebruikt voor de HX711. </w:t>
      </w:r>
    </w:p>
    <w:p w:rsidR="00854B4D" w:rsidRPr="008B7E31" w:rsidRDefault="00854B4D" w:rsidP="00854B4D">
      <w:r w:rsidRPr="008B7E31">
        <w:t>Er kunnen meerdere kanalen worden ingesteld waarover een gemiddelde wordt berekent. Voor elk kanaal worden wordt het ingestelde aantal samples gemeten en daarover het gemiddelde berekend.</w:t>
      </w:r>
    </w:p>
    <w:p w:rsidR="00854B4D" w:rsidRPr="008B7E31" w:rsidRDefault="00854B4D" w:rsidP="00854B4D"/>
    <w:tbl>
      <w:tblPr>
        <w:tblStyle w:val="Tabelraster"/>
        <w:tblW w:w="0" w:type="auto"/>
        <w:jc w:val="center"/>
        <w:tblLook w:val="04A0" w:firstRow="1" w:lastRow="0" w:firstColumn="1" w:lastColumn="0" w:noHBand="0" w:noVBand="1"/>
      </w:tblPr>
      <w:tblGrid>
        <w:gridCol w:w="1980"/>
        <w:gridCol w:w="1559"/>
      </w:tblGrid>
      <w:tr w:rsidR="00854B4D" w:rsidTr="00FF0156">
        <w:trPr>
          <w:jc w:val="center"/>
        </w:trPr>
        <w:tc>
          <w:tcPr>
            <w:tcW w:w="1980" w:type="dxa"/>
          </w:tcPr>
          <w:p w:rsidR="00854B4D" w:rsidRPr="00F24B68" w:rsidRDefault="00854B4D" w:rsidP="00FF0156">
            <w:pPr>
              <w:rPr>
                <w:b/>
                <w:lang w:val="en-GB"/>
              </w:rPr>
            </w:pPr>
            <w:r w:rsidRPr="00F24B68">
              <w:rPr>
                <w:b/>
                <w:lang w:val="en-GB"/>
              </w:rPr>
              <w:t xml:space="preserve">Meet </w:t>
            </w:r>
            <w:proofErr w:type="spellStart"/>
            <w:r w:rsidRPr="00F24B68">
              <w:rPr>
                <w:b/>
                <w:lang w:val="en-GB"/>
              </w:rPr>
              <w:t>kanaal</w:t>
            </w:r>
            <w:proofErr w:type="spellEnd"/>
          </w:p>
        </w:tc>
        <w:tc>
          <w:tcPr>
            <w:tcW w:w="1559" w:type="dxa"/>
          </w:tcPr>
          <w:p w:rsidR="00854B4D" w:rsidRPr="00F24B68" w:rsidRDefault="00854B4D" w:rsidP="00FF0156">
            <w:pPr>
              <w:rPr>
                <w:b/>
                <w:lang w:val="en-GB"/>
              </w:rPr>
            </w:pPr>
            <w:proofErr w:type="spellStart"/>
            <w:r w:rsidRPr="00F24B68">
              <w:rPr>
                <w:b/>
                <w:lang w:val="en-GB"/>
              </w:rPr>
              <w:t>Waarde</w:t>
            </w:r>
            <w:proofErr w:type="spellEnd"/>
          </w:p>
        </w:tc>
      </w:tr>
      <w:tr w:rsidR="00854B4D" w:rsidTr="00FF0156">
        <w:trPr>
          <w:jc w:val="center"/>
        </w:trPr>
        <w:tc>
          <w:tcPr>
            <w:tcW w:w="1980" w:type="dxa"/>
          </w:tcPr>
          <w:p w:rsidR="00854B4D" w:rsidRDefault="00854B4D" w:rsidP="00FF0156">
            <w:r>
              <w:rPr>
                <w:lang w:val="en-GB"/>
              </w:rPr>
              <w:t>CH_A_GAIN128</w:t>
            </w:r>
          </w:p>
        </w:tc>
        <w:tc>
          <w:tcPr>
            <w:tcW w:w="1559" w:type="dxa"/>
          </w:tcPr>
          <w:p w:rsidR="00854B4D" w:rsidRDefault="00854B4D" w:rsidP="00FF0156">
            <w:r>
              <w:rPr>
                <w:lang w:val="en-GB"/>
              </w:rPr>
              <w:t>0x01</w:t>
            </w:r>
          </w:p>
        </w:tc>
      </w:tr>
      <w:tr w:rsidR="00854B4D" w:rsidTr="00FF0156">
        <w:trPr>
          <w:jc w:val="center"/>
        </w:trPr>
        <w:tc>
          <w:tcPr>
            <w:tcW w:w="1980" w:type="dxa"/>
          </w:tcPr>
          <w:p w:rsidR="00854B4D" w:rsidRDefault="00854B4D" w:rsidP="00FF0156">
            <w:r w:rsidRPr="00F24B68">
              <w:rPr>
                <w:lang w:val="en-GB"/>
              </w:rPr>
              <w:t>CH_B_GAIN32</w:t>
            </w:r>
            <w:r w:rsidRPr="00F24B68">
              <w:rPr>
                <w:lang w:val="en-GB"/>
              </w:rPr>
              <w:tab/>
            </w:r>
          </w:p>
        </w:tc>
        <w:tc>
          <w:tcPr>
            <w:tcW w:w="1559" w:type="dxa"/>
          </w:tcPr>
          <w:p w:rsidR="00854B4D" w:rsidRDefault="00854B4D" w:rsidP="00FF0156">
            <w:r>
              <w:rPr>
                <w:lang w:val="en-GB"/>
              </w:rPr>
              <w:t>0x02</w:t>
            </w:r>
          </w:p>
        </w:tc>
      </w:tr>
      <w:tr w:rsidR="00854B4D" w:rsidTr="00FF0156">
        <w:trPr>
          <w:jc w:val="center"/>
        </w:trPr>
        <w:tc>
          <w:tcPr>
            <w:tcW w:w="1980" w:type="dxa"/>
          </w:tcPr>
          <w:p w:rsidR="00854B4D" w:rsidRDefault="00854B4D" w:rsidP="00FF0156">
            <w:r>
              <w:t>CH_A_GAIN64</w:t>
            </w:r>
            <w:r>
              <w:tab/>
            </w:r>
          </w:p>
        </w:tc>
        <w:tc>
          <w:tcPr>
            <w:tcW w:w="1559" w:type="dxa"/>
          </w:tcPr>
          <w:p w:rsidR="00854B4D" w:rsidRDefault="00854B4D" w:rsidP="00FF0156">
            <w:r>
              <w:t>0x04</w:t>
            </w:r>
          </w:p>
        </w:tc>
      </w:tr>
    </w:tbl>
    <w:p w:rsidR="00854B4D" w:rsidRDefault="00854B4D" w:rsidP="00854B4D">
      <w:pPr>
        <w:rPr>
          <w:lang w:val="en-GB"/>
        </w:rPr>
      </w:pPr>
    </w:p>
    <w:p w:rsidR="00854B4D" w:rsidRDefault="00B72BE4" w:rsidP="00854B4D">
      <w:pPr>
        <w:rPr>
          <w:lang w:val="en-GB"/>
        </w:rPr>
      </w:pPr>
      <w:proofErr w:type="spellStart"/>
      <w:r>
        <w:rPr>
          <w:lang w:val="en-GB"/>
        </w:rPr>
        <w:t>Bericht</w:t>
      </w:r>
      <w:proofErr w:type="spellEnd"/>
      <w:r>
        <w:rPr>
          <w:lang w:val="en-GB"/>
        </w:rPr>
        <w:t xml:space="preserve"> </w:t>
      </w:r>
      <w:proofErr w:type="spellStart"/>
      <w:r>
        <w:rPr>
          <w:lang w:val="en-GB"/>
        </w:rPr>
        <w:t>opbouw</w:t>
      </w:r>
      <w:proofErr w:type="spellEnd"/>
      <w:r>
        <w:rPr>
          <w:lang w:val="en-GB"/>
        </w:rPr>
        <w:t>:</w:t>
      </w:r>
    </w:p>
    <w:tbl>
      <w:tblPr>
        <w:tblStyle w:val="Tabelraster"/>
        <w:tblW w:w="0" w:type="auto"/>
        <w:tblLook w:val="04A0" w:firstRow="1" w:lastRow="0" w:firstColumn="1" w:lastColumn="0" w:noHBand="0" w:noVBand="1"/>
      </w:tblPr>
      <w:tblGrid>
        <w:gridCol w:w="2853"/>
        <w:gridCol w:w="1488"/>
        <w:gridCol w:w="1125"/>
        <w:gridCol w:w="4162"/>
      </w:tblGrid>
      <w:tr w:rsidR="00B72BE4" w:rsidTr="00FF0156">
        <w:tc>
          <w:tcPr>
            <w:tcW w:w="2853" w:type="dxa"/>
          </w:tcPr>
          <w:p w:rsidR="00B72BE4" w:rsidRPr="00B67BDB" w:rsidRDefault="00B72BE4" w:rsidP="00FF0156">
            <w:pPr>
              <w:rPr>
                <w:b/>
              </w:rPr>
            </w:pPr>
            <w:r w:rsidRPr="00B67BDB">
              <w:rPr>
                <w:b/>
              </w:rPr>
              <w:t>Veld</w:t>
            </w:r>
          </w:p>
        </w:tc>
        <w:tc>
          <w:tcPr>
            <w:tcW w:w="1488" w:type="dxa"/>
          </w:tcPr>
          <w:p w:rsidR="00B72BE4" w:rsidRPr="00B67BDB" w:rsidRDefault="00B72BE4" w:rsidP="00FF0156">
            <w:pPr>
              <w:rPr>
                <w:b/>
              </w:rPr>
            </w:pPr>
            <w:r>
              <w:rPr>
                <w:b/>
              </w:rPr>
              <w:t>Grote</w:t>
            </w:r>
          </w:p>
        </w:tc>
        <w:tc>
          <w:tcPr>
            <w:tcW w:w="1125" w:type="dxa"/>
          </w:tcPr>
          <w:p w:rsidR="00B72BE4" w:rsidRPr="00B67BDB" w:rsidRDefault="00B72BE4" w:rsidP="00FF0156">
            <w:pPr>
              <w:rPr>
                <w:b/>
              </w:rPr>
            </w:pPr>
            <w:r w:rsidRPr="00B67BDB">
              <w:rPr>
                <w:b/>
              </w:rPr>
              <w:t>Waarde</w:t>
            </w:r>
          </w:p>
        </w:tc>
        <w:tc>
          <w:tcPr>
            <w:tcW w:w="4162" w:type="dxa"/>
          </w:tcPr>
          <w:p w:rsidR="00B72BE4" w:rsidRPr="00B67BDB" w:rsidRDefault="00B72BE4" w:rsidP="00FF0156">
            <w:pPr>
              <w:rPr>
                <w:b/>
              </w:rPr>
            </w:pPr>
            <w:r w:rsidRPr="00B67BDB">
              <w:rPr>
                <w:b/>
              </w:rPr>
              <w:t>Omschrijving</w:t>
            </w:r>
          </w:p>
        </w:tc>
      </w:tr>
      <w:tr w:rsidR="00B72BE4" w:rsidRPr="00E601C0" w:rsidTr="00FF0156">
        <w:tc>
          <w:tcPr>
            <w:tcW w:w="2853" w:type="dxa"/>
          </w:tcPr>
          <w:p w:rsidR="00B72BE4" w:rsidRDefault="00B72BE4" w:rsidP="00FF0156">
            <w:r w:rsidRPr="00854B4D">
              <w:rPr>
                <w:lang w:val="en-GB"/>
              </w:rPr>
              <w:t>READ_HX711_STATE</w:t>
            </w:r>
          </w:p>
        </w:tc>
        <w:tc>
          <w:tcPr>
            <w:tcW w:w="1488" w:type="dxa"/>
          </w:tcPr>
          <w:p w:rsidR="00B72BE4" w:rsidRDefault="00B72BE4" w:rsidP="00FF0156">
            <w:r>
              <w:t>Uint8_t</w:t>
            </w:r>
          </w:p>
        </w:tc>
        <w:tc>
          <w:tcPr>
            <w:tcW w:w="1125" w:type="dxa"/>
          </w:tcPr>
          <w:p w:rsidR="00B72BE4" w:rsidRDefault="00B72BE4" w:rsidP="00FF0156">
            <w:r>
              <w:t>0x09</w:t>
            </w:r>
          </w:p>
        </w:tc>
        <w:tc>
          <w:tcPr>
            <w:tcW w:w="4162" w:type="dxa"/>
          </w:tcPr>
          <w:p w:rsidR="00B72BE4" w:rsidRPr="00E601C0" w:rsidRDefault="00B72BE4" w:rsidP="00FF0156">
            <w:r w:rsidRPr="008B7E31">
              <w:t>READ_HX711_STATE</w:t>
            </w:r>
            <w:r w:rsidRPr="00E601C0">
              <w:t xml:space="preserve"> opdracht ID</w:t>
            </w:r>
          </w:p>
        </w:tc>
      </w:tr>
    </w:tbl>
    <w:p w:rsidR="00B72BE4" w:rsidRPr="008B7E31" w:rsidRDefault="00B72BE4" w:rsidP="00854B4D"/>
    <w:p w:rsidR="00B72BE4" w:rsidRDefault="00B72BE4" w:rsidP="00854B4D">
      <w:pPr>
        <w:rPr>
          <w:lang w:val="en-GB"/>
        </w:rPr>
      </w:pPr>
      <w:proofErr w:type="spellStart"/>
      <w:r>
        <w:rPr>
          <w:lang w:val="en-GB"/>
        </w:rPr>
        <w:t>Antwoord</w:t>
      </w:r>
      <w:proofErr w:type="spellEnd"/>
      <w:r>
        <w:rPr>
          <w:lang w:val="en-GB"/>
        </w:rPr>
        <w:t>:</w:t>
      </w:r>
    </w:p>
    <w:tbl>
      <w:tblPr>
        <w:tblStyle w:val="Tabelraster"/>
        <w:tblW w:w="0" w:type="auto"/>
        <w:tblLook w:val="04A0" w:firstRow="1" w:lastRow="0" w:firstColumn="1" w:lastColumn="0" w:noHBand="0" w:noVBand="1"/>
      </w:tblPr>
      <w:tblGrid>
        <w:gridCol w:w="2853"/>
        <w:gridCol w:w="1488"/>
        <w:gridCol w:w="1125"/>
        <w:gridCol w:w="4162"/>
      </w:tblGrid>
      <w:tr w:rsidR="00B72BE4" w:rsidTr="00FF0156">
        <w:tc>
          <w:tcPr>
            <w:tcW w:w="2853" w:type="dxa"/>
          </w:tcPr>
          <w:p w:rsidR="00B72BE4" w:rsidRPr="00B67BDB" w:rsidRDefault="00B72BE4" w:rsidP="00FF0156">
            <w:pPr>
              <w:rPr>
                <w:b/>
              </w:rPr>
            </w:pPr>
            <w:r w:rsidRPr="00B67BDB">
              <w:rPr>
                <w:b/>
              </w:rPr>
              <w:t>Veld</w:t>
            </w:r>
          </w:p>
        </w:tc>
        <w:tc>
          <w:tcPr>
            <w:tcW w:w="1488" w:type="dxa"/>
          </w:tcPr>
          <w:p w:rsidR="00B72BE4" w:rsidRPr="00B67BDB" w:rsidRDefault="00B72BE4" w:rsidP="00FF0156">
            <w:pPr>
              <w:rPr>
                <w:b/>
              </w:rPr>
            </w:pPr>
            <w:r>
              <w:rPr>
                <w:b/>
              </w:rPr>
              <w:t>Grote</w:t>
            </w:r>
          </w:p>
        </w:tc>
        <w:tc>
          <w:tcPr>
            <w:tcW w:w="1125" w:type="dxa"/>
          </w:tcPr>
          <w:p w:rsidR="00B72BE4" w:rsidRPr="00B67BDB" w:rsidRDefault="00B72BE4" w:rsidP="00FF0156">
            <w:pPr>
              <w:rPr>
                <w:b/>
              </w:rPr>
            </w:pPr>
            <w:r w:rsidRPr="00B67BDB">
              <w:rPr>
                <w:b/>
              </w:rPr>
              <w:t>Waarde</w:t>
            </w:r>
          </w:p>
        </w:tc>
        <w:tc>
          <w:tcPr>
            <w:tcW w:w="4162" w:type="dxa"/>
          </w:tcPr>
          <w:p w:rsidR="00B72BE4" w:rsidRPr="00B67BDB" w:rsidRDefault="00B72BE4" w:rsidP="00FF0156">
            <w:pPr>
              <w:rPr>
                <w:b/>
              </w:rPr>
            </w:pPr>
            <w:r w:rsidRPr="00B67BDB">
              <w:rPr>
                <w:b/>
              </w:rPr>
              <w:t>Omschrijving</w:t>
            </w:r>
          </w:p>
        </w:tc>
      </w:tr>
      <w:tr w:rsidR="00B72BE4" w:rsidRPr="00E601C0" w:rsidTr="00FF0156">
        <w:tc>
          <w:tcPr>
            <w:tcW w:w="2853" w:type="dxa"/>
          </w:tcPr>
          <w:p w:rsidR="00B72BE4" w:rsidRDefault="00B72BE4" w:rsidP="00FF0156">
            <w:r w:rsidRPr="00854B4D">
              <w:rPr>
                <w:lang w:val="en-GB"/>
              </w:rPr>
              <w:t>READ_HX711_STATE</w:t>
            </w:r>
          </w:p>
        </w:tc>
        <w:tc>
          <w:tcPr>
            <w:tcW w:w="1488" w:type="dxa"/>
          </w:tcPr>
          <w:p w:rsidR="00B72BE4" w:rsidRDefault="00B72BE4" w:rsidP="00FF0156">
            <w:r>
              <w:t>Uint8_t</w:t>
            </w:r>
          </w:p>
        </w:tc>
        <w:tc>
          <w:tcPr>
            <w:tcW w:w="1125" w:type="dxa"/>
          </w:tcPr>
          <w:p w:rsidR="00B72BE4" w:rsidRDefault="00835122" w:rsidP="00FF0156">
            <w:r>
              <w:t>0x89</w:t>
            </w:r>
          </w:p>
        </w:tc>
        <w:tc>
          <w:tcPr>
            <w:tcW w:w="4162" w:type="dxa"/>
          </w:tcPr>
          <w:p w:rsidR="00B72BE4" w:rsidRPr="00E601C0" w:rsidRDefault="00B72BE4" w:rsidP="00FF0156">
            <w:r w:rsidRPr="00A1138E">
              <w:t>WRITE_HX711_CONVERSION</w:t>
            </w:r>
            <w:r w:rsidRPr="00E601C0">
              <w:t xml:space="preserve"> opdracht ID</w:t>
            </w:r>
          </w:p>
        </w:tc>
      </w:tr>
      <w:tr w:rsidR="00B72BE4" w:rsidRPr="00E601C0" w:rsidTr="00FF0156">
        <w:tc>
          <w:tcPr>
            <w:tcW w:w="2853" w:type="dxa"/>
          </w:tcPr>
          <w:p w:rsidR="00B72BE4" w:rsidRPr="006D4E91" w:rsidRDefault="00B72BE4" w:rsidP="00FF0156">
            <w:pPr>
              <w:rPr>
                <w:lang w:val="en-GB"/>
              </w:rPr>
            </w:pPr>
            <w:r>
              <w:rPr>
                <w:lang w:val="en-GB"/>
              </w:rPr>
              <w:t xml:space="preserve">Meet </w:t>
            </w:r>
            <w:proofErr w:type="spellStart"/>
            <w:r>
              <w:rPr>
                <w:lang w:val="en-GB"/>
              </w:rPr>
              <w:t>kanalen</w:t>
            </w:r>
            <w:proofErr w:type="spellEnd"/>
          </w:p>
        </w:tc>
        <w:tc>
          <w:tcPr>
            <w:tcW w:w="1488" w:type="dxa"/>
          </w:tcPr>
          <w:p w:rsidR="00B72BE4" w:rsidRDefault="00B72BE4" w:rsidP="00FF0156">
            <w:r>
              <w:t>Uint8_t</w:t>
            </w:r>
          </w:p>
        </w:tc>
        <w:tc>
          <w:tcPr>
            <w:tcW w:w="1125" w:type="dxa"/>
          </w:tcPr>
          <w:p w:rsidR="00B72BE4" w:rsidRDefault="00B72BE4" w:rsidP="00FF0156">
            <w:r>
              <w:t>1 - 7</w:t>
            </w:r>
          </w:p>
        </w:tc>
        <w:tc>
          <w:tcPr>
            <w:tcW w:w="4162" w:type="dxa"/>
          </w:tcPr>
          <w:p w:rsidR="00B72BE4" w:rsidRPr="00F24B68" w:rsidRDefault="00B72BE4" w:rsidP="00B72BE4">
            <w:r>
              <w:t>HX711 meet kanalen, zie bovenstaande tabel</w:t>
            </w:r>
          </w:p>
        </w:tc>
      </w:tr>
      <w:tr w:rsidR="00B72BE4" w:rsidRPr="00E601C0" w:rsidTr="00FF0156">
        <w:tc>
          <w:tcPr>
            <w:tcW w:w="2853" w:type="dxa"/>
          </w:tcPr>
          <w:p w:rsidR="00B72BE4" w:rsidRDefault="00B72BE4" w:rsidP="00FF0156">
            <w:pPr>
              <w:rPr>
                <w:lang w:val="en-GB"/>
              </w:rPr>
            </w:pPr>
            <w:proofErr w:type="spellStart"/>
            <w:r>
              <w:rPr>
                <w:lang w:val="en-GB"/>
              </w:rPr>
              <w:t>Aantal</w:t>
            </w:r>
            <w:proofErr w:type="spellEnd"/>
            <w:r>
              <w:rPr>
                <w:lang w:val="en-GB"/>
              </w:rPr>
              <w:t xml:space="preserve"> samples</w:t>
            </w:r>
          </w:p>
        </w:tc>
        <w:tc>
          <w:tcPr>
            <w:tcW w:w="1488" w:type="dxa"/>
          </w:tcPr>
          <w:p w:rsidR="00B72BE4" w:rsidRDefault="00B72BE4" w:rsidP="00FF0156">
            <w:r>
              <w:t>Uint8_t</w:t>
            </w:r>
          </w:p>
        </w:tc>
        <w:tc>
          <w:tcPr>
            <w:tcW w:w="1125" w:type="dxa"/>
          </w:tcPr>
          <w:p w:rsidR="00B72BE4" w:rsidRDefault="00B72BE4" w:rsidP="00FF0156">
            <w:r>
              <w:t>&gt;0</w:t>
            </w:r>
          </w:p>
        </w:tc>
        <w:tc>
          <w:tcPr>
            <w:tcW w:w="4162" w:type="dxa"/>
          </w:tcPr>
          <w:p w:rsidR="00B72BE4" w:rsidRDefault="00B72BE4" w:rsidP="00FF0156">
            <w:r>
              <w:t>Aantal samples waarover het gemiddelde wordt berekend.</w:t>
            </w:r>
          </w:p>
        </w:tc>
      </w:tr>
    </w:tbl>
    <w:p w:rsidR="00B72BE4" w:rsidRPr="008B7E31" w:rsidRDefault="00B72BE4" w:rsidP="00854B4D"/>
    <w:p w:rsidR="00B72BE4" w:rsidRDefault="00835122" w:rsidP="00854B4D">
      <w:pPr>
        <w:rPr>
          <w:b/>
          <w:lang w:val="en-GB"/>
        </w:rPr>
      </w:pPr>
      <w:proofErr w:type="spellStart"/>
      <w:r w:rsidRPr="00835122">
        <w:rPr>
          <w:b/>
          <w:lang w:val="en-GB"/>
        </w:rPr>
        <w:t>Voorbeeld</w:t>
      </w:r>
      <w:proofErr w:type="spellEnd"/>
      <w:r>
        <w:rPr>
          <w:b/>
          <w:lang w:val="en-GB"/>
        </w:rPr>
        <w:t xml:space="preserve"> 1</w:t>
      </w:r>
      <w:r w:rsidRPr="00835122">
        <w:rPr>
          <w:b/>
          <w:lang w:val="en-GB"/>
        </w:rPr>
        <w:t>:</w:t>
      </w:r>
    </w:p>
    <w:tbl>
      <w:tblPr>
        <w:tblStyle w:val="Tabelraster"/>
        <w:tblW w:w="10485" w:type="dxa"/>
        <w:tblLook w:val="04A0" w:firstRow="1" w:lastRow="0" w:firstColumn="1" w:lastColumn="0" w:noHBand="0" w:noVBand="1"/>
      </w:tblPr>
      <w:tblGrid>
        <w:gridCol w:w="1199"/>
        <w:gridCol w:w="1631"/>
        <w:gridCol w:w="7655"/>
      </w:tblGrid>
      <w:tr w:rsidR="00835122" w:rsidTr="00FF0156">
        <w:tc>
          <w:tcPr>
            <w:tcW w:w="1199" w:type="dxa"/>
          </w:tcPr>
          <w:p w:rsidR="00835122" w:rsidRPr="00B67BDB" w:rsidRDefault="00835122" w:rsidP="00FF0156">
            <w:pPr>
              <w:rPr>
                <w:b/>
              </w:rPr>
            </w:pPr>
          </w:p>
        </w:tc>
        <w:tc>
          <w:tcPr>
            <w:tcW w:w="1631" w:type="dxa"/>
          </w:tcPr>
          <w:p w:rsidR="00835122" w:rsidRPr="00B67BDB" w:rsidRDefault="00835122" w:rsidP="00FF0156">
            <w:pPr>
              <w:rPr>
                <w:b/>
              </w:rPr>
            </w:pPr>
            <w:proofErr w:type="spellStart"/>
            <w:r w:rsidRPr="00B67BDB">
              <w:rPr>
                <w:b/>
              </w:rPr>
              <w:t>Hex</w:t>
            </w:r>
            <w:proofErr w:type="spellEnd"/>
            <w:r w:rsidRPr="00B67BDB">
              <w:rPr>
                <w:b/>
              </w:rPr>
              <w:t xml:space="preserve"> bericht</w:t>
            </w:r>
          </w:p>
        </w:tc>
        <w:tc>
          <w:tcPr>
            <w:tcW w:w="7655" w:type="dxa"/>
          </w:tcPr>
          <w:p w:rsidR="00835122" w:rsidRPr="00B67BDB" w:rsidRDefault="00835122" w:rsidP="00FF0156">
            <w:pPr>
              <w:rPr>
                <w:b/>
              </w:rPr>
            </w:pPr>
            <w:r w:rsidRPr="00B67BDB">
              <w:rPr>
                <w:b/>
              </w:rPr>
              <w:t>Inhoud</w:t>
            </w:r>
          </w:p>
        </w:tc>
      </w:tr>
      <w:tr w:rsidR="00835122" w:rsidTr="00FF0156">
        <w:tc>
          <w:tcPr>
            <w:tcW w:w="1199" w:type="dxa"/>
          </w:tcPr>
          <w:p w:rsidR="00835122" w:rsidRPr="00B67BDB" w:rsidRDefault="00835122" w:rsidP="00FF0156">
            <w:pPr>
              <w:rPr>
                <w:b/>
              </w:rPr>
            </w:pPr>
            <w:r w:rsidRPr="00B67BDB">
              <w:rPr>
                <w:b/>
              </w:rPr>
              <w:t>Opdracht</w:t>
            </w:r>
          </w:p>
        </w:tc>
        <w:tc>
          <w:tcPr>
            <w:tcW w:w="1631" w:type="dxa"/>
          </w:tcPr>
          <w:p w:rsidR="00835122" w:rsidRDefault="00835122" w:rsidP="00FF0156">
            <w:r>
              <w:t>0x09</w:t>
            </w:r>
          </w:p>
        </w:tc>
        <w:tc>
          <w:tcPr>
            <w:tcW w:w="7655" w:type="dxa"/>
          </w:tcPr>
          <w:p w:rsidR="00835122" w:rsidRDefault="00835122" w:rsidP="00FF0156">
            <w:r w:rsidRPr="00854B4D">
              <w:rPr>
                <w:lang w:val="en-GB"/>
              </w:rPr>
              <w:t>READ_HX711_STATE</w:t>
            </w:r>
          </w:p>
        </w:tc>
      </w:tr>
      <w:tr w:rsidR="00835122" w:rsidRPr="002A188B" w:rsidTr="00FF0156">
        <w:trPr>
          <w:trHeight w:val="274"/>
        </w:trPr>
        <w:tc>
          <w:tcPr>
            <w:tcW w:w="1199" w:type="dxa"/>
          </w:tcPr>
          <w:p w:rsidR="00835122" w:rsidRPr="00B67BDB" w:rsidRDefault="00835122" w:rsidP="00FF0156">
            <w:pPr>
              <w:rPr>
                <w:b/>
              </w:rPr>
            </w:pPr>
            <w:r w:rsidRPr="00B67BDB">
              <w:rPr>
                <w:b/>
              </w:rPr>
              <w:t>Antwoord</w:t>
            </w:r>
          </w:p>
        </w:tc>
        <w:tc>
          <w:tcPr>
            <w:tcW w:w="1631" w:type="dxa"/>
          </w:tcPr>
          <w:p w:rsidR="00835122" w:rsidRDefault="00835122" w:rsidP="00835122">
            <w:r>
              <w:t>0x</w:t>
            </w:r>
            <w:r w:rsidRPr="00835122">
              <w:t>090102</w:t>
            </w:r>
          </w:p>
        </w:tc>
        <w:tc>
          <w:tcPr>
            <w:tcW w:w="7655" w:type="dxa"/>
          </w:tcPr>
          <w:p w:rsidR="00835122" w:rsidRDefault="00835122" w:rsidP="00835122">
            <w:pPr>
              <w:rPr>
                <w:lang w:val="en-GB"/>
              </w:rPr>
            </w:pPr>
            <w:r>
              <w:rPr>
                <w:lang w:val="en-GB"/>
              </w:rPr>
              <w:t>0x09=</w:t>
            </w:r>
            <w:r w:rsidRPr="00854B4D">
              <w:rPr>
                <w:lang w:val="en-GB"/>
              </w:rPr>
              <w:t>READ_HX711_STATE</w:t>
            </w:r>
          </w:p>
          <w:p w:rsidR="00835122" w:rsidRDefault="00835122" w:rsidP="00835122">
            <w:pPr>
              <w:rPr>
                <w:lang w:val="en-GB"/>
              </w:rPr>
            </w:pPr>
            <w:r>
              <w:rPr>
                <w:lang w:val="en-GB"/>
              </w:rPr>
              <w:t>0x01= CH_A_GAIN128</w:t>
            </w:r>
          </w:p>
          <w:p w:rsidR="00835122" w:rsidRPr="002A188B" w:rsidRDefault="00835122" w:rsidP="00835122">
            <w:r>
              <w:rPr>
                <w:lang w:val="en-GB"/>
              </w:rPr>
              <w:t xml:space="preserve">0x02= 2 samples per </w:t>
            </w:r>
            <w:proofErr w:type="spellStart"/>
            <w:r>
              <w:rPr>
                <w:lang w:val="en-GB"/>
              </w:rPr>
              <w:t>kanaal</w:t>
            </w:r>
            <w:proofErr w:type="spellEnd"/>
          </w:p>
        </w:tc>
      </w:tr>
    </w:tbl>
    <w:p w:rsidR="00835122" w:rsidRPr="00835122" w:rsidRDefault="00835122" w:rsidP="00854B4D">
      <w:pPr>
        <w:rPr>
          <w:b/>
          <w:lang w:val="en-GB"/>
        </w:rPr>
      </w:pPr>
    </w:p>
    <w:p w:rsidR="00854B4D" w:rsidRPr="00835122" w:rsidRDefault="00835122" w:rsidP="00854B4D">
      <w:pPr>
        <w:rPr>
          <w:b/>
          <w:lang w:val="en-GB"/>
        </w:rPr>
      </w:pPr>
      <w:proofErr w:type="spellStart"/>
      <w:r w:rsidRPr="00835122">
        <w:rPr>
          <w:b/>
          <w:lang w:val="en-GB"/>
        </w:rPr>
        <w:t>Voorbeeld</w:t>
      </w:r>
      <w:proofErr w:type="spellEnd"/>
      <w:r>
        <w:rPr>
          <w:b/>
          <w:lang w:val="en-GB"/>
        </w:rPr>
        <w:t xml:space="preserve"> 2</w:t>
      </w:r>
      <w:r w:rsidRPr="00835122">
        <w:rPr>
          <w:b/>
          <w:lang w:val="en-GB"/>
        </w:rPr>
        <w:t>:</w:t>
      </w:r>
    </w:p>
    <w:tbl>
      <w:tblPr>
        <w:tblStyle w:val="Tabelraster"/>
        <w:tblW w:w="10485" w:type="dxa"/>
        <w:tblLook w:val="04A0" w:firstRow="1" w:lastRow="0" w:firstColumn="1" w:lastColumn="0" w:noHBand="0" w:noVBand="1"/>
      </w:tblPr>
      <w:tblGrid>
        <w:gridCol w:w="1199"/>
        <w:gridCol w:w="1631"/>
        <w:gridCol w:w="7655"/>
      </w:tblGrid>
      <w:tr w:rsidR="00835122" w:rsidTr="00FF0156">
        <w:tc>
          <w:tcPr>
            <w:tcW w:w="1199" w:type="dxa"/>
          </w:tcPr>
          <w:p w:rsidR="00835122" w:rsidRPr="00B67BDB" w:rsidRDefault="00835122" w:rsidP="00FF0156">
            <w:pPr>
              <w:rPr>
                <w:b/>
              </w:rPr>
            </w:pPr>
          </w:p>
        </w:tc>
        <w:tc>
          <w:tcPr>
            <w:tcW w:w="1631" w:type="dxa"/>
          </w:tcPr>
          <w:p w:rsidR="00835122" w:rsidRPr="00B67BDB" w:rsidRDefault="00835122" w:rsidP="00FF0156">
            <w:pPr>
              <w:rPr>
                <w:b/>
              </w:rPr>
            </w:pPr>
            <w:proofErr w:type="spellStart"/>
            <w:r w:rsidRPr="00B67BDB">
              <w:rPr>
                <w:b/>
              </w:rPr>
              <w:t>Hex</w:t>
            </w:r>
            <w:proofErr w:type="spellEnd"/>
            <w:r w:rsidRPr="00B67BDB">
              <w:rPr>
                <w:b/>
              </w:rPr>
              <w:t xml:space="preserve"> bericht</w:t>
            </w:r>
          </w:p>
        </w:tc>
        <w:tc>
          <w:tcPr>
            <w:tcW w:w="7655" w:type="dxa"/>
          </w:tcPr>
          <w:p w:rsidR="00835122" w:rsidRPr="00B67BDB" w:rsidRDefault="00835122" w:rsidP="00FF0156">
            <w:pPr>
              <w:rPr>
                <w:b/>
              </w:rPr>
            </w:pPr>
            <w:r w:rsidRPr="00B67BDB">
              <w:rPr>
                <w:b/>
              </w:rPr>
              <w:t>Inhoud</w:t>
            </w:r>
          </w:p>
        </w:tc>
      </w:tr>
      <w:tr w:rsidR="00835122" w:rsidTr="00FF0156">
        <w:tc>
          <w:tcPr>
            <w:tcW w:w="1199" w:type="dxa"/>
          </w:tcPr>
          <w:p w:rsidR="00835122" w:rsidRPr="00B67BDB" w:rsidRDefault="00835122" w:rsidP="00FF0156">
            <w:pPr>
              <w:rPr>
                <w:b/>
              </w:rPr>
            </w:pPr>
            <w:r w:rsidRPr="00B67BDB">
              <w:rPr>
                <w:b/>
              </w:rPr>
              <w:t>Opdracht</w:t>
            </w:r>
          </w:p>
        </w:tc>
        <w:tc>
          <w:tcPr>
            <w:tcW w:w="1631" w:type="dxa"/>
          </w:tcPr>
          <w:p w:rsidR="00835122" w:rsidRDefault="00835122" w:rsidP="00FF0156">
            <w:r>
              <w:t>0x09</w:t>
            </w:r>
          </w:p>
        </w:tc>
        <w:tc>
          <w:tcPr>
            <w:tcW w:w="7655" w:type="dxa"/>
          </w:tcPr>
          <w:p w:rsidR="00835122" w:rsidRDefault="00835122" w:rsidP="00FF0156">
            <w:r w:rsidRPr="00854B4D">
              <w:rPr>
                <w:lang w:val="en-GB"/>
              </w:rPr>
              <w:t>READ_HX711_STATE</w:t>
            </w:r>
          </w:p>
        </w:tc>
      </w:tr>
      <w:tr w:rsidR="00835122" w:rsidRPr="002A188B" w:rsidTr="00FF0156">
        <w:trPr>
          <w:trHeight w:val="274"/>
        </w:trPr>
        <w:tc>
          <w:tcPr>
            <w:tcW w:w="1199" w:type="dxa"/>
          </w:tcPr>
          <w:p w:rsidR="00835122" w:rsidRPr="00B67BDB" w:rsidRDefault="00835122" w:rsidP="00FF0156">
            <w:pPr>
              <w:rPr>
                <w:b/>
              </w:rPr>
            </w:pPr>
            <w:r w:rsidRPr="00B67BDB">
              <w:rPr>
                <w:b/>
              </w:rPr>
              <w:t>Antwoord</w:t>
            </w:r>
          </w:p>
        </w:tc>
        <w:tc>
          <w:tcPr>
            <w:tcW w:w="1631" w:type="dxa"/>
          </w:tcPr>
          <w:p w:rsidR="00835122" w:rsidRDefault="00835122" w:rsidP="00FF0156">
            <w:r>
              <w:t>0x</w:t>
            </w:r>
            <w:r w:rsidRPr="00835122">
              <w:t>09070A</w:t>
            </w:r>
          </w:p>
        </w:tc>
        <w:tc>
          <w:tcPr>
            <w:tcW w:w="7655" w:type="dxa"/>
          </w:tcPr>
          <w:p w:rsidR="00835122" w:rsidRDefault="00835122" w:rsidP="00FF0156">
            <w:pPr>
              <w:rPr>
                <w:lang w:val="en-GB"/>
              </w:rPr>
            </w:pPr>
            <w:r>
              <w:rPr>
                <w:lang w:val="en-GB"/>
              </w:rPr>
              <w:t>0x09=</w:t>
            </w:r>
            <w:r w:rsidRPr="00854B4D">
              <w:rPr>
                <w:lang w:val="en-GB"/>
              </w:rPr>
              <w:t>READ_HX711_STATE</w:t>
            </w:r>
          </w:p>
          <w:p w:rsidR="00835122" w:rsidRDefault="00835122" w:rsidP="00FF0156">
            <w:pPr>
              <w:rPr>
                <w:lang w:val="en-GB"/>
              </w:rPr>
            </w:pPr>
            <w:r>
              <w:rPr>
                <w:lang w:val="en-GB"/>
              </w:rPr>
              <w:t xml:space="preserve">0x07= CH_A_GAIN128, </w:t>
            </w:r>
            <w:r w:rsidRPr="00F24B68">
              <w:rPr>
                <w:lang w:val="en-GB"/>
              </w:rPr>
              <w:t>CH_B_GAIN32</w:t>
            </w:r>
            <w:r>
              <w:rPr>
                <w:lang w:val="en-GB"/>
              </w:rPr>
              <w:t xml:space="preserve">, </w:t>
            </w:r>
            <w:r w:rsidRPr="008B7E31">
              <w:rPr>
                <w:lang w:val="en-GB"/>
              </w:rPr>
              <w:t>CH_A_GAIN64</w:t>
            </w:r>
          </w:p>
          <w:p w:rsidR="00835122" w:rsidRPr="002A188B" w:rsidRDefault="00835122" w:rsidP="00835122">
            <w:r>
              <w:rPr>
                <w:lang w:val="en-GB"/>
              </w:rPr>
              <w:t xml:space="preserve">0x0A= 10 </w:t>
            </w:r>
            <w:proofErr w:type="spellStart"/>
            <w:r>
              <w:rPr>
                <w:lang w:val="en-GB"/>
              </w:rPr>
              <w:t>metingen</w:t>
            </w:r>
            <w:proofErr w:type="spellEnd"/>
            <w:r>
              <w:rPr>
                <w:lang w:val="en-GB"/>
              </w:rPr>
              <w:t xml:space="preserve"> per </w:t>
            </w:r>
            <w:proofErr w:type="spellStart"/>
            <w:r>
              <w:rPr>
                <w:lang w:val="en-GB"/>
              </w:rPr>
              <w:t>kanaal</w:t>
            </w:r>
            <w:proofErr w:type="spellEnd"/>
          </w:p>
        </w:tc>
      </w:tr>
    </w:tbl>
    <w:p w:rsidR="00835122" w:rsidRDefault="00835122" w:rsidP="00854B4D">
      <w:pPr>
        <w:rPr>
          <w:lang w:val="en-GB"/>
        </w:rPr>
      </w:pPr>
    </w:p>
    <w:p w:rsidR="00835122" w:rsidRDefault="00835122" w:rsidP="00854B4D">
      <w:pPr>
        <w:rPr>
          <w:lang w:val="en-GB"/>
        </w:rPr>
      </w:pPr>
    </w:p>
    <w:p w:rsidR="00854B4D" w:rsidRDefault="00854B4D" w:rsidP="00854B4D">
      <w:pPr>
        <w:rPr>
          <w:lang w:val="en-GB"/>
        </w:rPr>
      </w:pPr>
    </w:p>
    <w:p w:rsidR="00854B4D" w:rsidRDefault="00854B4D" w:rsidP="00854B4D">
      <w:pPr>
        <w:pStyle w:val="Kop3"/>
        <w:rPr>
          <w:lang w:val="en-GB"/>
        </w:rPr>
      </w:pPr>
      <w:bookmarkStart w:id="41" w:name="_Toc25935080"/>
      <w:r>
        <w:rPr>
          <w:lang w:val="en-GB"/>
        </w:rPr>
        <w:t>137</w:t>
      </w:r>
      <w:r w:rsidRPr="00D15E34">
        <w:rPr>
          <w:lang w:val="en-GB"/>
        </w:rPr>
        <w:t>d/</w:t>
      </w:r>
      <w:r>
        <w:rPr>
          <w:lang w:val="en-GB"/>
        </w:rPr>
        <w:t>0x89</w:t>
      </w:r>
      <w:r w:rsidRPr="00D15E34">
        <w:rPr>
          <w:lang w:val="en-GB"/>
        </w:rPr>
        <w:t xml:space="preserve"> - </w:t>
      </w:r>
      <w:r>
        <w:rPr>
          <w:lang w:val="en-GB"/>
        </w:rPr>
        <w:t>W</w:t>
      </w:r>
      <w:r w:rsidR="00835122">
        <w:rPr>
          <w:lang w:val="en-GB"/>
        </w:rPr>
        <w:t>RITE</w:t>
      </w:r>
      <w:r w:rsidRPr="00854B4D">
        <w:rPr>
          <w:lang w:val="en-GB"/>
        </w:rPr>
        <w:t>_HX711_STATE</w:t>
      </w:r>
      <w:bookmarkEnd w:id="41"/>
    </w:p>
    <w:p w:rsidR="00835122" w:rsidRPr="008B7E31" w:rsidRDefault="00835122" w:rsidP="00835122">
      <w:r w:rsidRPr="008B7E31">
        <w:t>Met de WRITE_HX711_STATE opdracht worden de HX711 kanalen en het aantal samples waarover een gemiddelde wordt berekend ingesteld. Bij elke meeting op het meet interval worden deze instellingen gebruikt voor de HX711. Deze gegevens worden opgeslagen in het flash van de nRF52840.</w:t>
      </w:r>
    </w:p>
    <w:p w:rsidR="00835122" w:rsidRPr="008B7E31" w:rsidRDefault="00835122" w:rsidP="00835122"/>
    <w:p w:rsidR="00854B4D" w:rsidRDefault="00835122" w:rsidP="00854B4D">
      <w:pPr>
        <w:rPr>
          <w:lang w:val="en-GB"/>
        </w:rPr>
      </w:pPr>
      <w:proofErr w:type="spellStart"/>
      <w:r>
        <w:rPr>
          <w:lang w:val="en-GB"/>
        </w:rPr>
        <w:t>Bericht</w:t>
      </w:r>
      <w:proofErr w:type="spellEnd"/>
      <w:r>
        <w:rPr>
          <w:lang w:val="en-GB"/>
        </w:rPr>
        <w:t xml:space="preserve"> </w:t>
      </w:r>
      <w:proofErr w:type="spellStart"/>
      <w:r>
        <w:rPr>
          <w:lang w:val="en-GB"/>
        </w:rPr>
        <w:t>opbouw</w:t>
      </w:r>
      <w:proofErr w:type="spellEnd"/>
      <w:r>
        <w:rPr>
          <w:lang w:val="en-GB"/>
        </w:rPr>
        <w:t>:</w:t>
      </w:r>
    </w:p>
    <w:tbl>
      <w:tblPr>
        <w:tblStyle w:val="Tabelraster"/>
        <w:tblW w:w="0" w:type="auto"/>
        <w:tblLook w:val="04A0" w:firstRow="1" w:lastRow="0" w:firstColumn="1" w:lastColumn="0" w:noHBand="0" w:noVBand="1"/>
      </w:tblPr>
      <w:tblGrid>
        <w:gridCol w:w="2853"/>
        <w:gridCol w:w="1488"/>
        <w:gridCol w:w="1125"/>
        <w:gridCol w:w="4162"/>
      </w:tblGrid>
      <w:tr w:rsidR="00835122" w:rsidTr="00FF0156">
        <w:tc>
          <w:tcPr>
            <w:tcW w:w="2853" w:type="dxa"/>
          </w:tcPr>
          <w:p w:rsidR="00835122" w:rsidRPr="00B67BDB" w:rsidRDefault="00835122" w:rsidP="00FF0156">
            <w:pPr>
              <w:rPr>
                <w:b/>
              </w:rPr>
            </w:pPr>
            <w:r w:rsidRPr="00B67BDB">
              <w:rPr>
                <w:b/>
              </w:rPr>
              <w:t>Veld</w:t>
            </w:r>
          </w:p>
        </w:tc>
        <w:tc>
          <w:tcPr>
            <w:tcW w:w="1488" w:type="dxa"/>
          </w:tcPr>
          <w:p w:rsidR="00835122" w:rsidRPr="00B67BDB" w:rsidRDefault="00835122" w:rsidP="00FF0156">
            <w:pPr>
              <w:rPr>
                <w:b/>
              </w:rPr>
            </w:pPr>
            <w:r>
              <w:rPr>
                <w:b/>
              </w:rPr>
              <w:t>Grote</w:t>
            </w:r>
          </w:p>
        </w:tc>
        <w:tc>
          <w:tcPr>
            <w:tcW w:w="1125" w:type="dxa"/>
          </w:tcPr>
          <w:p w:rsidR="00835122" w:rsidRPr="00B67BDB" w:rsidRDefault="00835122" w:rsidP="00FF0156">
            <w:pPr>
              <w:rPr>
                <w:b/>
              </w:rPr>
            </w:pPr>
            <w:r w:rsidRPr="00B67BDB">
              <w:rPr>
                <w:b/>
              </w:rPr>
              <w:t>Waarde</w:t>
            </w:r>
          </w:p>
        </w:tc>
        <w:tc>
          <w:tcPr>
            <w:tcW w:w="4162" w:type="dxa"/>
          </w:tcPr>
          <w:p w:rsidR="00835122" w:rsidRPr="00B67BDB" w:rsidRDefault="00835122" w:rsidP="00FF0156">
            <w:pPr>
              <w:rPr>
                <w:b/>
              </w:rPr>
            </w:pPr>
            <w:r w:rsidRPr="00B67BDB">
              <w:rPr>
                <w:b/>
              </w:rPr>
              <w:t>Omschrijving</w:t>
            </w:r>
          </w:p>
        </w:tc>
      </w:tr>
      <w:tr w:rsidR="00835122" w:rsidRPr="00E601C0" w:rsidTr="00FF0156">
        <w:tc>
          <w:tcPr>
            <w:tcW w:w="2853" w:type="dxa"/>
          </w:tcPr>
          <w:p w:rsidR="00835122" w:rsidRDefault="00835122" w:rsidP="00FF0156">
            <w:r>
              <w:rPr>
                <w:lang w:val="en-GB"/>
              </w:rPr>
              <w:t>WRITE</w:t>
            </w:r>
            <w:r w:rsidRPr="00854B4D">
              <w:rPr>
                <w:lang w:val="en-GB"/>
              </w:rPr>
              <w:t xml:space="preserve"> _HX711_STATE</w:t>
            </w:r>
          </w:p>
        </w:tc>
        <w:tc>
          <w:tcPr>
            <w:tcW w:w="1488" w:type="dxa"/>
          </w:tcPr>
          <w:p w:rsidR="00835122" w:rsidRDefault="00835122" w:rsidP="00FF0156">
            <w:r>
              <w:t>Uint8_t</w:t>
            </w:r>
          </w:p>
        </w:tc>
        <w:tc>
          <w:tcPr>
            <w:tcW w:w="1125" w:type="dxa"/>
          </w:tcPr>
          <w:p w:rsidR="00835122" w:rsidRDefault="00835122" w:rsidP="00835122">
            <w:r>
              <w:t>0x89</w:t>
            </w:r>
          </w:p>
        </w:tc>
        <w:tc>
          <w:tcPr>
            <w:tcW w:w="4162" w:type="dxa"/>
          </w:tcPr>
          <w:p w:rsidR="00835122" w:rsidRPr="00E601C0" w:rsidRDefault="00835122" w:rsidP="00FF0156">
            <w:r w:rsidRPr="00A1138E">
              <w:t>WRITE_HX711_CONVERSION</w:t>
            </w:r>
            <w:r w:rsidRPr="00E601C0">
              <w:t xml:space="preserve"> opdracht ID</w:t>
            </w:r>
          </w:p>
        </w:tc>
      </w:tr>
      <w:tr w:rsidR="00835122" w:rsidRPr="00E601C0" w:rsidTr="00FF0156">
        <w:tc>
          <w:tcPr>
            <w:tcW w:w="2853" w:type="dxa"/>
          </w:tcPr>
          <w:p w:rsidR="00835122" w:rsidRPr="006D4E91" w:rsidRDefault="00835122" w:rsidP="00FF0156">
            <w:pPr>
              <w:rPr>
                <w:lang w:val="en-GB"/>
              </w:rPr>
            </w:pPr>
            <w:r>
              <w:rPr>
                <w:lang w:val="en-GB"/>
              </w:rPr>
              <w:t xml:space="preserve">Meet </w:t>
            </w:r>
            <w:proofErr w:type="spellStart"/>
            <w:r>
              <w:rPr>
                <w:lang w:val="en-GB"/>
              </w:rPr>
              <w:t>kanalen</w:t>
            </w:r>
            <w:proofErr w:type="spellEnd"/>
          </w:p>
        </w:tc>
        <w:tc>
          <w:tcPr>
            <w:tcW w:w="1488" w:type="dxa"/>
          </w:tcPr>
          <w:p w:rsidR="00835122" w:rsidRDefault="00835122" w:rsidP="00FF0156">
            <w:r>
              <w:t>Uint8_t</w:t>
            </w:r>
          </w:p>
        </w:tc>
        <w:tc>
          <w:tcPr>
            <w:tcW w:w="1125" w:type="dxa"/>
          </w:tcPr>
          <w:p w:rsidR="00835122" w:rsidRDefault="00835122" w:rsidP="00FF0156">
            <w:r>
              <w:t>1 - 7</w:t>
            </w:r>
          </w:p>
        </w:tc>
        <w:tc>
          <w:tcPr>
            <w:tcW w:w="4162" w:type="dxa"/>
          </w:tcPr>
          <w:p w:rsidR="00835122" w:rsidRPr="00F24B68" w:rsidRDefault="00835122" w:rsidP="00FF0156">
            <w:r>
              <w:t>HX711 meet kanalen, zie bovenstaande tabel</w:t>
            </w:r>
          </w:p>
        </w:tc>
      </w:tr>
      <w:tr w:rsidR="00835122" w:rsidRPr="00E601C0" w:rsidTr="00FF0156">
        <w:tc>
          <w:tcPr>
            <w:tcW w:w="2853" w:type="dxa"/>
          </w:tcPr>
          <w:p w:rsidR="00835122" w:rsidRDefault="00835122" w:rsidP="00FF0156">
            <w:pPr>
              <w:rPr>
                <w:lang w:val="en-GB"/>
              </w:rPr>
            </w:pPr>
            <w:proofErr w:type="spellStart"/>
            <w:r>
              <w:rPr>
                <w:lang w:val="en-GB"/>
              </w:rPr>
              <w:lastRenderedPageBreak/>
              <w:t>Aantal</w:t>
            </w:r>
            <w:proofErr w:type="spellEnd"/>
            <w:r>
              <w:rPr>
                <w:lang w:val="en-GB"/>
              </w:rPr>
              <w:t xml:space="preserve"> samples</w:t>
            </w:r>
          </w:p>
        </w:tc>
        <w:tc>
          <w:tcPr>
            <w:tcW w:w="1488" w:type="dxa"/>
          </w:tcPr>
          <w:p w:rsidR="00835122" w:rsidRDefault="00835122" w:rsidP="00FF0156">
            <w:r>
              <w:t>Uint8_t</w:t>
            </w:r>
          </w:p>
        </w:tc>
        <w:tc>
          <w:tcPr>
            <w:tcW w:w="1125" w:type="dxa"/>
          </w:tcPr>
          <w:p w:rsidR="00835122" w:rsidRDefault="00835122" w:rsidP="00FF0156">
            <w:r>
              <w:t>&gt;0</w:t>
            </w:r>
          </w:p>
        </w:tc>
        <w:tc>
          <w:tcPr>
            <w:tcW w:w="4162" w:type="dxa"/>
          </w:tcPr>
          <w:p w:rsidR="00835122" w:rsidRDefault="00835122" w:rsidP="00FF0156">
            <w:r>
              <w:t>Aantal samples waarover het gemiddelde wordt berekend.</w:t>
            </w:r>
          </w:p>
        </w:tc>
      </w:tr>
    </w:tbl>
    <w:p w:rsidR="00835122" w:rsidRPr="008B7E31" w:rsidRDefault="00835122" w:rsidP="00854B4D"/>
    <w:p w:rsidR="00854B4D" w:rsidRPr="00A009F4" w:rsidRDefault="00854B4D" w:rsidP="00C7485E"/>
    <w:p w:rsidR="00C7485E" w:rsidRDefault="00835122" w:rsidP="006D4E91">
      <w:pPr>
        <w:rPr>
          <w:b/>
        </w:rPr>
      </w:pPr>
      <w:r w:rsidRPr="00835122">
        <w:rPr>
          <w:b/>
        </w:rPr>
        <w:t>Voorbeeld:</w:t>
      </w:r>
    </w:p>
    <w:tbl>
      <w:tblPr>
        <w:tblStyle w:val="Tabelraster"/>
        <w:tblW w:w="10485" w:type="dxa"/>
        <w:tblLook w:val="04A0" w:firstRow="1" w:lastRow="0" w:firstColumn="1" w:lastColumn="0" w:noHBand="0" w:noVBand="1"/>
      </w:tblPr>
      <w:tblGrid>
        <w:gridCol w:w="1198"/>
        <w:gridCol w:w="1753"/>
        <w:gridCol w:w="7534"/>
      </w:tblGrid>
      <w:tr w:rsidR="00835122" w:rsidTr="00FF0156">
        <w:tc>
          <w:tcPr>
            <w:tcW w:w="1199" w:type="dxa"/>
          </w:tcPr>
          <w:p w:rsidR="00835122" w:rsidRPr="00B67BDB" w:rsidRDefault="00835122" w:rsidP="00FF0156">
            <w:pPr>
              <w:rPr>
                <w:b/>
              </w:rPr>
            </w:pPr>
          </w:p>
        </w:tc>
        <w:tc>
          <w:tcPr>
            <w:tcW w:w="1631" w:type="dxa"/>
          </w:tcPr>
          <w:p w:rsidR="00835122" w:rsidRPr="00B67BDB" w:rsidRDefault="00835122" w:rsidP="00FF0156">
            <w:pPr>
              <w:rPr>
                <w:b/>
              </w:rPr>
            </w:pPr>
            <w:proofErr w:type="spellStart"/>
            <w:r w:rsidRPr="00B67BDB">
              <w:rPr>
                <w:b/>
              </w:rPr>
              <w:t>Hex</w:t>
            </w:r>
            <w:proofErr w:type="spellEnd"/>
            <w:r w:rsidRPr="00B67BDB">
              <w:rPr>
                <w:b/>
              </w:rPr>
              <w:t xml:space="preserve"> bericht</w:t>
            </w:r>
          </w:p>
        </w:tc>
        <w:tc>
          <w:tcPr>
            <w:tcW w:w="7655" w:type="dxa"/>
          </w:tcPr>
          <w:p w:rsidR="00835122" w:rsidRPr="00B67BDB" w:rsidRDefault="00835122" w:rsidP="00FF0156">
            <w:pPr>
              <w:rPr>
                <w:b/>
              </w:rPr>
            </w:pPr>
            <w:r w:rsidRPr="00B67BDB">
              <w:rPr>
                <w:b/>
              </w:rPr>
              <w:t>Inhoud</w:t>
            </w:r>
          </w:p>
        </w:tc>
      </w:tr>
      <w:tr w:rsidR="00835122" w:rsidTr="00FF0156">
        <w:tc>
          <w:tcPr>
            <w:tcW w:w="1199" w:type="dxa"/>
          </w:tcPr>
          <w:p w:rsidR="00835122" w:rsidRPr="00B67BDB" w:rsidRDefault="00835122" w:rsidP="00FF0156">
            <w:pPr>
              <w:rPr>
                <w:b/>
              </w:rPr>
            </w:pPr>
            <w:r w:rsidRPr="00B67BDB">
              <w:rPr>
                <w:b/>
              </w:rPr>
              <w:t>Opdracht</w:t>
            </w:r>
          </w:p>
        </w:tc>
        <w:tc>
          <w:tcPr>
            <w:tcW w:w="1631" w:type="dxa"/>
          </w:tcPr>
          <w:p w:rsidR="00835122" w:rsidRDefault="00835122" w:rsidP="00FF0156">
            <w:r>
              <w:t>0x</w:t>
            </w:r>
            <w:r w:rsidRPr="00835122">
              <w:t>89070A</w:t>
            </w:r>
          </w:p>
        </w:tc>
        <w:tc>
          <w:tcPr>
            <w:tcW w:w="7655" w:type="dxa"/>
          </w:tcPr>
          <w:p w:rsidR="00835122" w:rsidRDefault="00835122" w:rsidP="00835122">
            <w:pPr>
              <w:rPr>
                <w:lang w:val="en-GB"/>
              </w:rPr>
            </w:pPr>
            <w:r>
              <w:rPr>
                <w:lang w:val="en-GB"/>
              </w:rPr>
              <w:t>0x89= WRITE</w:t>
            </w:r>
            <w:r w:rsidRPr="00854B4D">
              <w:rPr>
                <w:lang w:val="en-GB"/>
              </w:rPr>
              <w:t>_HX711_STATE</w:t>
            </w:r>
          </w:p>
          <w:p w:rsidR="00835122" w:rsidRDefault="00835122" w:rsidP="00835122">
            <w:pPr>
              <w:rPr>
                <w:lang w:val="en-GB"/>
              </w:rPr>
            </w:pPr>
            <w:r>
              <w:rPr>
                <w:lang w:val="en-GB"/>
              </w:rPr>
              <w:t xml:space="preserve">0x07= CH_A_GAIN128, </w:t>
            </w:r>
            <w:r w:rsidRPr="00F24B68">
              <w:rPr>
                <w:lang w:val="en-GB"/>
              </w:rPr>
              <w:t>CH_B_GAIN32</w:t>
            </w:r>
            <w:r>
              <w:rPr>
                <w:lang w:val="en-GB"/>
              </w:rPr>
              <w:t xml:space="preserve">, </w:t>
            </w:r>
            <w:r w:rsidRPr="008B7E31">
              <w:rPr>
                <w:lang w:val="en-GB"/>
              </w:rPr>
              <w:t>CH_A_GAIN64</w:t>
            </w:r>
          </w:p>
          <w:p w:rsidR="00835122" w:rsidRDefault="00835122" w:rsidP="00835122">
            <w:r>
              <w:rPr>
                <w:lang w:val="en-GB"/>
              </w:rPr>
              <w:t xml:space="preserve">0x0A= 10 </w:t>
            </w:r>
            <w:proofErr w:type="spellStart"/>
            <w:r>
              <w:rPr>
                <w:lang w:val="en-GB"/>
              </w:rPr>
              <w:t>metingen</w:t>
            </w:r>
            <w:proofErr w:type="spellEnd"/>
            <w:r>
              <w:rPr>
                <w:lang w:val="en-GB"/>
              </w:rPr>
              <w:t xml:space="preserve"> per </w:t>
            </w:r>
            <w:proofErr w:type="spellStart"/>
            <w:r>
              <w:rPr>
                <w:lang w:val="en-GB"/>
              </w:rPr>
              <w:t>kanaal</w:t>
            </w:r>
            <w:proofErr w:type="spellEnd"/>
          </w:p>
        </w:tc>
      </w:tr>
      <w:tr w:rsidR="00835122" w:rsidRPr="002A188B" w:rsidTr="00FF0156">
        <w:trPr>
          <w:trHeight w:val="274"/>
        </w:trPr>
        <w:tc>
          <w:tcPr>
            <w:tcW w:w="1199" w:type="dxa"/>
          </w:tcPr>
          <w:p w:rsidR="00835122" w:rsidRPr="00B67BDB" w:rsidRDefault="00835122" w:rsidP="00FF0156">
            <w:pPr>
              <w:rPr>
                <w:b/>
              </w:rPr>
            </w:pPr>
            <w:r w:rsidRPr="00B67BDB">
              <w:rPr>
                <w:b/>
              </w:rPr>
              <w:t>Antwoord</w:t>
            </w:r>
          </w:p>
        </w:tc>
        <w:tc>
          <w:tcPr>
            <w:tcW w:w="1631" w:type="dxa"/>
          </w:tcPr>
          <w:p w:rsidR="00835122" w:rsidRDefault="00835122" w:rsidP="00FF0156">
            <w:r>
              <w:t>0x0089</w:t>
            </w:r>
            <w:r w:rsidRPr="00835122">
              <w:t>00000000</w:t>
            </w:r>
          </w:p>
        </w:tc>
        <w:tc>
          <w:tcPr>
            <w:tcW w:w="7655" w:type="dxa"/>
          </w:tcPr>
          <w:p w:rsidR="00835122" w:rsidRPr="008B7E31" w:rsidRDefault="00835122" w:rsidP="00FF0156">
            <w:pPr>
              <w:rPr>
                <w:lang w:val="en-GB"/>
              </w:rPr>
            </w:pPr>
            <w:r w:rsidRPr="008B7E31">
              <w:rPr>
                <w:lang w:val="en-GB"/>
              </w:rPr>
              <w:t>0x00=RESPONSE_COMMAND</w:t>
            </w:r>
          </w:p>
          <w:p w:rsidR="00835122" w:rsidRPr="008B7E31" w:rsidRDefault="00835122" w:rsidP="00FF0156">
            <w:pPr>
              <w:rPr>
                <w:lang w:val="en-GB"/>
              </w:rPr>
            </w:pPr>
            <w:r w:rsidRPr="008B7E31">
              <w:rPr>
                <w:lang w:val="en-GB"/>
              </w:rPr>
              <w:t>0x89</w:t>
            </w:r>
            <w:r w:rsidR="00BE7B81" w:rsidRPr="008B7E31">
              <w:rPr>
                <w:lang w:val="en-GB"/>
              </w:rPr>
              <w:t>=</w:t>
            </w:r>
            <w:r w:rsidR="00BE7B81">
              <w:rPr>
                <w:lang w:val="en-GB"/>
              </w:rPr>
              <w:t>WRITE</w:t>
            </w:r>
            <w:r w:rsidR="00BE7B81" w:rsidRPr="00854B4D">
              <w:rPr>
                <w:lang w:val="en-GB"/>
              </w:rPr>
              <w:t>_HX711_STATE</w:t>
            </w:r>
          </w:p>
          <w:p w:rsidR="00835122" w:rsidRPr="002A188B" w:rsidRDefault="00835122" w:rsidP="00835122">
            <w:r>
              <w:t>0x00000000=NRF_SUCCESS</w:t>
            </w:r>
          </w:p>
        </w:tc>
      </w:tr>
    </w:tbl>
    <w:p w:rsidR="00835122" w:rsidRPr="00835122" w:rsidRDefault="00835122" w:rsidP="006D4E91">
      <w:pPr>
        <w:rPr>
          <w:b/>
        </w:rPr>
      </w:pPr>
    </w:p>
    <w:p w:rsidR="00D15E34" w:rsidRDefault="00D15E34" w:rsidP="006D4E91"/>
    <w:p w:rsidR="006D4E91" w:rsidRPr="006D4E91" w:rsidRDefault="006D4E91" w:rsidP="00C91119">
      <w:pPr>
        <w:pStyle w:val="Kop3"/>
        <w:rPr>
          <w:lang w:val="en-GB"/>
        </w:rPr>
      </w:pPr>
      <w:bookmarkStart w:id="42" w:name="_Toc25935081"/>
      <w:r w:rsidRPr="00D15E34">
        <w:rPr>
          <w:lang w:val="en-GB"/>
        </w:rPr>
        <w:t>10d/</w:t>
      </w:r>
      <w:r w:rsidR="00EF3587" w:rsidRPr="00D15E34">
        <w:rPr>
          <w:lang w:val="en-GB"/>
        </w:rPr>
        <w:t xml:space="preserve">0x0A - </w:t>
      </w:r>
      <w:r w:rsidRPr="00D15E34">
        <w:rPr>
          <w:lang w:val="en-GB"/>
        </w:rPr>
        <w:t>READ_HX711_CONV</w:t>
      </w:r>
      <w:r w:rsidRPr="006D4E91">
        <w:rPr>
          <w:lang w:val="en-GB"/>
        </w:rPr>
        <w:t>ERSION</w:t>
      </w:r>
      <w:bookmarkEnd w:id="42"/>
    </w:p>
    <w:p w:rsidR="006D4E91" w:rsidRDefault="006D4E91" w:rsidP="006D4E91">
      <w:r>
        <w:t>Lees het laatste meet resultaat</w:t>
      </w:r>
      <w:r w:rsidR="00923BD1">
        <w:t xml:space="preserve"> met de HX711. Vanaf 1.1 ondersteund de HX711 statemachine het meten van de verschillende kanalen achter een volgend. In plaats van het aantal klok pulsen wordt nu de kanalen door gegeven waarom gemeten is of gemeten moet worden en volgen er meerdere meetresultaten in een enkel bericht. Als een kanaal niet wordt gemeten wordt er geen meetresultaat of 0 waarde mee gestuurd in het resultaat bericht. In de onderstaande tabel zijn de meet kanalen te vinden met de bit waarde voor elk kanaal.  </w:t>
      </w:r>
    </w:p>
    <w:p w:rsidR="00923BD1" w:rsidRDefault="00923BD1" w:rsidP="006D4E91"/>
    <w:tbl>
      <w:tblPr>
        <w:tblStyle w:val="Tabelraster"/>
        <w:tblW w:w="0" w:type="auto"/>
        <w:jc w:val="center"/>
        <w:tblLook w:val="04A0" w:firstRow="1" w:lastRow="0" w:firstColumn="1" w:lastColumn="0" w:noHBand="0" w:noVBand="1"/>
      </w:tblPr>
      <w:tblGrid>
        <w:gridCol w:w="1980"/>
        <w:gridCol w:w="1559"/>
      </w:tblGrid>
      <w:tr w:rsidR="00923BD1" w:rsidTr="00923BD1">
        <w:trPr>
          <w:jc w:val="center"/>
        </w:trPr>
        <w:tc>
          <w:tcPr>
            <w:tcW w:w="1980" w:type="dxa"/>
          </w:tcPr>
          <w:p w:rsidR="00923BD1" w:rsidRPr="00F24B68" w:rsidRDefault="00923BD1" w:rsidP="00923BD1">
            <w:pPr>
              <w:rPr>
                <w:b/>
                <w:lang w:val="en-GB"/>
              </w:rPr>
            </w:pPr>
            <w:r w:rsidRPr="00F24B68">
              <w:rPr>
                <w:b/>
                <w:lang w:val="en-GB"/>
              </w:rPr>
              <w:t xml:space="preserve">Meet </w:t>
            </w:r>
            <w:proofErr w:type="spellStart"/>
            <w:r w:rsidRPr="00F24B68">
              <w:rPr>
                <w:b/>
                <w:lang w:val="en-GB"/>
              </w:rPr>
              <w:t>kanaal</w:t>
            </w:r>
            <w:proofErr w:type="spellEnd"/>
          </w:p>
        </w:tc>
        <w:tc>
          <w:tcPr>
            <w:tcW w:w="1559" w:type="dxa"/>
          </w:tcPr>
          <w:p w:rsidR="00923BD1" w:rsidRPr="00F24B68" w:rsidRDefault="00923BD1" w:rsidP="00923BD1">
            <w:pPr>
              <w:rPr>
                <w:b/>
                <w:lang w:val="en-GB"/>
              </w:rPr>
            </w:pPr>
            <w:proofErr w:type="spellStart"/>
            <w:r w:rsidRPr="00F24B68">
              <w:rPr>
                <w:b/>
                <w:lang w:val="en-GB"/>
              </w:rPr>
              <w:t>Waarde</w:t>
            </w:r>
            <w:proofErr w:type="spellEnd"/>
          </w:p>
        </w:tc>
      </w:tr>
      <w:tr w:rsidR="00923BD1" w:rsidTr="00923BD1">
        <w:trPr>
          <w:jc w:val="center"/>
        </w:trPr>
        <w:tc>
          <w:tcPr>
            <w:tcW w:w="1980" w:type="dxa"/>
          </w:tcPr>
          <w:p w:rsidR="00923BD1" w:rsidRDefault="00923BD1" w:rsidP="00923BD1">
            <w:r>
              <w:rPr>
                <w:lang w:val="en-GB"/>
              </w:rPr>
              <w:t>CH_A_GAIN128</w:t>
            </w:r>
          </w:p>
        </w:tc>
        <w:tc>
          <w:tcPr>
            <w:tcW w:w="1559" w:type="dxa"/>
          </w:tcPr>
          <w:p w:rsidR="00923BD1" w:rsidRDefault="00923BD1" w:rsidP="00923BD1">
            <w:r>
              <w:rPr>
                <w:lang w:val="en-GB"/>
              </w:rPr>
              <w:t>0x01</w:t>
            </w:r>
          </w:p>
        </w:tc>
      </w:tr>
      <w:tr w:rsidR="00923BD1" w:rsidTr="00923BD1">
        <w:trPr>
          <w:jc w:val="center"/>
        </w:trPr>
        <w:tc>
          <w:tcPr>
            <w:tcW w:w="1980" w:type="dxa"/>
          </w:tcPr>
          <w:p w:rsidR="00923BD1" w:rsidRDefault="00923BD1" w:rsidP="00923BD1">
            <w:r w:rsidRPr="00F24B68">
              <w:rPr>
                <w:lang w:val="en-GB"/>
              </w:rPr>
              <w:t>CH_B_GAIN32</w:t>
            </w:r>
            <w:r w:rsidRPr="00F24B68">
              <w:rPr>
                <w:lang w:val="en-GB"/>
              </w:rPr>
              <w:tab/>
            </w:r>
          </w:p>
        </w:tc>
        <w:tc>
          <w:tcPr>
            <w:tcW w:w="1559" w:type="dxa"/>
          </w:tcPr>
          <w:p w:rsidR="00923BD1" w:rsidRDefault="00923BD1" w:rsidP="00923BD1">
            <w:r>
              <w:rPr>
                <w:lang w:val="en-GB"/>
              </w:rPr>
              <w:t>0x02</w:t>
            </w:r>
          </w:p>
        </w:tc>
      </w:tr>
      <w:tr w:rsidR="00923BD1" w:rsidTr="00923BD1">
        <w:trPr>
          <w:jc w:val="center"/>
        </w:trPr>
        <w:tc>
          <w:tcPr>
            <w:tcW w:w="1980" w:type="dxa"/>
          </w:tcPr>
          <w:p w:rsidR="00923BD1" w:rsidRDefault="00923BD1" w:rsidP="00923BD1">
            <w:r>
              <w:t>CH_A_GAIN64</w:t>
            </w:r>
            <w:r>
              <w:tab/>
            </w:r>
          </w:p>
        </w:tc>
        <w:tc>
          <w:tcPr>
            <w:tcW w:w="1559" w:type="dxa"/>
          </w:tcPr>
          <w:p w:rsidR="00923BD1" w:rsidRDefault="00923BD1" w:rsidP="00923BD1">
            <w:r>
              <w:t>0x04</w:t>
            </w:r>
          </w:p>
        </w:tc>
      </w:tr>
    </w:tbl>
    <w:p w:rsidR="00923BD1" w:rsidRDefault="00923BD1" w:rsidP="006D4E91"/>
    <w:p w:rsidR="00F24B68" w:rsidRDefault="00F24B68" w:rsidP="006D4E91"/>
    <w:p w:rsidR="00F24B68" w:rsidRDefault="00B72BE4" w:rsidP="006D4E91">
      <w:r>
        <w:t>Bericht opbouw</w:t>
      </w:r>
      <w:r w:rsidR="00F24B68">
        <w:t>:</w:t>
      </w:r>
    </w:p>
    <w:tbl>
      <w:tblPr>
        <w:tblStyle w:val="Tabelraster"/>
        <w:tblW w:w="0" w:type="auto"/>
        <w:tblLook w:val="04A0" w:firstRow="1" w:lastRow="0" w:firstColumn="1" w:lastColumn="0" w:noHBand="0" w:noVBand="1"/>
      </w:tblPr>
      <w:tblGrid>
        <w:gridCol w:w="2853"/>
        <w:gridCol w:w="1488"/>
        <w:gridCol w:w="1125"/>
        <w:gridCol w:w="4162"/>
      </w:tblGrid>
      <w:tr w:rsidR="00F24B68" w:rsidTr="00F24B68">
        <w:tc>
          <w:tcPr>
            <w:tcW w:w="2853" w:type="dxa"/>
          </w:tcPr>
          <w:p w:rsidR="00F24B68" w:rsidRPr="00B67BDB" w:rsidRDefault="00F24B68" w:rsidP="00D67C95">
            <w:pPr>
              <w:rPr>
                <w:b/>
              </w:rPr>
            </w:pPr>
            <w:r w:rsidRPr="00B67BDB">
              <w:rPr>
                <w:b/>
              </w:rPr>
              <w:t>Veld</w:t>
            </w:r>
          </w:p>
        </w:tc>
        <w:tc>
          <w:tcPr>
            <w:tcW w:w="1488" w:type="dxa"/>
          </w:tcPr>
          <w:p w:rsidR="00F24B68" w:rsidRPr="00B67BDB" w:rsidRDefault="00F24B68" w:rsidP="00D67C95">
            <w:pPr>
              <w:rPr>
                <w:b/>
              </w:rPr>
            </w:pPr>
            <w:r>
              <w:rPr>
                <w:b/>
              </w:rPr>
              <w:t>Grote</w:t>
            </w:r>
          </w:p>
        </w:tc>
        <w:tc>
          <w:tcPr>
            <w:tcW w:w="1125" w:type="dxa"/>
          </w:tcPr>
          <w:p w:rsidR="00F24B68" w:rsidRPr="00B67BDB" w:rsidRDefault="00F24B68" w:rsidP="00D67C95">
            <w:pPr>
              <w:rPr>
                <w:b/>
              </w:rPr>
            </w:pPr>
            <w:r w:rsidRPr="00B67BDB">
              <w:rPr>
                <w:b/>
              </w:rPr>
              <w:t>Waarde</w:t>
            </w:r>
          </w:p>
        </w:tc>
        <w:tc>
          <w:tcPr>
            <w:tcW w:w="4162" w:type="dxa"/>
          </w:tcPr>
          <w:p w:rsidR="00F24B68" w:rsidRPr="00B67BDB" w:rsidRDefault="00F24B68" w:rsidP="00D67C95">
            <w:pPr>
              <w:rPr>
                <w:b/>
              </w:rPr>
            </w:pPr>
            <w:r w:rsidRPr="00B67BDB">
              <w:rPr>
                <w:b/>
              </w:rPr>
              <w:t>Omschrijving</w:t>
            </w:r>
          </w:p>
        </w:tc>
      </w:tr>
      <w:tr w:rsidR="00F24B68" w:rsidRPr="00E601C0" w:rsidTr="00F24B68">
        <w:tc>
          <w:tcPr>
            <w:tcW w:w="2853" w:type="dxa"/>
          </w:tcPr>
          <w:p w:rsidR="00F24B68" w:rsidRDefault="00F24B68" w:rsidP="00D67C95">
            <w:r w:rsidRPr="006D4E91">
              <w:rPr>
                <w:lang w:val="en-GB"/>
              </w:rPr>
              <w:t>READ_HX711_CONVERSION</w:t>
            </w:r>
          </w:p>
        </w:tc>
        <w:tc>
          <w:tcPr>
            <w:tcW w:w="1488" w:type="dxa"/>
          </w:tcPr>
          <w:p w:rsidR="00F24B68" w:rsidRDefault="00F24B68" w:rsidP="00D67C95">
            <w:r>
              <w:t>Uint8_t</w:t>
            </w:r>
          </w:p>
        </w:tc>
        <w:tc>
          <w:tcPr>
            <w:tcW w:w="1125" w:type="dxa"/>
          </w:tcPr>
          <w:p w:rsidR="00F24B68" w:rsidRDefault="00F24B68" w:rsidP="00D67C95">
            <w:r>
              <w:t>0x0A</w:t>
            </w:r>
          </w:p>
        </w:tc>
        <w:tc>
          <w:tcPr>
            <w:tcW w:w="4162" w:type="dxa"/>
          </w:tcPr>
          <w:p w:rsidR="00F24B68" w:rsidRPr="00E601C0" w:rsidRDefault="00F24B68" w:rsidP="00D67C95">
            <w:r w:rsidRPr="00F24B68">
              <w:t>READ_HX711_CONVERSION</w:t>
            </w:r>
            <w:r w:rsidRPr="00E601C0">
              <w:t xml:space="preserve"> opdracht ID</w:t>
            </w:r>
          </w:p>
        </w:tc>
      </w:tr>
    </w:tbl>
    <w:p w:rsidR="00F24B68" w:rsidRDefault="00F24B68" w:rsidP="00F24B68"/>
    <w:p w:rsidR="00F24B68" w:rsidRDefault="00F24B68" w:rsidP="00F24B68">
      <w:r>
        <w:t>Antwoord:</w:t>
      </w:r>
    </w:p>
    <w:tbl>
      <w:tblPr>
        <w:tblStyle w:val="Tabelraster"/>
        <w:tblW w:w="0" w:type="auto"/>
        <w:tblLook w:val="04A0" w:firstRow="1" w:lastRow="0" w:firstColumn="1" w:lastColumn="0" w:noHBand="0" w:noVBand="1"/>
      </w:tblPr>
      <w:tblGrid>
        <w:gridCol w:w="2853"/>
        <w:gridCol w:w="1488"/>
        <w:gridCol w:w="1125"/>
        <w:gridCol w:w="4162"/>
      </w:tblGrid>
      <w:tr w:rsidR="00F24B68" w:rsidTr="00D67C95">
        <w:tc>
          <w:tcPr>
            <w:tcW w:w="2853" w:type="dxa"/>
          </w:tcPr>
          <w:p w:rsidR="00F24B68" w:rsidRPr="00B67BDB" w:rsidRDefault="00F24B68" w:rsidP="00D67C95">
            <w:pPr>
              <w:rPr>
                <w:b/>
              </w:rPr>
            </w:pPr>
            <w:r w:rsidRPr="00B67BDB">
              <w:rPr>
                <w:b/>
              </w:rPr>
              <w:t>Veld</w:t>
            </w:r>
          </w:p>
        </w:tc>
        <w:tc>
          <w:tcPr>
            <w:tcW w:w="1488" w:type="dxa"/>
          </w:tcPr>
          <w:p w:rsidR="00F24B68" w:rsidRPr="00B67BDB" w:rsidRDefault="00F24B68" w:rsidP="00D67C95">
            <w:pPr>
              <w:rPr>
                <w:b/>
              </w:rPr>
            </w:pPr>
            <w:r>
              <w:rPr>
                <w:b/>
              </w:rPr>
              <w:t>Grote</w:t>
            </w:r>
          </w:p>
        </w:tc>
        <w:tc>
          <w:tcPr>
            <w:tcW w:w="1125" w:type="dxa"/>
          </w:tcPr>
          <w:p w:rsidR="00F24B68" w:rsidRPr="00B67BDB" w:rsidRDefault="00F24B68" w:rsidP="00D67C95">
            <w:pPr>
              <w:rPr>
                <w:b/>
              </w:rPr>
            </w:pPr>
            <w:r w:rsidRPr="00B67BDB">
              <w:rPr>
                <w:b/>
              </w:rPr>
              <w:t>Waarde</w:t>
            </w:r>
          </w:p>
        </w:tc>
        <w:tc>
          <w:tcPr>
            <w:tcW w:w="4162" w:type="dxa"/>
          </w:tcPr>
          <w:p w:rsidR="00F24B68" w:rsidRPr="00B67BDB" w:rsidRDefault="00F24B68" w:rsidP="00D67C95">
            <w:pPr>
              <w:rPr>
                <w:b/>
              </w:rPr>
            </w:pPr>
            <w:r w:rsidRPr="00B67BDB">
              <w:rPr>
                <w:b/>
              </w:rPr>
              <w:t>Omschrijving</w:t>
            </w:r>
          </w:p>
        </w:tc>
      </w:tr>
      <w:tr w:rsidR="00F24B68" w:rsidRPr="00E601C0" w:rsidTr="00D67C95">
        <w:tc>
          <w:tcPr>
            <w:tcW w:w="2853" w:type="dxa"/>
          </w:tcPr>
          <w:p w:rsidR="00F24B68" w:rsidRDefault="00F24B68" w:rsidP="00D67C95">
            <w:r w:rsidRPr="006D4E91">
              <w:rPr>
                <w:lang w:val="en-GB"/>
              </w:rPr>
              <w:t>READ_HX711_CONVERSION</w:t>
            </w:r>
          </w:p>
        </w:tc>
        <w:tc>
          <w:tcPr>
            <w:tcW w:w="1488" w:type="dxa"/>
          </w:tcPr>
          <w:p w:rsidR="00F24B68" w:rsidRDefault="00F24B68" w:rsidP="00D67C95">
            <w:r>
              <w:t>Uint8_t</w:t>
            </w:r>
          </w:p>
        </w:tc>
        <w:tc>
          <w:tcPr>
            <w:tcW w:w="1125" w:type="dxa"/>
          </w:tcPr>
          <w:p w:rsidR="00F24B68" w:rsidRDefault="00F24B68" w:rsidP="00D67C95">
            <w:r>
              <w:t>0x0A</w:t>
            </w:r>
          </w:p>
        </w:tc>
        <w:tc>
          <w:tcPr>
            <w:tcW w:w="4162" w:type="dxa"/>
          </w:tcPr>
          <w:p w:rsidR="00F24B68" w:rsidRPr="00E601C0" w:rsidRDefault="00F24B68" w:rsidP="00D67C95">
            <w:r w:rsidRPr="00F24B68">
              <w:t>READ_HX711_CONVERSION</w:t>
            </w:r>
            <w:r w:rsidRPr="00E601C0">
              <w:t xml:space="preserve"> opdracht ID</w:t>
            </w:r>
          </w:p>
        </w:tc>
      </w:tr>
      <w:tr w:rsidR="00F24B68" w:rsidRPr="00E601C0" w:rsidTr="00D67C95">
        <w:tc>
          <w:tcPr>
            <w:tcW w:w="2853" w:type="dxa"/>
          </w:tcPr>
          <w:p w:rsidR="00F24B68" w:rsidRPr="006D4E91" w:rsidRDefault="00923BD1" w:rsidP="00923BD1">
            <w:pPr>
              <w:rPr>
                <w:lang w:val="en-GB"/>
              </w:rPr>
            </w:pPr>
            <w:r>
              <w:rPr>
                <w:lang w:val="en-GB"/>
              </w:rPr>
              <w:t xml:space="preserve">Meet </w:t>
            </w:r>
            <w:proofErr w:type="spellStart"/>
            <w:r w:rsidR="00F24B68">
              <w:rPr>
                <w:lang w:val="en-GB"/>
              </w:rPr>
              <w:t>Kanal</w:t>
            </w:r>
            <w:r>
              <w:rPr>
                <w:lang w:val="en-GB"/>
              </w:rPr>
              <w:t>en</w:t>
            </w:r>
            <w:proofErr w:type="spellEnd"/>
          </w:p>
        </w:tc>
        <w:tc>
          <w:tcPr>
            <w:tcW w:w="1488" w:type="dxa"/>
          </w:tcPr>
          <w:p w:rsidR="00F24B68" w:rsidRDefault="00F24B68" w:rsidP="00D67C95">
            <w:r>
              <w:t>Uint8_t</w:t>
            </w:r>
          </w:p>
        </w:tc>
        <w:tc>
          <w:tcPr>
            <w:tcW w:w="1125" w:type="dxa"/>
          </w:tcPr>
          <w:p w:rsidR="00F24B68" w:rsidRDefault="00C539A5" w:rsidP="00D67C95">
            <w:r>
              <w:t>1 - 7</w:t>
            </w:r>
          </w:p>
        </w:tc>
        <w:tc>
          <w:tcPr>
            <w:tcW w:w="4162" w:type="dxa"/>
          </w:tcPr>
          <w:p w:rsidR="00F24B68" w:rsidRPr="00F24B68" w:rsidRDefault="00C539A5" w:rsidP="00C539A5">
            <w:r>
              <w:t>HX711 meet kana</w:t>
            </w:r>
            <w:r w:rsidR="00F24B68">
              <w:t>l</w:t>
            </w:r>
            <w:r>
              <w:t>en</w:t>
            </w:r>
            <w:r w:rsidR="00F24B68">
              <w:t xml:space="preserve">, zie </w:t>
            </w:r>
            <w:r>
              <w:t>bovenstaande</w:t>
            </w:r>
            <w:r w:rsidR="00F24B68">
              <w:t xml:space="preserve"> tabel</w:t>
            </w:r>
          </w:p>
        </w:tc>
      </w:tr>
      <w:tr w:rsidR="00F24B68" w:rsidRPr="007344D4" w:rsidTr="00D67C95">
        <w:tc>
          <w:tcPr>
            <w:tcW w:w="2853" w:type="dxa"/>
          </w:tcPr>
          <w:p w:rsidR="00F24B68" w:rsidRPr="006D4E91" w:rsidRDefault="00F24B68" w:rsidP="00D67C95">
            <w:pPr>
              <w:rPr>
                <w:lang w:val="en-GB"/>
              </w:rPr>
            </w:pPr>
            <w:r>
              <w:rPr>
                <w:lang w:val="en-GB"/>
              </w:rPr>
              <w:t xml:space="preserve">Meet </w:t>
            </w:r>
            <w:proofErr w:type="spellStart"/>
            <w:r>
              <w:rPr>
                <w:lang w:val="en-GB"/>
              </w:rPr>
              <w:t>resultaat</w:t>
            </w:r>
            <w:proofErr w:type="spellEnd"/>
          </w:p>
        </w:tc>
        <w:tc>
          <w:tcPr>
            <w:tcW w:w="1488" w:type="dxa"/>
          </w:tcPr>
          <w:p w:rsidR="00F24B68" w:rsidRDefault="00C539A5" w:rsidP="00C539A5">
            <w:r>
              <w:t>Int24</w:t>
            </w:r>
            <w:r w:rsidR="00F24B68">
              <w:t>_t</w:t>
            </w:r>
          </w:p>
        </w:tc>
        <w:tc>
          <w:tcPr>
            <w:tcW w:w="1125" w:type="dxa"/>
          </w:tcPr>
          <w:p w:rsidR="00F24B68" w:rsidRDefault="00F24B68" w:rsidP="00D67C95">
            <w:r>
              <w:t>-</w:t>
            </w:r>
          </w:p>
        </w:tc>
        <w:tc>
          <w:tcPr>
            <w:tcW w:w="4162" w:type="dxa"/>
          </w:tcPr>
          <w:p w:rsidR="00F24B68" w:rsidRPr="008B7E31" w:rsidRDefault="00F24B68" w:rsidP="00D67C95">
            <w:pPr>
              <w:rPr>
                <w:lang w:val="en-GB"/>
              </w:rPr>
            </w:pPr>
            <w:r w:rsidRPr="008B7E31">
              <w:rPr>
                <w:lang w:val="en-GB"/>
              </w:rPr>
              <w:t xml:space="preserve">Signed meet </w:t>
            </w:r>
            <w:proofErr w:type="spellStart"/>
            <w:r w:rsidRPr="008B7E31">
              <w:rPr>
                <w:lang w:val="en-GB"/>
              </w:rPr>
              <w:t>resultaat</w:t>
            </w:r>
            <w:proofErr w:type="spellEnd"/>
            <w:r w:rsidR="00C539A5" w:rsidRPr="008B7E31">
              <w:rPr>
                <w:lang w:val="en-GB"/>
              </w:rPr>
              <w:t xml:space="preserve"> </w:t>
            </w:r>
            <w:r w:rsidR="00C539A5">
              <w:rPr>
                <w:lang w:val="en-GB"/>
              </w:rPr>
              <w:t xml:space="preserve">CH_A_GAIN128, </w:t>
            </w:r>
            <w:r w:rsidR="00C539A5" w:rsidRPr="00F24B68">
              <w:rPr>
                <w:lang w:val="en-GB"/>
              </w:rPr>
              <w:t>CH_B_GAIN32</w:t>
            </w:r>
            <w:r w:rsidR="00C539A5" w:rsidRPr="00F24B68">
              <w:rPr>
                <w:lang w:val="en-GB"/>
              </w:rPr>
              <w:tab/>
            </w:r>
            <w:r w:rsidR="00C539A5">
              <w:rPr>
                <w:lang w:val="en-GB"/>
              </w:rPr>
              <w:t xml:space="preserve">of </w:t>
            </w:r>
            <w:r w:rsidR="00C539A5" w:rsidRPr="008B7E31">
              <w:rPr>
                <w:lang w:val="en-GB"/>
              </w:rPr>
              <w:t>CH_A_GAIN64</w:t>
            </w:r>
            <w:r w:rsidR="00C539A5" w:rsidRPr="008B7E31">
              <w:rPr>
                <w:lang w:val="en-GB"/>
              </w:rPr>
              <w:tab/>
            </w:r>
          </w:p>
        </w:tc>
      </w:tr>
      <w:tr w:rsidR="00C539A5" w:rsidRPr="007344D4" w:rsidTr="00D67C95">
        <w:tc>
          <w:tcPr>
            <w:tcW w:w="2853" w:type="dxa"/>
          </w:tcPr>
          <w:p w:rsidR="00C539A5" w:rsidRDefault="00C539A5" w:rsidP="00D67C95">
            <w:pPr>
              <w:rPr>
                <w:lang w:val="en-GB"/>
              </w:rPr>
            </w:pPr>
            <w:r>
              <w:rPr>
                <w:lang w:val="en-GB"/>
              </w:rPr>
              <w:t xml:space="preserve">Meet </w:t>
            </w:r>
            <w:proofErr w:type="spellStart"/>
            <w:r>
              <w:rPr>
                <w:lang w:val="en-GB"/>
              </w:rPr>
              <w:t>resultaat</w:t>
            </w:r>
            <w:proofErr w:type="spellEnd"/>
            <w:r>
              <w:rPr>
                <w:lang w:val="en-GB"/>
              </w:rPr>
              <w:t xml:space="preserve"> (optional)</w:t>
            </w:r>
          </w:p>
        </w:tc>
        <w:tc>
          <w:tcPr>
            <w:tcW w:w="1488" w:type="dxa"/>
          </w:tcPr>
          <w:p w:rsidR="00C539A5" w:rsidRDefault="00C539A5" w:rsidP="00D67C95">
            <w:r>
              <w:t>Int24_t</w:t>
            </w:r>
          </w:p>
        </w:tc>
        <w:tc>
          <w:tcPr>
            <w:tcW w:w="1125" w:type="dxa"/>
          </w:tcPr>
          <w:p w:rsidR="00C539A5" w:rsidRDefault="00C539A5" w:rsidP="00D67C95">
            <w:r>
              <w:t>-</w:t>
            </w:r>
          </w:p>
        </w:tc>
        <w:tc>
          <w:tcPr>
            <w:tcW w:w="4162" w:type="dxa"/>
          </w:tcPr>
          <w:p w:rsidR="00C539A5" w:rsidRPr="008B7E31" w:rsidRDefault="00C539A5" w:rsidP="00C539A5">
            <w:pPr>
              <w:rPr>
                <w:lang w:val="en-GB"/>
              </w:rPr>
            </w:pPr>
            <w:r w:rsidRPr="008B7E31">
              <w:rPr>
                <w:lang w:val="en-GB"/>
              </w:rPr>
              <w:t xml:space="preserve">Signed meet </w:t>
            </w:r>
            <w:proofErr w:type="spellStart"/>
            <w:r w:rsidRPr="008B7E31">
              <w:rPr>
                <w:lang w:val="en-GB"/>
              </w:rPr>
              <w:t>resultaat</w:t>
            </w:r>
            <w:proofErr w:type="spellEnd"/>
            <w:r w:rsidRPr="008B7E31">
              <w:rPr>
                <w:lang w:val="en-GB"/>
              </w:rPr>
              <w:t xml:space="preserve"> </w:t>
            </w:r>
            <w:r w:rsidRPr="00F24B68">
              <w:rPr>
                <w:lang w:val="en-GB"/>
              </w:rPr>
              <w:t>CH_B_GAIN32</w:t>
            </w:r>
            <w:r w:rsidRPr="00F24B68">
              <w:rPr>
                <w:lang w:val="en-GB"/>
              </w:rPr>
              <w:tab/>
            </w:r>
            <w:r>
              <w:rPr>
                <w:lang w:val="en-GB"/>
              </w:rPr>
              <w:t xml:space="preserve"> of </w:t>
            </w:r>
            <w:r w:rsidRPr="008B7E31">
              <w:rPr>
                <w:lang w:val="en-GB"/>
              </w:rPr>
              <w:t>CH_A_GAIN64</w:t>
            </w:r>
          </w:p>
        </w:tc>
      </w:tr>
      <w:tr w:rsidR="00C539A5" w:rsidRPr="007344D4" w:rsidTr="00D67C95">
        <w:tc>
          <w:tcPr>
            <w:tcW w:w="2853" w:type="dxa"/>
          </w:tcPr>
          <w:p w:rsidR="00C539A5" w:rsidRDefault="00C539A5" w:rsidP="00C539A5">
            <w:pPr>
              <w:rPr>
                <w:lang w:val="en-GB"/>
              </w:rPr>
            </w:pPr>
            <w:r>
              <w:rPr>
                <w:lang w:val="en-GB"/>
              </w:rPr>
              <w:t xml:space="preserve">Meet </w:t>
            </w:r>
            <w:proofErr w:type="spellStart"/>
            <w:r>
              <w:rPr>
                <w:lang w:val="en-GB"/>
              </w:rPr>
              <w:t>resultaat</w:t>
            </w:r>
            <w:proofErr w:type="spellEnd"/>
            <w:r>
              <w:rPr>
                <w:lang w:val="en-GB"/>
              </w:rPr>
              <w:t xml:space="preserve"> (optional)</w:t>
            </w:r>
          </w:p>
        </w:tc>
        <w:tc>
          <w:tcPr>
            <w:tcW w:w="1488" w:type="dxa"/>
          </w:tcPr>
          <w:p w:rsidR="00C539A5" w:rsidRDefault="00C539A5" w:rsidP="00C539A5">
            <w:r>
              <w:t>Int24_t</w:t>
            </w:r>
          </w:p>
        </w:tc>
        <w:tc>
          <w:tcPr>
            <w:tcW w:w="1125" w:type="dxa"/>
          </w:tcPr>
          <w:p w:rsidR="00C539A5" w:rsidRDefault="00C539A5" w:rsidP="00C539A5">
            <w:r>
              <w:t>-</w:t>
            </w:r>
          </w:p>
        </w:tc>
        <w:tc>
          <w:tcPr>
            <w:tcW w:w="4162" w:type="dxa"/>
          </w:tcPr>
          <w:p w:rsidR="00C539A5" w:rsidRPr="008B7E31" w:rsidRDefault="00C539A5" w:rsidP="00C539A5">
            <w:pPr>
              <w:rPr>
                <w:lang w:val="en-GB"/>
              </w:rPr>
            </w:pPr>
            <w:r w:rsidRPr="008B7E31">
              <w:rPr>
                <w:lang w:val="en-GB"/>
              </w:rPr>
              <w:t xml:space="preserve">Signed meet </w:t>
            </w:r>
            <w:proofErr w:type="spellStart"/>
            <w:r w:rsidRPr="008B7E31">
              <w:rPr>
                <w:lang w:val="en-GB"/>
              </w:rPr>
              <w:t>resultaat</w:t>
            </w:r>
            <w:proofErr w:type="spellEnd"/>
            <w:r w:rsidRPr="008B7E31">
              <w:rPr>
                <w:lang w:val="en-GB"/>
              </w:rPr>
              <w:t xml:space="preserve"> CH_A_GAIN64</w:t>
            </w:r>
          </w:p>
        </w:tc>
      </w:tr>
    </w:tbl>
    <w:p w:rsidR="00F24B68" w:rsidRPr="008B7E31" w:rsidRDefault="00F24B68" w:rsidP="00F24B68">
      <w:pPr>
        <w:rPr>
          <w:lang w:val="en-GB"/>
        </w:rPr>
      </w:pPr>
    </w:p>
    <w:p w:rsidR="00F24B68" w:rsidRPr="008B7E31" w:rsidRDefault="00F24B68" w:rsidP="00F24B68">
      <w:pPr>
        <w:rPr>
          <w:lang w:val="en-GB"/>
        </w:rPr>
      </w:pPr>
    </w:p>
    <w:p w:rsidR="00F24B68" w:rsidRPr="008B7E31" w:rsidRDefault="00F24B68" w:rsidP="00F24B68">
      <w:pPr>
        <w:rPr>
          <w:lang w:val="en-GB"/>
        </w:rPr>
      </w:pPr>
    </w:p>
    <w:p w:rsidR="00F24B68" w:rsidRDefault="00F24B68" w:rsidP="00F24B68">
      <w:r>
        <w:t>Voorbeeld:</w:t>
      </w:r>
    </w:p>
    <w:tbl>
      <w:tblPr>
        <w:tblStyle w:val="Tabelraster"/>
        <w:tblW w:w="10485" w:type="dxa"/>
        <w:tblLook w:val="04A0" w:firstRow="1" w:lastRow="0" w:firstColumn="1" w:lastColumn="0" w:noHBand="0" w:noVBand="1"/>
      </w:tblPr>
      <w:tblGrid>
        <w:gridCol w:w="1199"/>
        <w:gridCol w:w="1631"/>
        <w:gridCol w:w="7655"/>
      </w:tblGrid>
      <w:tr w:rsidR="00F24B68" w:rsidTr="00D67C95">
        <w:tc>
          <w:tcPr>
            <w:tcW w:w="1199" w:type="dxa"/>
          </w:tcPr>
          <w:p w:rsidR="00F24B68" w:rsidRPr="00B67BDB" w:rsidRDefault="00F24B68" w:rsidP="00D67C95">
            <w:pPr>
              <w:rPr>
                <w:b/>
              </w:rPr>
            </w:pPr>
          </w:p>
        </w:tc>
        <w:tc>
          <w:tcPr>
            <w:tcW w:w="1631" w:type="dxa"/>
          </w:tcPr>
          <w:p w:rsidR="00F24B68" w:rsidRPr="00B67BDB" w:rsidRDefault="00F24B68" w:rsidP="00D67C95">
            <w:pPr>
              <w:rPr>
                <w:b/>
              </w:rPr>
            </w:pPr>
            <w:proofErr w:type="spellStart"/>
            <w:r w:rsidRPr="00B67BDB">
              <w:rPr>
                <w:b/>
              </w:rPr>
              <w:t>Hex</w:t>
            </w:r>
            <w:proofErr w:type="spellEnd"/>
            <w:r w:rsidRPr="00B67BDB">
              <w:rPr>
                <w:b/>
              </w:rPr>
              <w:t xml:space="preserve"> bericht</w:t>
            </w:r>
          </w:p>
        </w:tc>
        <w:tc>
          <w:tcPr>
            <w:tcW w:w="7655" w:type="dxa"/>
          </w:tcPr>
          <w:p w:rsidR="00F24B68" w:rsidRPr="00B67BDB" w:rsidRDefault="00F24B68" w:rsidP="00D67C95">
            <w:pPr>
              <w:rPr>
                <w:b/>
              </w:rPr>
            </w:pPr>
            <w:r w:rsidRPr="00B67BDB">
              <w:rPr>
                <w:b/>
              </w:rPr>
              <w:t>Inhoud</w:t>
            </w:r>
          </w:p>
        </w:tc>
      </w:tr>
      <w:tr w:rsidR="00F24B68" w:rsidTr="00D67C95">
        <w:tc>
          <w:tcPr>
            <w:tcW w:w="1199" w:type="dxa"/>
          </w:tcPr>
          <w:p w:rsidR="00F24B68" w:rsidRPr="00B67BDB" w:rsidRDefault="00F24B68" w:rsidP="00D67C95">
            <w:pPr>
              <w:rPr>
                <w:b/>
              </w:rPr>
            </w:pPr>
            <w:r w:rsidRPr="00B67BDB">
              <w:rPr>
                <w:b/>
              </w:rPr>
              <w:t>Opdracht</w:t>
            </w:r>
          </w:p>
        </w:tc>
        <w:tc>
          <w:tcPr>
            <w:tcW w:w="1631" w:type="dxa"/>
          </w:tcPr>
          <w:p w:rsidR="00F24B68" w:rsidRDefault="00F24B68" w:rsidP="00D67C95">
            <w:r>
              <w:t>0x0A</w:t>
            </w:r>
          </w:p>
        </w:tc>
        <w:tc>
          <w:tcPr>
            <w:tcW w:w="7655" w:type="dxa"/>
          </w:tcPr>
          <w:p w:rsidR="00F24B68" w:rsidRDefault="00F24B68" w:rsidP="00D67C95">
            <w:r w:rsidRPr="006D4E91">
              <w:rPr>
                <w:lang w:val="en-GB"/>
              </w:rPr>
              <w:t>READ_HX711_CONVERSION</w:t>
            </w:r>
          </w:p>
        </w:tc>
      </w:tr>
      <w:tr w:rsidR="00F24B68" w:rsidRPr="007344D4" w:rsidTr="00D67C95">
        <w:trPr>
          <w:trHeight w:val="274"/>
        </w:trPr>
        <w:tc>
          <w:tcPr>
            <w:tcW w:w="1199" w:type="dxa"/>
          </w:tcPr>
          <w:p w:rsidR="00F24B68" w:rsidRPr="00B67BDB" w:rsidRDefault="00F24B68" w:rsidP="00D67C95">
            <w:pPr>
              <w:rPr>
                <w:b/>
              </w:rPr>
            </w:pPr>
            <w:r w:rsidRPr="00B67BDB">
              <w:rPr>
                <w:b/>
              </w:rPr>
              <w:t>Antwoord</w:t>
            </w:r>
          </w:p>
        </w:tc>
        <w:tc>
          <w:tcPr>
            <w:tcW w:w="1631" w:type="dxa"/>
          </w:tcPr>
          <w:p w:rsidR="00F24B68" w:rsidRDefault="005364EE" w:rsidP="00D67C95">
            <w:r>
              <w:t>0x</w:t>
            </w:r>
            <w:r w:rsidRPr="005364EE">
              <w:t>0A010182E6</w:t>
            </w:r>
          </w:p>
        </w:tc>
        <w:tc>
          <w:tcPr>
            <w:tcW w:w="7655" w:type="dxa"/>
          </w:tcPr>
          <w:p w:rsidR="00F24B68" w:rsidRPr="008B7E31" w:rsidRDefault="00711324" w:rsidP="005364EE">
            <w:pPr>
              <w:rPr>
                <w:lang w:val="en-GB"/>
              </w:rPr>
            </w:pPr>
            <w:r w:rsidRPr="006D4E91">
              <w:rPr>
                <w:lang w:val="en-GB"/>
              </w:rPr>
              <w:t>READ_HX711_CONVERSION</w:t>
            </w:r>
            <w:r>
              <w:rPr>
                <w:lang w:val="en-GB"/>
              </w:rPr>
              <w:t xml:space="preserve">, </w:t>
            </w:r>
            <w:proofErr w:type="spellStart"/>
            <w:r>
              <w:rPr>
                <w:lang w:val="en-GB"/>
              </w:rPr>
              <w:t>kanaal</w:t>
            </w:r>
            <w:proofErr w:type="spellEnd"/>
            <w:r>
              <w:rPr>
                <w:lang w:val="en-GB"/>
              </w:rPr>
              <w:t xml:space="preserve"> </w:t>
            </w:r>
            <w:r w:rsidR="005364EE">
              <w:rPr>
                <w:lang w:val="en-GB"/>
              </w:rPr>
              <w:t>0x01:CH_A_GAIN128:</w:t>
            </w:r>
            <w:r>
              <w:rPr>
                <w:lang w:val="en-GB"/>
              </w:rPr>
              <w:t xml:space="preserve">, </w:t>
            </w:r>
            <w:proofErr w:type="spellStart"/>
            <w:r>
              <w:rPr>
                <w:lang w:val="en-GB"/>
              </w:rPr>
              <w:t>resultaat</w:t>
            </w:r>
            <w:proofErr w:type="spellEnd"/>
            <w:r>
              <w:rPr>
                <w:lang w:val="en-GB"/>
              </w:rPr>
              <w:t xml:space="preserve">: </w:t>
            </w:r>
            <w:r w:rsidR="005364EE" w:rsidRPr="005364EE">
              <w:rPr>
                <w:lang w:val="en-GB"/>
              </w:rPr>
              <w:t>99046/0x0182e6</w:t>
            </w:r>
          </w:p>
        </w:tc>
      </w:tr>
    </w:tbl>
    <w:p w:rsidR="00F24B68" w:rsidRPr="008B7E31" w:rsidRDefault="00F24B68" w:rsidP="006D4E91">
      <w:pPr>
        <w:rPr>
          <w:lang w:val="en-GB"/>
        </w:rPr>
      </w:pPr>
    </w:p>
    <w:p w:rsidR="00F24B68" w:rsidRPr="008B7E31" w:rsidRDefault="00F24B68" w:rsidP="006D4E91">
      <w:pPr>
        <w:rPr>
          <w:lang w:val="en-GB"/>
        </w:rPr>
      </w:pPr>
    </w:p>
    <w:p w:rsidR="00F24B68" w:rsidRPr="008B7E31" w:rsidRDefault="00F24B68" w:rsidP="006D4E91">
      <w:pPr>
        <w:rPr>
          <w:lang w:val="en-GB"/>
        </w:rPr>
      </w:pPr>
    </w:p>
    <w:p w:rsidR="006D4E91" w:rsidRPr="00EF3587" w:rsidRDefault="006D4E91" w:rsidP="00C91119">
      <w:pPr>
        <w:pStyle w:val="Kop3"/>
        <w:rPr>
          <w:lang w:val="en-GB"/>
        </w:rPr>
      </w:pPr>
      <w:bookmarkStart w:id="43" w:name="_Toc25935082"/>
      <w:r w:rsidRPr="00EF3587">
        <w:rPr>
          <w:lang w:val="en-GB"/>
        </w:rPr>
        <w:lastRenderedPageBreak/>
        <w:t>138d/</w:t>
      </w:r>
      <w:r w:rsidR="00EF3587" w:rsidRPr="00EF3587">
        <w:rPr>
          <w:lang w:val="en-GB"/>
        </w:rPr>
        <w:t xml:space="preserve">0x8A - </w:t>
      </w:r>
      <w:r w:rsidRPr="00EF3587">
        <w:rPr>
          <w:lang w:val="en-GB"/>
        </w:rPr>
        <w:t>WRITE_HX711_CONVERSION</w:t>
      </w:r>
      <w:bookmarkEnd w:id="43"/>
    </w:p>
    <w:p w:rsidR="00A1138E" w:rsidRDefault="006D4E91" w:rsidP="00A1138E">
      <w:r>
        <w:t xml:space="preserve">Start een nieuwe </w:t>
      </w:r>
      <w:r w:rsidR="00C539A5">
        <w:t xml:space="preserve"> </w:t>
      </w:r>
      <w:proofErr w:type="spellStart"/>
      <w:r w:rsidR="00C539A5">
        <w:t>gemidelde</w:t>
      </w:r>
      <w:proofErr w:type="spellEnd"/>
      <w:r w:rsidR="00C539A5">
        <w:t xml:space="preserve"> </w:t>
      </w:r>
      <w:r>
        <w:t xml:space="preserve">meting op </w:t>
      </w:r>
      <w:r w:rsidR="00C539A5">
        <w:t>de opgegeven kana</w:t>
      </w:r>
      <w:r>
        <w:t>l</w:t>
      </w:r>
      <w:r w:rsidR="00C539A5">
        <w:t xml:space="preserve">en. Als de </w:t>
      </w:r>
      <w:proofErr w:type="spellStart"/>
      <w:r w:rsidR="00C539A5">
        <w:t>conversei</w:t>
      </w:r>
      <w:proofErr w:type="spellEnd"/>
      <w:r w:rsidR="00C539A5">
        <w:t xml:space="preserve"> wordt gestart volgt er eerst een bevestiging van de opdracht of een fout code indien een parameter fout is. Als het meten is voltooid worden de resultaten terug gestuurd.</w:t>
      </w:r>
    </w:p>
    <w:p w:rsidR="00C539A5" w:rsidRDefault="00C539A5" w:rsidP="00A1138E"/>
    <w:tbl>
      <w:tblPr>
        <w:tblStyle w:val="Tabelraster"/>
        <w:tblW w:w="0" w:type="auto"/>
        <w:jc w:val="center"/>
        <w:tblLook w:val="04A0" w:firstRow="1" w:lastRow="0" w:firstColumn="1" w:lastColumn="0" w:noHBand="0" w:noVBand="1"/>
      </w:tblPr>
      <w:tblGrid>
        <w:gridCol w:w="1980"/>
        <w:gridCol w:w="1559"/>
      </w:tblGrid>
      <w:tr w:rsidR="00C539A5" w:rsidTr="00FF0156">
        <w:trPr>
          <w:jc w:val="center"/>
        </w:trPr>
        <w:tc>
          <w:tcPr>
            <w:tcW w:w="1980" w:type="dxa"/>
          </w:tcPr>
          <w:p w:rsidR="00C539A5" w:rsidRPr="00F24B68" w:rsidRDefault="00C539A5" w:rsidP="00FF0156">
            <w:pPr>
              <w:rPr>
                <w:b/>
                <w:lang w:val="en-GB"/>
              </w:rPr>
            </w:pPr>
            <w:r w:rsidRPr="00F24B68">
              <w:rPr>
                <w:b/>
                <w:lang w:val="en-GB"/>
              </w:rPr>
              <w:t xml:space="preserve">Meet </w:t>
            </w:r>
            <w:proofErr w:type="spellStart"/>
            <w:r w:rsidRPr="00F24B68">
              <w:rPr>
                <w:b/>
                <w:lang w:val="en-GB"/>
              </w:rPr>
              <w:t>kanaal</w:t>
            </w:r>
            <w:proofErr w:type="spellEnd"/>
          </w:p>
        </w:tc>
        <w:tc>
          <w:tcPr>
            <w:tcW w:w="1559" w:type="dxa"/>
          </w:tcPr>
          <w:p w:rsidR="00C539A5" w:rsidRPr="00F24B68" w:rsidRDefault="00C539A5" w:rsidP="00FF0156">
            <w:pPr>
              <w:rPr>
                <w:b/>
                <w:lang w:val="en-GB"/>
              </w:rPr>
            </w:pPr>
            <w:proofErr w:type="spellStart"/>
            <w:r w:rsidRPr="00F24B68">
              <w:rPr>
                <w:b/>
                <w:lang w:val="en-GB"/>
              </w:rPr>
              <w:t>Waarde</w:t>
            </w:r>
            <w:proofErr w:type="spellEnd"/>
          </w:p>
        </w:tc>
      </w:tr>
      <w:tr w:rsidR="00C539A5" w:rsidTr="00FF0156">
        <w:trPr>
          <w:jc w:val="center"/>
        </w:trPr>
        <w:tc>
          <w:tcPr>
            <w:tcW w:w="1980" w:type="dxa"/>
          </w:tcPr>
          <w:p w:rsidR="00C539A5" w:rsidRDefault="00C539A5" w:rsidP="00FF0156">
            <w:r>
              <w:rPr>
                <w:lang w:val="en-GB"/>
              </w:rPr>
              <w:t>CH_A_GAIN128</w:t>
            </w:r>
          </w:p>
        </w:tc>
        <w:tc>
          <w:tcPr>
            <w:tcW w:w="1559" w:type="dxa"/>
          </w:tcPr>
          <w:p w:rsidR="00C539A5" w:rsidRDefault="00C539A5" w:rsidP="00FF0156">
            <w:r>
              <w:rPr>
                <w:lang w:val="en-GB"/>
              </w:rPr>
              <w:t>0x01</w:t>
            </w:r>
          </w:p>
        </w:tc>
      </w:tr>
      <w:tr w:rsidR="00C539A5" w:rsidTr="00FF0156">
        <w:trPr>
          <w:jc w:val="center"/>
        </w:trPr>
        <w:tc>
          <w:tcPr>
            <w:tcW w:w="1980" w:type="dxa"/>
          </w:tcPr>
          <w:p w:rsidR="00C539A5" w:rsidRDefault="00C539A5" w:rsidP="00FF0156">
            <w:r w:rsidRPr="00F24B68">
              <w:rPr>
                <w:lang w:val="en-GB"/>
              </w:rPr>
              <w:t>CH_B_GAIN32</w:t>
            </w:r>
            <w:r w:rsidRPr="00F24B68">
              <w:rPr>
                <w:lang w:val="en-GB"/>
              </w:rPr>
              <w:tab/>
            </w:r>
          </w:p>
        </w:tc>
        <w:tc>
          <w:tcPr>
            <w:tcW w:w="1559" w:type="dxa"/>
          </w:tcPr>
          <w:p w:rsidR="00C539A5" w:rsidRDefault="00C539A5" w:rsidP="00FF0156">
            <w:r>
              <w:rPr>
                <w:lang w:val="en-GB"/>
              </w:rPr>
              <w:t>0x02</w:t>
            </w:r>
          </w:p>
        </w:tc>
      </w:tr>
      <w:tr w:rsidR="00C539A5" w:rsidTr="00FF0156">
        <w:trPr>
          <w:jc w:val="center"/>
        </w:trPr>
        <w:tc>
          <w:tcPr>
            <w:tcW w:w="1980" w:type="dxa"/>
          </w:tcPr>
          <w:p w:rsidR="00C539A5" w:rsidRDefault="00C539A5" w:rsidP="00FF0156">
            <w:r>
              <w:t>CH_A_GAIN64</w:t>
            </w:r>
            <w:r>
              <w:tab/>
            </w:r>
          </w:p>
        </w:tc>
        <w:tc>
          <w:tcPr>
            <w:tcW w:w="1559" w:type="dxa"/>
          </w:tcPr>
          <w:p w:rsidR="00C539A5" w:rsidRDefault="00C539A5" w:rsidP="00FF0156">
            <w:r>
              <w:t>0x04</w:t>
            </w:r>
          </w:p>
        </w:tc>
      </w:tr>
    </w:tbl>
    <w:p w:rsidR="00C539A5" w:rsidRDefault="00C539A5" w:rsidP="00A1138E"/>
    <w:p w:rsidR="00C539A5" w:rsidRDefault="00C539A5" w:rsidP="00A1138E"/>
    <w:p w:rsidR="00A1138E" w:rsidRDefault="00A1138E" w:rsidP="00A1138E">
      <w:r>
        <w:t>Opdracht:</w:t>
      </w:r>
    </w:p>
    <w:tbl>
      <w:tblPr>
        <w:tblStyle w:val="Tabelraster"/>
        <w:tblW w:w="0" w:type="auto"/>
        <w:tblLook w:val="04A0" w:firstRow="1" w:lastRow="0" w:firstColumn="1" w:lastColumn="0" w:noHBand="0" w:noVBand="1"/>
      </w:tblPr>
      <w:tblGrid>
        <w:gridCol w:w="2853"/>
        <w:gridCol w:w="1488"/>
        <w:gridCol w:w="1125"/>
        <w:gridCol w:w="4162"/>
      </w:tblGrid>
      <w:tr w:rsidR="00A1138E" w:rsidTr="00D67C95">
        <w:tc>
          <w:tcPr>
            <w:tcW w:w="2853" w:type="dxa"/>
          </w:tcPr>
          <w:p w:rsidR="00A1138E" w:rsidRPr="00B67BDB" w:rsidRDefault="00A1138E" w:rsidP="00D67C95">
            <w:pPr>
              <w:rPr>
                <w:b/>
              </w:rPr>
            </w:pPr>
            <w:r w:rsidRPr="00B67BDB">
              <w:rPr>
                <w:b/>
              </w:rPr>
              <w:t>Veld</w:t>
            </w:r>
          </w:p>
        </w:tc>
        <w:tc>
          <w:tcPr>
            <w:tcW w:w="1488" w:type="dxa"/>
          </w:tcPr>
          <w:p w:rsidR="00A1138E" w:rsidRPr="00B67BDB" w:rsidRDefault="00A1138E" w:rsidP="00D67C95">
            <w:pPr>
              <w:rPr>
                <w:b/>
              </w:rPr>
            </w:pPr>
            <w:r>
              <w:rPr>
                <w:b/>
              </w:rPr>
              <w:t>Grote</w:t>
            </w:r>
          </w:p>
        </w:tc>
        <w:tc>
          <w:tcPr>
            <w:tcW w:w="1125" w:type="dxa"/>
          </w:tcPr>
          <w:p w:rsidR="00A1138E" w:rsidRPr="00B67BDB" w:rsidRDefault="00A1138E" w:rsidP="00D67C95">
            <w:pPr>
              <w:rPr>
                <w:b/>
              </w:rPr>
            </w:pPr>
            <w:r w:rsidRPr="00B67BDB">
              <w:rPr>
                <w:b/>
              </w:rPr>
              <w:t>Waarde</w:t>
            </w:r>
          </w:p>
        </w:tc>
        <w:tc>
          <w:tcPr>
            <w:tcW w:w="4162" w:type="dxa"/>
          </w:tcPr>
          <w:p w:rsidR="00A1138E" w:rsidRPr="00B67BDB" w:rsidRDefault="00A1138E" w:rsidP="00D67C95">
            <w:pPr>
              <w:rPr>
                <w:b/>
              </w:rPr>
            </w:pPr>
            <w:r w:rsidRPr="00B67BDB">
              <w:rPr>
                <w:b/>
              </w:rPr>
              <w:t>Omschrijving</w:t>
            </w:r>
          </w:p>
        </w:tc>
      </w:tr>
      <w:tr w:rsidR="00A1138E" w:rsidRPr="00E601C0" w:rsidTr="00D67C95">
        <w:tc>
          <w:tcPr>
            <w:tcW w:w="2853" w:type="dxa"/>
          </w:tcPr>
          <w:p w:rsidR="00A1138E" w:rsidRDefault="00A1138E" w:rsidP="00D67C95">
            <w:r w:rsidRPr="006D4E91">
              <w:rPr>
                <w:lang w:val="en-GB"/>
              </w:rPr>
              <w:t>READ_HX711_CONVERSION</w:t>
            </w:r>
          </w:p>
        </w:tc>
        <w:tc>
          <w:tcPr>
            <w:tcW w:w="1488" w:type="dxa"/>
          </w:tcPr>
          <w:p w:rsidR="00A1138E" w:rsidRDefault="00A1138E" w:rsidP="00D67C95">
            <w:r>
              <w:t>Uint8_t</w:t>
            </w:r>
          </w:p>
        </w:tc>
        <w:tc>
          <w:tcPr>
            <w:tcW w:w="1125" w:type="dxa"/>
          </w:tcPr>
          <w:p w:rsidR="00A1138E" w:rsidRDefault="00A1138E" w:rsidP="00D67C95">
            <w:r>
              <w:t>0x8A</w:t>
            </w:r>
          </w:p>
        </w:tc>
        <w:tc>
          <w:tcPr>
            <w:tcW w:w="4162" w:type="dxa"/>
          </w:tcPr>
          <w:p w:rsidR="00A1138E" w:rsidRPr="00E601C0" w:rsidRDefault="00A1138E" w:rsidP="00D67C95">
            <w:r w:rsidRPr="00A1138E">
              <w:t>WRITE_HX711_CONVERSION</w:t>
            </w:r>
            <w:r w:rsidRPr="00E601C0">
              <w:t xml:space="preserve"> opdracht ID</w:t>
            </w:r>
          </w:p>
        </w:tc>
      </w:tr>
      <w:tr w:rsidR="00B72BE4" w:rsidRPr="00E601C0" w:rsidTr="00D67C95">
        <w:tc>
          <w:tcPr>
            <w:tcW w:w="2853" w:type="dxa"/>
          </w:tcPr>
          <w:p w:rsidR="00B72BE4" w:rsidRPr="006D4E91" w:rsidRDefault="00B72BE4" w:rsidP="00B72BE4">
            <w:pPr>
              <w:rPr>
                <w:lang w:val="en-GB"/>
              </w:rPr>
            </w:pPr>
            <w:r>
              <w:rPr>
                <w:lang w:val="en-GB"/>
              </w:rPr>
              <w:t xml:space="preserve">Meet </w:t>
            </w:r>
            <w:proofErr w:type="spellStart"/>
            <w:r>
              <w:rPr>
                <w:lang w:val="en-GB"/>
              </w:rPr>
              <w:t>kanalen</w:t>
            </w:r>
            <w:proofErr w:type="spellEnd"/>
          </w:p>
        </w:tc>
        <w:tc>
          <w:tcPr>
            <w:tcW w:w="1488" w:type="dxa"/>
          </w:tcPr>
          <w:p w:rsidR="00B72BE4" w:rsidRDefault="00B72BE4" w:rsidP="00B72BE4">
            <w:r>
              <w:t>Uint8_t</w:t>
            </w:r>
          </w:p>
        </w:tc>
        <w:tc>
          <w:tcPr>
            <w:tcW w:w="1125" w:type="dxa"/>
          </w:tcPr>
          <w:p w:rsidR="00B72BE4" w:rsidRDefault="00B72BE4" w:rsidP="00B72BE4">
            <w:r>
              <w:t>1 - 7</w:t>
            </w:r>
          </w:p>
        </w:tc>
        <w:tc>
          <w:tcPr>
            <w:tcW w:w="4162" w:type="dxa"/>
          </w:tcPr>
          <w:p w:rsidR="00B72BE4" w:rsidRPr="00F24B68" w:rsidRDefault="00B72BE4" w:rsidP="00B72BE4">
            <w:r>
              <w:t>HX711 meet kanalen, zie bovenstaande tabel</w:t>
            </w:r>
          </w:p>
        </w:tc>
      </w:tr>
      <w:tr w:rsidR="00A1138E" w:rsidRPr="00E601C0" w:rsidTr="00D67C95">
        <w:tc>
          <w:tcPr>
            <w:tcW w:w="2853" w:type="dxa"/>
          </w:tcPr>
          <w:p w:rsidR="00A1138E" w:rsidRDefault="00A1138E" w:rsidP="00A1138E">
            <w:pPr>
              <w:rPr>
                <w:lang w:val="en-GB"/>
              </w:rPr>
            </w:pPr>
            <w:proofErr w:type="spellStart"/>
            <w:r>
              <w:rPr>
                <w:lang w:val="en-GB"/>
              </w:rPr>
              <w:t>Aantal</w:t>
            </w:r>
            <w:proofErr w:type="spellEnd"/>
            <w:r>
              <w:rPr>
                <w:lang w:val="en-GB"/>
              </w:rPr>
              <w:t xml:space="preserve"> samples</w:t>
            </w:r>
          </w:p>
        </w:tc>
        <w:tc>
          <w:tcPr>
            <w:tcW w:w="1488" w:type="dxa"/>
          </w:tcPr>
          <w:p w:rsidR="00A1138E" w:rsidRDefault="00A1138E" w:rsidP="00A1138E">
            <w:r>
              <w:t>Uint8_t</w:t>
            </w:r>
          </w:p>
        </w:tc>
        <w:tc>
          <w:tcPr>
            <w:tcW w:w="1125" w:type="dxa"/>
          </w:tcPr>
          <w:p w:rsidR="00A1138E" w:rsidRDefault="00A1138E" w:rsidP="00A1138E">
            <w:r>
              <w:t>&gt;0</w:t>
            </w:r>
          </w:p>
        </w:tc>
        <w:tc>
          <w:tcPr>
            <w:tcW w:w="4162" w:type="dxa"/>
          </w:tcPr>
          <w:p w:rsidR="00A1138E" w:rsidRDefault="00A1138E" w:rsidP="00A1138E">
            <w:r>
              <w:t>Aantal samples waarover het gemiddelde wordt berekend.</w:t>
            </w:r>
          </w:p>
        </w:tc>
      </w:tr>
    </w:tbl>
    <w:p w:rsidR="00A1138E" w:rsidRDefault="00A1138E" w:rsidP="00A1138E"/>
    <w:p w:rsidR="00C539A5" w:rsidRDefault="00C539A5" w:rsidP="00A1138E"/>
    <w:p w:rsidR="00A1138E" w:rsidRDefault="00C539A5" w:rsidP="00A1138E">
      <w:r>
        <w:t>Antwoord</w:t>
      </w:r>
      <w:r w:rsidR="00A1138E">
        <w:t>:</w:t>
      </w:r>
    </w:p>
    <w:tbl>
      <w:tblPr>
        <w:tblStyle w:val="Tabelraster"/>
        <w:tblW w:w="0" w:type="auto"/>
        <w:tblLook w:val="04A0" w:firstRow="1" w:lastRow="0" w:firstColumn="1" w:lastColumn="0" w:noHBand="0" w:noVBand="1"/>
      </w:tblPr>
      <w:tblGrid>
        <w:gridCol w:w="2853"/>
        <w:gridCol w:w="1488"/>
        <w:gridCol w:w="1125"/>
        <w:gridCol w:w="4162"/>
      </w:tblGrid>
      <w:tr w:rsidR="00C539A5" w:rsidTr="00FF0156">
        <w:tc>
          <w:tcPr>
            <w:tcW w:w="2853" w:type="dxa"/>
          </w:tcPr>
          <w:p w:rsidR="00C539A5" w:rsidRPr="00B67BDB" w:rsidRDefault="00C539A5" w:rsidP="00FF0156">
            <w:pPr>
              <w:rPr>
                <w:b/>
              </w:rPr>
            </w:pPr>
            <w:r w:rsidRPr="00B67BDB">
              <w:rPr>
                <w:b/>
              </w:rPr>
              <w:t>Veld</w:t>
            </w:r>
          </w:p>
        </w:tc>
        <w:tc>
          <w:tcPr>
            <w:tcW w:w="1488" w:type="dxa"/>
          </w:tcPr>
          <w:p w:rsidR="00C539A5" w:rsidRPr="00B67BDB" w:rsidRDefault="00C539A5" w:rsidP="00FF0156">
            <w:pPr>
              <w:rPr>
                <w:b/>
              </w:rPr>
            </w:pPr>
            <w:r>
              <w:rPr>
                <w:b/>
              </w:rPr>
              <w:t>Grote</w:t>
            </w:r>
          </w:p>
        </w:tc>
        <w:tc>
          <w:tcPr>
            <w:tcW w:w="1125" w:type="dxa"/>
          </w:tcPr>
          <w:p w:rsidR="00C539A5" w:rsidRPr="00B67BDB" w:rsidRDefault="00C539A5" w:rsidP="00FF0156">
            <w:pPr>
              <w:rPr>
                <w:b/>
              </w:rPr>
            </w:pPr>
            <w:r w:rsidRPr="00B67BDB">
              <w:rPr>
                <w:b/>
              </w:rPr>
              <w:t>Waarde</w:t>
            </w:r>
          </w:p>
        </w:tc>
        <w:tc>
          <w:tcPr>
            <w:tcW w:w="4162" w:type="dxa"/>
          </w:tcPr>
          <w:p w:rsidR="00C539A5" w:rsidRPr="00B67BDB" w:rsidRDefault="00C539A5" w:rsidP="00FF0156">
            <w:pPr>
              <w:rPr>
                <w:b/>
              </w:rPr>
            </w:pPr>
            <w:r w:rsidRPr="00B67BDB">
              <w:rPr>
                <w:b/>
              </w:rPr>
              <w:t>Omschrijving</w:t>
            </w:r>
          </w:p>
        </w:tc>
      </w:tr>
      <w:tr w:rsidR="00C539A5" w:rsidRPr="00E601C0" w:rsidTr="00FF0156">
        <w:tc>
          <w:tcPr>
            <w:tcW w:w="2853" w:type="dxa"/>
          </w:tcPr>
          <w:p w:rsidR="00C539A5" w:rsidRDefault="00C539A5" w:rsidP="00FF0156">
            <w:r w:rsidRPr="006D4E91">
              <w:rPr>
                <w:lang w:val="en-GB"/>
              </w:rPr>
              <w:t>READ_HX711_CONVERSION</w:t>
            </w:r>
          </w:p>
        </w:tc>
        <w:tc>
          <w:tcPr>
            <w:tcW w:w="1488" w:type="dxa"/>
          </w:tcPr>
          <w:p w:rsidR="00C539A5" w:rsidRDefault="00C539A5" w:rsidP="00FF0156">
            <w:r>
              <w:t>Uint8_t</w:t>
            </w:r>
          </w:p>
        </w:tc>
        <w:tc>
          <w:tcPr>
            <w:tcW w:w="1125" w:type="dxa"/>
          </w:tcPr>
          <w:p w:rsidR="00C539A5" w:rsidRDefault="00C539A5" w:rsidP="00FF0156">
            <w:r>
              <w:t>0x8A</w:t>
            </w:r>
          </w:p>
        </w:tc>
        <w:tc>
          <w:tcPr>
            <w:tcW w:w="4162" w:type="dxa"/>
          </w:tcPr>
          <w:p w:rsidR="00C539A5" w:rsidRPr="00E601C0" w:rsidRDefault="00C539A5" w:rsidP="00FF0156">
            <w:r>
              <w:t>WRITE</w:t>
            </w:r>
            <w:r w:rsidRPr="00F24B68">
              <w:t>_HX711_CONVERSION</w:t>
            </w:r>
            <w:r w:rsidRPr="00E601C0">
              <w:t xml:space="preserve"> opdracht ID</w:t>
            </w:r>
          </w:p>
        </w:tc>
      </w:tr>
      <w:tr w:rsidR="00C539A5" w:rsidRPr="00E601C0" w:rsidTr="00FF0156">
        <w:tc>
          <w:tcPr>
            <w:tcW w:w="2853" w:type="dxa"/>
          </w:tcPr>
          <w:p w:rsidR="00C539A5" w:rsidRPr="006D4E91" w:rsidRDefault="00C539A5" w:rsidP="00FF0156">
            <w:pPr>
              <w:rPr>
                <w:lang w:val="en-GB"/>
              </w:rPr>
            </w:pPr>
            <w:r>
              <w:rPr>
                <w:lang w:val="en-GB"/>
              </w:rPr>
              <w:t xml:space="preserve">Meet </w:t>
            </w:r>
            <w:proofErr w:type="spellStart"/>
            <w:r>
              <w:rPr>
                <w:lang w:val="en-GB"/>
              </w:rPr>
              <w:t>Kanalen</w:t>
            </w:r>
            <w:proofErr w:type="spellEnd"/>
          </w:p>
        </w:tc>
        <w:tc>
          <w:tcPr>
            <w:tcW w:w="1488" w:type="dxa"/>
          </w:tcPr>
          <w:p w:rsidR="00C539A5" w:rsidRDefault="00C539A5" w:rsidP="00FF0156">
            <w:r>
              <w:t>Uint8_t</w:t>
            </w:r>
          </w:p>
        </w:tc>
        <w:tc>
          <w:tcPr>
            <w:tcW w:w="1125" w:type="dxa"/>
          </w:tcPr>
          <w:p w:rsidR="00C539A5" w:rsidRDefault="00C539A5" w:rsidP="00FF0156">
            <w:r>
              <w:t>1 - 7</w:t>
            </w:r>
          </w:p>
        </w:tc>
        <w:tc>
          <w:tcPr>
            <w:tcW w:w="4162" w:type="dxa"/>
          </w:tcPr>
          <w:p w:rsidR="00C539A5" w:rsidRPr="00F24B68" w:rsidRDefault="00C539A5" w:rsidP="00FF0156">
            <w:r>
              <w:t>HX711 meet kanalen, zie bovenstaande tabel</w:t>
            </w:r>
          </w:p>
        </w:tc>
      </w:tr>
      <w:tr w:rsidR="00C539A5" w:rsidRPr="007344D4" w:rsidTr="00FF0156">
        <w:tc>
          <w:tcPr>
            <w:tcW w:w="2853" w:type="dxa"/>
          </w:tcPr>
          <w:p w:rsidR="00C539A5" w:rsidRPr="006D4E91" w:rsidRDefault="00C539A5" w:rsidP="00FF0156">
            <w:pPr>
              <w:rPr>
                <w:lang w:val="en-GB"/>
              </w:rPr>
            </w:pPr>
            <w:r>
              <w:rPr>
                <w:lang w:val="en-GB"/>
              </w:rPr>
              <w:t xml:space="preserve">Meet </w:t>
            </w:r>
            <w:proofErr w:type="spellStart"/>
            <w:r>
              <w:rPr>
                <w:lang w:val="en-GB"/>
              </w:rPr>
              <w:t>resultaat</w:t>
            </w:r>
            <w:proofErr w:type="spellEnd"/>
          </w:p>
        </w:tc>
        <w:tc>
          <w:tcPr>
            <w:tcW w:w="1488" w:type="dxa"/>
          </w:tcPr>
          <w:p w:rsidR="00C539A5" w:rsidRDefault="00C539A5" w:rsidP="00FF0156">
            <w:r>
              <w:t>Int24_t</w:t>
            </w:r>
          </w:p>
        </w:tc>
        <w:tc>
          <w:tcPr>
            <w:tcW w:w="1125" w:type="dxa"/>
          </w:tcPr>
          <w:p w:rsidR="00C539A5" w:rsidRDefault="00C539A5" w:rsidP="00FF0156">
            <w:r>
              <w:t>-</w:t>
            </w:r>
          </w:p>
        </w:tc>
        <w:tc>
          <w:tcPr>
            <w:tcW w:w="4162" w:type="dxa"/>
          </w:tcPr>
          <w:p w:rsidR="00C539A5" w:rsidRPr="008B7E31" w:rsidRDefault="00C539A5" w:rsidP="00FF0156">
            <w:pPr>
              <w:rPr>
                <w:lang w:val="en-GB"/>
              </w:rPr>
            </w:pPr>
            <w:r w:rsidRPr="008B7E31">
              <w:rPr>
                <w:lang w:val="en-GB"/>
              </w:rPr>
              <w:t xml:space="preserve">Signed meet </w:t>
            </w:r>
            <w:proofErr w:type="spellStart"/>
            <w:r w:rsidRPr="008B7E31">
              <w:rPr>
                <w:lang w:val="en-GB"/>
              </w:rPr>
              <w:t>resultaat</w:t>
            </w:r>
            <w:proofErr w:type="spellEnd"/>
            <w:r w:rsidRPr="008B7E31">
              <w:rPr>
                <w:lang w:val="en-GB"/>
              </w:rPr>
              <w:t xml:space="preserve"> </w:t>
            </w:r>
            <w:r>
              <w:rPr>
                <w:lang w:val="en-GB"/>
              </w:rPr>
              <w:t xml:space="preserve">CH_A_GAIN128, </w:t>
            </w:r>
            <w:r w:rsidRPr="00F24B68">
              <w:rPr>
                <w:lang w:val="en-GB"/>
              </w:rPr>
              <w:t>CH_B_GAIN32</w:t>
            </w:r>
            <w:r w:rsidRPr="00F24B68">
              <w:rPr>
                <w:lang w:val="en-GB"/>
              </w:rPr>
              <w:tab/>
            </w:r>
            <w:r>
              <w:rPr>
                <w:lang w:val="en-GB"/>
              </w:rPr>
              <w:t xml:space="preserve">of </w:t>
            </w:r>
            <w:r w:rsidRPr="008B7E31">
              <w:rPr>
                <w:lang w:val="en-GB"/>
              </w:rPr>
              <w:t>CH_A_GAIN64</w:t>
            </w:r>
            <w:r w:rsidRPr="008B7E31">
              <w:rPr>
                <w:lang w:val="en-GB"/>
              </w:rPr>
              <w:tab/>
            </w:r>
          </w:p>
        </w:tc>
      </w:tr>
      <w:tr w:rsidR="00C539A5" w:rsidRPr="007344D4" w:rsidTr="00FF0156">
        <w:tc>
          <w:tcPr>
            <w:tcW w:w="2853" w:type="dxa"/>
          </w:tcPr>
          <w:p w:rsidR="00C539A5" w:rsidRDefault="00C539A5" w:rsidP="00FF0156">
            <w:pPr>
              <w:rPr>
                <w:lang w:val="en-GB"/>
              </w:rPr>
            </w:pPr>
            <w:r>
              <w:rPr>
                <w:lang w:val="en-GB"/>
              </w:rPr>
              <w:t xml:space="preserve">Meet </w:t>
            </w:r>
            <w:proofErr w:type="spellStart"/>
            <w:r>
              <w:rPr>
                <w:lang w:val="en-GB"/>
              </w:rPr>
              <w:t>resultaat</w:t>
            </w:r>
            <w:proofErr w:type="spellEnd"/>
            <w:r>
              <w:rPr>
                <w:lang w:val="en-GB"/>
              </w:rPr>
              <w:t xml:space="preserve"> (optional)</w:t>
            </w:r>
          </w:p>
        </w:tc>
        <w:tc>
          <w:tcPr>
            <w:tcW w:w="1488" w:type="dxa"/>
          </w:tcPr>
          <w:p w:rsidR="00C539A5" w:rsidRDefault="00C539A5" w:rsidP="00FF0156">
            <w:r>
              <w:t>Int24_t</w:t>
            </w:r>
          </w:p>
        </w:tc>
        <w:tc>
          <w:tcPr>
            <w:tcW w:w="1125" w:type="dxa"/>
          </w:tcPr>
          <w:p w:rsidR="00C539A5" w:rsidRDefault="00C539A5" w:rsidP="00FF0156">
            <w:r>
              <w:t>-</w:t>
            </w:r>
          </w:p>
        </w:tc>
        <w:tc>
          <w:tcPr>
            <w:tcW w:w="4162" w:type="dxa"/>
          </w:tcPr>
          <w:p w:rsidR="00C539A5" w:rsidRPr="008B7E31" w:rsidRDefault="00C539A5" w:rsidP="00FF0156">
            <w:pPr>
              <w:rPr>
                <w:lang w:val="en-GB"/>
              </w:rPr>
            </w:pPr>
            <w:r w:rsidRPr="008B7E31">
              <w:rPr>
                <w:lang w:val="en-GB"/>
              </w:rPr>
              <w:t xml:space="preserve">Signed meet </w:t>
            </w:r>
            <w:proofErr w:type="spellStart"/>
            <w:r w:rsidRPr="008B7E31">
              <w:rPr>
                <w:lang w:val="en-GB"/>
              </w:rPr>
              <w:t>resultaat</w:t>
            </w:r>
            <w:proofErr w:type="spellEnd"/>
            <w:r w:rsidRPr="008B7E31">
              <w:rPr>
                <w:lang w:val="en-GB"/>
              </w:rPr>
              <w:t xml:space="preserve"> </w:t>
            </w:r>
            <w:r w:rsidRPr="00F24B68">
              <w:rPr>
                <w:lang w:val="en-GB"/>
              </w:rPr>
              <w:t>CH_B_GAIN32</w:t>
            </w:r>
            <w:r w:rsidRPr="00F24B68">
              <w:rPr>
                <w:lang w:val="en-GB"/>
              </w:rPr>
              <w:tab/>
            </w:r>
            <w:r>
              <w:rPr>
                <w:lang w:val="en-GB"/>
              </w:rPr>
              <w:t xml:space="preserve"> of </w:t>
            </w:r>
            <w:r w:rsidRPr="008B7E31">
              <w:rPr>
                <w:lang w:val="en-GB"/>
              </w:rPr>
              <w:t>CH_A_GAIN64</w:t>
            </w:r>
          </w:p>
        </w:tc>
      </w:tr>
      <w:tr w:rsidR="00C539A5" w:rsidRPr="007344D4" w:rsidTr="00FF0156">
        <w:tc>
          <w:tcPr>
            <w:tcW w:w="2853" w:type="dxa"/>
          </w:tcPr>
          <w:p w:rsidR="00C539A5" w:rsidRDefault="00C539A5" w:rsidP="00FF0156">
            <w:pPr>
              <w:rPr>
                <w:lang w:val="en-GB"/>
              </w:rPr>
            </w:pPr>
            <w:r>
              <w:rPr>
                <w:lang w:val="en-GB"/>
              </w:rPr>
              <w:t xml:space="preserve">Meet </w:t>
            </w:r>
            <w:proofErr w:type="spellStart"/>
            <w:r>
              <w:rPr>
                <w:lang w:val="en-GB"/>
              </w:rPr>
              <w:t>resultaat</w:t>
            </w:r>
            <w:proofErr w:type="spellEnd"/>
            <w:r>
              <w:rPr>
                <w:lang w:val="en-GB"/>
              </w:rPr>
              <w:t xml:space="preserve"> (optional)</w:t>
            </w:r>
          </w:p>
        </w:tc>
        <w:tc>
          <w:tcPr>
            <w:tcW w:w="1488" w:type="dxa"/>
          </w:tcPr>
          <w:p w:rsidR="00C539A5" w:rsidRDefault="00C539A5" w:rsidP="00FF0156">
            <w:r>
              <w:t>Int24_t</w:t>
            </w:r>
          </w:p>
        </w:tc>
        <w:tc>
          <w:tcPr>
            <w:tcW w:w="1125" w:type="dxa"/>
          </w:tcPr>
          <w:p w:rsidR="00C539A5" w:rsidRDefault="00C539A5" w:rsidP="00FF0156">
            <w:r>
              <w:t>-</w:t>
            </w:r>
          </w:p>
        </w:tc>
        <w:tc>
          <w:tcPr>
            <w:tcW w:w="4162" w:type="dxa"/>
          </w:tcPr>
          <w:p w:rsidR="00C539A5" w:rsidRPr="008B7E31" w:rsidRDefault="00C539A5" w:rsidP="00FF0156">
            <w:pPr>
              <w:rPr>
                <w:lang w:val="en-GB"/>
              </w:rPr>
            </w:pPr>
            <w:r w:rsidRPr="008B7E31">
              <w:rPr>
                <w:lang w:val="en-GB"/>
              </w:rPr>
              <w:t xml:space="preserve">Signed meet </w:t>
            </w:r>
            <w:proofErr w:type="spellStart"/>
            <w:r w:rsidRPr="008B7E31">
              <w:rPr>
                <w:lang w:val="en-GB"/>
              </w:rPr>
              <w:t>resultaat</w:t>
            </w:r>
            <w:proofErr w:type="spellEnd"/>
            <w:r w:rsidRPr="008B7E31">
              <w:rPr>
                <w:lang w:val="en-GB"/>
              </w:rPr>
              <w:t xml:space="preserve"> CH_A_GAIN64</w:t>
            </w:r>
          </w:p>
        </w:tc>
      </w:tr>
    </w:tbl>
    <w:p w:rsidR="00C539A5" w:rsidRPr="008B7E31" w:rsidRDefault="00C539A5" w:rsidP="00A1138E">
      <w:pPr>
        <w:rPr>
          <w:lang w:val="en-GB"/>
        </w:rPr>
      </w:pPr>
    </w:p>
    <w:p w:rsidR="00A1138E" w:rsidRPr="008B7E31" w:rsidRDefault="00A1138E" w:rsidP="00A1138E">
      <w:pPr>
        <w:rPr>
          <w:lang w:val="en-GB"/>
        </w:rPr>
      </w:pPr>
    </w:p>
    <w:p w:rsidR="00A1138E" w:rsidRPr="005C674E" w:rsidRDefault="00A1138E" w:rsidP="00A1138E">
      <w:pPr>
        <w:rPr>
          <w:b/>
        </w:rPr>
      </w:pPr>
      <w:r w:rsidRPr="005C674E">
        <w:rPr>
          <w:b/>
        </w:rPr>
        <w:t>Voorbeeld</w:t>
      </w:r>
      <w:r w:rsidR="005C674E" w:rsidRPr="005C674E">
        <w:rPr>
          <w:b/>
        </w:rPr>
        <w:t xml:space="preserve"> 1</w:t>
      </w:r>
      <w:r w:rsidRPr="005C674E">
        <w:rPr>
          <w:b/>
        </w:rPr>
        <w:t>:</w:t>
      </w:r>
    </w:p>
    <w:tbl>
      <w:tblPr>
        <w:tblStyle w:val="Tabelraster"/>
        <w:tblW w:w="10485" w:type="dxa"/>
        <w:tblLook w:val="04A0" w:firstRow="1" w:lastRow="0" w:firstColumn="1" w:lastColumn="0" w:noHBand="0" w:noVBand="1"/>
      </w:tblPr>
      <w:tblGrid>
        <w:gridCol w:w="1268"/>
        <w:gridCol w:w="1791"/>
        <w:gridCol w:w="7426"/>
      </w:tblGrid>
      <w:tr w:rsidR="00A1138E" w:rsidTr="00D67C95">
        <w:tc>
          <w:tcPr>
            <w:tcW w:w="1199" w:type="dxa"/>
          </w:tcPr>
          <w:p w:rsidR="00A1138E" w:rsidRPr="00B67BDB" w:rsidRDefault="00A1138E" w:rsidP="00D67C95">
            <w:pPr>
              <w:rPr>
                <w:b/>
              </w:rPr>
            </w:pPr>
          </w:p>
        </w:tc>
        <w:tc>
          <w:tcPr>
            <w:tcW w:w="1631" w:type="dxa"/>
          </w:tcPr>
          <w:p w:rsidR="00A1138E" w:rsidRPr="00B67BDB" w:rsidRDefault="00A1138E" w:rsidP="00D67C95">
            <w:pPr>
              <w:rPr>
                <w:b/>
              </w:rPr>
            </w:pPr>
            <w:proofErr w:type="spellStart"/>
            <w:r w:rsidRPr="00B67BDB">
              <w:rPr>
                <w:b/>
              </w:rPr>
              <w:t>Hex</w:t>
            </w:r>
            <w:proofErr w:type="spellEnd"/>
            <w:r w:rsidRPr="00B67BDB">
              <w:rPr>
                <w:b/>
              </w:rPr>
              <w:t xml:space="preserve"> bericht</w:t>
            </w:r>
          </w:p>
        </w:tc>
        <w:tc>
          <w:tcPr>
            <w:tcW w:w="7655" w:type="dxa"/>
          </w:tcPr>
          <w:p w:rsidR="00A1138E" w:rsidRPr="00B67BDB" w:rsidRDefault="00A1138E" w:rsidP="00D67C95">
            <w:pPr>
              <w:rPr>
                <w:b/>
              </w:rPr>
            </w:pPr>
            <w:r w:rsidRPr="00B67BDB">
              <w:rPr>
                <w:b/>
              </w:rPr>
              <w:t>Inhoud</w:t>
            </w:r>
          </w:p>
        </w:tc>
      </w:tr>
      <w:tr w:rsidR="00A1138E" w:rsidRPr="007344D4" w:rsidTr="00D67C95">
        <w:tc>
          <w:tcPr>
            <w:tcW w:w="1199" w:type="dxa"/>
          </w:tcPr>
          <w:p w:rsidR="00A1138E" w:rsidRPr="00B67BDB" w:rsidRDefault="00A1138E" w:rsidP="00D67C95">
            <w:pPr>
              <w:rPr>
                <w:b/>
              </w:rPr>
            </w:pPr>
            <w:r w:rsidRPr="00B67BDB">
              <w:rPr>
                <w:b/>
              </w:rPr>
              <w:t>Opdracht</w:t>
            </w:r>
          </w:p>
        </w:tc>
        <w:tc>
          <w:tcPr>
            <w:tcW w:w="1631" w:type="dxa"/>
          </w:tcPr>
          <w:p w:rsidR="00A1138E" w:rsidRDefault="005C674E" w:rsidP="00D67C95">
            <w:r>
              <w:t>0x</w:t>
            </w:r>
            <w:r w:rsidRPr="005C674E">
              <w:t>8A010A</w:t>
            </w:r>
          </w:p>
        </w:tc>
        <w:tc>
          <w:tcPr>
            <w:tcW w:w="7655" w:type="dxa"/>
          </w:tcPr>
          <w:p w:rsidR="00A1138E" w:rsidRPr="00A1138E" w:rsidRDefault="00A1138E" w:rsidP="00D67C95">
            <w:pPr>
              <w:rPr>
                <w:lang w:val="en-GB"/>
              </w:rPr>
            </w:pPr>
            <w:r w:rsidRPr="00EF3587">
              <w:rPr>
                <w:lang w:val="en-GB"/>
              </w:rPr>
              <w:t>WRITE_HX711_CONVERSION</w:t>
            </w:r>
            <w:r>
              <w:rPr>
                <w:lang w:val="en-GB"/>
              </w:rPr>
              <w:t>, CH_A_GAIN128, 10 samples</w:t>
            </w:r>
          </w:p>
        </w:tc>
      </w:tr>
      <w:tr w:rsidR="00A1138E" w:rsidRPr="00BC1CDA" w:rsidTr="00D67C95">
        <w:trPr>
          <w:trHeight w:val="274"/>
        </w:trPr>
        <w:tc>
          <w:tcPr>
            <w:tcW w:w="1199" w:type="dxa"/>
          </w:tcPr>
          <w:p w:rsidR="00A1138E" w:rsidRPr="00B67BDB" w:rsidRDefault="00A1138E" w:rsidP="00D67C95">
            <w:pPr>
              <w:rPr>
                <w:b/>
              </w:rPr>
            </w:pPr>
            <w:r>
              <w:rPr>
                <w:b/>
              </w:rPr>
              <w:t>Antwoord1</w:t>
            </w:r>
          </w:p>
        </w:tc>
        <w:tc>
          <w:tcPr>
            <w:tcW w:w="1631" w:type="dxa"/>
          </w:tcPr>
          <w:p w:rsidR="00A1138E" w:rsidRDefault="005C674E" w:rsidP="00D67C95">
            <w:r>
              <w:t>0x008A00000000</w:t>
            </w:r>
          </w:p>
        </w:tc>
        <w:tc>
          <w:tcPr>
            <w:tcW w:w="7655" w:type="dxa"/>
          </w:tcPr>
          <w:p w:rsidR="00A1138E" w:rsidRPr="00BC1CDA" w:rsidRDefault="005C674E" w:rsidP="005C674E">
            <w:r w:rsidRPr="00EF3587">
              <w:rPr>
                <w:lang w:val="en-GB"/>
              </w:rPr>
              <w:t>WRITE_HX711_CONVERSION</w:t>
            </w:r>
            <w:r>
              <w:rPr>
                <w:lang w:val="en-GB"/>
              </w:rPr>
              <w:t xml:space="preserve">, NRF_SUCCESS. </w:t>
            </w:r>
            <w:r w:rsidRPr="008B7E31">
              <w:t>Wordt niet terug gestuurd bij een opdracht vanuit de LoRaWAN interface als de error code gelijk is aan NRF_SUCCESS.</w:t>
            </w:r>
          </w:p>
        </w:tc>
      </w:tr>
      <w:tr w:rsidR="00A1138E" w:rsidRPr="00A1138E" w:rsidTr="00D67C95">
        <w:trPr>
          <w:trHeight w:val="274"/>
        </w:trPr>
        <w:tc>
          <w:tcPr>
            <w:tcW w:w="1199" w:type="dxa"/>
          </w:tcPr>
          <w:p w:rsidR="00A1138E" w:rsidRPr="00B67BDB" w:rsidRDefault="00A1138E" w:rsidP="00D67C95">
            <w:pPr>
              <w:rPr>
                <w:b/>
              </w:rPr>
            </w:pPr>
            <w:r w:rsidRPr="00B67BDB">
              <w:rPr>
                <w:b/>
              </w:rPr>
              <w:t>Antwoord</w:t>
            </w:r>
            <w:r>
              <w:rPr>
                <w:b/>
              </w:rPr>
              <w:t>2</w:t>
            </w:r>
          </w:p>
        </w:tc>
        <w:tc>
          <w:tcPr>
            <w:tcW w:w="1631" w:type="dxa"/>
          </w:tcPr>
          <w:p w:rsidR="00A1138E" w:rsidRDefault="005C674E" w:rsidP="00D67C95">
            <w:r>
              <w:t>0x</w:t>
            </w:r>
            <w:r w:rsidRPr="005C674E">
              <w:t>8A010183A4</w:t>
            </w:r>
          </w:p>
        </w:tc>
        <w:tc>
          <w:tcPr>
            <w:tcW w:w="7655" w:type="dxa"/>
          </w:tcPr>
          <w:p w:rsidR="00A1138E" w:rsidRDefault="005C674E" w:rsidP="00195028">
            <w:pPr>
              <w:rPr>
                <w:lang w:val="en-GB"/>
              </w:rPr>
            </w:pPr>
            <w:r>
              <w:rPr>
                <w:lang w:val="en-GB"/>
              </w:rPr>
              <w:t xml:space="preserve">0x8A = </w:t>
            </w:r>
            <w:r w:rsidRPr="00EF3587">
              <w:rPr>
                <w:lang w:val="en-GB"/>
              </w:rPr>
              <w:t>WRITE_HX711_CONVERSION</w:t>
            </w:r>
          </w:p>
          <w:p w:rsidR="005C674E" w:rsidRDefault="005C674E" w:rsidP="00195028">
            <w:pPr>
              <w:rPr>
                <w:lang w:val="en-GB"/>
              </w:rPr>
            </w:pPr>
            <w:r>
              <w:rPr>
                <w:lang w:val="en-GB"/>
              </w:rPr>
              <w:t>0x01 = CH_A_GAIN128</w:t>
            </w:r>
          </w:p>
          <w:p w:rsidR="005C674E" w:rsidRPr="00A1138E" w:rsidRDefault="005C674E" w:rsidP="00195028">
            <w:pPr>
              <w:rPr>
                <w:lang w:val="en-GB"/>
              </w:rPr>
            </w:pPr>
            <w:r>
              <w:rPr>
                <w:lang w:val="en-GB"/>
              </w:rPr>
              <w:t>0x</w:t>
            </w:r>
            <w:r w:rsidRPr="005C674E">
              <w:t>0183A4</w:t>
            </w:r>
            <w:r>
              <w:t xml:space="preserve"> = 99.236decimaal</w:t>
            </w:r>
          </w:p>
        </w:tc>
      </w:tr>
    </w:tbl>
    <w:p w:rsidR="00A1138E" w:rsidRPr="00A1138E" w:rsidRDefault="00A1138E" w:rsidP="00A1138E">
      <w:pPr>
        <w:rPr>
          <w:lang w:val="en-GB"/>
        </w:rPr>
      </w:pPr>
    </w:p>
    <w:p w:rsidR="00711324" w:rsidRPr="005C674E" w:rsidRDefault="005C674E" w:rsidP="006D4E91">
      <w:pPr>
        <w:rPr>
          <w:b/>
          <w:lang w:val="en-GB"/>
        </w:rPr>
      </w:pPr>
      <w:proofErr w:type="spellStart"/>
      <w:r w:rsidRPr="005C674E">
        <w:rPr>
          <w:b/>
          <w:lang w:val="en-GB"/>
        </w:rPr>
        <w:t>Voorbeeld</w:t>
      </w:r>
      <w:proofErr w:type="spellEnd"/>
      <w:r w:rsidRPr="005C674E">
        <w:rPr>
          <w:b/>
          <w:lang w:val="en-GB"/>
        </w:rPr>
        <w:t xml:space="preserve"> 2:</w:t>
      </w:r>
    </w:p>
    <w:tbl>
      <w:tblPr>
        <w:tblStyle w:val="Tabelraster"/>
        <w:tblW w:w="10485" w:type="dxa"/>
        <w:tblLook w:val="04A0" w:firstRow="1" w:lastRow="0" w:firstColumn="1" w:lastColumn="0" w:noHBand="0" w:noVBand="1"/>
      </w:tblPr>
      <w:tblGrid>
        <w:gridCol w:w="1268"/>
        <w:gridCol w:w="2069"/>
        <w:gridCol w:w="7148"/>
      </w:tblGrid>
      <w:tr w:rsidR="005C674E" w:rsidTr="00FF0156">
        <w:tc>
          <w:tcPr>
            <w:tcW w:w="1199" w:type="dxa"/>
          </w:tcPr>
          <w:p w:rsidR="005C674E" w:rsidRPr="00B67BDB" w:rsidRDefault="005C674E" w:rsidP="00FF0156">
            <w:pPr>
              <w:rPr>
                <w:b/>
              </w:rPr>
            </w:pPr>
          </w:p>
        </w:tc>
        <w:tc>
          <w:tcPr>
            <w:tcW w:w="1631" w:type="dxa"/>
          </w:tcPr>
          <w:p w:rsidR="005C674E" w:rsidRPr="00B67BDB" w:rsidRDefault="005C674E" w:rsidP="00FF0156">
            <w:pPr>
              <w:rPr>
                <w:b/>
              </w:rPr>
            </w:pPr>
            <w:proofErr w:type="spellStart"/>
            <w:r w:rsidRPr="00B67BDB">
              <w:rPr>
                <w:b/>
              </w:rPr>
              <w:t>Hex</w:t>
            </w:r>
            <w:proofErr w:type="spellEnd"/>
            <w:r w:rsidRPr="00B67BDB">
              <w:rPr>
                <w:b/>
              </w:rPr>
              <w:t xml:space="preserve"> bericht</w:t>
            </w:r>
          </w:p>
        </w:tc>
        <w:tc>
          <w:tcPr>
            <w:tcW w:w="7655" w:type="dxa"/>
          </w:tcPr>
          <w:p w:rsidR="005C674E" w:rsidRPr="00B67BDB" w:rsidRDefault="005C674E" w:rsidP="00FF0156">
            <w:pPr>
              <w:rPr>
                <w:b/>
              </w:rPr>
            </w:pPr>
            <w:r w:rsidRPr="00B67BDB">
              <w:rPr>
                <w:b/>
              </w:rPr>
              <w:t>Inhoud</w:t>
            </w:r>
          </w:p>
        </w:tc>
      </w:tr>
      <w:tr w:rsidR="005C674E" w:rsidRPr="007344D4" w:rsidTr="00FF0156">
        <w:tc>
          <w:tcPr>
            <w:tcW w:w="1199" w:type="dxa"/>
          </w:tcPr>
          <w:p w:rsidR="005C674E" w:rsidRPr="00B67BDB" w:rsidRDefault="005C674E" w:rsidP="00FF0156">
            <w:pPr>
              <w:rPr>
                <w:b/>
              </w:rPr>
            </w:pPr>
            <w:r w:rsidRPr="00B67BDB">
              <w:rPr>
                <w:b/>
              </w:rPr>
              <w:t>Opdracht</w:t>
            </w:r>
          </w:p>
        </w:tc>
        <w:tc>
          <w:tcPr>
            <w:tcW w:w="1631" w:type="dxa"/>
          </w:tcPr>
          <w:p w:rsidR="005C674E" w:rsidRDefault="005C674E" w:rsidP="00854B4D">
            <w:r>
              <w:t>0x</w:t>
            </w:r>
            <w:r w:rsidR="00854B4D" w:rsidRPr="00854B4D">
              <w:t>8A070A</w:t>
            </w:r>
          </w:p>
        </w:tc>
        <w:tc>
          <w:tcPr>
            <w:tcW w:w="7655" w:type="dxa"/>
          </w:tcPr>
          <w:p w:rsidR="005C674E" w:rsidRPr="00A1138E" w:rsidRDefault="005C674E" w:rsidP="00FF0156">
            <w:pPr>
              <w:rPr>
                <w:lang w:val="en-GB"/>
              </w:rPr>
            </w:pPr>
            <w:r w:rsidRPr="00EF3587">
              <w:rPr>
                <w:lang w:val="en-GB"/>
              </w:rPr>
              <w:t>WRITE_HX711_CONVERSION</w:t>
            </w:r>
            <w:r>
              <w:rPr>
                <w:lang w:val="en-GB"/>
              </w:rPr>
              <w:t xml:space="preserve">, CH_A_GAIN128, </w:t>
            </w:r>
            <w:r w:rsidRPr="00F24B68">
              <w:rPr>
                <w:lang w:val="en-GB"/>
              </w:rPr>
              <w:t>CH_B_GAIN32</w:t>
            </w:r>
            <w:r>
              <w:rPr>
                <w:lang w:val="en-GB"/>
              </w:rPr>
              <w:t>,</w:t>
            </w:r>
            <w:r w:rsidR="00854B4D">
              <w:rPr>
                <w:lang w:val="en-GB"/>
              </w:rPr>
              <w:t xml:space="preserve"> </w:t>
            </w:r>
            <w:r w:rsidR="00854B4D" w:rsidRPr="008B7E31">
              <w:rPr>
                <w:lang w:val="en-GB"/>
              </w:rPr>
              <w:t>CH_A_GAIN64</w:t>
            </w:r>
            <w:r w:rsidR="00854B4D" w:rsidRPr="008B7E31">
              <w:rPr>
                <w:lang w:val="en-GB"/>
              </w:rPr>
              <w:tab/>
              <w:t xml:space="preserve">, </w:t>
            </w:r>
            <w:r>
              <w:rPr>
                <w:lang w:val="en-GB"/>
              </w:rPr>
              <w:t>10 samples</w:t>
            </w:r>
          </w:p>
        </w:tc>
      </w:tr>
      <w:tr w:rsidR="005C674E" w:rsidRPr="00BC1CDA" w:rsidTr="00FF0156">
        <w:trPr>
          <w:trHeight w:val="274"/>
        </w:trPr>
        <w:tc>
          <w:tcPr>
            <w:tcW w:w="1199" w:type="dxa"/>
          </w:tcPr>
          <w:p w:rsidR="005C674E" w:rsidRPr="00B67BDB" w:rsidRDefault="005C674E" w:rsidP="00FF0156">
            <w:pPr>
              <w:rPr>
                <w:b/>
              </w:rPr>
            </w:pPr>
            <w:r>
              <w:rPr>
                <w:b/>
              </w:rPr>
              <w:t>Antwoord1</w:t>
            </w:r>
          </w:p>
        </w:tc>
        <w:tc>
          <w:tcPr>
            <w:tcW w:w="1631" w:type="dxa"/>
          </w:tcPr>
          <w:p w:rsidR="005C674E" w:rsidRDefault="005C674E" w:rsidP="00FF0156">
            <w:r>
              <w:t>0x008A00000000</w:t>
            </w:r>
          </w:p>
        </w:tc>
        <w:tc>
          <w:tcPr>
            <w:tcW w:w="7655" w:type="dxa"/>
          </w:tcPr>
          <w:p w:rsidR="005C674E" w:rsidRPr="00BC1CDA" w:rsidRDefault="005C674E" w:rsidP="00FF0156">
            <w:r w:rsidRPr="00EF3587">
              <w:rPr>
                <w:lang w:val="en-GB"/>
              </w:rPr>
              <w:t>WRITE_HX711_CONVERSION</w:t>
            </w:r>
            <w:r>
              <w:rPr>
                <w:lang w:val="en-GB"/>
              </w:rPr>
              <w:t xml:space="preserve">, NRF_SUCCESS. </w:t>
            </w:r>
            <w:r w:rsidRPr="008B7E31">
              <w:t>Wordt niet terug gestuurd bij een opdracht vanuit de LoRaWAN interface als de error code gelijk is aan NRF_SUCCESS.</w:t>
            </w:r>
          </w:p>
        </w:tc>
      </w:tr>
      <w:tr w:rsidR="005C674E" w:rsidRPr="007344D4" w:rsidTr="00FF0156">
        <w:trPr>
          <w:trHeight w:val="274"/>
        </w:trPr>
        <w:tc>
          <w:tcPr>
            <w:tcW w:w="1199" w:type="dxa"/>
          </w:tcPr>
          <w:p w:rsidR="005C674E" w:rsidRPr="00B67BDB" w:rsidRDefault="005C674E" w:rsidP="00FF0156">
            <w:pPr>
              <w:rPr>
                <w:b/>
              </w:rPr>
            </w:pPr>
            <w:r w:rsidRPr="00B67BDB">
              <w:rPr>
                <w:b/>
              </w:rPr>
              <w:t>Antwoord</w:t>
            </w:r>
            <w:r>
              <w:rPr>
                <w:b/>
              </w:rPr>
              <w:t>2</w:t>
            </w:r>
          </w:p>
        </w:tc>
        <w:tc>
          <w:tcPr>
            <w:tcW w:w="1631" w:type="dxa"/>
          </w:tcPr>
          <w:p w:rsidR="005C674E" w:rsidRDefault="005C674E" w:rsidP="00FF0156">
            <w:r w:rsidRPr="005C674E">
              <w:t>8A030183B90058D1</w:t>
            </w:r>
          </w:p>
        </w:tc>
        <w:tc>
          <w:tcPr>
            <w:tcW w:w="7655" w:type="dxa"/>
          </w:tcPr>
          <w:p w:rsidR="005C674E" w:rsidRDefault="005C674E" w:rsidP="00FF0156">
            <w:pPr>
              <w:rPr>
                <w:lang w:val="en-GB"/>
              </w:rPr>
            </w:pPr>
            <w:r>
              <w:rPr>
                <w:lang w:val="en-GB"/>
              </w:rPr>
              <w:t xml:space="preserve">0x8A = </w:t>
            </w:r>
            <w:r w:rsidRPr="00EF3587">
              <w:rPr>
                <w:lang w:val="en-GB"/>
              </w:rPr>
              <w:t>WRITE_HX711_CONVERSION</w:t>
            </w:r>
          </w:p>
          <w:p w:rsidR="005C674E" w:rsidRDefault="005C674E" w:rsidP="00FF0156">
            <w:pPr>
              <w:rPr>
                <w:lang w:val="en-GB"/>
              </w:rPr>
            </w:pPr>
            <w:r>
              <w:rPr>
                <w:lang w:val="en-GB"/>
              </w:rPr>
              <w:t xml:space="preserve">0x03 = CH_A_GAIN128, </w:t>
            </w:r>
            <w:r w:rsidRPr="00F24B68">
              <w:rPr>
                <w:lang w:val="en-GB"/>
              </w:rPr>
              <w:t>CH_B_GAIN32</w:t>
            </w:r>
          </w:p>
          <w:p w:rsidR="005C674E" w:rsidRDefault="005C674E" w:rsidP="00FF0156">
            <w:pPr>
              <w:rPr>
                <w:lang w:val="en-GB"/>
              </w:rPr>
            </w:pPr>
            <w:r>
              <w:rPr>
                <w:lang w:val="en-GB"/>
              </w:rPr>
              <w:t>CH_A_GAIN128: 99257/0x0183b9</w:t>
            </w:r>
          </w:p>
          <w:p w:rsidR="005C674E" w:rsidRPr="00A1138E" w:rsidRDefault="005C674E" w:rsidP="00FF0156">
            <w:pPr>
              <w:rPr>
                <w:lang w:val="en-GB"/>
              </w:rPr>
            </w:pPr>
            <w:r w:rsidRPr="00F24B68">
              <w:rPr>
                <w:lang w:val="en-GB"/>
              </w:rPr>
              <w:t>CH_B_GAIN32</w:t>
            </w:r>
            <w:r w:rsidRPr="005C674E">
              <w:rPr>
                <w:lang w:val="en-GB"/>
              </w:rPr>
              <w:t>: 22737/0x0058d1</w:t>
            </w:r>
          </w:p>
        </w:tc>
      </w:tr>
    </w:tbl>
    <w:p w:rsidR="005C674E" w:rsidRDefault="005C674E" w:rsidP="006D4E91">
      <w:pPr>
        <w:rPr>
          <w:lang w:val="en-GB"/>
        </w:rPr>
      </w:pPr>
    </w:p>
    <w:p w:rsidR="005C674E" w:rsidRDefault="005C674E" w:rsidP="006D4E91">
      <w:pPr>
        <w:rPr>
          <w:lang w:val="en-GB"/>
        </w:rPr>
      </w:pPr>
    </w:p>
    <w:p w:rsidR="005C674E" w:rsidRPr="005C674E" w:rsidRDefault="005C674E" w:rsidP="006D4E91">
      <w:pPr>
        <w:rPr>
          <w:b/>
          <w:lang w:val="en-GB"/>
        </w:rPr>
      </w:pPr>
      <w:proofErr w:type="spellStart"/>
      <w:r w:rsidRPr="005C674E">
        <w:rPr>
          <w:b/>
          <w:lang w:val="en-GB"/>
        </w:rPr>
        <w:t>Voorbeeld</w:t>
      </w:r>
      <w:proofErr w:type="spellEnd"/>
      <w:r w:rsidRPr="005C674E">
        <w:rPr>
          <w:b/>
          <w:lang w:val="en-GB"/>
        </w:rPr>
        <w:t xml:space="preserve"> 3:</w:t>
      </w:r>
    </w:p>
    <w:tbl>
      <w:tblPr>
        <w:tblStyle w:val="Tabelraster"/>
        <w:tblW w:w="10485" w:type="dxa"/>
        <w:tblLook w:val="04A0" w:firstRow="1" w:lastRow="0" w:firstColumn="1" w:lastColumn="0" w:noHBand="0" w:noVBand="1"/>
      </w:tblPr>
      <w:tblGrid>
        <w:gridCol w:w="1268"/>
        <w:gridCol w:w="2970"/>
        <w:gridCol w:w="6247"/>
      </w:tblGrid>
      <w:tr w:rsidR="005C674E" w:rsidTr="00854B4D">
        <w:tc>
          <w:tcPr>
            <w:tcW w:w="1268" w:type="dxa"/>
          </w:tcPr>
          <w:p w:rsidR="005C674E" w:rsidRPr="00B67BDB" w:rsidRDefault="005C674E" w:rsidP="00FF0156">
            <w:pPr>
              <w:rPr>
                <w:b/>
              </w:rPr>
            </w:pPr>
          </w:p>
        </w:tc>
        <w:tc>
          <w:tcPr>
            <w:tcW w:w="1791" w:type="dxa"/>
          </w:tcPr>
          <w:p w:rsidR="005C674E" w:rsidRPr="00B67BDB" w:rsidRDefault="005C674E" w:rsidP="00FF0156">
            <w:pPr>
              <w:rPr>
                <w:b/>
              </w:rPr>
            </w:pPr>
            <w:proofErr w:type="spellStart"/>
            <w:r w:rsidRPr="00B67BDB">
              <w:rPr>
                <w:b/>
              </w:rPr>
              <w:t>Hex</w:t>
            </w:r>
            <w:proofErr w:type="spellEnd"/>
            <w:r w:rsidRPr="00B67BDB">
              <w:rPr>
                <w:b/>
              </w:rPr>
              <w:t xml:space="preserve"> bericht</w:t>
            </w:r>
          </w:p>
        </w:tc>
        <w:tc>
          <w:tcPr>
            <w:tcW w:w="7426" w:type="dxa"/>
          </w:tcPr>
          <w:p w:rsidR="005C674E" w:rsidRPr="00B67BDB" w:rsidRDefault="005C674E" w:rsidP="00FF0156">
            <w:pPr>
              <w:rPr>
                <w:b/>
              </w:rPr>
            </w:pPr>
            <w:r w:rsidRPr="00B67BDB">
              <w:rPr>
                <w:b/>
              </w:rPr>
              <w:t>Inhoud</w:t>
            </w:r>
          </w:p>
        </w:tc>
      </w:tr>
      <w:tr w:rsidR="00854B4D" w:rsidRPr="007344D4" w:rsidTr="00854B4D">
        <w:tc>
          <w:tcPr>
            <w:tcW w:w="1268" w:type="dxa"/>
          </w:tcPr>
          <w:p w:rsidR="00854B4D" w:rsidRPr="00B67BDB" w:rsidRDefault="00854B4D" w:rsidP="00854B4D">
            <w:pPr>
              <w:rPr>
                <w:b/>
              </w:rPr>
            </w:pPr>
            <w:r w:rsidRPr="00B67BDB">
              <w:rPr>
                <w:b/>
              </w:rPr>
              <w:t>Opdracht</w:t>
            </w:r>
          </w:p>
        </w:tc>
        <w:tc>
          <w:tcPr>
            <w:tcW w:w="1791" w:type="dxa"/>
          </w:tcPr>
          <w:p w:rsidR="00854B4D" w:rsidRDefault="00854B4D" w:rsidP="00854B4D">
            <w:r>
              <w:t>0x</w:t>
            </w:r>
            <w:r w:rsidRPr="005C674E">
              <w:t>8A010A</w:t>
            </w:r>
          </w:p>
        </w:tc>
        <w:tc>
          <w:tcPr>
            <w:tcW w:w="7426" w:type="dxa"/>
          </w:tcPr>
          <w:p w:rsidR="00854B4D" w:rsidRPr="00A1138E" w:rsidRDefault="00854B4D" w:rsidP="00854B4D">
            <w:pPr>
              <w:rPr>
                <w:lang w:val="en-GB"/>
              </w:rPr>
            </w:pPr>
            <w:r w:rsidRPr="00EF3587">
              <w:rPr>
                <w:lang w:val="en-GB"/>
              </w:rPr>
              <w:t>WRITE_HX711_CONVERSION</w:t>
            </w:r>
            <w:r>
              <w:rPr>
                <w:lang w:val="en-GB"/>
              </w:rPr>
              <w:t xml:space="preserve">, CH_A_GAIN128, </w:t>
            </w:r>
            <w:r w:rsidRPr="00F24B68">
              <w:rPr>
                <w:lang w:val="en-GB"/>
              </w:rPr>
              <w:t>CH_B_GAIN32</w:t>
            </w:r>
            <w:r>
              <w:rPr>
                <w:lang w:val="en-GB"/>
              </w:rPr>
              <w:t xml:space="preserve">, </w:t>
            </w:r>
            <w:r w:rsidRPr="008B7E31">
              <w:rPr>
                <w:lang w:val="en-GB"/>
              </w:rPr>
              <w:t>CH_A_GAIN64</w:t>
            </w:r>
            <w:r w:rsidRPr="008B7E31">
              <w:rPr>
                <w:lang w:val="en-GB"/>
              </w:rPr>
              <w:tab/>
              <w:t xml:space="preserve">, </w:t>
            </w:r>
            <w:r>
              <w:rPr>
                <w:lang w:val="en-GB"/>
              </w:rPr>
              <w:t>10 samples</w:t>
            </w:r>
          </w:p>
        </w:tc>
      </w:tr>
      <w:tr w:rsidR="00854B4D" w:rsidRPr="00BC1CDA" w:rsidTr="00854B4D">
        <w:trPr>
          <w:trHeight w:val="274"/>
        </w:trPr>
        <w:tc>
          <w:tcPr>
            <w:tcW w:w="1268" w:type="dxa"/>
          </w:tcPr>
          <w:p w:rsidR="00854B4D" w:rsidRPr="00B67BDB" w:rsidRDefault="00854B4D" w:rsidP="00854B4D">
            <w:pPr>
              <w:rPr>
                <w:b/>
              </w:rPr>
            </w:pPr>
            <w:r>
              <w:rPr>
                <w:b/>
              </w:rPr>
              <w:t>Antwoord1</w:t>
            </w:r>
          </w:p>
        </w:tc>
        <w:tc>
          <w:tcPr>
            <w:tcW w:w="1791" w:type="dxa"/>
          </w:tcPr>
          <w:p w:rsidR="00854B4D" w:rsidRDefault="00854B4D" w:rsidP="00854B4D">
            <w:r>
              <w:t>0x008A00000000</w:t>
            </w:r>
          </w:p>
        </w:tc>
        <w:tc>
          <w:tcPr>
            <w:tcW w:w="7426" w:type="dxa"/>
          </w:tcPr>
          <w:p w:rsidR="00854B4D" w:rsidRPr="00BC1CDA" w:rsidRDefault="00854B4D" w:rsidP="00854B4D">
            <w:r w:rsidRPr="00EF3587">
              <w:rPr>
                <w:lang w:val="en-GB"/>
              </w:rPr>
              <w:t>WRITE_HX711_CONVERSION</w:t>
            </w:r>
            <w:r>
              <w:rPr>
                <w:lang w:val="en-GB"/>
              </w:rPr>
              <w:t xml:space="preserve">, NRF_SUCCESS. </w:t>
            </w:r>
            <w:r w:rsidRPr="008B7E31">
              <w:t>Wordt niet terug gestuurd bij een opdracht vanuit de LoRaWAN interface als de error code gelijk is aan NRF_SUCCESS.</w:t>
            </w:r>
          </w:p>
        </w:tc>
      </w:tr>
      <w:tr w:rsidR="00854B4D" w:rsidRPr="00A1138E" w:rsidTr="00854B4D">
        <w:trPr>
          <w:trHeight w:val="274"/>
        </w:trPr>
        <w:tc>
          <w:tcPr>
            <w:tcW w:w="1268" w:type="dxa"/>
          </w:tcPr>
          <w:p w:rsidR="00854B4D" w:rsidRPr="00B67BDB" w:rsidRDefault="00854B4D" w:rsidP="00854B4D">
            <w:pPr>
              <w:rPr>
                <w:b/>
              </w:rPr>
            </w:pPr>
            <w:r w:rsidRPr="00B67BDB">
              <w:rPr>
                <w:b/>
              </w:rPr>
              <w:t>Antwoord</w:t>
            </w:r>
            <w:r>
              <w:rPr>
                <w:b/>
              </w:rPr>
              <w:t>2</w:t>
            </w:r>
          </w:p>
        </w:tc>
        <w:tc>
          <w:tcPr>
            <w:tcW w:w="1791" w:type="dxa"/>
          </w:tcPr>
          <w:p w:rsidR="00854B4D" w:rsidRDefault="00C869D1" w:rsidP="00854B4D">
            <w:r>
              <w:t>0x</w:t>
            </w:r>
            <w:r w:rsidR="00854B4D" w:rsidRPr="00854B4D">
              <w:t>8A070183A700564100C1FE</w:t>
            </w:r>
          </w:p>
        </w:tc>
        <w:tc>
          <w:tcPr>
            <w:tcW w:w="7426" w:type="dxa"/>
          </w:tcPr>
          <w:p w:rsidR="00854B4D" w:rsidRDefault="00854B4D" w:rsidP="00854B4D">
            <w:pPr>
              <w:rPr>
                <w:lang w:val="en-GB"/>
              </w:rPr>
            </w:pPr>
            <w:r>
              <w:rPr>
                <w:lang w:val="en-GB"/>
              </w:rPr>
              <w:t xml:space="preserve">0x8A = </w:t>
            </w:r>
            <w:r w:rsidRPr="00EF3587">
              <w:rPr>
                <w:lang w:val="en-GB"/>
              </w:rPr>
              <w:t>WRITE_HX711_CONVERSION</w:t>
            </w:r>
          </w:p>
          <w:p w:rsidR="00854B4D" w:rsidRDefault="00854B4D" w:rsidP="00854B4D">
            <w:pPr>
              <w:rPr>
                <w:lang w:val="en-GB"/>
              </w:rPr>
            </w:pPr>
            <w:r>
              <w:rPr>
                <w:lang w:val="en-GB"/>
              </w:rPr>
              <w:t xml:space="preserve">0x03 = CH_A_GAIN128, </w:t>
            </w:r>
            <w:r w:rsidRPr="00F24B68">
              <w:rPr>
                <w:lang w:val="en-GB"/>
              </w:rPr>
              <w:t>CH_B_GAIN32</w:t>
            </w:r>
          </w:p>
          <w:p w:rsidR="00854B4D" w:rsidRDefault="00854B4D" w:rsidP="00854B4D">
            <w:pPr>
              <w:rPr>
                <w:lang w:val="en-GB"/>
              </w:rPr>
            </w:pPr>
            <w:r>
              <w:rPr>
                <w:lang w:val="en-GB"/>
              </w:rPr>
              <w:t>CH_A_GAIN128: 99257/0x0183b9</w:t>
            </w:r>
          </w:p>
          <w:p w:rsidR="00854B4D" w:rsidRDefault="00854B4D" w:rsidP="00854B4D">
            <w:pPr>
              <w:rPr>
                <w:lang w:val="en-GB"/>
              </w:rPr>
            </w:pPr>
            <w:r w:rsidRPr="00F24B68">
              <w:rPr>
                <w:lang w:val="en-GB"/>
              </w:rPr>
              <w:t>CH_B_GAIN32</w:t>
            </w:r>
            <w:r w:rsidRPr="005C674E">
              <w:rPr>
                <w:lang w:val="en-GB"/>
              </w:rPr>
              <w:t>: 22737/0x0058d1</w:t>
            </w:r>
          </w:p>
          <w:p w:rsidR="00854B4D" w:rsidRPr="00A1138E" w:rsidRDefault="00854B4D" w:rsidP="00854B4D">
            <w:pPr>
              <w:rPr>
                <w:lang w:val="en-GB"/>
              </w:rPr>
            </w:pPr>
            <w:r>
              <w:t>CH_A_GAIN64</w:t>
            </w:r>
            <w:r>
              <w:tab/>
              <w:t xml:space="preserve">: </w:t>
            </w:r>
            <w:r w:rsidRPr="00854B4D">
              <w:t>49662/0x00c1fe</w:t>
            </w:r>
          </w:p>
        </w:tc>
      </w:tr>
    </w:tbl>
    <w:p w:rsidR="005C674E" w:rsidRDefault="005C674E" w:rsidP="006D4E91">
      <w:pPr>
        <w:rPr>
          <w:lang w:val="en-GB"/>
        </w:rPr>
      </w:pPr>
    </w:p>
    <w:p w:rsidR="005C674E" w:rsidRDefault="005C674E" w:rsidP="006D4E91">
      <w:pPr>
        <w:rPr>
          <w:lang w:val="en-GB"/>
        </w:rPr>
      </w:pPr>
    </w:p>
    <w:p w:rsidR="00854B4D" w:rsidRDefault="00854B4D">
      <w:pPr>
        <w:rPr>
          <w:rFonts w:ascii="Arial" w:hAnsi="Arial" w:cs="Times New Roman"/>
          <w:b/>
          <w:bCs/>
          <w:szCs w:val="26"/>
          <w:lang w:val="en-GB"/>
        </w:rPr>
      </w:pPr>
    </w:p>
    <w:p w:rsidR="006D4E91" w:rsidRDefault="006D4E91" w:rsidP="00C91119">
      <w:pPr>
        <w:pStyle w:val="Kop3"/>
        <w:rPr>
          <w:lang w:val="en-GB"/>
        </w:rPr>
      </w:pPr>
      <w:bookmarkStart w:id="44" w:name="_Toc25935083"/>
      <w:r>
        <w:rPr>
          <w:lang w:val="en-GB"/>
        </w:rPr>
        <w:t>20d/</w:t>
      </w:r>
      <w:r w:rsidR="00EF3587">
        <w:rPr>
          <w:lang w:val="en-GB"/>
        </w:rPr>
        <w:t xml:space="preserve">0x14 - </w:t>
      </w:r>
      <w:r w:rsidRPr="006D4E91">
        <w:rPr>
          <w:lang w:val="en-GB"/>
        </w:rPr>
        <w:t>READ_LORAWAN_STATE</w:t>
      </w:r>
      <w:bookmarkEnd w:id="44"/>
      <w:r w:rsidRPr="006D4E91">
        <w:rPr>
          <w:lang w:val="en-GB"/>
        </w:rPr>
        <w:tab/>
      </w:r>
    </w:p>
    <w:p w:rsidR="006D4E91" w:rsidRDefault="002A188B" w:rsidP="006D4E91">
      <w:pPr>
        <w:rPr>
          <w:lang w:val="en-GB"/>
        </w:rPr>
      </w:pPr>
      <w:r>
        <w:rPr>
          <w:lang w:val="en-GB"/>
        </w:rPr>
        <w:t>Lees de LoRaWAN status:</w:t>
      </w:r>
      <w:r w:rsidR="006D4E91" w:rsidRPr="006D4E91">
        <w:rPr>
          <w:lang w:val="en-GB"/>
        </w:rPr>
        <w:t xml:space="preserve"> </w:t>
      </w:r>
      <w:proofErr w:type="spellStart"/>
      <w:r w:rsidR="006D4E91" w:rsidRPr="006D4E91">
        <w:rPr>
          <w:lang w:val="en-GB"/>
        </w:rPr>
        <w:t>aan</w:t>
      </w:r>
      <w:proofErr w:type="spellEnd"/>
      <w:r w:rsidR="006D4E91" w:rsidRPr="006D4E91">
        <w:rPr>
          <w:lang w:val="en-GB"/>
        </w:rPr>
        <w:t>/</w:t>
      </w:r>
      <w:proofErr w:type="spellStart"/>
      <w:r w:rsidR="006D4E91" w:rsidRPr="006D4E91">
        <w:rPr>
          <w:lang w:val="en-GB"/>
        </w:rPr>
        <w:t>uit</w:t>
      </w:r>
      <w:proofErr w:type="spellEnd"/>
      <w:r w:rsidR="006D4E91" w:rsidRPr="006D4E91">
        <w:rPr>
          <w:lang w:val="en-GB"/>
        </w:rPr>
        <w:t xml:space="preserve">, joined, duty-cycle, Adaptive Data Rate, </w:t>
      </w:r>
      <w:proofErr w:type="spellStart"/>
      <w:r w:rsidR="006D4E91" w:rsidRPr="006D4E91">
        <w:rPr>
          <w:lang w:val="en-GB"/>
        </w:rPr>
        <w:t>correcte</w:t>
      </w:r>
      <w:proofErr w:type="spellEnd"/>
      <w:r w:rsidR="006D4E91" w:rsidRPr="006D4E91">
        <w:rPr>
          <w:lang w:val="en-GB"/>
        </w:rPr>
        <w:t xml:space="preserve"> </w:t>
      </w:r>
      <w:proofErr w:type="spellStart"/>
      <w:r w:rsidR="006D4E91" w:rsidRPr="006D4E91">
        <w:rPr>
          <w:lang w:val="en-GB"/>
        </w:rPr>
        <w:t>sleutels</w:t>
      </w:r>
      <w:proofErr w:type="spellEnd"/>
      <w:r>
        <w:rPr>
          <w:lang w:val="en-GB"/>
        </w:rPr>
        <w:t>.</w:t>
      </w:r>
    </w:p>
    <w:p w:rsidR="002A188B" w:rsidRDefault="002A188B" w:rsidP="002A188B">
      <w:pPr>
        <w:rPr>
          <w:lang w:val="en-GB"/>
        </w:rPr>
      </w:pPr>
    </w:p>
    <w:tbl>
      <w:tblPr>
        <w:tblStyle w:val="Tabelraster"/>
        <w:tblW w:w="0" w:type="auto"/>
        <w:tblLook w:val="04A0" w:firstRow="1" w:lastRow="0" w:firstColumn="1" w:lastColumn="0" w:noHBand="0" w:noVBand="1"/>
      </w:tblPr>
      <w:tblGrid>
        <w:gridCol w:w="2719"/>
        <w:gridCol w:w="1529"/>
        <w:gridCol w:w="1134"/>
        <w:gridCol w:w="4246"/>
      </w:tblGrid>
      <w:tr w:rsidR="002A188B" w:rsidTr="00D67C95">
        <w:tc>
          <w:tcPr>
            <w:tcW w:w="2719" w:type="dxa"/>
          </w:tcPr>
          <w:p w:rsidR="002A188B" w:rsidRPr="00B67BDB" w:rsidRDefault="002A188B" w:rsidP="00D67C95">
            <w:pPr>
              <w:rPr>
                <w:b/>
              </w:rPr>
            </w:pPr>
            <w:r w:rsidRPr="00B67BDB">
              <w:rPr>
                <w:b/>
              </w:rPr>
              <w:t>Veld</w:t>
            </w:r>
          </w:p>
        </w:tc>
        <w:tc>
          <w:tcPr>
            <w:tcW w:w="1529" w:type="dxa"/>
          </w:tcPr>
          <w:p w:rsidR="002A188B" w:rsidRPr="00B67BDB" w:rsidRDefault="002A188B" w:rsidP="00D67C95">
            <w:pPr>
              <w:rPr>
                <w:b/>
              </w:rPr>
            </w:pPr>
            <w:r>
              <w:rPr>
                <w:b/>
              </w:rPr>
              <w:t>Grote</w:t>
            </w:r>
          </w:p>
        </w:tc>
        <w:tc>
          <w:tcPr>
            <w:tcW w:w="1134" w:type="dxa"/>
          </w:tcPr>
          <w:p w:rsidR="002A188B" w:rsidRPr="00B67BDB" w:rsidRDefault="002A188B" w:rsidP="00D67C95">
            <w:pPr>
              <w:rPr>
                <w:b/>
              </w:rPr>
            </w:pPr>
            <w:r w:rsidRPr="00B67BDB">
              <w:rPr>
                <w:b/>
              </w:rPr>
              <w:t>Waarde</w:t>
            </w:r>
          </w:p>
        </w:tc>
        <w:tc>
          <w:tcPr>
            <w:tcW w:w="4246" w:type="dxa"/>
          </w:tcPr>
          <w:p w:rsidR="002A188B" w:rsidRPr="00B67BDB" w:rsidRDefault="002A188B" w:rsidP="00D67C95">
            <w:pPr>
              <w:rPr>
                <w:b/>
              </w:rPr>
            </w:pPr>
            <w:r w:rsidRPr="00B67BDB">
              <w:rPr>
                <w:b/>
              </w:rPr>
              <w:t>Omschrijving</w:t>
            </w:r>
          </w:p>
        </w:tc>
      </w:tr>
      <w:tr w:rsidR="002A188B" w:rsidRPr="00E601C0" w:rsidTr="00D67C95">
        <w:tc>
          <w:tcPr>
            <w:tcW w:w="2719" w:type="dxa"/>
          </w:tcPr>
          <w:p w:rsidR="002A188B" w:rsidRDefault="002A188B" w:rsidP="00D67C95">
            <w:r w:rsidRPr="006D4E91">
              <w:rPr>
                <w:lang w:val="en-GB"/>
              </w:rPr>
              <w:t>READ_LORAWAN_STATE</w:t>
            </w:r>
          </w:p>
        </w:tc>
        <w:tc>
          <w:tcPr>
            <w:tcW w:w="1529" w:type="dxa"/>
          </w:tcPr>
          <w:p w:rsidR="002A188B" w:rsidRDefault="002A188B" w:rsidP="00D67C95">
            <w:r>
              <w:t>Uint8_t</w:t>
            </w:r>
          </w:p>
        </w:tc>
        <w:tc>
          <w:tcPr>
            <w:tcW w:w="1134" w:type="dxa"/>
          </w:tcPr>
          <w:p w:rsidR="002A188B" w:rsidRDefault="002A188B" w:rsidP="00D67C95">
            <w:r>
              <w:t>0x14</w:t>
            </w:r>
          </w:p>
        </w:tc>
        <w:tc>
          <w:tcPr>
            <w:tcW w:w="4246" w:type="dxa"/>
          </w:tcPr>
          <w:p w:rsidR="002A188B" w:rsidRPr="00E601C0" w:rsidRDefault="002A188B" w:rsidP="00D67C95">
            <w:r w:rsidRPr="006D4E91">
              <w:rPr>
                <w:lang w:val="en-GB"/>
              </w:rPr>
              <w:t>READ_LORAWAN_STATE</w:t>
            </w:r>
            <w:r w:rsidRPr="00E601C0">
              <w:t xml:space="preserve"> opdracht ID</w:t>
            </w:r>
          </w:p>
        </w:tc>
      </w:tr>
      <w:tr w:rsidR="002A188B" w:rsidRPr="00E601C0" w:rsidTr="00D67C95">
        <w:tc>
          <w:tcPr>
            <w:tcW w:w="2719" w:type="dxa"/>
          </w:tcPr>
          <w:p w:rsidR="002A188B" w:rsidRPr="006D4E91" w:rsidRDefault="002A188B" w:rsidP="00D67C95">
            <w:pPr>
              <w:rPr>
                <w:lang w:val="en-GB"/>
              </w:rPr>
            </w:pPr>
            <w:r>
              <w:rPr>
                <w:lang w:val="en-GB"/>
              </w:rPr>
              <w:t>Status</w:t>
            </w:r>
          </w:p>
        </w:tc>
        <w:tc>
          <w:tcPr>
            <w:tcW w:w="1529" w:type="dxa"/>
          </w:tcPr>
          <w:p w:rsidR="002A188B" w:rsidRDefault="002A188B" w:rsidP="00D67C95">
            <w:r>
              <w:t>Uint8_t</w:t>
            </w:r>
          </w:p>
        </w:tc>
        <w:tc>
          <w:tcPr>
            <w:tcW w:w="1134" w:type="dxa"/>
          </w:tcPr>
          <w:p w:rsidR="002A188B" w:rsidRDefault="002A188B" w:rsidP="00D67C95">
            <w:r>
              <w:t>-</w:t>
            </w:r>
          </w:p>
        </w:tc>
        <w:tc>
          <w:tcPr>
            <w:tcW w:w="4246" w:type="dxa"/>
          </w:tcPr>
          <w:p w:rsidR="002A188B" w:rsidRPr="002A188B" w:rsidRDefault="002A188B" w:rsidP="00D67C95">
            <w:r w:rsidRPr="002A188B">
              <w:t xml:space="preserve">Zie onderstaande status </w:t>
            </w:r>
            <w:proofErr w:type="spellStart"/>
            <w:r w:rsidRPr="002A188B">
              <w:t>table</w:t>
            </w:r>
            <w:proofErr w:type="spellEnd"/>
            <w:r w:rsidRPr="002A188B">
              <w:t xml:space="preserve"> voor bit waardes.</w:t>
            </w:r>
          </w:p>
        </w:tc>
      </w:tr>
    </w:tbl>
    <w:p w:rsidR="002A188B" w:rsidRDefault="002A188B" w:rsidP="002A188B"/>
    <w:p w:rsidR="002A188B" w:rsidRDefault="002A188B" w:rsidP="002A188B"/>
    <w:tbl>
      <w:tblPr>
        <w:tblStyle w:val="Tabelraster"/>
        <w:tblW w:w="0" w:type="auto"/>
        <w:tblLook w:val="04A0" w:firstRow="1" w:lastRow="0" w:firstColumn="1" w:lastColumn="0" w:noHBand="0" w:noVBand="1"/>
      </w:tblPr>
      <w:tblGrid>
        <w:gridCol w:w="986"/>
        <w:gridCol w:w="2128"/>
        <w:gridCol w:w="6514"/>
      </w:tblGrid>
      <w:tr w:rsidR="002A188B" w:rsidTr="002A188B">
        <w:tc>
          <w:tcPr>
            <w:tcW w:w="986" w:type="dxa"/>
          </w:tcPr>
          <w:p w:rsidR="002A188B" w:rsidRPr="002A188B" w:rsidRDefault="002A188B" w:rsidP="002A188B">
            <w:pPr>
              <w:rPr>
                <w:b/>
              </w:rPr>
            </w:pPr>
            <w:r w:rsidRPr="002A188B">
              <w:rPr>
                <w:b/>
              </w:rPr>
              <w:t>Bit</w:t>
            </w:r>
          </w:p>
        </w:tc>
        <w:tc>
          <w:tcPr>
            <w:tcW w:w="2128" w:type="dxa"/>
          </w:tcPr>
          <w:p w:rsidR="002A188B" w:rsidRPr="002A188B" w:rsidRDefault="002A188B" w:rsidP="002A188B">
            <w:pPr>
              <w:rPr>
                <w:b/>
              </w:rPr>
            </w:pPr>
            <w:r w:rsidRPr="002A188B">
              <w:rPr>
                <w:b/>
              </w:rPr>
              <w:t>Functie</w:t>
            </w:r>
          </w:p>
        </w:tc>
        <w:tc>
          <w:tcPr>
            <w:tcW w:w="6514" w:type="dxa"/>
          </w:tcPr>
          <w:p w:rsidR="002A188B" w:rsidRPr="002A188B" w:rsidRDefault="002A188B" w:rsidP="002A188B">
            <w:pPr>
              <w:rPr>
                <w:b/>
              </w:rPr>
            </w:pPr>
            <w:r w:rsidRPr="002A188B">
              <w:rPr>
                <w:b/>
              </w:rPr>
              <w:t>Bit waarde</w:t>
            </w:r>
          </w:p>
        </w:tc>
      </w:tr>
      <w:tr w:rsidR="002A188B" w:rsidTr="002A188B">
        <w:tc>
          <w:tcPr>
            <w:tcW w:w="986" w:type="dxa"/>
          </w:tcPr>
          <w:p w:rsidR="002A188B" w:rsidRDefault="002A188B" w:rsidP="002A188B">
            <w:r>
              <w:t>0</w:t>
            </w:r>
          </w:p>
        </w:tc>
        <w:tc>
          <w:tcPr>
            <w:tcW w:w="2128" w:type="dxa"/>
          </w:tcPr>
          <w:p w:rsidR="002A188B" w:rsidRDefault="002A188B" w:rsidP="002A188B">
            <w:r>
              <w:t>Aan/uit</w:t>
            </w:r>
          </w:p>
        </w:tc>
        <w:tc>
          <w:tcPr>
            <w:tcW w:w="6514" w:type="dxa"/>
          </w:tcPr>
          <w:p w:rsidR="002A188B" w:rsidRDefault="002A188B" w:rsidP="002A188B">
            <w:r>
              <w:t>0=LoRaWAN uit, 1=LoRaWAN aan</w:t>
            </w:r>
          </w:p>
        </w:tc>
      </w:tr>
      <w:tr w:rsidR="002A188B" w:rsidTr="002A188B">
        <w:tc>
          <w:tcPr>
            <w:tcW w:w="986" w:type="dxa"/>
          </w:tcPr>
          <w:p w:rsidR="002A188B" w:rsidRDefault="002A188B" w:rsidP="002A188B">
            <w:r>
              <w:t>1</w:t>
            </w:r>
          </w:p>
        </w:tc>
        <w:tc>
          <w:tcPr>
            <w:tcW w:w="2128" w:type="dxa"/>
          </w:tcPr>
          <w:p w:rsidR="002A188B" w:rsidRDefault="002A188B" w:rsidP="002A188B">
            <w:proofErr w:type="spellStart"/>
            <w:r>
              <w:t>Joined</w:t>
            </w:r>
            <w:proofErr w:type="spellEnd"/>
          </w:p>
        </w:tc>
        <w:tc>
          <w:tcPr>
            <w:tcW w:w="6514" w:type="dxa"/>
          </w:tcPr>
          <w:p w:rsidR="002A188B" w:rsidRDefault="002A188B" w:rsidP="002A188B">
            <w:r>
              <w:t xml:space="preserve">0=Nog niet </w:t>
            </w:r>
            <w:proofErr w:type="spellStart"/>
            <w:r>
              <w:t>gejoined</w:t>
            </w:r>
            <w:proofErr w:type="spellEnd"/>
            <w:r>
              <w:t xml:space="preserve">, 1=netwerk </w:t>
            </w:r>
            <w:proofErr w:type="spellStart"/>
            <w:r>
              <w:t>gejoined</w:t>
            </w:r>
            <w:proofErr w:type="spellEnd"/>
          </w:p>
        </w:tc>
      </w:tr>
      <w:tr w:rsidR="002A188B" w:rsidTr="002A188B">
        <w:tc>
          <w:tcPr>
            <w:tcW w:w="986" w:type="dxa"/>
          </w:tcPr>
          <w:p w:rsidR="002A188B" w:rsidRDefault="002A188B" w:rsidP="002A188B">
            <w:r>
              <w:t>2</w:t>
            </w:r>
          </w:p>
        </w:tc>
        <w:tc>
          <w:tcPr>
            <w:tcW w:w="2128" w:type="dxa"/>
          </w:tcPr>
          <w:p w:rsidR="002A188B" w:rsidRDefault="002A188B" w:rsidP="002A188B">
            <w:proofErr w:type="spellStart"/>
            <w:r>
              <w:t>Duty-cycle</w:t>
            </w:r>
            <w:proofErr w:type="spellEnd"/>
            <w:r>
              <w:t xml:space="preserve"> restrictie</w:t>
            </w:r>
          </w:p>
        </w:tc>
        <w:tc>
          <w:tcPr>
            <w:tcW w:w="6514" w:type="dxa"/>
          </w:tcPr>
          <w:p w:rsidR="002A188B" w:rsidRDefault="002A188B" w:rsidP="002A188B">
            <w:r>
              <w:t>0=</w:t>
            </w:r>
            <w:proofErr w:type="spellStart"/>
            <w:r>
              <w:t>Duty</w:t>
            </w:r>
            <w:proofErr w:type="spellEnd"/>
            <w:r>
              <w:t xml:space="preserve"> </w:t>
            </w:r>
            <w:proofErr w:type="spellStart"/>
            <w:r>
              <w:t>cycle</w:t>
            </w:r>
            <w:proofErr w:type="spellEnd"/>
            <w:r>
              <w:t xml:space="preserve"> limitatie uit, 1= </w:t>
            </w:r>
            <w:proofErr w:type="spellStart"/>
            <w:r>
              <w:t>DutyCycle</w:t>
            </w:r>
            <w:proofErr w:type="spellEnd"/>
            <w:r>
              <w:t xml:space="preserve"> limitatie aan</w:t>
            </w:r>
          </w:p>
        </w:tc>
      </w:tr>
      <w:tr w:rsidR="002A188B" w:rsidTr="002A188B">
        <w:tc>
          <w:tcPr>
            <w:tcW w:w="986" w:type="dxa"/>
          </w:tcPr>
          <w:p w:rsidR="002A188B" w:rsidRDefault="002A188B" w:rsidP="002A188B">
            <w:r>
              <w:t>3</w:t>
            </w:r>
          </w:p>
        </w:tc>
        <w:tc>
          <w:tcPr>
            <w:tcW w:w="2128" w:type="dxa"/>
          </w:tcPr>
          <w:p w:rsidR="002A188B" w:rsidRDefault="002A188B" w:rsidP="002A188B">
            <w:proofErr w:type="spellStart"/>
            <w:r>
              <w:t>Adaptive</w:t>
            </w:r>
            <w:proofErr w:type="spellEnd"/>
            <w:r>
              <w:t xml:space="preserve"> Datarate</w:t>
            </w:r>
          </w:p>
        </w:tc>
        <w:tc>
          <w:tcPr>
            <w:tcW w:w="6514" w:type="dxa"/>
          </w:tcPr>
          <w:p w:rsidR="002A188B" w:rsidRDefault="002A188B" w:rsidP="002A188B">
            <w:r>
              <w:t>0=ADR uit, 1= ADR aan.</w:t>
            </w:r>
          </w:p>
        </w:tc>
      </w:tr>
      <w:tr w:rsidR="002A188B" w:rsidTr="002A188B">
        <w:tc>
          <w:tcPr>
            <w:tcW w:w="986" w:type="dxa"/>
          </w:tcPr>
          <w:p w:rsidR="002A188B" w:rsidRDefault="002A188B" w:rsidP="002A188B">
            <w:r>
              <w:t>4</w:t>
            </w:r>
          </w:p>
        </w:tc>
        <w:tc>
          <w:tcPr>
            <w:tcW w:w="2128" w:type="dxa"/>
          </w:tcPr>
          <w:p w:rsidR="002A188B" w:rsidRDefault="002A188B" w:rsidP="002A188B">
            <w:r>
              <w:t>Sleutels correct</w:t>
            </w:r>
          </w:p>
        </w:tc>
        <w:tc>
          <w:tcPr>
            <w:tcW w:w="6514" w:type="dxa"/>
          </w:tcPr>
          <w:p w:rsidR="002A188B" w:rsidRDefault="002A188B" w:rsidP="002A188B">
            <w:r>
              <w:t>0=Incorrecte sleutels, 1=Correcte sleutels,</w:t>
            </w:r>
          </w:p>
        </w:tc>
      </w:tr>
      <w:tr w:rsidR="002A188B" w:rsidTr="002A188B">
        <w:tc>
          <w:tcPr>
            <w:tcW w:w="986" w:type="dxa"/>
          </w:tcPr>
          <w:p w:rsidR="002A188B" w:rsidRDefault="002A188B" w:rsidP="002A188B">
            <w:r>
              <w:t>5:7</w:t>
            </w:r>
          </w:p>
        </w:tc>
        <w:tc>
          <w:tcPr>
            <w:tcW w:w="2128" w:type="dxa"/>
          </w:tcPr>
          <w:p w:rsidR="002A188B" w:rsidRDefault="002A188B" w:rsidP="002A188B">
            <w:r>
              <w:t>Ongebruikt</w:t>
            </w:r>
          </w:p>
        </w:tc>
        <w:tc>
          <w:tcPr>
            <w:tcW w:w="6514" w:type="dxa"/>
          </w:tcPr>
          <w:p w:rsidR="002A188B" w:rsidRDefault="002A188B" w:rsidP="002A188B">
            <w:r>
              <w:t>Altijd 0</w:t>
            </w:r>
          </w:p>
        </w:tc>
      </w:tr>
    </w:tbl>
    <w:p w:rsidR="002A188B" w:rsidRDefault="002A188B" w:rsidP="002A188B"/>
    <w:p w:rsidR="00C91119" w:rsidRDefault="00C91119" w:rsidP="002A188B"/>
    <w:p w:rsidR="00C91119" w:rsidRPr="00E601C0" w:rsidRDefault="00C91119" w:rsidP="002A188B"/>
    <w:p w:rsidR="002A188B" w:rsidRDefault="002A188B" w:rsidP="002A188B">
      <w:r>
        <w:t>Voorbeeld:</w:t>
      </w:r>
    </w:p>
    <w:tbl>
      <w:tblPr>
        <w:tblStyle w:val="Tabelraster"/>
        <w:tblW w:w="10485" w:type="dxa"/>
        <w:tblLook w:val="04A0" w:firstRow="1" w:lastRow="0" w:firstColumn="1" w:lastColumn="0" w:noHBand="0" w:noVBand="1"/>
      </w:tblPr>
      <w:tblGrid>
        <w:gridCol w:w="1199"/>
        <w:gridCol w:w="1631"/>
        <w:gridCol w:w="7655"/>
      </w:tblGrid>
      <w:tr w:rsidR="002A188B" w:rsidTr="002A188B">
        <w:tc>
          <w:tcPr>
            <w:tcW w:w="1199" w:type="dxa"/>
          </w:tcPr>
          <w:p w:rsidR="002A188B" w:rsidRPr="00B67BDB" w:rsidRDefault="002A188B" w:rsidP="00D67C95">
            <w:pPr>
              <w:rPr>
                <w:b/>
              </w:rPr>
            </w:pPr>
          </w:p>
        </w:tc>
        <w:tc>
          <w:tcPr>
            <w:tcW w:w="1631" w:type="dxa"/>
          </w:tcPr>
          <w:p w:rsidR="002A188B" w:rsidRPr="00B67BDB" w:rsidRDefault="002A188B" w:rsidP="00D67C95">
            <w:pPr>
              <w:rPr>
                <w:b/>
              </w:rPr>
            </w:pPr>
            <w:proofErr w:type="spellStart"/>
            <w:r w:rsidRPr="00B67BDB">
              <w:rPr>
                <w:b/>
              </w:rPr>
              <w:t>Hex</w:t>
            </w:r>
            <w:proofErr w:type="spellEnd"/>
            <w:r w:rsidRPr="00B67BDB">
              <w:rPr>
                <w:b/>
              </w:rPr>
              <w:t xml:space="preserve"> bericht</w:t>
            </w:r>
          </w:p>
        </w:tc>
        <w:tc>
          <w:tcPr>
            <w:tcW w:w="7655" w:type="dxa"/>
          </w:tcPr>
          <w:p w:rsidR="002A188B" w:rsidRPr="00B67BDB" w:rsidRDefault="002A188B" w:rsidP="00D67C95">
            <w:pPr>
              <w:rPr>
                <w:b/>
              </w:rPr>
            </w:pPr>
            <w:r w:rsidRPr="00B67BDB">
              <w:rPr>
                <w:b/>
              </w:rPr>
              <w:t>Inhoud</w:t>
            </w:r>
          </w:p>
        </w:tc>
      </w:tr>
      <w:tr w:rsidR="002A188B" w:rsidTr="002A188B">
        <w:tc>
          <w:tcPr>
            <w:tcW w:w="1199" w:type="dxa"/>
          </w:tcPr>
          <w:p w:rsidR="002A188B" w:rsidRPr="00B67BDB" w:rsidRDefault="002A188B" w:rsidP="00D67C95">
            <w:pPr>
              <w:rPr>
                <w:b/>
              </w:rPr>
            </w:pPr>
            <w:r w:rsidRPr="00B67BDB">
              <w:rPr>
                <w:b/>
              </w:rPr>
              <w:t>Opdracht</w:t>
            </w:r>
          </w:p>
        </w:tc>
        <w:tc>
          <w:tcPr>
            <w:tcW w:w="1631" w:type="dxa"/>
          </w:tcPr>
          <w:p w:rsidR="002A188B" w:rsidRDefault="00C869D1" w:rsidP="00D67C95">
            <w:r>
              <w:t>0x</w:t>
            </w:r>
            <w:r w:rsidR="002A188B">
              <w:t>14</w:t>
            </w:r>
          </w:p>
        </w:tc>
        <w:tc>
          <w:tcPr>
            <w:tcW w:w="7655" w:type="dxa"/>
          </w:tcPr>
          <w:p w:rsidR="002A188B" w:rsidRDefault="002A188B" w:rsidP="00D67C95">
            <w:r w:rsidRPr="006D4E91">
              <w:rPr>
                <w:lang w:val="en-GB"/>
              </w:rPr>
              <w:t>READ_LORAWAN_STATE</w:t>
            </w:r>
          </w:p>
        </w:tc>
      </w:tr>
      <w:tr w:rsidR="002A188B" w:rsidRPr="002A188B" w:rsidTr="002A188B">
        <w:trPr>
          <w:trHeight w:val="274"/>
        </w:trPr>
        <w:tc>
          <w:tcPr>
            <w:tcW w:w="1199" w:type="dxa"/>
          </w:tcPr>
          <w:p w:rsidR="002A188B" w:rsidRPr="00B67BDB" w:rsidRDefault="002A188B" w:rsidP="00D67C95">
            <w:pPr>
              <w:rPr>
                <w:b/>
              </w:rPr>
            </w:pPr>
            <w:r w:rsidRPr="00B67BDB">
              <w:rPr>
                <w:b/>
              </w:rPr>
              <w:t>Antwoord</w:t>
            </w:r>
          </w:p>
        </w:tc>
        <w:tc>
          <w:tcPr>
            <w:tcW w:w="1631" w:type="dxa"/>
          </w:tcPr>
          <w:p w:rsidR="002A188B" w:rsidRDefault="00C869D1" w:rsidP="00D67C95">
            <w:r>
              <w:t>0x</w:t>
            </w:r>
            <w:r w:rsidR="002A188B">
              <w:t>141F</w:t>
            </w:r>
          </w:p>
        </w:tc>
        <w:tc>
          <w:tcPr>
            <w:tcW w:w="7655" w:type="dxa"/>
          </w:tcPr>
          <w:p w:rsidR="002A188B" w:rsidRPr="002A188B" w:rsidRDefault="002A188B" w:rsidP="002A188B">
            <w:r w:rsidRPr="002A188B">
              <w:t xml:space="preserve">0x1F = 0001 1111b: </w:t>
            </w:r>
            <w:r>
              <w:t xml:space="preserve">LoRaWAN aan, netwerk </w:t>
            </w:r>
            <w:proofErr w:type="spellStart"/>
            <w:r>
              <w:t>gejoined</w:t>
            </w:r>
            <w:proofErr w:type="spellEnd"/>
            <w:r>
              <w:t xml:space="preserve">, </w:t>
            </w:r>
            <w:proofErr w:type="spellStart"/>
            <w:r>
              <w:t>DutyCycle</w:t>
            </w:r>
            <w:proofErr w:type="spellEnd"/>
            <w:r>
              <w:t xml:space="preserve"> limitatie aan, ADR aan, Correcte sleutels</w:t>
            </w:r>
          </w:p>
        </w:tc>
      </w:tr>
    </w:tbl>
    <w:p w:rsidR="002A188B" w:rsidRPr="002A188B" w:rsidRDefault="002A188B" w:rsidP="006D4E91"/>
    <w:tbl>
      <w:tblPr>
        <w:tblStyle w:val="Tabelraster"/>
        <w:tblW w:w="10485" w:type="dxa"/>
        <w:tblLook w:val="04A0" w:firstRow="1" w:lastRow="0" w:firstColumn="1" w:lastColumn="0" w:noHBand="0" w:noVBand="1"/>
      </w:tblPr>
      <w:tblGrid>
        <w:gridCol w:w="1199"/>
        <w:gridCol w:w="1631"/>
        <w:gridCol w:w="7655"/>
      </w:tblGrid>
      <w:tr w:rsidR="00F71622" w:rsidTr="00D24390">
        <w:tc>
          <w:tcPr>
            <w:tcW w:w="1199" w:type="dxa"/>
          </w:tcPr>
          <w:p w:rsidR="00F71622" w:rsidRPr="00B67BDB" w:rsidRDefault="00F71622" w:rsidP="00D24390">
            <w:pPr>
              <w:rPr>
                <w:b/>
              </w:rPr>
            </w:pPr>
          </w:p>
        </w:tc>
        <w:tc>
          <w:tcPr>
            <w:tcW w:w="1631" w:type="dxa"/>
          </w:tcPr>
          <w:p w:rsidR="00F71622" w:rsidRPr="00B67BDB" w:rsidRDefault="00F71622" w:rsidP="00D24390">
            <w:pPr>
              <w:rPr>
                <w:b/>
              </w:rPr>
            </w:pPr>
            <w:proofErr w:type="spellStart"/>
            <w:r w:rsidRPr="00B67BDB">
              <w:rPr>
                <w:b/>
              </w:rPr>
              <w:t>Hex</w:t>
            </w:r>
            <w:proofErr w:type="spellEnd"/>
            <w:r w:rsidRPr="00B67BDB">
              <w:rPr>
                <w:b/>
              </w:rPr>
              <w:t xml:space="preserve"> bericht</w:t>
            </w:r>
          </w:p>
        </w:tc>
        <w:tc>
          <w:tcPr>
            <w:tcW w:w="7655" w:type="dxa"/>
          </w:tcPr>
          <w:p w:rsidR="00F71622" w:rsidRPr="00B67BDB" w:rsidRDefault="00F71622" w:rsidP="00D24390">
            <w:pPr>
              <w:rPr>
                <w:b/>
              </w:rPr>
            </w:pPr>
            <w:r w:rsidRPr="00B67BDB">
              <w:rPr>
                <w:b/>
              </w:rPr>
              <w:t>Inhoud</w:t>
            </w:r>
          </w:p>
        </w:tc>
      </w:tr>
      <w:tr w:rsidR="00F71622" w:rsidTr="00D24390">
        <w:tc>
          <w:tcPr>
            <w:tcW w:w="1199" w:type="dxa"/>
          </w:tcPr>
          <w:p w:rsidR="00F71622" w:rsidRPr="00B67BDB" w:rsidRDefault="00F71622" w:rsidP="00D24390">
            <w:pPr>
              <w:rPr>
                <w:b/>
              </w:rPr>
            </w:pPr>
            <w:r w:rsidRPr="00B67BDB">
              <w:rPr>
                <w:b/>
              </w:rPr>
              <w:t>Opdracht</w:t>
            </w:r>
          </w:p>
        </w:tc>
        <w:tc>
          <w:tcPr>
            <w:tcW w:w="1631" w:type="dxa"/>
          </w:tcPr>
          <w:p w:rsidR="00F71622" w:rsidRDefault="00C869D1" w:rsidP="00C869D1">
            <w:r>
              <w:t>0x</w:t>
            </w:r>
            <w:r w:rsidR="00F71622">
              <w:t>14</w:t>
            </w:r>
          </w:p>
        </w:tc>
        <w:tc>
          <w:tcPr>
            <w:tcW w:w="7655" w:type="dxa"/>
          </w:tcPr>
          <w:p w:rsidR="00F71622" w:rsidRDefault="00F71622" w:rsidP="00D24390">
            <w:r w:rsidRPr="006D4E91">
              <w:rPr>
                <w:lang w:val="en-GB"/>
              </w:rPr>
              <w:t>READ_LORAWAN_STATE</w:t>
            </w:r>
          </w:p>
        </w:tc>
      </w:tr>
      <w:tr w:rsidR="00F71622" w:rsidRPr="002A188B" w:rsidTr="00D24390">
        <w:trPr>
          <w:trHeight w:val="274"/>
        </w:trPr>
        <w:tc>
          <w:tcPr>
            <w:tcW w:w="1199" w:type="dxa"/>
          </w:tcPr>
          <w:p w:rsidR="00F71622" w:rsidRPr="00B67BDB" w:rsidRDefault="00F71622" w:rsidP="00D24390">
            <w:pPr>
              <w:rPr>
                <w:b/>
              </w:rPr>
            </w:pPr>
            <w:r w:rsidRPr="00B67BDB">
              <w:rPr>
                <w:b/>
              </w:rPr>
              <w:t>Antwoord</w:t>
            </w:r>
          </w:p>
        </w:tc>
        <w:tc>
          <w:tcPr>
            <w:tcW w:w="1631" w:type="dxa"/>
          </w:tcPr>
          <w:p w:rsidR="00F71622" w:rsidRDefault="00C869D1" w:rsidP="00D24390">
            <w:r>
              <w:t>0x</w:t>
            </w:r>
            <w:r w:rsidR="00F71622">
              <w:t>141B</w:t>
            </w:r>
          </w:p>
        </w:tc>
        <w:tc>
          <w:tcPr>
            <w:tcW w:w="7655" w:type="dxa"/>
          </w:tcPr>
          <w:p w:rsidR="00F71622" w:rsidRPr="002A188B" w:rsidRDefault="00F71622" w:rsidP="00F71622">
            <w:r>
              <w:t>0x1F = 0001 10</w:t>
            </w:r>
            <w:r w:rsidRPr="002A188B">
              <w:t xml:space="preserve">11b: </w:t>
            </w:r>
            <w:r>
              <w:t xml:space="preserve">LoRaWAN aan, netwerk </w:t>
            </w:r>
            <w:proofErr w:type="spellStart"/>
            <w:r>
              <w:t>gejoined</w:t>
            </w:r>
            <w:proofErr w:type="spellEnd"/>
            <w:r>
              <w:t xml:space="preserve">, </w:t>
            </w:r>
            <w:proofErr w:type="spellStart"/>
            <w:r>
              <w:t>DutyCycle</w:t>
            </w:r>
            <w:proofErr w:type="spellEnd"/>
            <w:r>
              <w:t xml:space="preserve"> limitatie aan, ADR uit, Correcte sleutels</w:t>
            </w:r>
          </w:p>
        </w:tc>
      </w:tr>
    </w:tbl>
    <w:p w:rsidR="002A188B" w:rsidRDefault="002A188B" w:rsidP="006D4E91"/>
    <w:p w:rsidR="00C869D1" w:rsidRDefault="00C869D1" w:rsidP="006D4E91"/>
    <w:p w:rsidR="00C869D1" w:rsidRDefault="00C869D1" w:rsidP="006D4E91"/>
    <w:p w:rsidR="00C869D1" w:rsidRDefault="00C869D1" w:rsidP="00C869D1">
      <w:pPr>
        <w:pStyle w:val="Kop3"/>
        <w:rPr>
          <w:lang w:val="en-GB"/>
        </w:rPr>
      </w:pPr>
      <w:bookmarkStart w:id="45" w:name="_Toc25935084"/>
      <w:r>
        <w:rPr>
          <w:lang w:val="en-GB"/>
        </w:rPr>
        <w:t>145</w:t>
      </w:r>
      <w:r w:rsidRPr="00EF3587">
        <w:rPr>
          <w:lang w:val="en-GB"/>
        </w:rPr>
        <w:t>d/0x</w:t>
      </w:r>
      <w:r>
        <w:rPr>
          <w:lang w:val="en-GB"/>
        </w:rPr>
        <w:t>91</w:t>
      </w:r>
      <w:r w:rsidRPr="00EF3587">
        <w:rPr>
          <w:lang w:val="en-GB"/>
        </w:rPr>
        <w:t xml:space="preserve"> - </w:t>
      </w:r>
      <w:r w:rsidRPr="00C869D1">
        <w:rPr>
          <w:lang w:val="en-GB"/>
        </w:rPr>
        <w:t>WRITE_BUZZER_DEFAULT_TUNE</w:t>
      </w:r>
      <w:bookmarkEnd w:id="45"/>
    </w:p>
    <w:p w:rsidR="00C869D1" w:rsidRPr="008B7E31" w:rsidRDefault="00C869D1" w:rsidP="00C869D1">
      <w:r w:rsidRPr="008B7E31">
        <w:t xml:space="preserve">Met de WRITE_BUZZER_DEFAULT_TUNE opdracht wordt er een standard ingestelde </w:t>
      </w:r>
      <w:proofErr w:type="spellStart"/>
      <w:r w:rsidRPr="008B7E31">
        <w:t>pwm</w:t>
      </w:r>
      <w:proofErr w:type="spellEnd"/>
      <w:r w:rsidRPr="008B7E31">
        <w:t xml:space="preserve"> patroon afgespeeld op de BEEPB</w:t>
      </w:r>
      <w:r w:rsidR="009D390E">
        <w:t>ASE. Tot op heden zijn er maar 3</w:t>
      </w:r>
      <w:r w:rsidRPr="008B7E31">
        <w:t xml:space="preserve"> </w:t>
      </w:r>
      <w:proofErr w:type="spellStart"/>
      <w:r w:rsidRPr="008B7E31">
        <w:t>patronenen</w:t>
      </w:r>
      <w:proofErr w:type="spellEnd"/>
      <w:r w:rsidRPr="008B7E31">
        <w:t>, maar dat kan door de klant worden uitgebreid.</w:t>
      </w:r>
    </w:p>
    <w:p w:rsidR="00C869D1" w:rsidRPr="008B7E31" w:rsidRDefault="00C869D1" w:rsidP="00C869D1"/>
    <w:p w:rsidR="00C869D1" w:rsidRDefault="00C869D1" w:rsidP="00C869D1">
      <w:pPr>
        <w:rPr>
          <w:lang w:val="en-GB"/>
        </w:rPr>
      </w:pPr>
      <w:proofErr w:type="spellStart"/>
      <w:r>
        <w:rPr>
          <w:lang w:val="en-GB"/>
        </w:rPr>
        <w:t>Bericht</w:t>
      </w:r>
      <w:proofErr w:type="spellEnd"/>
      <w:r>
        <w:rPr>
          <w:lang w:val="en-GB"/>
        </w:rPr>
        <w:t xml:space="preserve"> </w:t>
      </w:r>
      <w:proofErr w:type="spellStart"/>
      <w:r>
        <w:rPr>
          <w:lang w:val="en-GB"/>
        </w:rPr>
        <w:t>opbouw</w:t>
      </w:r>
      <w:proofErr w:type="spellEnd"/>
      <w:r>
        <w:rPr>
          <w:lang w:val="en-GB"/>
        </w:rPr>
        <w:t>:</w:t>
      </w:r>
    </w:p>
    <w:tbl>
      <w:tblPr>
        <w:tblStyle w:val="Tabelraster"/>
        <w:tblW w:w="0" w:type="auto"/>
        <w:tblLook w:val="04A0" w:firstRow="1" w:lastRow="0" w:firstColumn="1" w:lastColumn="0" w:noHBand="0" w:noVBand="1"/>
      </w:tblPr>
      <w:tblGrid>
        <w:gridCol w:w="3015"/>
        <w:gridCol w:w="1431"/>
        <w:gridCol w:w="1113"/>
        <w:gridCol w:w="4069"/>
      </w:tblGrid>
      <w:tr w:rsidR="00C869D1" w:rsidTr="00FF0156">
        <w:tc>
          <w:tcPr>
            <w:tcW w:w="2719" w:type="dxa"/>
          </w:tcPr>
          <w:p w:rsidR="00C869D1" w:rsidRPr="00B67BDB" w:rsidRDefault="00C869D1" w:rsidP="00FF0156">
            <w:pPr>
              <w:rPr>
                <w:b/>
              </w:rPr>
            </w:pPr>
            <w:r w:rsidRPr="00B67BDB">
              <w:rPr>
                <w:b/>
              </w:rPr>
              <w:t>Veld</w:t>
            </w:r>
          </w:p>
        </w:tc>
        <w:tc>
          <w:tcPr>
            <w:tcW w:w="1529" w:type="dxa"/>
          </w:tcPr>
          <w:p w:rsidR="00C869D1" w:rsidRPr="00B67BDB" w:rsidRDefault="00C869D1" w:rsidP="00FF0156">
            <w:pPr>
              <w:rPr>
                <w:b/>
              </w:rPr>
            </w:pPr>
            <w:r>
              <w:rPr>
                <w:b/>
              </w:rPr>
              <w:t>Grote</w:t>
            </w:r>
          </w:p>
        </w:tc>
        <w:tc>
          <w:tcPr>
            <w:tcW w:w="1134" w:type="dxa"/>
          </w:tcPr>
          <w:p w:rsidR="00C869D1" w:rsidRPr="00B67BDB" w:rsidRDefault="00C869D1" w:rsidP="00FF0156">
            <w:pPr>
              <w:rPr>
                <w:b/>
              </w:rPr>
            </w:pPr>
            <w:r w:rsidRPr="00B67BDB">
              <w:rPr>
                <w:b/>
              </w:rPr>
              <w:t>Waarde</w:t>
            </w:r>
          </w:p>
        </w:tc>
        <w:tc>
          <w:tcPr>
            <w:tcW w:w="4246" w:type="dxa"/>
          </w:tcPr>
          <w:p w:rsidR="00C869D1" w:rsidRPr="00B67BDB" w:rsidRDefault="00C869D1" w:rsidP="00FF0156">
            <w:pPr>
              <w:rPr>
                <w:b/>
              </w:rPr>
            </w:pPr>
            <w:r w:rsidRPr="00B67BDB">
              <w:rPr>
                <w:b/>
              </w:rPr>
              <w:t>Omschrijving</w:t>
            </w:r>
          </w:p>
        </w:tc>
      </w:tr>
      <w:tr w:rsidR="00C869D1" w:rsidRPr="00E601C0" w:rsidTr="00FF0156">
        <w:tc>
          <w:tcPr>
            <w:tcW w:w="2719" w:type="dxa"/>
          </w:tcPr>
          <w:p w:rsidR="00C869D1" w:rsidRDefault="00C869D1" w:rsidP="00FF0156">
            <w:r w:rsidRPr="00C869D1">
              <w:rPr>
                <w:lang w:val="en-GB"/>
              </w:rPr>
              <w:t>WRITE_BUZZER_DEFAULT_TUNE</w:t>
            </w:r>
          </w:p>
        </w:tc>
        <w:tc>
          <w:tcPr>
            <w:tcW w:w="1529" w:type="dxa"/>
          </w:tcPr>
          <w:p w:rsidR="00C869D1" w:rsidRDefault="00C869D1" w:rsidP="00FF0156">
            <w:r>
              <w:t>Uint8_t</w:t>
            </w:r>
          </w:p>
        </w:tc>
        <w:tc>
          <w:tcPr>
            <w:tcW w:w="1134" w:type="dxa"/>
          </w:tcPr>
          <w:p w:rsidR="00C869D1" w:rsidRDefault="00C869D1" w:rsidP="00FF0156">
            <w:r>
              <w:t>0x91</w:t>
            </w:r>
          </w:p>
        </w:tc>
        <w:tc>
          <w:tcPr>
            <w:tcW w:w="4246" w:type="dxa"/>
          </w:tcPr>
          <w:p w:rsidR="00C869D1" w:rsidRPr="00E601C0" w:rsidRDefault="00C869D1" w:rsidP="00FF0156">
            <w:r w:rsidRPr="008B7E31">
              <w:t>WRITE_BUZZER_DEFAULT_TUNE</w:t>
            </w:r>
            <w:r w:rsidRPr="00E601C0">
              <w:t xml:space="preserve"> opdracht ID</w:t>
            </w:r>
          </w:p>
        </w:tc>
      </w:tr>
      <w:tr w:rsidR="00C869D1" w:rsidRPr="00E601C0" w:rsidTr="00FF0156">
        <w:tc>
          <w:tcPr>
            <w:tcW w:w="2719" w:type="dxa"/>
          </w:tcPr>
          <w:p w:rsidR="00C869D1" w:rsidRPr="006D4E91" w:rsidRDefault="00B61808" w:rsidP="00B61808">
            <w:pPr>
              <w:rPr>
                <w:lang w:val="en-GB"/>
              </w:rPr>
            </w:pPr>
            <w:proofErr w:type="spellStart"/>
            <w:r>
              <w:rPr>
                <w:lang w:val="en-GB"/>
              </w:rPr>
              <w:t>Geluids</w:t>
            </w:r>
            <w:proofErr w:type="spellEnd"/>
            <w:r>
              <w:rPr>
                <w:lang w:val="en-GB"/>
              </w:rPr>
              <w:t xml:space="preserve"> p</w:t>
            </w:r>
            <w:r w:rsidR="00C869D1">
              <w:rPr>
                <w:lang w:val="en-GB"/>
              </w:rPr>
              <w:t>atroon index</w:t>
            </w:r>
          </w:p>
        </w:tc>
        <w:tc>
          <w:tcPr>
            <w:tcW w:w="1529" w:type="dxa"/>
          </w:tcPr>
          <w:p w:rsidR="00C869D1" w:rsidRDefault="00C869D1" w:rsidP="00FF0156">
            <w:r>
              <w:t>Uint8_t</w:t>
            </w:r>
          </w:p>
        </w:tc>
        <w:tc>
          <w:tcPr>
            <w:tcW w:w="1134" w:type="dxa"/>
          </w:tcPr>
          <w:p w:rsidR="00C869D1" w:rsidRDefault="00C869D1" w:rsidP="00FF0156">
            <w:r>
              <w:t>0-</w:t>
            </w:r>
            <w:r w:rsidR="009D390E">
              <w:t>2</w:t>
            </w:r>
          </w:p>
        </w:tc>
        <w:tc>
          <w:tcPr>
            <w:tcW w:w="4246" w:type="dxa"/>
          </w:tcPr>
          <w:p w:rsidR="00C869D1" w:rsidRPr="002A188B" w:rsidRDefault="00C869D1" w:rsidP="00FF0156"/>
        </w:tc>
      </w:tr>
    </w:tbl>
    <w:p w:rsidR="00C869D1" w:rsidRDefault="00C869D1" w:rsidP="00C869D1">
      <w:pPr>
        <w:rPr>
          <w:lang w:val="en-GB"/>
        </w:rPr>
      </w:pPr>
    </w:p>
    <w:p w:rsidR="00B61808" w:rsidRDefault="00B61808" w:rsidP="00C869D1">
      <w:pPr>
        <w:rPr>
          <w:lang w:val="en-GB"/>
        </w:rPr>
      </w:pPr>
      <w:proofErr w:type="spellStart"/>
      <w:r>
        <w:rPr>
          <w:lang w:val="en-GB"/>
        </w:rPr>
        <w:t>Geluids</w:t>
      </w:r>
      <w:proofErr w:type="spellEnd"/>
      <w:r>
        <w:rPr>
          <w:lang w:val="en-GB"/>
        </w:rPr>
        <w:t xml:space="preserve"> </w:t>
      </w:r>
      <w:proofErr w:type="spellStart"/>
      <w:r>
        <w:rPr>
          <w:lang w:val="en-GB"/>
        </w:rPr>
        <w:t>patronen</w:t>
      </w:r>
      <w:proofErr w:type="spellEnd"/>
    </w:p>
    <w:tbl>
      <w:tblPr>
        <w:tblStyle w:val="Tabelraster"/>
        <w:tblW w:w="0" w:type="auto"/>
        <w:tblLook w:val="04A0" w:firstRow="1" w:lastRow="0" w:firstColumn="1" w:lastColumn="0" w:noHBand="0" w:noVBand="1"/>
      </w:tblPr>
      <w:tblGrid>
        <w:gridCol w:w="980"/>
        <w:gridCol w:w="1396"/>
        <w:gridCol w:w="1241"/>
        <w:gridCol w:w="1027"/>
        <w:gridCol w:w="1282"/>
        <w:gridCol w:w="1440"/>
      </w:tblGrid>
      <w:tr w:rsidR="009D390E" w:rsidTr="00B61808">
        <w:tc>
          <w:tcPr>
            <w:tcW w:w="980" w:type="dxa"/>
          </w:tcPr>
          <w:p w:rsidR="009D390E" w:rsidRPr="009D390E" w:rsidRDefault="009D390E" w:rsidP="00C869D1">
            <w:pPr>
              <w:rPr>
                <w:b/>
                <w:lang w:val="en-GB"/>
              </w:rPr>
            </w:pPr>
            <w:r w:rsidRPr="009D390E">
              <w:rPr>
                <w:b/>
                <w:lang w:val="en-GB"/>
              </w:rPr>
              <w:t>Patroon</w:t>
            </w:r>
          </w:p>
        </w:tc>
        <w:tc>
          <w:tcPr>
            <w:tcW w:w="1396" w:type="dxa"/>
          </w:tcPr>
          <w:p w:rsidR="009D390E" w:rsidRPr="009D390E" w:rsidRDefault="009D390E" w:rsidP="00C869D1">
            <w:pPr>
              <w:rPr>
                <w:b/>
                <w:lang w:val="en-GB"/>
              </w:rPr>
            </w:pPr>
            <w:r>
              <w:rPr>
                <w:b/>
                <w:lang w:val="en-GB"/>
              </w:rPr>
              <w:t>Duty cycle</w:t>
            </w:r>
          </w:p>
        </w:tc>
        <w:tc>
          <w:tcPr>
            <w:tcW w:w="1241" w:type="dxa"/>
          </w:tcPr>
          <w:p w:rsidR="009D390E" w:rsidRPr="009D390E" w:rsidRDefault="009D390E" w:rsidP="00C869D1">
            <w:pPr>
              <w:rPr>
                <w:b/>
                <w:lang w:val="en-GB"/>
              </w:rPr>
            </w:pPr>
            <w:proofErr w:type="spellStart"/>
            <w:r w:rsidRPr="009D390E">
              <w:rPr>
                <w:b/>
                <w:lang w:val="en-GB"/>
              </w:rPr>
              <w:t>Frequentie</w:t>
            </w:r>
            <w:proofErr w:type="spellEnd"/>
          </w:p>
        </w:tc>
        <w:tc>
          <w:tcPr>
            <w:tcW w:w="1027" w:type="dxa"/>
          </w:tcPr>
          <w:p w:rsidR="009D390E" w:rsidRPr="009D390E" w:rsidRDefault="009D390E" w:rsidP="00C869D1">
            <w:pPr>
              <w:rPr>
                <w:b/>
                <w:lang w:val="en-GB"/>
              </w:rPr>
            </w:pPr>
            <w:proofErr w:type="spellStart"/>
            <w:r w:rsidRPr="009D390E">
              <w:rPr>
                <w:b/>
                <w:lang w:val="en-GB"/>
              </w:rPr>
              <w:t>Aan-tijd</w:t>
            </w:r>
            <w:proofErr w:type="spellEnd"/>
          </w:p>
        </w:tc>
        <w:tc>
          <w:tcPr>
            <w:tcW w:w="1282" w:type="dxa"/>
          </w:tcPr>
          <w:p w:rsidR="009D390E" w:rsidRPr="009D390E" w:rsidRDefault="009D390E" w:rsidP="00C869D1">
            <w:pPr>
              <w:rPr>
                <w:b/>
                <w:lang w:val="en-GB"/>
              </w:rPr>
            </w:pPr>
            <w:proofErr w:type="spellStart"/>
            <w:r w:rsidRPr="009D390E">
              <w:rPr>
                <w:b/>
                <w:lang w:val="en-GB"/>
              </w:rPr>
              <w:t>Uit-tijd</w:t>
            </w:r>
            <w:proofErr w:type="spellEnd"/>
          </w:p>
        </w:tc>
        <w:tc>
          <w:tcPr>
            <w:tcW w:w="1440" w:type="dxa"/>
          </w:tcPr>
          <w:p w:rsidR="009D390E" w:rsidRPr="009D390E" w:rsidRDefault="009D390E" w:rsidP="00C869D1">
            <w:pPr>
              <w:rPr>
                <w:b/>
                <w:lang w:val="en-GB"/>
              </w:rPr>
            </w:pPr>
            <w:proofErr w:type="spellStart"/>
            <w:r>
              <w:rPr>
                <w:b/>
                <w:lang w:val="en-GB"/>
              </w:rPr>
              <w:t>H</w:t>
            </w:r>
            <w:r w:rsidRPr="009D390E">
              <w:rPr>
                <w:b/>
                <w:lang w:val="en-GB"/>
              </w:rPr>
              <w:t>erhaling</w:t>
            </w:r>
            <w:proofErr w:type="spellEnd"/>
          </w:p>
        </w:tc>
      </w:tr>
      <w:tr w:rsidR="009D390E" w:rsidTr="00B61808">
        <w:tc>
          <w:tcPr>
            <w:tcW w:w="980" w:type="dxa"/>
          </w:tcPr>
          <w:p w:rsidR="009D390E" w:rsidRDefault="009D390E" w:rsidP="00C869D1">
            <w:pPr>
              <w:rPr>
                <w:lang w:val="en-GB"/>
              </w:rPr>
            </w:pPr>
            <w:r>
              <w:rPr>
                <w:lang w:val="en-GB"/>
              </w:rPr>
              <w:t>0</w:t>
            </w:r>
          </w:p>
        </w:tc>
        <w:tc>
          <w:tcPr>
            <w:tcW w:w="1396" w:type="dxa"/>
          </w:tcPr>
          <w:p w:rsidR="009D390E" w:rsidRDefault="009D390E" w:rsidP="00C869D1">
            <w:pPr>
              <w:rPr>
                <w:lang w:val="en-GB"/>
              </w:rPr>
            </w:pPr>
            <w:r>
              <w:rPr>
                <w:lang w:val="en-GB"/>
              </w:rPr>
              <w:t>50%</w:t>
            </w:r>
          </w:p>
        </w:tc>
        <w:tc>
          <w:tcPr>
            <w:tcW w:w="1241" w:type="dxa"/>
          </w:tcPr>
          <w:p w:rsidR="009D390E" w:rsidRDefault="009D390E" w:rsidP="00C869D1">
            <w:pPr>
              <w:rPr>
                <w:lang w:val="en-GB"/>
              </w:rPr>
            </w:pPr>
            <w:r>
              <w:rPr>
                <w:lang w:val="en-GB"/>
              </w:rPr>
              <w:t>2.8 kHz</w:t>
            </w:r>
          </w:p>
        </w:tc>
        <w:tc>
          <w:tcPr>
            <w:tcW w:w="1027" w:type="dxa"/>
          </w:tcPr>
          <w:p w:rsidR="009D390E" w:rsidRDefault="009D390E" w:rsidP="00C869D1">
            <w:pPr>
              <w:rPr>
                <w:lang w:val="en-GB"/>
              </w:rPr>
            </w:pPr>
            <w:r>
              <w:rPr>
                <w:lang w:val="en-GB"/>
              </w:rPr>
              <w:t>100ms</w:t>
            </w:r>
          </w:p>
        </w:tc>
        <w:tc>
          <w:tcPr>
            <w:tcW w:w="1282" w:type="dxa"/>
          </w:tcPr>
          <w:p w:rsidR="009D390E" w:rsidRDefault="009D390E" w:rsidP="00C869D1">
            <w:pPr>
              <w:rPr>
                <w:lang w:val="en-GB"/>
              </w:rPr>
            </w:pPr>
            <w:r>
              <w:rPr>
                <w:lang w:val="en-GB"/>
              </w:rPr>
              <w:t>1000ms</w:t>
            </w:r>
          </w:p>
        </w:tc>
        <w:tc>
          <w:tcPr>
            <w:tcW w:w="1440" w:type="dxa"/>
          </w:tcPr>
          <w:p w:rsidR="009D390E" w:rsidRDefault="009D390E" w:rsidP="00C869D1">
            <w:pPr>
              <w:rPr>
                <w:lang w:val="en-GB"/>
              </w:rPr>
            </w:pPr>
            <w:r>
              <w:rPr>
                <w:lang w:val="en-GB"/>
              </w:rPr>
              <w:t>4</w:t>
            </w:r>
          </w:p>
        </w:tc>
      </w:tr>
      <w:tr w:rsidR="009D390E" w:rsidTr="00B61808">
        <w:tc>
          <w:tcPr>
            <w:tcW w:w="980" w:type="dxa"/>
          </w:tcPr>
          <w:p w:rsidR="009D390E" w:rsidRDefault="009D390E" w:rsidP="00C869D1">
            <w:pPr>
              <w:rPr>
                <w:lang w:val="en-GB"/>
              </w:rPr>
            </w:pPr>
            <w:r>
              <w:rPr>
                <w:lang w:val="en-GB"/>
              </w:rPr>
              <w:t>1</w:t>
            </w:r>
          </w:p>
        </w:tc>
        <w:tc>
          <w:tcPr>
            <w:tcW w:w="1396" w:type="dxa"/>
          </w:tcPr>
          <w:p w:rsidR="009D390E" w:rsidRDefault="009D390E" w:rsidP="00C869D1">
            <w:pPr>
              <w:rPr>
                <w:lang w:val="en-GB"/>
              </w:rPr>
            </w:pPr>
            <w:r>
              <w:rPr>
                <w:lang w:val="en-GB"/>
              </w:rPr>
              <w:t>50%</w:t>
            </w:r>
          </w:p>
        </w:tc>
        <w:tc>
          <w:tcPr>
            <w:tcW w:w="1241" w:type="dxa"/>
          </w:tcPr>
          <w:p w:rsidR="009D390E" w:rsidRDefault="009D390E" w:rsidP="00C869D1">
            <w:pPr>
              <w:rPr>
                <w:lang w:val="en-GB"/>
              </w:rPr>
            </w:pPr>
            <w:r>
              <w:rPr>
                <w:lang w:val="en-GB"/>
              </w:rPr>
              <w:t>2.8 kHz</w:t>
            </w:r>
          </w:p>
        </w:tc>
        <w:tc>
          <w:tcPr>
            <w:tcW w:w="1027" w:type="dxa"/>
          </w:tcPr>
          <w:p w:rsidR="009D390E" w:rsidRDefault="009D390E" w:rsidP="00C869D1">
            <w:pPr>
              <w:rPr>
                <w:lang w:val="en-GB"/>
              </w:rPr>
            </w:pPr>
            <w:r>
              <w:rPr>
                <w:lang w:val="en-GB"/>
              </w:rPr>
              <w:t>1000ms</w:t>
            </w:r>
          </w:p>
        </w:tc>
        <w:tc>
          <w:tcPr>
            <w:tcW w:w="1282" w:type="dxa"/>
          </w:tcPr>
          <w:p w:rsidR="009D390E" w:rsidRDefault="009D390E" w:rsidP="009D390E">
            <w:pPr>
              <w:rPr>
                <w:lang w:val="en-GB"/>
              </w:rPr>
            </w:pPr>
            <w:r>
              <w:rPr>
                <w:lang w:val="en-GB"/>
              </w:rPr>
              <w:t>1ms</w:t>
            </w:r>
          </w:p>
        </w:tc>
        <w:tc>
          <w:tcPr>
            <w:tcW w:w="1440" w:type="dxa"/>
          </w:tcPr>
          <w:p w:rsidR="009D390E" w:rsidRDefault="009D390E" w:rsidP="00C869D1">
            <w:pPr>
              <w:rPr>
                <w:lang w:val="en-GB"/>
              </w:rPr>
            </w:pPr>
            <w:r>
              <w:rPr>
                <w:lang w:val="en-GB"/>
              </w:rPr>
              <w:t>1</w:t>
            </w:r>
          </w:p>
        </w:tc>
      </w:tr>
      <w:tr w:rsidR="009D390E" w:rsidTr="00B61808">
        <w:tc>
          <w:tcPr>
            <w:tcW w:w="980" w:type="dxa"/>
          </w:tcPr>
          <w:p w:rsidR="009D390E" w:rsidRDefault="009D390E" w:rsidP="00C869D1">
            <w:pPr>
              <w:rPr>
                <w:lang w:val="en-GB"/>
              </w:rPr>
            </w:pPr>
            <w:r>
              <w:rPr>
                <w:lang w:val="en-GB"/>
              </w:rPr>
              <w:t>2</w:t>
            </w:r>
          </w:p>
        </w:tc>
        <w:tc>
          <w:tcPr>
            <w:tcW w:w="1396" w:type="dxa"/>
          </w:tcPr>
          <w:p w:rsidR="009D390E" w:rsidRDefault="009D390E" w:rsidP="00C869D1">
            <w:pPr>
              <w:rPr>
                <w:lang w:val="en-GB"/>
              </w:rPr>
            </w:pPr>
            <w:r>
              <w:rPr>
                <w:lang w:val="en-GB"/>
              </w:rPr>
              <w:t>50%</w:t>
            </w:r>
          </w:p>
        </w:tc>
        <w:tc>
          <w:tcPr>
            <w:tcW w:w="1241" w:type="dxa"/>
          </w:tcPr>
          <w:p w:rsidR="009D390E" w:rsidRDefault="009D390E" w:rsidP="00C869D1">
            <w:pPr>
              <w:rPr>
                <w:lang w:val="en-GB"/>
              </w:rPr>
            </w:pPr>
            <w:r>
              <w:rPr>
                <w:lang w:val="en-GB"/>
              </w:rPr>
              <w:t>2.8 kHz</w:t>
            </w:r>
          </w:p>
        </w:tc>
        <w:tc>
          <w:tcPr>
            <w:tcW w:w="1027" w:type="dxa"/>
          </w:tcPr>
          <w:p w:rsidR="009D390E" w:rsidRDefault="009D390E" w:rsidP="00C869D1">
            <w:pPr>
              <w:rPr>
                <w:lang w:val="en-GB"/>
              </w:rPr>
            </w:pPr>
            <w:r>
              <w:rPr>
                <w:lang w:val="en-GB"/>
              </w:rPr>
              <w:t>50ms</w:t>
            </w:r>
          </w:p>
        </w:tc>
        <w:tc>
          <w:tcPr>
            <w:tcW w:w="1282" w:type="dxa"/>
          </w:tcPr>
          <w:p w:rsidR="009D390E" w:rsidRDefault="009D390E" w:rsidP="00C869D1">
            <w:pPr>
              <w:rPr>
                <w:lang w:val="en-GB"/>
              </w:rPr>
            </w:pPr>
            <w:r>
              <w:rPr>
                <w:lang w:val="en-GB"/>
              </w:rPr>
              <w:t>100ms</w:t>
            </w:r>
          </w:p>
        </w:tc>
        <w:tc>
          <w:tcPr>
            <w:tcW w:w="1440" w:type="dxa"/>
          </w:tcPr>
          <w:p w:rsidR="009D390E" w:rsidRDefault="009D390E" w:rsidP="00C869D1">
            <w:pPr>
              <w:rPr>
                <w:lang w:val="en-GB"/>
              </w:rPr>
            </w:pPr>
            <w:r>
              <w:rPr>
                <w:lang w:val="en-GB"/>
              </w:rPr>
              <w:t>2</w:t>
            </w:r>
          </w:p>
        </w:tc>
      </w:tr>
    </w:tbl>
    <w:p w:rsidR="009D390E" w:rsidRDefault="009D390E" w:rsidP="00C869D1">
      <w:pPr>
        <w:rPr>
          <w:lang w:val="en-GB"/>
        </w:rPr>
      </w:pPr>
    </w:p>
    <w:p w:rsidR="009D390E" w:rsidRDefault="009D390E" w:rsidP="00C869D1">
      <w:pPr>
        <w:rPr>
          <w:lang w:val="en-GB"/>
        </w:rPr>
      </w:pPr>
    </w:p>
    <w:p w:rsidR="009D390E" w:rsidRDefault="009D390E" w:rsidP="00C869D1">
      <w:pPr>
        <w:rPr>
          <w:lang w:val="en-GB"/>
        </w:rPr>
      </w:pPr>
    </w:p>
    <w:p w:rsidR="00C869D1" w:rsidRDefault="00C869D1" w:rsidP="00C869D1">
      <w:pPr>
        <w:rPr>
          <w:lang w:val="en-GB"/>
        </w:rPr>
      </w:pPr>
      <w:proofErr w:type="spellStart"/>
      <w:r>
        <w:rPr>
          <w:lang w:val="en-GB"/>
        </w:rPr>
        <w:t>Voorbeeld</w:t>
      </w:r>
      <w:proofErr w:type="spellEnd"/>
      <w:r>
        <w:rPr>
          <w:lang w:val="en-GB"/>
        </w:rPr>
        <w:t>:</w:t>
      </w:r>
    </w:p>
    <w:tbl>
      <w:tblPr>
        <w:tblStyle w:val="Tabelraster"/>
        <w:tblW w:w="10485" w:type="dxa"/>
        <w:tblLook w:val="04A0" w:firstRow="1" w:lastRow="0" w:firstColumn="1" w:lastColumn="0" w:noHBand="0" w:noVBand="1"/>
      </w:tblPr>
      <w:tblGrid>
        <w:gridCol w:w="1198"/>
        <w:gridCol w:w="1753"/>
        <w:gridCol w:w="7534"/>
      </w:tblGrid>
      <w:tr w:rsidR="00C869D1" w:rsidTr="00FF0156">
        <w:tc>
          <w:tcPr>
            <w:tcW w:w="1199" w:type="dxa"/>
          </w:tcPr>
          <w:p w:rsidR="00C869D1" w:rsidRPr="00B67BDB" w:rsidRDefault="00C869D1" w:rsidP="00FF0156">
            <w:pPr>
              <w:rPr>
                <w:b/>
              </w:rPr>
            </w:pPr>
          </w:p>
        </w:tc>
        <w:tc>
          <w:tcPr>
            <w:tcW w:w="1631" w:type="dxa"/>
          </w:tcPr>
          <w:p w:rsidR="00C869D1" w:rsidRPr="00B67BDB" w:rsidRDefault="00C869D1" w:rsidP="00FF0156">
            <w:pPr>
              <w:rPr>
                <w:b/>
              </w:rPr>
            </w:pPr>
            <w:proofErr w:type="spellStart"/>
            <w:r w:rsidRPr="00B67BDB">
              <w:rPr>
                <w:b/>
              </w:rPr>
              <w:t>Hex</w:t>
            </w:r>
            <w:proofErr w:type="spellEnd"/>
            <w:r w:rsidRPr="00B67BDB">
              <w:rPr>
                <w:b/>
              </w:rPr>
              <w:t xml:space="preserve"> bericht</w:t>
            </w:r>
          </w:p>
        </w:tc>
        <w:tc>
          <w:tcPr>
            <w:tcW w:w="7655" w:type="dxa"/>
          </w:tcPr>
          <w:p w:rsidR="00C869D1" w:rsidRPr="00B67BDB" w:rsidRDefault="00C869D1" w:rsidP="00FF0156">
            <w:pPr>
              <w:rPr>
                <w:b/>
              </w:rPr>
            </w:pPr>
            <w:r w:rsidRPr="00B67BDB">
              <w:rPr>
                <w:b/>
              </w:rPr>
              <w:t>Inhoud</w:t>
            </w:r>
          </w:p>
        </w:tc>
      </w:tr>
      <w:tr w:rsidR="00C869D1" w:rsidRPr="007344D4" w:rsidTr="00FF0156">
        <w:tc>
          <w:tcPr>
            <w:tcW w:w="1199" w:type="dxa"/>
          </w:tcPr>
          <w:p w:rsidR="00C869D1" w:rsidRPr="00B67BDB" w:rsidRDefault="00C869D1" w:rsidP="00FF0156">
            <w:pPr>
              <w:rPr>
                <w:b/>
              </w:rPr>
            </w:pPr>
            <w:r w:rsidRPr="00B67BDB">
              <w:rPr>
                <w:b/>
              </w:rPr>
              <w:t>Opdracht</w:t>
            </w:r>
          </w:p>
        </w:tc>
        <w:tc>
          <w:tcPr>
            <w:tcW w:w="1631" w:type="dxa"/>
          </w:tcPr>
          <w:p w:rsidR="00C869D1" w:rsidRDefault="00C869D1" w:rsidP="00FF0156">
            <w:r>
              <w:t>0x9101</w:t>
            </w:r>
          </w:p>
        </w:tc>
        <w:tc>
          <w:tcPr>
            <w:tcW w:w="7655" w:type="dxa"/>
          </w:tcPr>
          <w:p w:rsidR="00C869D1" w:rsidRDefault="00C869D1" w:rsidP="00FF0156">
            <w:pPr>
              <w:rPr>
                <w:lang w:val="en-GB"/>
              </w:rPr>
            </w:pPr>
            <w:r w:rsidRPr="008B7E31">
              <w:rPr>
                <w:lang w:val="en-GB"/>
              </w:rPr>
              <w:t>0x91=</w:t>
            </w:r>
            <w:r w:rsidRPr="00C869D1">
              <w:rPr>
                <w:lang w:val="en-GB"/>
              </w:rPr>
              <w:t>WRITE_BUZZER_DEFAULT_TUNE</w:t>
            </w:r>
          </w:p>
          <w:p w:rsidR="00C869D1" w:rsidRPr="008B7E31" w:rsidRDefault="00C869D1" w:rsidP="00FF0156">
            <w:pPr>
              <w:rPr>
                <w:lang w:val="en-GB"/>
              </w:rPr>
            </w:pPr>
            <w:r>
              <w:rPr>
                <w:lang w:val="en-GB"/>
              </w:rPr>
              <w:t>0x01=PWM patroon 1</w:t>
            </w:r>
          </w:p>
        </w:tc>
      </w:tr>
      <w:tr w:rsidR="00C869D1" w:rsidRPr="002A188B" w:rsidTr="00FF0156">
        <w:trPr>
          <w:trHeight w:val="274"/>
        </w:trPr>
        <w:tc>
          <w:tcPr>
            <w:tcW w:w="1199" w:type="dxa"/>
          </w:tcPr>
          <w:p w:rsidR="00C869D1" w:rsidRPr="00B67BDB" w:rsidRDefault="00C869D1" w:rsidP="00FF0156">
            <w:pPr>
              <w:rPr>
                <w:b/>
              </w:rPr>
            </w:pPr>
            <w:r w:rsidRPr="00B67BDB">
              <w:rPr>
                <w:b/>
              </w:rPr>
              <w:t>Antwoord</w:t>
            </w:r>
          </w:p>
        </w:tc>
        <w:tc>
          <w:tcPr>
            <w:tcW w:w="1631" w:type="dxa"/>
          </w:tcPr>
          <w:p w:rsidR="00C869D1" w:rsidRDefault="00662CA4" w:rsidP="00FF0156">
            <w:r>
              <w:t>0x</w:t>
            </w:r>
            <w:r w:rsidRPr="00662CA4">
              <w:t>009100000000</w:t>
            </w:r>
          </w:p>
        </w:tc>
        <w:tc>
          <w:tcPr>
            <w:tcW w:w="7655" w:type="dxa"/>
          </w:tcPr>
          <w:p w:rsidR="00C869D1" w:rsidRPr="008B7E31" w:rsidRDefault="00D96A33" w:rsidP="00FF0156">
            <w:pPr>
              <w:rPr>
                <w:lang w:val="en-GB"/>
              </w:rPr>
            </w:pPr>
            <w:r w:rsidRPr="008B7E31">
              <w:rPr>
                <w:lang w:val="en-GB"/>
              </w:rPr>
              <w:t>0x00=RESPONSE_COMMAND</w:t>
            </w:r>
          </w:p>
          <w:p w:rsidR="00D96A33" w:rsidRDefault="00D96A33" w:rsidP="00FF0156">
            <w:pPr>
              <w:rPr>
                <w:lang w:val="en-GB"/>
              </w:rPr>
            </w:pPr>
            <w:r w:rsidRPr="008B7E31">
              <w:rPr>
                <w:lang w:val="en-GB"/>
              </w:rPr>
              <w:t>0x91=</w:t>
            </w:r>
            <w:r w:rsidRPr="00C869D1">
              <w:rPr>
                <w:lang w:val="en-GB"/>
              </w:rPr>
              <w:t xml:space="preserve"> WRITE_BUZZER_DEFAULT_TUNE</w:t>
            </w:r>
          </w:p>
          <w:p w:rsidR="00D96A33" w:rsidRPr="002A188B" w:rsidRDefault="00D96A33" w:rsidP="00FF0156">
            <w:r>
              <w:t>0x</w:t>
            </w:r>
            <w:r w:rsidRPr="00662CA4">
              <w:t>00000000</w:t>
            </w:r>
            <w:r>
              <w:t>=NRF_SUCCESS</w:t>
            </w:r>
          </w:p>
        </w:tc>
      </w:tr>
    </w:tbl>
    <w:p w:rsidR="00C869D1" w:rsidRDefault="00C869D1" w:rsidP="00C869D1">
      <w:pPr>
        <w:rPr>
          <w:lang w:val="en-GB"/>
        </w:rPr>
      </w:pPr>
    </w:p>
    <w:p w:rsidR="00C869D1" w:rsidRPr="00C869D1" w:rsidRDefault="00C869D1" w:rsidP="00C869D1">
      <w:pPr>
        <w:rPr>
          <w:lang w:val="en-GB"/>
        </w:rPr>
      </w:pPr>
      <w:r>
        <w:rPr>
          <w:lang w:val="en-GB"/>
        </w:rPr>
        <w:t xml:space="preserve"> </w:t>
      </w:r>
    </w:p>
    <w:p w:rsidR="00C869D1" w:rsidRDefault="00C869D1" w:rsidP="006D4E91"/>
    <w:p w:rsidR="00C869D1" w:rsidRDefault="00C869D1" w:rsidP="00C869D1">
      <w:pPr>
        <w:pStyle w:val="Kop3"/>
        <w:rPr>
          <w:lang w:val="en-GB"/>
        </w:rPr>
      </w:pPr>
      <w:bookmarkStart w:id="46" w:name="_Toc25935085"/>
      <w:r w:rsidRPr="00EF3587">
        <w:rPr>
          <w:lang w:val="en-GB"/>
        </w:rPr>
        <w:t>1</w:t>
      </w:r>
      <w:r>
        <w:rPr>
          <w:lang w:val="en-GB"/>
        </w:rPr>
        <w:t>46</w:t>
      </w:r>
      <w:r w:rsidRPr="00EF3587">
        <w:rPr>
          <w:lang w:val="en-GB"/>
        </w:rPr>
        <w:t>d/0x</w:t>
      </w:r>
      <w:r>
        <w:rPr>
          <w:lang w:val="en-GB"/>
        </w:rPr>
        <w:t>92</w:t>
      </w:r>
      <w:r w:rsidRPr="00EF3587">
        <w:rPr>
          <w:lang w:val="en-GB"/>
        </w:rPr>
        <w:t xml:space="preserve"> - </w:t>
      </w:r>
      <w:r w:rsidRPr="00C869D1">
        <w:rPr>
          <w:lang w:val="en-GB"/>
        </w:rPr>
        <w:t>WRITE_BUZZER_CUSTOM_TUNE</w:t>
      </w:r>
      <w:bookmarkEnd w:id="46"/>
    </w:p>
    <w:p w:rsidR="00C869D1" w:rsidRPr="008B7E31" w:rsidRDefault="00C869D1" w:rsidP="00C869D1">
      <w:r w:rsidRPr="008B7E31">
        <w:t xml:space="preserve">Met de WRITE_BUZZER_CUSTOM_TUNE opdracht wordt er een </w:t>
      </w:r>
      <w:proofErr w:type="spellStart"/>
      <w:r w:rsidRPr="008B7E31">
        <w:t>pwm</w:t>
      </w:r>
      <w:proofErr w:type="spellEnd"/>
      <w:r w:rsidRPr="008B7E31">
        <w:t xml:space="preserve"> patroon afgespeeld volgens de meegegeven parameters.</w:t>
      </w:r>
    </w:p>
    <w:p w:rsidR="00C869D1" w:rsidRPr="008B7E31" w:rsidRDefault="00C869D1" w:rsidP="00C869D1"/>
    <w:p w:rsidR="00C869D1" w:rsidRDefault="00C869D1" w:rsidP="00C869D1">
      <w:pPr>
        <w:rPr>
          <w:lang w:val="en-GB"/>
        </w:rPr>
      </w:pPr>
      <w:proofErr w:type="spellStart"/>
      <w:r>
        <w:rPr>
          <w:lang w:val="en-GB"/>
        </w:rPr>
        <w:t>Bericht</w:t>
      </w:r>
      <w:proofErr w:type="spellEnd"/>
      <w:r>
        <w:rPr>
          <w:lang w:val="en-GB"/>
        </w:rPr>
        <w:t xml:space="preserve"> </w:t>
      </w:r>
      <w:proofErr w:type="spellStart"/>
      <w:r>
        <w:rPr>
          <w:lang w:val="en-GB"/>
        </w:rPr>
        <w:t>opbouw</w:t>
      </w:r>
      <w:proofErr w:type="spellEnd"/>
      <w:r>
        <w:rPr>
          <w:lang w:val="en-GB"/>
        </w:rPr>
        <w:t>:</w:t>
      </w:r>
    </w:p>
    <w:tbl>
      <w:tblPr>
        <w:tblStyle w:val="Tabelraster"/>
        <w:tblW w:w="0" w:type="auto"/>
        <w:tblLook w:val="04A0" w:firstRow="1" w:lastRow="0" w:firstColumn="1" w:lastColumn="0" w:noHBand="0" w:noVBand="1"/>
      </w:tblPr>
      <w:tblGrid>
        <w:gridCol w:w="3041"/>
        <w:gridCol w:w="1435"/>
        <w:gridCol w:w="1109"/>
        <w:gridCol w:w="4043"/>
      </w:tblGrid>
      <w:tr w:rsidR="00C869D1" w:rsidTr="00FF0156">
        <w:tc>
          <w:tcPr>
            <w:tcW w:w="2719" w:type="dxa"/>
          </w:tcPr>
          <w:p w:rsidR="00C869D1" w:rsidRPr="00B67BDB" w:rsidRDefault="00C869D1" w:rsidP="00FF0156">
            <w:pPr>
              <w:rPr>
                <w:b/>
              </w:rPr>
            </w:pPr>
            <w:r w:rsidRPr="00B67BDB">
              <w:rPr>
                <w:b/>
              </w:rPr>
              <w:t>Veld</w:t>
            </w:r>
          </w:p>
        </w:tc>
        <w:tc>
          <w:tcPr>
            <w:tcW w:w="1529" w:type="dxa"/>
          </w:tcPr>
          <w:p w:rsidR="00C869D1" w:rsidRPr="00B67BDB" w:rsidRDefault="00C869D1" w:rsidP="00FF0156">
            <w:pPr>
              <w:rPr>
                <w:b/>
              </w:rPr>
            </w:pPr>
            <w:r>
              <w:rPr>
                <w:b/>
              </w:rPr>
              <w:t>Grote</w:t>
            </w:r>
          </w:p>
        </w:tc>
        <w:tc>
          <w:tcPr>
            <w:tcW w:w="1134" w:type="dxa"/>
          </w:tcPr>
          <w:p w:rsidR="00C869D1" w:rsidRPr="00B67BDB" w:rsidRDefault="00C869D1" w:rsidP="00FF0156">
            <w:pPr>
              <w:rPr>
                <w:b/>
              </w:rPr>
            </w:pPr>
            <w:r w:rsidRPr="00B67BDB">
              <w:rPr>
                <w:b/>
              </w:rPr>
              <w:t>Waarde</w:t>
            </w:r>
          </w:p>
        </w:tc>
        <w:tc>
          <w:tcPr>
            <w:tcW w:w="4246" w:type="dxa"/>
          </w:tcPr>
          <w:p w:rsidR="00C869D1" w:rsidRPr="00B67BDB" w:rsidRDefault="00C869D1" w:rsidP="00FF0156">
            <w:pPr>
              <w:rPr>
                <w:b/>
              </w:rPr>
            </w:pPr>
            <w:r w:rsidRPr="00B67BDB">
              <w:rPr>
                <w:b/>
              </w:rPr>
              <w:t>Omschrijving</w:t>
            </w:r>
          </w:p>
        </w:tc>
      </w:tr>
      <w:tr w:rsidR="00C869D1" w:rsidRPr="00E601C0" w:rsidTr="00FF0156">
        <w:tc>
          <w:tcPr>
            <w:tcW w:w="2719" w:type="dxa"/>
          </w:tcPr>
          <w:p w:rsidR="00C869D1" w:rsidRDefault="00C869D1" w:rsidP="00FF0156">
            <w:r w:rsidRPr="00C869D1">
              <w:rPr>
                <w:lang w:val="en-GB"/>
              </w:rPr>
              <w:t>WRITE_BUZZER_CUSTOM_TUNE</w:t>
            </w:r>
          </w:p>
        </w:tc>
        <w:tc>
          <w:tcPr>
            <w:tcW w:w="1529" w:type="dxa"/>
          </w:tcPr>
          <w:p w:rsidR="00C869D1" w:rsidRDefault="00C869D1" w:rsidP="00FF0156">
            <w:r>
              <w:t>Uint8_t</w:t>
            </w:r>
          </w:p>
        </w:tc>
        <w:tc>
          <w:tcPr>
            <w:tcW w:w="1134" w:type="dxa"/>
          </w:tcPr>
          <w:p w:rsidR="00C869D1" w:rsidRDefault="00C869D1" w:rsidP="00FF0156">
            <w:r>
              <w:t>0x92</w:t>
            </w:r>
          </w:p>
        </w:tc>
        <w:tc>
          <w:tcPr>
            <w:tcW w:w="4246" w:type="dxa"/>
          </w:tcPr>
          <w:p w:rsidR="00C869D1" w:rsidRPr="00E601C0" w:rsidRDefault="00C869D1" w:rsidP="00FF0156">
            <w:r w:rsidRPr="00C869D1">
              <w:rPr>
                <w:lang w:val="en-GB"/>
              </w:rPr>
              <w:t>WRITE_BUZZER_CUSTOM_TUNE</w:t>
            </w:r>
            <w:r>
              <w:rPr>
                <w:lang w:val="en-GB"/>
              </w:rPr>
              <w:t xml:space="preserve"> </w:t>
            </w:r>
            <w:r w:rsidRPr="00E601C0">
              <w:t>opdracht ID</w:t>
            </w:r>
          </w:p>
        </w:tc>
      </w:tr>
      <w:tr w:rsidR="00C869D1" w:rsidRPr="00E601C0" w:rsidTr="00FF0156">
        <w:tc>
          <w:tcPr>
            <w:tcW w:w="2719" w:type="dxa"/>
          </w:tcPr>
          <w:p w:rsidR="00C869D1" w:rsidRPr="006D4E91" w:rsidRDefault="00C869D1" w:rsidP="00FF0156">
            <w:pPr>
              <w:rPr>
                <w:lang w:val="en-GB"/>
              </w:rPr>
            </w:pPr>
            <w:proofErr w:type="spellStart"/>
            <w:r>
              <w:rPr>
                <w:lang w:val="en-GB"/>
              </w:rPr>
              <w:t>Dutycycle</w:t>
            </w:r>
            <w:proofErr w:type="spellEnd"/>
          </w:p>
        </w:tc>
        <w:tc>
          <w:tcPr>
            <w:tcW w:w="1529" w:type="dxa"/>
          </w:tcPr>
          <w:p w:rsidR="00C869D1" w:rsidRDefault="00C869D1" w:rsidP="00FF0156">
            <w:r>
              <w:t>Uint8_t</w:t>
            </w:r>
          </w:p>
        </w:tc>
        <w:tc>
          <w:tcPr>
            <w:tcW w:w="1134" w:type="dxa"/>
          </w:tcPr>
          <w:p w:rsidR="00C869D1" w:rsidRDefault="00C869D1" w:rsidP="00FF0156">
            <w:r>
              <w:t>0-100</w:t>
            </w:r>
          </w:p>
        </w:tc>
        <w:tc>
          <w:tcPr>
            <w:tcW w:w="4246" w:type="dxa"/>
          </w:tcPr>
          <w:p w:rsidR="00C869D1" w:rsidRDefault="00C869D1" w:rsidP="00FF0156">
            <w:proofErr w:type="spellStart"/>
            <w:r>
              <w:t>Dutycycle</w:t>
            </w:r>
            <w:proofErr w:type="spellEnd"/>
            <w:r>
              <w:t xml:space="preserve"> in procent</w:t>
            </w:r>
            <w:r w:rsidR="00662CA4">
              <w:t>en</w:t>
            </w:r>
          </w:p>
          <w:p w:rsidR="00662CA4" w:rsidRDefault="00662CA4" w:rsidP="00FF0156">
            <w:r>
              <w:t>1d=1%</w:t>
            </w:r>
          </w:p>
          <w:p w:rsidR="00662CA4" w:rsidRPr="002A188B" w:rsidRDefault="00662CA4" w:rsidP="00FF0156">
            <w:r>
              <w:t>100d=100%</w:t>
            </w:r>
          </w:p>
        </w:tc>
      </w:tr>
      <w:tr w:rsidR="00C869D1" w:rsidRPr="00E601C0" w:rsidTr="00FF0156">
        <w:tc>
          <w:tcPr>
            <w:tcW w:w="2719" w:type="dxa"/>
          </w:tcPr>
          <w:p w:rsidR="00C869D1" w:rsidRPr="006D4E91" w:rsidRDefault="00C869D1" w:rsidP="00662CA4">
            <w:pPr>
              <w:rPr>
                <w:lang w:val="en-GB"/>
              </w:rPr>
            </w:pPr>
            <w:proofErr w:type="spellStart"/>
            <w:r>
              <w:rPr>
                <w:lang w:val="en-GB"/>
              </w:rPr>
              <w:t>Frequentie</w:t>
            </w:r>
            <w:proofErr w:type="spellEnd"/>
            <w:r>
              <w:rPr>
                <w:lang w:val="en-GB"/>
              </w:rPr>
              <w:t xml:space="preserve"> in </w:t>
            </w:r>
            <w:r w:rsidR="00662CA4">
              <w:rPr>
                <w:lang w:val="en-GB"/>
              </w:rPr>
              <w:t>/100</w:t>
            </w:r>
            <w:r>
              <w:rPr>
                <w:lang w:val="en-GB"/>
              </w:rPr>
              <w:t xml:space="preserve"> Hz</w:t>
            </w:r>
          </w:p>
        </w:tc>
        <w:tc>
          <w:tcPr>
            <w:tcW w:w="1529" w:type="dxa"/>
          </w:tcPr>
          <w:p w:rsidR="00C869D1" w:rsidRDefault="00C869D1" w:rsidP="00FF0156">
            <w:r>
              <w:t>Uint8_t</w:t>
            </w:r>
          </w:p>
        </w:tc>
        <w:tc>
          <w:tcPr>
            <w:tcW w:w="1134" w:type="dxa"/>
          </w:tcPr>
          <w:p w:rsidR="00C869D1" w:rsidRDefault="00C869D1" w:rsidP="00FF0156">
            <w:r>
              <w:t>1-255</w:t>
            </w:r>
          </w:p>
        </w:tc>
        <w:tc>
          <w:tcPr>
            <w:tcW w:w="4246" w:type="dxa"/>
          </w:tcPr>
          <w:p w:rsidR="00C869D1" w:rsidRDefault="00C869D1" w:rsidP="00FF0156">
            <w:r>
              <w:t>1kHz = 10d</w:t>
            </w:r>
          </w:p>
          <w:p w:rsidR="00C869D1" w:rsidRDefault="00C869D1" w:rsidP="00FF0156">
            <w:r>
              <w:t>2kHz = 20d</w:t>
            </w:r>
          </w:p>
          <w:p w:rsidR="00C869D1" w:rsidRPr="002A188B" w:rsidRDefault="00C869D1" w:rsidP="00FF0156">
            <w:r>
              <w:t>2.8kHz = 28d</w:t>
            </w:r>
          </w:p>
        </w:tc>
      </w:tr>
      <w:tr w:rsidR="00C869D1" w:rsidRPr="00E601C0" w:rsidTr="00FF0156">
        <w:tc>
          <w:tcPr>
            <w:tcW w:w="2719" w:type="dxa"/>
          </w:tcPr>
          <w:p w:rsidR="00C869D1" w:rsidRPr="006D4E91" w:rsidRDefault="00662CA4" w:rsidP="00FF0156">
            <w:pPr>
              <w:rPr>
                <w:lang w:val="en-GB"/>
              </w:rPr>
            </w:pPr>
            <w:proofErr w:type="spellStart"/>
            <w:r>
              <w:rPr>
                <w:lang w:val="en-GB"/>
              </w:rPr>
              <w:t>Uit-tijd</w:t>
            </w:r>
            <w:proofErr w:type="spellEnd"/>
          </w:p>
        </w:tc>
        <w:tc>
          <w:tcPr>
            <w:tcW w:w="1529" w:type="dxa"/>
          </w:tcPr>
          <w:p w:rsidR="00C869D1" w:rsidRDefault="00662CA4" w:rsidP="00FF0156">
            <w:r>
              <w:t>Uint16_t</w:t>
            </w:r>
          </w:p>
        </w:tc>
        <w:tc>
          <w:tcPr>
            <w:tcW w:w="1134" w:type="dxa"/>
          </w:tcPr>
          <w:p w:rsidR="00C869D1" w:rsidRDefault="00662CA4" w:rsidP="00FF0156">
            <w:r>
              <w:t>&gt;0</w:t>
            </w:r>
          </w:p>
        </w:tc>
        <w:tc>
          <w:tcPr>
            <w:tcW w:w="4246" w:type="dxa"/>
          </w:tcPr>
          <w:p w:rsidR="00C869D1" w:rsidRPr="002A188B" w:rsidRDefault="00662CA4" w:rsidP="00FF0156">
            <w:r>
              <w:t>Tijd dat de PWM uit is in milliseconden</w:t>
            </w:r>
          </w:p>
        </w:tc>
      </w:tr>
      <w:tr w:rsidR="00662CA4" w:rsidRPr="00E601C0" w:rsidTr="00FF0156">
        <w:tc>
          <w:tcPr>
            <w:tcW w:w="2719" w:type="dxa"/>
          </w:tcPr>
          <w:p w:rsidR="00662CA4" w:rsidRPr="006D4E91" w:rsidRDefault="00662CA4" w:rsidP="00FF0156">
            <w:pPr>
              <w:rPr>
                <w:lang w:val="en-GB"/>
              </w:rPr>
            </w:pPr>
            <w:proofErr w:type="spellStart"/>
            <w:r>
              <w:rPr>
                <w:lang w:val="en-GB"/>
              </w:rPr>
              <w:t>Aan-tijd</w:t>
            </w:r>
            <w:proofErr w:type="spellEnd"/>
          </w:p>
        </w:tc>
        <w:tc>
          <w:tcPr>
            <w:tcW w:w="1529" w:type="dxa"/>
          </w:tcPr>
          <w:p w:rsidR="00662CA4" w:rsidRDefault="00662CA4" w:rsidP="00FF0156">
            <w:r>
              <w:t>Uint16_t</w:t>
            </w:r>
          </w:p>
        </w:tc>
        <w:tc>
          <w:tcPr>
            <w:tcW w:w="1134" w:type="dxa"/>
          </w:tcPr>
          <w:p w:rsidR="00662CA4" w:rsidRDefault="00662CA4" w:rsidP="00FF0156">
            <w:r>
              <w:t>&gt;0</w:t>
            </w:r>
          </w:p>
        </w:tc>
        <w:tc>
          <w:tcPr>
            <w:tcW w:w="4246" w:type="dxa"/>
          </w:tcPr>
          <w:p w:rsidR="00662CA4" w:rsidRPr="002A188B" w:rsidRDefault="00662CA4" w:rsidP="00662CA4">
            <w:r>
              <w:t>Tijd dat de PWM aan is in milliseconden</w:t>
            </w:r>
          </w:p>
        </w:tc>
      </w:tr>
      <w:tr w:rsidR="00662CA4" w:rsidRPr="00E601C0" w:rsidTr="00FF0156">
        <w:tc>
          <w:tcPr>
            <w:tcW w:w="2719" w:type="dxa"/>
          </w:tcPr>
          <w:p w:rsidR="00662CA4" w:rsidRPr="006D4E91" w:rsidRDefault="00662CA4" w:rsidP="00FF0156">
            <w:pPr>
              <w:rPr>
                <w:lang w:val="en-GB"/>
              </w:rPr>
            </w:pPr>
            <w:proofErr w:type="spellStart"/>
            <w:r>
              <w:rPr>
                <w:lang w:val="en-GB"/>
              </w:rPr>
              <w:t>Herhalingen</w:t>
            </w:r>
            <w:proofErr w:type="spellEnd"/>
          </w:p>
        </w:tc>
        <w:tc>
          <w:tcPr>
            <w:tcW w:w="1529" w:type="dxa"/>
          </w:tcPr>
          <w:p w:rsidR="00662CA4" w:rsidRDefault="00662CA4" w:rsidP="00FF0156">
            <w:r>
              <w:t>iint16_t</w:t>
            </w:r>
          </w:p>
        </w:tc>
        <w:tc>
          <w:tcPr>
            <w:tcW w:w="1134" w:type="dxa"/>
          </w:tcPr>
          <w:p w:rsidR="00662CA4" w:rsidRDefault="00662CA4" w:rsidP="00FF0156">
            <w:r>
              <w:t>&gt;0</w:t>
            </w:r>
          </w:p>
        </w:tc>
        <w:tc>
          <w:tcPr>
            <w:tcW w:w="4246" w:type="dxa"/>
          </w:tcPr>
          <w:p w:rsidR="00662CA4" w:rsidRPr="002A188B" w:rsidRDefault="00662CA4" w:rsidP="00FF0156">
            <w:r>
              <w:t>Aantal keer dat de aan-uit cyclus wordt herhaald.</w:t>
            </w:r>
          </w:p>
        </w:tc>
      </w:tr>
    </w:tbl>
    <w:p w:rsidR="00C869D1" w:rsidRPr="008B7E31" w:rsidRDefault="00C869D1" w:rsidP="00C869D1"/>
    <w:p w:rsidR="00C869D1" w:rsidRPr="008B7E31" w:rsidRDefault="00C869D1" w:rsidP="00C869D1"/>
    <w:p w:rsidR="00C869D1" w:rsidRDefault="00662CA4" w:rsidP="006D4E91">
      <w:r>
        <w:t>Voorbeeld:</w:t>
      </w:r>
    </w:p>
    <w:p w:rsidR="00662CA4" w:rsidRDefault="00662CA4" w:rsidP="006D4E91"/>
    <w:tbl>
      <w:tblPr>
        <w:tblStyle w:val="Tabelraster"/>
        <w:tblW w:w="10485" w:type="dxa"/>
        <w:tblLook w:val="04A0" w:firstRow="1" w:lastRow="0" w:firstColumn="1" w:lastColumn="0" w:noHBand="0" w:noVBand="1"/>
      </w:tblPr>
      <w:tblGrid>
        <w:gridCol w:w="1193"/>
        <w:gridCol w:w="2231"/>
        <w:gridCol w:w="7061"/>
      </w:tblGrid>
      <w:tr w:rsidR="00662CA4" w:rsidTr="00FF0156">
        <w:tc>
          <w:tcPr>
            <w:tcW w:w="1199" w:type="dxa"/>
          </w:tcPr>
          <w:p w:rsidR="00662CA4" w:rsidRPr="00B67BDB" w:rsidRDefault="00662CA4" w:rsidP="00FF0156">
            <w:pPr>
              <w:rPr>
                <w:b/>
              </w:rPr>
            </w:pPr>
          </w:p>
        </w:tc>
        <w:tc>
          <w:tcPr>
            <w:tcW w:w="1631" w:type="dxa"/>
          </w:tcPr>
          <w:p w:rsidR="00662CA4" w:rsidRPr="00B67BDB" w:rsidRDefault="00662CA4" w:rsidP="00FF0156">
            <w:pPr>
              <w:rPr>
                <w:b/>
              </w:rPr>
            </w:pPr>
            <w:proofErr w:type="spellStart"/>
            <w:r w:rsidRPr="00B67BDB">
              <w:rPr>
                <w:b/>
              </w:rPr>
              <w:t>Hex</w:t>
            </w:r>
            <w:proofErr w:type="spellEnd"/>
            <w:r w:rsidRPr="00B67BDB">
              <w:rPr>
                <w:b/>
              </w:rPr>
              <w:t xml:space="preserve"> bericht</w:t>
            </w:r>
          </w:p>
        </w:tc>
        <w:tc>
          <w:tcPr>
            <w:tcW w:w="7655" w:type="dxa"/>
          </w:tcPr>
          <w:p w:rsidR="00662CA4" w:rsidRPr="00B67BDB" w:rsidRDefault="00662CA4" w:rsidP="00FF0156">
            <w:pPr>
              <w:rPr>
                <w:b/>
              </w:rPr>
            </w:pPr>
            <w:r w:rsidRPr="00B67BDB">
              <w:rPr>
                <w:b/>
              </w:rPr>
              <w:t>Inhoud</w:t>
            </w:r>
          </w:p>
        </w:tc>
      </w:tr>
      <w:tr w:rsidR="00662CA4" w:rsidTr="00FF0156">
        <w:tc>
          <w:tcPr>
            <w:tcW w:w="1199" w:type="dxa"/>
          </w:tcPr>
          <w:p w:rsidR="00662CA4" w:rsidRPr="00B67BDB" w:rsidRDefault="00662CA4" w:rsidP="00FF0156">
            <w:pPr>
              <w:rPr>
                <w:b/>
              </w:rPr>
            </w:pPr>
            <w:r w:rsidRPr="00B67BDB">
              <w:rPr>
                <w:b/>
              </w:rPr>
              <w:t>Opdracht</w:t>
            </w:r>
          </w:p>
        </w:tc>
        <w:tc>
          <w:tcPr>
            <w:tcW w:w="1631" w:type="dxa"/>
          </w:tcPr>
          <w:p w:rsidR="00662CA4" w:rsidRDefault="00662CA4" w:rsidP="00FF0156">
            <w:r>
              <w:t>0x92321C03E801F403</w:t>
            </w:r>
          </w:p>
        </w:tc>
        <w:tc>
          <w:tcPr>
            <w:tcW w:w="7655" w:type="dxa"/>
          </w:tcPr>
          <w:p w:rsidR="00662CA4" w:rsidRDefault="00662CA4" w:rsidP="00FF0156">
            <w:pPr>
              <w:rPr>
                <w:lang w:val="en-GB"/>
              </w:rPr>
            </w:pPr>
            <w:r w:rsidRPr="008B7E31">
              <w:rPr>
                <w:lang w:val="en-GB"/>
              </w:rPr>
              <w:t>0x92=</w:t>
            </w:r>
            <w:r w:rsidRPr="00C869D1">
              <w:rPr>
                <w:lang w:val="en-GB"/>
              </w:rPr>
              <w:t xml:space="preserve"> WRITE_BUZZER_CUSTOM_TUNE</w:t>
            </w:r>
          </w:p>
          <w:p w:rsidR="00662CA4" w:rsidRPr="008B7E31" w:rsidRDefault="00662CA4" w:rsidP="00FF0156">
            <w:pPr>
              <w:rPr>
                <w:lang w:val="en-GB"/>
              </w:rPr>
            </w:pPr>
            <w:r w:rsidRPr="008B7E31">
              <w:rPr>
                <w:lang w:val="en-GB"/>
              </w:rPr>
              <w:t>0x32=</w:t>
            </w:r>
            <w:proofErr w:type="spellStart"/>
            <w:r w:rsidRPr="008B7E31">
              <w:rPr>
                <w:lang w:val="en-GB"/>
              </w:rPr>
              <w:t>Dutycycle</w:t>
            </w:r>
            <w:proofErr w:type="spellEnd"/>
            <w:r w:rsidRPr="008B7E31">
              <w:rPr>
                <w:lang w:val="en-GB"/>
              </w:rPr>
              <w:t>: 50%</w:t>
            </w:r>
          </w:p>
          <w:p w:rsidR="00662CA4" w:rsidRPr="008B7E31" w:rsidRDefault="00662CA4" w:rsidP="00FF0156">
            <w:r w:rsidRPr="008B7E31">
              <w:t>0x1C=Frequentie:</w:t>
            </w:r>
            <w:r>
              <w:t>2.8kHz</w:t>
            </w:r>
          </w:p>
          <w:p w:rsidR="00662CA4" w:rsidRPr="008B7E31" w:rsidRDefault="00662CA4" w:rsidP="00FF0156">
            <w:r w:rsidRPr="008B7E31">
              <w:t>0x03E8=Uit-tijd:1000ms</w:t>
            </w:r>
          </w:p>
          <w:p w:rsidR="00662CA4" w:rsidRPr="008B7E31" w:rsidRDefault="00662CA4" w:rsidP="00FF0156">
            <w:r w:rsidRPr="008B7E31">
              <w:t>0x01F4=Aan-tijd:500ms</w:t>
            </w:r>
          </w:p>
          <w:p w:rsidR="00662CA4" w:rsidRDefault="00662CA4" w:rsidP="00FF0156">
            <w:r w:rsidRPr="008B7E31">
              <w:lastRenderedPageBreak/>
              <w:t>0x03=Herhalingen:3</w:t>
            </w:r>
          </w:p>
        </w:tc>
      </w:tr>
      <w:tr w:rsidR="00662CA4" w:rsidRPr="002A188B" w:rsidTr="00FF0156">
        <w:trPr>
          <w:trHeight w:val="274"/>
        </w:trPr>
        <w:tc>
          <w:tcPr>
            <w:tcW w:w="1199" w:type="dxa"/>
          </w:tcPr>
          <w:p w:rsidR="00662CA4" w:rsidRPr="00B67BDB" w:rsidRDefault="00662CA4" w:rsidP="00FF0156">
            <w:pPr>
              <w:rPr>
                <w:b/>
              </w:rPr>
            </w:pPr>
            <w:r w:rsidRPr="00B67BDB">
              <w:rPr>
                <w:b/>
              </w:rPr>
              <w:lastRenderedPageBreak/>
              <w:t>Antwoord</w:t>
            </w:r>
          </w:p>
        </w:tc>
        <w:tc>
          <w:tcPr>
            <w:tcW w:w="1631" w:type="dxa"/>
          </w:tcPr>
          <w:p w:rsidR="00662CA4" w:rsidRDefault="00D96A33" w:rsidP="00FF0156">
            <w:r>
              <w:t>0x</w:t>
            </w:r>
            <w:r w:rsidRPr="00D96A33">
              <w:t>009200000000</w:t>
            </w:r>
          </w:p>
        </w:tc>
        <w:tc>
          <w:tcPr>
            <w:tcW w:w="7655" w:type="dxa"/>
          </w:tcPr>
          <w:p w:rsidR="00662CA4" w:rsidRPr="008B7E31" w:rsidRDefault="00D96A33" w:rsidP="00FF0156">
            <w:pPr>
              <w:rPr>
                <w:lang w:val="en-GB"/>
              </w:rPr>
            </w:pPr>
            <w:r w:rsidRPr="008B7E31">
              <w:rPr>
                <w:lang w:val="en-GB"/>
              </w:rPr>
              <w:t>0x00=RESPONSE_COMMAND</w:t>
            </w:r>
          </w:p>
          <w:p w:rsidR="00D96A33" w:rsidRDefault="00D96A33" w:rsidP="00FF0156">
            <w:pPr>
              <w:rPr>
                <w:lang w:val="en-GB"/>
              </w:rPr>
            </w:pPr>
            <w:r w:rsidRPr="008B7E31">
              <w:rPr>
                <w:lang w:val="en-GB"/>
              </w:rPr>
              <w:t>0x92=</w:t>
            </w:r>
            <w:r w:rsidRPr="00C869D1">
              <w:rPr>
                <w:lang w:val="en-GB"/>
              </w:rPr>
              <w:t xml:space="preserve"> WRITE_BUZZER_CUSTOM_TUNE</w:t>
            </w:r>
          </w:p>
          <w:p w:rsidR="00D96A33" w:rsidRPr="002A188B" w:rsidRDefault="00D96A33" w:rsidP="00FF0156">
            <w:r>
              <w:t>0x</w:t>
            </w:r>
            <w:r w:rsidRPr="00662CA4">
              <w:t>00000000</w:t>
            </w:r>
            <w:r>
              <w:t>=NRF_SUCCESS</w:t>
            </w:r>
          </w:p>
        </w:tc>
      </w:tr>
    </w:tbl>
    <w:p w:rsidR="00662CA4" w:rsidRDefault="00662CA4" w:rsidP="006D4E91"/>
    <w:p w:rsidR="00662CA4" w:rsidRDefault="00662CA4" w:rsidP="006D4E91"/>
    <w:p w:rsidR="00C869D1" w:rsidRPr="002A188B" w:rsidRDefault="00C869D1" w:rsidP="006D4E91"/>
    <w:p w:rsidR="002A188B" w:rsidRPr="002A188B" w:rsidRDefault="002A188B" w:rsidP="006D4E91"/>
    <w:p w:rsidR="006D4E91" w:rsidRDefault="006D4E91" w:rsidP="00C91119">
      <w:pPr>
        <w:pStyle w:val="Kop3"/>
        <w:rPr>
          <w:lang w:val="en-GB"/>
        </w:rPr>
      </w:pPr>
      <w:bookmarkStart w:id="47" w:name="_Toc25935086"/>
      <w:r>
        <w:rPr>
          <w:lang w:val="en-GB"/>
        </w:rPr>
        <w:t>148d/</w:t>
      </w:r>
      <w:r w:rsidR="00EF3587">
        <w:rPr>
          <w:lang w:val="en-GB"/>
        </w:rPr>
        <w:t xml:space="preserve">0x94 - </w:t>
      </w:r>
      <w:r>
        <w:rPr>
          <w:lang w:val="en-GB"/>
        </w:rPr>
        <w:t>WRITE_LORAWAN_STATE</w:t>
      </w:r>
      <w:bookmarkEnd w:id="47"/>
    </w:p>
    <w:p w:rsidR="006D4E91" w:rsidRDefault="006D4E91" w:rsidP="006D4E91">
      <w:pPr>
        <w:rPr>
          <w:lang w:val="en-GB"/>
        </w:rPr>
      </w:pPr>
      <w:proofErr w:type="spellStart"/>
      <w:r w:rsidRPr="006D4E91">
        <w:rPr>
          <w:lang w:val="en-GB"/>
        </w:rPr>
        <w:t>Schrijf</w:t>
      </w:r>
      <w:proofErr w:type="spellEnd"/>
      <w:r w:rsidRPr="006D4E91">
        <w:rPr>
          <w:lang w:val="en-GB"/>
        </w:rPr>
        <w:t xml:space="preserve"> de LoRaWAN status: </w:t>
      </w:r>
      <w:proofErr w:type="spellStart"/>
      <w:r w:rsidRPr="006D4E91">
        <w:rPr>
          <w:lang w:val="en-GB"/>
        </w:rPr>
        <w:t>aan</w:t>
      </w:r>
      <w:proofErr w:type="spellEnd"/>
      <w:r w:rsidRPr="006D4E91">
        <w:rPr>
          <w:lang w:val="en-GB"/>
        </w:rPr>
        <w:t>/</w:t>
      </w:r>
      <w:proofErr w:type="spellStart"/>
      <w:r w:rsidRPr="006D4E91">
        <w:rPr>
          <w:lang w:val="en-GB"/>
        </w:rPr>
        <w:t>uit</w:t>
      </w:r>
      <w:proofErr w:type="spellEnd"/>
      <w:r w:rsidRPr="006D4E91">
        <w:rPr>
          <w:lang w:val="en-GB"/>
        </w:rPr>
        <w:t>, duty-cycle, Adaptive Data Rate</w:t>
      </w:r>
      <w:r w:rsidR="00195028">
        <w:rPr>
          <w:lang w:val="en-GB"/>
        </w:rPr>
        <w:t>.</w:t>
      </w:r>
    </w:p>
    <w:p w:rsidR="002A188B" w:rsidRDefault="002A188B" w:rsidP="006D4E91">
      <w:pPr>
        <w:rPr>
          <w:lang w:val="en-GB"/>
        </w:rPr>
      </w:pPr>
    </w:p>
    <w:tbl>
      <w:tblPr>
        <w:tblStyle w:val="Tabelraster"/>
        <w:tblW w:w="0" w:type="auto"/>
        <w:tblLook w:val="04A0" w:firstRow="1" w:lastRow="0" w:firstColumn="1" w:lastColumn="0" w:noHBand="0" w:noVBand="1"/>
      </w:tblPr>
      <w:tblGrid>
        <w:gridCol w:w="2719"/>
        <w:gridCol w:w="1529"/>
        <w:gridCol w:w="1134"/>
        <w:gridCol w:w="4246"/>
      </w:tblGrid>
      <w:tr w:rsidR="002A188B" w:rsidTr="00D67C95">
        <w:tc>
          <w:tcPr>
            <w:tcW w:w="2719" w:type="dxa"/>
          </w:tcPr>
          <w:p w:rsidR="002A188B" w:rsidRPr="00B67BDB" w:rsidRDefault="002A188B" w:rsidP="00D67C95">
            <w:pPr>
              <w:rPr>
                <w:b/>
              </w:rPr>
            </w:pPr>
            <w:r w:rsidRPr="00B67BDB">
              <w:rPr>
                <w:b/>
              </w:rPr>
              <w:t>Veld</w:t>
            </w:r>
          </w:p>
        </w:tc>
        <w:tc>
          <w:tcPr>
            <w:tcW w:w="1529" w:type="dxa"/>
          </w:tcPr>
          <w:p w:rsidR="002A188B" w:rsidRPr="00B67BDB" w:rsidRDefault="002A188B" w:rsidP="00D67C95">
            <w:pPr>
              <w:rPr>
                <w:b/>
              </w:rPr>
            </w:pPr>
            <w:r>
              <w:rPr>
                <w:b/>
              </w:rPr>
              <w:t>Grote</w:t>
            </w:r>
          </w:p>
        </w:tc>
        <w:tc>
          <w:tcPr>
            <w:tcW w:w="1134" w:type="dxa"/>
          </w:tcPr>
          <w:p w:rsidR="002A188B" w:rsidRPr="00B67BDB" w:rsidRDefault="002A188B" w:rsidP="00D67C95">
            <w:pPr>
              <w:rPr>
                <w:b/>
              </w:rPr>
            </w:pPr>
            <w:r w:rsidRPr="00B67BDB">
              <w:rPr>
                <w:b/>
              </w:rPr>
              <w:t>Waarde</w:t>
            </w:r>
          </w:p>
        </w:tc>
        <w:tc>
          <w:tcPr>
            <w:tcW w:w="4246" w:type="dxa"/>
          </w:tcPr>
          <w:p w:rsidR="002A188B" w:rsidRPr="00B67BDB" w:rsidRDefault="002A188B" w:rsidP="00D67C95">
            <w:pPr>
              <w:rPr>
                <w:b/>
              </w:rPr>
            </w:pPr>
            <w:r w:rsidRPr="00B67BDB">
              <w:rPr>
                <w:b/>
              </w:rPr>
              <w:t>Omschrijving</w:t>
            </w:r>
          </w:p>
        </w:tc>
      </w:tr>
      <w:tr w:rsidR="002A188B" w:rsidRPr="00E601C0" w:rsidTr="00D67C95">
        <w:tc>
          <w:tcPr>
            <w:tcW w:w="2719" w:type="dxa"/>
          </w:tcPr>
          <w:p w:rsidR="002A188B" w:rsidRDefault="002A188B" w:rsidP="00D67C95">
            <w:r>
              <w:rPr>
                <w:lang w:val="en-GB"/>
              </w:rPr>
              <w:t>WRITE_LORAWAN_STATE</w:t>
            </w:r>
          </w:p>
        </w:tc>
        <w:tc>
          <w:tcPr>
            <w:tcW w:w="1529" w:type="dxa"/>
          </w:tcPr>
          <w:p w:rsidR="002A188B" w:rsidRDefault="002A188B" w:rsidP="00D67C95">
            <w:r>
              <w:t>Uint8_t</w:t>
            </w:r>
          </w:p>
        </w:tc>
        <w:tc>
          <w:tcPr>
            <w:tcW w:w="1134" w:type="dxa"/>
          </w:tcPr>
          <w:p w:rsidR="002A188B" w:rsidRDefault="002A188B" w:rsidP="00D67C95">
            <w:r>
              <w:t>0x94</w:t>
            </w:r>
          </w:p>
        </w:tc>
        <w:tc>
          <w:tcPr>
            <w:tcW w:w="4246" w:type="dxa"/>
          </w:tcPr>
          <w:p w:rsidR="002A188B" w:rsidRPr="00E601C0" w:rsidRDefault="002A188B" w:rsidP="00D67C95">
            <w:r>
              <w:rPr>
                <w:lang w:val="en-GB"/>
              </w:rPr>
              <w:t>WRITE_LORAWAN_STATE</w:t>
            </w:r>
            <w:r w:rsidRPr="00E601C0">
              <w:t xml:space="preserve"> opdracht ID</w:t>
            </w:r>
          </w:p>
        </w:tc>
      </w:tr>
      <w:tr w:rsidR="002A188B" w:rsidRPr="00E601C0" w:rsidTr="00D67C95">
        <w:tc>
          <w:tcPr>
            <w:tcW w:w="2719" w:type="dxa"/>
          </w:tcPr>
          <w:p w:rsidR="002A188B" w:rsidRPr="006D4E91" w:rsidRDefault="002A188B" w:rsidP="00D67C95">
            <w:pPr>
              <w:rPr>
                <w:lang w:val="en-GB"/>
              </w:rPr>
            </w:pPr>
            <w:r>
              <w:rPr>
                <w:lang w:val="en-GB"/>
              </w:rPr>
              <w:t>Status</w:t>
            </w:r>
          </w:p>
        </w:tc>
        <w:tc>
          <w:tcPr>
            <w:tcW w:w="1529" w:type="dxa"/>
          </w:tcPr>
          <w:p w:rsidR="002A188B" w:rsidRDefault="002A188B" w:rsidP="00D67C95">
            <w:r>
              <w:t>Uint8_t</w:t>
            </w:r>
          </w:p>
        </w:tc>
        <w:tc>
          <w:tcPr>
            <w:tcW w:w="1134" w:type="dxa"/>
          </w:tcPr>
          <w:p w:rsidR="002A188B" w:rsidRDefault="002A188B" w:rsidP="00D67C95">
            <w:r>
              <w:t>-</w:t>
            </w:r>
          </w:p>
        </w:tc>
        <w:tc>
          <w:tcPr>
            <w:tcW w:w="4246" w:type="dxa"/>
          </w:tcPr>
          <w:p w:rsidR="002A188B" w:rsidRPr="002A188B" w:rsidRDefault="002A188B" w:rsidP="00D67C95">
            <w:r w:rsidRPr="002A188B">
              <w:t xml:space="preserve">Zie onderstaande status </w:t>
            </w:r>
            <w:proofErr w:type="spellStart"/>
            <w:r w:rsidRPr="002A188B">
              <w:t>table</w:t>
            </w:r>
            <w:proofErr w:type="spellEnd"/>
            <w:r w:rsidRPr="002A188B">
              <w:t xml:space="preserve"> voor bit waardes.</w:t>
            </w:r>
          </w:p>
        </w:tc>
      </w:tr>
    </w:tbl>
    <w:p w:rsidR="002A188B" w:rsidRDefault="002A188B" w:rsidP="002A188B"/>
    <w:p w:rsidR="002A188B" w:rsidRDefault="002A188B" w:rsidP="002A188B"/>
    <w:tbl>
      <w:tblPr>
        <w:tblStyle w:val="Tabelraster"/>
        <w:tblW w:w="0" w:type="auto"/>
        <w:tblLook w:val="04A0" w:firstRow="1" w:lastRow="0" w:firstColumn="1" w:lastColumn="0" w:noHBand="0" w:noVBand="1"/>
      </w:tblPr>
      <w:tblGrid>
        <w:gridCol w:w="986"/>
        <w:gridCol w:w="2128"/>
        <w:gridCol w:w="6514"/>
      </w:tblGrid>
      <w:tr w:rsidR="002A188B" w:rsidTr="00D67C95">
        <w:tc>
          <w:tcPr>
            <w:tcW w:w="986" w:type="dxa"/>
          </w:tcPr>
          <w:p w:rsidR="002A188B" w:rsidRPr="002A188B" w:rsidRDefault="002A188B" w:rsidP="00D67C95">
            <w:pPr>
              <w:rPr>
                <w:b/>
              </w:rPr>
            </w:pPr>
            <w:r w:rsidRPr="002A188B">
              <w:rPr>
                <w:b/>
              </w:rPr>
              <w:t>Bit</w:t>
            </w:r>
          </w:p>
        </w:tc>
        <w:tc>
          <w:tcPr>
            <w:tcW w:w="2128" w:type="dxa"/>
          </w:tcPr>
          <w:p w:rsidR="002A188B" w:rsidRPr="002A188B" w:rsidRDefault="002A188B" w:rsidP="00D67C95">
            <w:pPr>
              <w:rPr>
                <w:b/>
              </w:rPr>
            </w:pPr>
            <w:r w:rsidRPr="002A188B">
              <w:rPr>
                <w:b/>
              </w:rPr>
              <w:t>Functie</w:t>
            </w:r>
          </w:p>
        </w:tc>
        <w:tc>
          <w:tcPr>
            <w:tcW w:w="6514" w:type="dxa"/>
          </w:tcPr>
          <w:p w:rsidR="002A188B" w:rsidRPr="002A188B" w:rsidRDefault="002A188B" w:rsidP="00D67C95">
            <w:pPr>
              <w:rPr>
                <w:b/>
              </w:rPr>
            </w:pPr>
            <w:r w:rsidRPr="002A188B">
              <w:rPr>
                <w:b/>
              </w:rPr>
              <w:t>Bit waarde</w:t>
            </w:r>
          </w:p>
        </w:tc>
      </w:tr>
      <w:tr w:rsidR="002A188B" w:rsidTr="00D67C95">
        <w:tc>
          <w:tcPr>
            <w:tcW w:w="986" w:type="dxa"/>
          </w:tcPr>
          <w:p w:rsidR="002A188B" w:rsidRDefault="002A188B" w:rsidP="00D67C95">
            <w:r>
              <w:t>0</w:t>
            </w:r>
          </w:p>
        </w:tc>
        <w:tc>
          <w:tcPr>
            <w:tcW w:w="2128" w:type="dxa"/>
          </w:tcPr>
          <w:p w:rsidR="002A188B" w:rsidRDefault="002A188B" w:rsidP="00D67C95">
            <w:r>
              <w:t>Aan/uit</w:t>
            </w:r>
          </w:p>
        </w:tc>
        <w:tc>
          <w:tcPr>
            <w:tcW w:w="6514" w:type="dxa"/>
          </w:tcPr>
          <w:p w:rsidR="002A188B" w:rsidRDefault="002A188B" w:rsidP="00D67C95">
            <w:r>
              <w:t>0=LoRaWAN uit, 1=LoRaWAN aan</w:t>
            </w:r>
            <w:r w:rsidR="00195028">
              <w:t>/reset</w:t>
            </w:r>
          </w:p>
          <w:p w:rsidR="00195028" w:rsidRDefault="00195028" w:rsidP="00B869AC">
            <w:r>
              <w:t xml:space="preserve">Als deze bit 1 is wordt de LoRaWAN stack gereset en worden de sleutels en instellingen opnieuw geladen vanuit het flash. Voor </w:t>
            </w:r>
            <w:proofErr w:type="spellStart"/>
            <w:r>
              <w:t>LORaWAN</w:t>
            </w:r>
            <w:proofErr w:type="spellEnd"/>
            <w:r>
              <w:t xml:space="preserve"> communicatie betekend dit dat de sensor eerst opnieuw aanmeld op het LoRaWAN netwerk en er geen antwoord komt </w:t>
            </w:r>
            <w:r w:rsidR="00B869AC">
              <w:t>via de LoRaWAN interface.</w:t>
            </w:r>
          </w:p>
        </w:tc>
      </w:tr>
      <w:tr w:rsidR="002A188B" w:rsidTr="00D67C95">
        <w:tc>
          <w:tcPr>
            <w:tcW w:w="986" w:type="dxa"/>
          </w:tcPr>
          <w:p w:rsidR="002A188B" w:rsidRDefault="002A188B" w:rsidP="00D67C95">
            <w:r>
              <w:t>1</w:t>
            </w:r>
          </w:p>
        </w:tc>
        <w:tc>
          <w:tcPr>
            <w:tcW w:w="2128" w:type="dxa"/>
          </w:tcPr>
          <w:p w:rsidR="002A188B" w:rsidRDefault="002A188B" w:rsidP="00D67C95">
            <w:r>
              <w:t>Ongebruikt</w:t>
            </w:r>
          </w:p>
        </w:tc>
        <w:tc>
          <w:tcPr>
            <w:tcW w:w="6514" w:type="dxa"/>
          </w:tcPr>
          <w:p w:rsidR="002A188B" w:rsidRDefault="00F24B68" w:rsidP="00D67C95">
            <w:r>
              <w:t>Wordt genegeerd</w:t>
            </w:r>
          </w:p>
        </w:tc>
      </w:tr>
      <w:tr w:rsidR="002A188B" w:rsidTr="00D67C95">
        <w:tc>
          <w:tcPr>
            <w:tcW w:w="986" w:type="dxa"/>
          </w:tcPr>
          <w:p w:rsidR="002A188B" w:rsidRDefault="002A188B" w:rsidP="00D67C95">
            <w:r>
              <w:t>2</w:t>
            </w:r>
          </w:p>
        </w:tc>
        <w:tc>
          <w:tcPr>
            <w:tcW w:w="2128" w:type="dxa"/>
          </w:tcPr>
          <w:p w:rsidR="002A188B" w:rsidRDefault="002A188B" w:rsidP="00D67C95">
            <w:proofErr w:type="spellStart"/>
            <w:r>
              <w:t>Duty-cycle</w:t>
            </w:r>
            <w:proofErr w:type="spellEnd"/>
            <w:r>
              <w:t xml:space="preserve"> restrictie</w:t>
            </w:r>
          </w:p>
        </w:tc>
        <w:tc>
          <w:tcPr>
            <w:tcW w:w="6514" w:type="dxa"/>
          </w:tcPr>
          <w:p w:rsidR="002A188B" w:rsidRDefault="002A188B" w:rsidP="00D67C95">
            <w:r>
              <w:t>0=</w:t>
            </w:r>
            <w:proofErr w:type="spellStart"/>
            <w:r>
              <w:t>Duty</w:t>
            </w:r>
            <w:proofErr w:type="spellEnd"/>
            <w:r>
              <w:t xml:space="preserve"> </w:t>
            </w:r>
            <w:proofErr w:type="spellStart"/>
            <w:r>
              <w:t>cycle</w:t>
            </w:r>
            <w:proofErr w:type="spellEnd"/>
            <w:r>
              <w:t xml:space="preserve"> limitatie uit, 1= </w:t>
            </w:r>
            <w:proofErr w:type="spellStart"/>
            <w:r>
              <w:t>DutyCycle</w:t>
            </w:r>
            <w:proofErr w:type="spellEnd"/>
            <w:r>
              <w:t xml:space="preserve"> limitatie aan</w:t>
            </w:r>
          </w:p>
        </w:tc>
      </w:tr>
      <w:tr w:rsidR="002A188B" w:rsidTr="00D67C95">
        <w:tc>
          <w:tcPr>
            <w:tcW w:w="986" w:type="dxa"/>
          </w:tcPr>
          <w:p w:rsidR="002A188B" w:rsidRDefault="002A188B" w:rsidP="00D67C95">
            <w:r>
              <w:t>3</w:t>
            </w:r>
          </w:p>
        </w:tc>
        <w:tc>
          <w:tcPr>
            <w:tcW w:w="2128" w:type="dxa"/>
          </w:tcPr>
          <w:p w:rsidR="002A188B" w:rsidRDefault="002A188B" w:rsidP="00D67C95">
            <w:proofErr w:type="spellStart"/>
            <w:r>
              <w:t>Adaptive</w:t>
            </w:r>
            <w:proofErr w:type="spellEnd"/>
            <w:r>
              <w:t xml:space="preserve"> Datarate</w:t>
            </w:r>
          </w:p>
        </w:tc>
        <w:tc>
          <w:tcPr>
            <w:tcW w:w="6514" w:type="dxa"/>
          </w:tcPr>
          <w:p w:rsidR="002A188B" w:rsidRDefault="002A188B" w:rsidP="00D67C95">
            <w:r>
              <w:t>0=ADR uit, 1= ADR aan.</w:t>
            </w:r>
          </w:p>
        </w:tc>
      </w:tr>
      <w:tr w:rsidR="002A188B" w:rsidTr="00D67C95">
        <w:tc>
          <w:tcPr>
            <w:tcW w:w="986" w:type="dxa"/>
          </w:tcPr>
          <w:p w:rsidR="002A188B" w:rsidRDefault="002A188B" w:rsidP="00D67C95">
            <w:r>
              <w:t>4:7</w:t>
            </w:r>
          </w:p>
        </w:tc>
        <w:tc>
          <w:tcPr>
            <w:tcW w:w="2128" w:type="dxa"/>
          </w:tcPr>
          <w:p w:rsidR="002A188B" w:rsidRDefault="002A188B" w:rsidP="00D67C95">
            <w:r>
              <w:t>Ongebruikt</w:t>
            </w:r>
          </w:p>
        </w:tc>
        <w:tc>
          <w:tcPr>
            <w:tcW w:w="6514" w:type="dxa"/>
          </w:tcPr>
          <w:p w:rsidR="002A188B" w:rsidRDefault="002A188B" w:rsidP="00D67C95">
            <w:r>
              <w:t>Altijd 0</w:t>
            </w:r>
            <w:r w:rsidR="00F24B68">
              <w:t>. Wordt genegeerd</w:t>
            </w:r>
          </w:p>
        </w:tc>
      </w:tr>
    </w:tbl>
    <w:p w:rsidR="002A188B" w:rsidRPr="00E601C0" w:rsidRDefault="002A188B" w:rsidP="002A188B"/>
    <w:p w:rsidR="002A188B" w:rsidRDefault="002A188B" w:rsidP="002A188B">
      <w:r>
        <w:t>Voorbeeld</w:t>
      </w:r>
      <w:r w:rsidR="00F24B68">
        <w:t xml:space="preserve"> om de LoRaWAN stack te resetten</w:t>
      </w:r>
      <w:r>
        <w:t>:</w:t>
      </w:r>
    </w:p>
    <w:tbl>
      <w:tblPr>
        <w:tblStyle w:val="Tabelraster"/>
        <w:tblW w:w="10485" w:type="dxa"/>
        <w:tblLook w:val="04A0" w:firstRow="1" w:lastRow="0" w:firstColumn="1" w:lastColumn="0" w:noHBand="0" w:noVBand="1"/>
      </w:tblPr>
      <w:tblGrid>
        <w:gridCol w:w="1199"/>
        <w:gridCol w:w="1631"/>
        <w:gridCol w:w="7655"/>
      </w:tblGrid>
      <w:tr w:rsidR="002A188B" w:rsidTr="00D67C95">
        <w:tc>
          <w:tcPr>
            <w:tcW w:w="1199" w:type="dxa"/>
          </w:tcPr>
          <w:p w:rsidR="002A188B" w:rsidRPr="00B67BDB" w:rsidRDefault="002A188B" w:rsidP="00D67C95">
            <w:pPr>
              <w:rPr>
                <w:b/>
              </w:rPr>
            </w:pPr>
          </w:p>
        </w:tc>
        <w:tc>
          <w:tcPr>
            <w:tcW w:w="1631" w:type="dxa"/>
          </w:tcPr>
          <w:p w:rsidR="002A188B" w:rsidRPr="00B67BDB" w:rsidRDefault="002A188B" w:rsidP="00D67C95">
            <w:pPr>
              <w:rPr>
                <w:b/>
              </w:rPr>
            </w:pPr>
            <w:proofErr w:type="spellStart"/>
            <w:r w:rsidRPr="00B67BDB">
              <w:rPr>
                <w:b/>
              </w:rPr>
              <w:t>Hex</w:t>
            </w:r>
            <w:proofErr w:type="spellEnd"/>
            <w:r w:rsidRPr="00B67BDB">
              <w:rPr>
                <w:b/>
              </w:rPr>
              <w:t xml:space="preserve"> bericht</w:t>
            </w:r>
          </w:p>
        </w:tc>
        <w:tc>
          <w:tcPr>
            <w:tcW w:w="7655" w:type="dxa"/>
          </w:tcPr>
          <w:p w:rsidR="002A188B" w:rsidRPr="00B67BDB" w:rsidRDefault="002A188B" w:rsidP="00D67C95">
            <w:pPr>
              <w:rPr>
                <w:b/>
              </w:rPr>
            </w:pPr>
            <w:r w:rsidRPr="00B67BDB">
              <w:rPr>
                <w:b/>
              </w:rPr>
              <w:t>Inhoud</w:t>
            </w:r>
          </w:p>
        </w:tc>
      </w:tr>
      <w:tr w:rsidR="002A188B" w:rsidTr="00D67C95">
        <w:tc>
          <w:tcPr>
            <w:tcW w:w="1199" w:type="dxa"/>
          </w:tcPr>
          <w:p w:rsidR="002A188B" w:rsidRPr="00B67BDB" w:rsidRDefault="002A188B" w:rsidP="00D67C95">
            <w:pPr>
              <w:rPr>
                <w:b/>
              </w:rPr>
            </w:pPr>
            <w:r w:rsidRPr="00B67BDB">
              <w:rPr>
                <w:b/>
              </w:rPr>
              <w:t>Opdracht</w:t>
            </w:r>
          </w:p>
        </w:tc>
        <w:tc>
          <w:tcPr>
            <w:tcW w:w="1631" w:type="dxa"/>
          </w:tcPr>
          <w:p w:rsidR="002A188B" w:rsidRDefault="00F24B68" w:rsidP="00D67C95">
            <w:r>
              <w:t>9</w:t>
            </w:r>
            <w:r w:rsidR="002A188B">
              <w:t>4</w:t>
            </w:r>
            <w:r>
              <w:t>0D</w:t>
            </w:r>
          </w:p>
        </w:tc>
        <w:tc>
          <w:tcPr>
            <w:tcW w:w="7655" w:type="dxa"/>
          </w:tcPr>
          <w:p w:rsidR="002A188B" w:rsidRDefault="00F24B68" w:rsidP="00F24B68">
            <w:r>
              <w:t>0x0F = 0000 110</w:t>
            </w:r>
            <w:r w:rsidRPr="002A188B">
              <w:t xml:space="preserve">1b: </w:t>
            </w:r>
            <w:r>
              <w:t xml:space="preserve">LoRaWAN aan, </w:t>
            </w:r>
            <w:proofErr w:type="spellStart"/>
            <w:r>
              <w:t>DutyCycle</w:t>
            </w:r>
            <w:proofErr w:type="spellEnd"/>
            <w:r>
              <w:t xml:space="preserve"> limitatie aan, ADR aan, </w:t>
            </w:r>
          </w:p>
        </w:tc>
      </w:tr>
      <w:tr w:rsidR="002A188B" w:rsidRPr="007344D4" w:rsidTr="00D67C95">
        <w:trPr>
          <w:trHeight w:val="274"/>
        </w:trPr>
        <w:tc>
          <w:tcPr>
            <w:tcW w:w="1199" w:type="dxa"/>
          </w:tcPr>
          <w:p w:rsidR="002A188B" w:rsidRPr="00B67BDB" w:rsidRDefault="002A188B" w:rsidP="00D67C95">
            <w:pPr>
              <w:rPr>
                <w:b/>
              </w:rPr>
            </w:pPr>
            <w:r w:rsidRPr="00B67BDB">
              <w:rPr>
                <w:b/>
              </w:rPr>
              <w:t>Antwoord</w:t>
            </w:r>
          </w:p>
        </w:tc>
        <w:tc>
          <w:tcPr>
            <w:tcW w:w="1631" w:type="dxa"/>
          </w:tcPr>
          <w:p w:rsidR="002A188B" w:rsidRDefault="00F24B68" w:rsidP="00D67C95">
            <w:r>
              <w:t>009400000000</w:t>
            </w:r>
          </w:p>
        </w:tc>
        <w:tc>
          <w:tcPr>
            <w:tcW w:w="7655" w:type="dxa"/>
          </w:tcPr>
          <w:p w:rsidR="002A188B" w:rsidRPr="00F24B68" w:rsidRDefault="00F24B68" w:rsidP="00D67C95">
            <w:pPr>
              <w:rPr>
                <w:lang w:val="en-GB"/>
              </w:rPr>
            </w:pPr>
            <w:r w:rsidRPr="00F24B68">
              <w:rPr>
                <w:lang w:val="en-GB"/>
              </w:rPr>
              <w:t xml:space="preserve">NRF_SUCCESS </w:t>
            </w:r>
            <w:proofErr w:type="spellStart"/>
            <w:r w:rsidRPr="00F24B68">
              <w:rPr>
                <w:lang w:val="en-GB"/>
              </w:rPr>
              <w:t>voor</w:t>
            </w:r>
            <w:proofErr w:type="spellEnd"/>
            <w:r w:rsidRPr="00F24B68">
              <w:rPr>
                <w:lang w:val="en-GB"/>
              </w:rPr>
              <w:t xml:space="preserve"> </w:t>
            </w:r>
            <w:r>
              <w:rPr>
                <w:lang w:val="en-GB"/>
              </w:rPr>
              <w:t>WRITE_LORAWAN_STATE</w:t>
            </w:r>
          </w:p>
        </w:tc>
      </w:tr>
    </w:tbl>
    <w:p w:rsidR="002A188B" w:rsidRPr="00F24B68" w:rsidRDefault="002A188B" w:rsidP="002A188B">
      <w:pPr>
        <w:rPr>
          <w:lang w:val="en-GB"/>
        </w:rPr>
      </w:pPr>
    </w:p>
    <w:p w:rsidR="00F24B68" w:rsidRDefault="00F24B68" w:rsidP="00F24B68">
      <w:r>
        <w:t xml:space="preserve">Voorbeeld om de LoRaWAN testen zonder </w:t>
      </w:r>
      <w:proofErr w:type="spellStart"/>
      <w:r>
        <w:t>Duty-cycle</w:t>
      </w:r>
      <w:proofErr w:type="spellEnd"/>
      <w:r>
        <w:t xml:space="preserve"> limitatie:</w:t>
      </w:r>
    </w:p>
    <w:tbl>
      <w:tblPr>
        <w:tblStyle w:val="Tabelraster"/>
        <w:tblW w:w="10485" w:type="dxa"/>
        <w:tblLook w:val="04A0" w:firstRow="1" w:lastRow="0" w:firstColumn="1" w:lastColumn="0" w:noHBand="0" w:noVBand="1"/>
      </w:tblPr>
      <w:tblGrid>
        <w:gridCol w:w="1199"/>
        <w:gridCol w:w="1631"/>
        <w:gridCol w:w="7655"/>
      </w:tblGrid>
      <w:tr w:rsidR="00F24B68" w:rsidTr="00D67C95">
        <w:tc>
          <w:tcPr>
            <w:tcW w:w="1199" w:type="dxa"/>
          </w:tcPr>
          <w:p w:rsidR="00F24B68" w:rsidRPr="00B67BDB" w:rsidRDefault="00F24B68" w:rsidP="00D67C95">
            <w:pPr>
              <w:rPr>
                <w:b/>
              </w:rPr>
            </w:pPr>
          </w:p>
        </w:tc>
        <w:tc>
          <w:tcPr>
            <w:tcW w:w="1631" w:type="dxa"/>
          </w:tcPr>
          <w:p w:rsidR="00F24B68" w:rsidRPr="00B67BDB" w:rsidRDefault="00F24B68" w:rsidP="00D67C95">
            <w:pPr>
              <w:rPr>
                <w:b/>
              </w:rPr>
            </w:pPr>
            <w:proofErr w:type="spellStart"/>
            <w:r w:rsidRPr="00B67BDB">
              <w:rPr>
                <w:b/>
              </w:rPr>
              <w:t>Hex</w:t>
            </w:r>
            <w:proofErr w:type="spellEnd"/>
            <w:r w:rsidRPr="00B67BDB">
              <w:rPr>
                <w:b/>
              </w:rPr>
              <w:t xml:space="preserve"> bericht</w:t>
            </w:r>
          </w:p>
        </w:tc>
        <w:tc>
          <w:tcPr>
            <w:tcW w:w="7655" w:type="dxa"/>
          </w:tcPr>
          <w:p w:rsidR="00F24B68" w:rsidRPr="00B67BDB" w:rsidRDefault="00F24B68" w:rsidP="00D67C95">
            <w:pPr>
              <w:rPr>
                <w:b/>
              </w:rPr>
            </w:pPr>
            <w:r w:rsidRPr="00B67BDB">
              <w:rPr>
                <w:b/>
              </w:rPr>
              <w:t>Inhoud</w:t>
            </w:r>
          </w:p>
        </w:tc>
      </w:tr>
      <w:tr w:rsidR="00F24B68" w:rsidTr="00D67C95">
        <w:tc>
          <w:tcPr>
            <w:tcW w:w="1199" w:type="dxa"/>
          </w:tcPr>
          <w:p w:rsidR="00F24B68" w:rsidRPr="00B67BDB" w:rsidRDefault="00F24B68" w:rsidP="00D67C95">
            <w:pPr>
              <w:rPr>
                <w:b/>
              </w:rPr>
            </w:pPr>
            <w:r w:rsidRPr="00B67BDB">
              <w:rPr>
                <w:b/>
              </w:rPr>
              <w:t>Opdracht</w:t>
            </w:r>
          </w:p>
        </w:tc>
        <w:tc>
          <w:tcPr>
            <w:tcW w:w="1631" w:type="dxa"/>
          </w:tcPr>
          <w:p w:rsidR="00F24B68" w:rsidRDefault="00F24B68" w:rsidP="00D67C95">
            <w:r>
              <w:t>9409</w:t>
            </w:r>
          </w:p>
        </w:tc>
        <w:tc>
          <w:tcPr>
            <w:tcW w:w="7655" w:type="dxa"/>
          </w:tcPr>
          <w:p w:rsidR="00F24B68" w:rsidRDefault="00F24B68" w:rsidP="00F24B68">
            <w:r>
              <w:t>0x0F = 0000 100</w:t>
            </w:r>
            <w:r w:rsidRPr="002A188B">
              <w:t xml:space="preserve">1b: </w:t>
            </w:r>
            <w:r>
              <w:t xml:space="preserve">LoRaWAN aan, </w:t>
            </w:r>
            <w:proofErr w:type="spellStart"/>
            <w:r>
              <w:t>DutyCycle</w:t>
            </w:r>
            <w:proofErr w:type="spellEnd"/>
            <w:r>
              <w:t xml:space="preserve"> limitatie uit, ADR aan, </w:t>
            </w:r>
          </w:p>
        </w:tc>
      </w:tr>
      <w:tr w:rsidR="00F24B68" w:rsidRPr="007344D4" w:rsidTr="00D67C95">
        <w:trPr>
          <w:trHeight w:val="274"/>
        </w:trPr>
        <w:tc>
          <w:tcPr>
            <w:tcW w:w="1199" w:type="dxa"/>
          </w:tcPr>
          <w:p w:rsidR="00F24B68" w:rsidRPr="00B67BDB" w:rsidRDefault="00F24B68" w:rsidP="00D67C95">
            <w:pPr>
              <w:rPr>
                <w:b/>
              </w:rPr>
            </w:pPr>
            <w:r w:rsidRPr="00B67BDB">
              <w:rPr>
                <w:b/>
              </w:rPr>
              <w:t>Antwoord</w:t>
            </w:r>
          </w:p>
        </w:tc>
        <w:tc>
          <w:tcPr>
            <w:tcW w:w="1631" w:type="dxa"/>
          </w:tcPr>
          <w:p w:rsidR="00F24B68" w:rsidRDefault="00F24B68" w:rsidP="00D67C95">
            <w:r>
              <w:t>009400000000</w:t>
            </w:r>
          </w:p>
        </w:tc>
        <w:tc>
          <w:tcPr>
            <w:tcW w:w="7655" w:type="dxa"/>
          </w:tcPr>
          <w:p w:rsidR="00F24B68" w:rsidRPr="00F24B68" w:rsidRDefault="00F24B68" w:rsidP="00D67C95">
            <w:pPr>
              <w:rPr>
                <w:lang w:val="en-GB"/>
              </w:rPr>
            </w:pPr>
            <w:r w:rsidRPr="00F24B68">
              <w:rPr>
                <w:lang w:val="en-GB"/>
              </w:rPr>
              <w:t xml:space="preserve">NRF_SUCCESS </w:t>
            </w:r>
            <w:proofErr w:type="spellStart"/>
            <w:r w:rsidRPr="00F24B68">
              <w:rPr>
                <w:lang w:val="en-GB"/>
              </w:rPr>
              <w:t>voor</w:t>
            </w:r>
            <w:proofErr w:type="spellEnd"/>
            <w:r w:rsidRPr="00F24B68">
              <w:rPr>
                <w:lang w:val="en-GB"/>
              </w:rPr>
              <w:t xml:space="preserve"> </w:t>
            </w:r>
            <w:r>
              <w:rPr>
                <w:lang w:val="en-GB"/>
              </w:rPr>
              <w:t>WRITE_LORAWAN_STATE</w:t>
            </w:r>
          </w:p>
        </w:tc>
      </w:tr>
    </w:tbl>
    <w:p w:rsidR="00F24B68" w:rsidRPr="00F24B68" w:rsidRDefault="00F24B68" w:rsidP="00F24B68">
      <w:pPr>
        <w:rPr>
          <w:lang w:val="en-GB"/>
        </w:rPr>
      </w:pPr>
    </w:p>
    <w:p w:rsidR="002A188B" w:rsidRPr="00F24B68" w:rsidRDefault="002A188B" w:rsidP="006D4E91">
      <w:pPr>
        <w:rPr>
          <w:lang w:val="en-GB"/>
        </w:rPr>
      </w:pPr>
    </w:p>
    <w:p w:rsidR="002A188B" w:rsidRPr="00F24B68" w:rsidRDefault="002A188B" w:rsidP="006D4E91">
      <w:pPr>
        <w:rPr>
          <w:lang w:val="en-GB"/>
        </w:rPr>
      </w:pPr>
    </w:p>
    <w:p w:rsidR="002A188B" w:rsidRPr="00F24B68" w:rsidRDefault="002A188B" w:rsidP="006D4E91">
      <w:pPr>
        <w:rPr>
          <w:lang w:val="en-GB"/>
        </w:rPr>
      </w:pPr>
    </w:p>
    <w:p w:rsidR="006D4E91" w:rsidRDefault="006D4E91" w:rsidP="00C91119">
      <w:pPr>
        <w:pStyle w:val="Kop3"/>
        <w:rPr>
          <w:lang w:val="en-GB"/>
        </w:rPr>
      </w:pPr>
      <w:bookmarkStart w:id="48" w:name="_Toc25935087"/>
      <w:r>
        <w:rPr>
          <w:lang w:val="en-GB"/>
        </w:rPr>
        <w:t>21d/</w:t>
      </w:r>
      <w:r w:rsidR="00EF3587">
        <w:rPr>
          <w:lang w:val="en-GB"/>
        </w:rPr>
        <w:t xml:space="preserve">0x15 - </w:t>
      </w:r>
      <w:r>
        <w:rPr>
          <w:lang w:val="en-GB"/>
        </w:rPr>
        <w:t>READ_LORAWAN_DEVEUI</w:t>
      </w:r>
      <w:bookmarkEnd w:id="48"/>
    </w:p>
    <w:p w:rsidR="00E601C0" w:rsidRDefault="006D4E91" w:rsidP="00E601C0">
      <w:pPr>
        <w:rPr>
          <w:lang w:val="en-GB"/>
        </w:rPr>
      </w:pPr>
      <w:r w:rsidRPr="006D4E91">
        <w:rPr>
          <w:lang w:val="en-GB"/>
        </w:rPr>
        <w:t>Lees de DEVEUI, 8 bytes</w:t>
      </w:r>
    </w:p>
    <w:tbl>
      <w:tblPr>
        <w:tblStyle w:val="Tabelraster"/>
        <w:tblW w:w="0" w:type="auto"/>
        <w:tblLook w:val="04A0" w:firstRow="1" w:lastRow="0" w:firstColumn="1" w:lastColumn="0" w:noHBand="0" w:noVBand="1"/>
      </w:tblPr>
      <w:tblGrid>
        <w:gridCol w:w="2719"/>
        <w:gridCol w:w="1529"/>
        <w:gridCol w:w="1134"/>
        <w:gridCol w:w="4246"/>
      </w:tblGrid>
      <w:tr w:rsidR="00E601C0" w:rsidTr="00E601C0">
        <w:tc>
          <w:tcPr>
            <w:tcW w:w="2719" w:type="dxa"/>
          </w:tcPr>
          <w:p w:rsidR="00E601C0" w:rsidRPr="00B67BDB" w:rsidRDefault="00E601C0" w:rsidP="00E601C0">
            <w:pPr>
              <w:rPr>
                <w:b/>
              </w:rPr>
            </w:pPr>
            <w:r w:rsidRPr="00B67BDB">
              <w:rPr>
                <w:b/>
              </w:rPr>
              <w:t>Veld</w:t>
            </w:r>
          </w:p>
        </w:tc>
        <w:tc>
          <w:tcPr>
            <w:tcW w:w="1529" w:type="dxa"/>
          </w:tcPr>
          <w:p w:rsidR="00E601C0" w:rsidRPr="00B67BDB" w:rsidRDefault="00E601C0" w:rsidP="00E601C0">
            <w:pPr>
              <w:rPr>
                <w:b/>
              </w:rPr>
            </w:pPr>
            <w:r>
              <w:rPr>
                <w:b/>
              </w:rPr>
              <w:t>Grote</w:t>
            </w:r>
          </w:p>
        </w:tc>
        <w:tc>
          <w:tcPr>
            <w:tcW w:w="1134" w:type="dxa"/>
          </w:tcPr>
          <w:p w:rsidR="00E601C0" w:rsidRPr="00B67BDB" w:rsidRDefault="00E601C0" w:rsidP="00E601C0">
            <w:pPr>
              <w:rPr>
                <w:b/>
              </w:rPr>
            </w:pPr>
            <w:r w:rsidRPr="00B67BDB">
              <w:rPr>
                <w:b/>
              </w:rPr>
              <w:t>Waarde</w:t>
            </w:r>
          </w:p>
        </w:tc>
        <w:tc>
          <w:tcPr>
            <w:tcW w:w="4246" w:type="dxa"/>
          </w:tcPr>
          <w:p w:rsidR="00E601C0" w:rsidRPr="00B67BDB" w:rsidRDefault="00E601C0" w:rsidP="00E601C0">
            <w:pPr>
              <w:rPr>
                <w:b/>
              </w:rPr>
            </w:pPr>
            <w:r w:rsidRPr="00B67BDB">
              <w:rPr>
                <w:b/>
              </w:rPr>
              <w:t>Omschrijving</w:t>
            </w:r>
          </w:p>
        </w:tc>
      </w:tr>
      <w:tr w:rsidR="00E601C0" w:rsidRPr="00E601C0" w:rsidTr="00E601C0">
        <w:tc>
          <w:tcPr>
            <w:tcW w:w="2719" w:type="dxa"/>
          </w:tcPr>
          <w:p w:rsidR="00E601C0" w:rsidRDefault="00E601C0" w:rsidP="00E601C0">
            <w:r>
              <w:rPr>
                <w:lang w:val="en-GB"/>
              </w:rPr>
              <w:t>READ_LORAWAN_DEVEUI</w:t>
            </w:r>
          </w:p>
        </w:tc>
        <w:tc>
          <w:tcPr>
            <w:tcW w:w="1529" w:type="dxa"/>
          </w:tcPr>
          <w:p w:rsidR="00E601C0" w:rsidRDefault="00E601C0" w:rsidP="00E601C0">
            <w:r>
              <w:t>Uint8_t</w:t>
            </w:r>
          </w:p>
        </w:tc>
        <w:tc>
          <w:tcPr>
            <w:tcW w:w="1134" w:type="dxa"/>
          </w:tcPr>
          <w:p w:rsidR="00E601C0" w:rsidRDefault="00E601C0" w:rsidP="00E601C0">
            <w:r>
              <w:t>0x15</w:t>
            </w:r>
          </w:p>
        </w:tc>
        <w:tc>
          <w:tcPr>
            <w:tcW w:w="4246" w:type="dxa"/>
          </w:tcPr>
          <w:p w:rsidR="00E601C0" w:rsidRPr="00E601C0" w:rsidRDefault="00E601C0" w:rsidP="00E601C0">
            <w:r>
              <w:t>R</w:t>
            </w:r>
            <w:r w:rsidRPr="00E601C0">
              <w:t>EAD_LORAWAN_DEVEUI opdracht ID</w:t>
            </w:r>
          </w:p>
        </w:tc>
      </w:tr>
    </w:tbl>
    <w:p w:rsidR="00E601C0" w:rsidRPr="00E601C0" w:rsidRDefault="00E601C0" w:rsidP="00E601C0"/>
    <w:p w:rsidR="00E601C0" w:rsidRDefault="00E601C0" w:rsidP="00E601C0">
      <w:r>
        <w:t>Voorbeeld:</w:t>
      </w:r>
    </w:p>
    <w:tbl>
      <w:tblPr>
        <w:tblStyle w:val="Tabelraster"/>
        <w:tblW w:w="10485" w:type="dxa"/>
        <w:tblLook w:val="04A0" w:firstRow="1" w:lastRow="0" w:firstColumn="1" w:lastColumn="0" w:noHBand="0" w:noVBand="1"/>
      </w:tblPr>
      <w:tblGrid>
        <w:gridCol w:w="1199"/>
        <w:gridCol w:w="2765"/>
        <w:gridCol w:w="6521"/>
      </w:tblGrid>
      <w:tr w:rsidR="00E601C0" w:rsidTr="00E601C0">
        <w:tc>
          <w:tcPr>
            <w:tcW w:w="1199" w:type="dxa"/>
          </w:tcPr>
          <w:p w:rsidR="00E601C0" w:rsidRPr="00B67BDB" w:rsidRDefault="00E601C0" w:rsidP="00E601C0">
            <w:pPr>
              <w:rPr>
                <w:b/>
              </w:rPr>
            </w:pPr>
          </w:p>
        </w:tc>
        <w:tc>
          <w:tcPr>
            <w:tcW w:w="2765" w:type="dxa"/>
          </w:tcPr>
          <w:p w:rsidR="00E601C0" w:rsidRPr="00B67BDB" w:rsidRDefault="00E601C0" w:rsidP="00E601C0">
            <w:pPr>
              <w:rPr>
                <w:b/>
              </w:rPr>
            </w:pPr>
            <w:proofErr w:type="spellStart"/>
            <w:r w:rsidRPr="00B67BDB">
              <w:rPr>
                <w:b/>
              </w:rPr>
              <w:t>Hex</w:t>
            </w:r>
            <w:proofErr w:type="spellEnd"/>
            <w:r w:rsidRPr="00B67BDB">
              <w:rPr>
                <w:b/>
              </w:rPr>
              <w:t xml:space="preserve"> bericht</w:t>
            </w:r>
          </w:p>
        </w:tc>
        <w:tc>
          <w:tcPr>
            <w:tcW w:w="6521" w:type="dxa"/>
          </w:tcPr>
          <w:p w:rsidR="00E601C0" w:rsidRPr="00B67BDB" w:rsidRDefault="00E601C0" w:rsidP="00E601C0">
            <w:pPr>
              <w:rPr>
                <w:b/>
              </w:rPr>
            </w:pPr>
            <w:r w:rsidRPr="00B67BDB">
              <w:rPr>
                <w:b/>
              </w:rPr>
              <w:t>Inhoud</w:t>
            </w:r>
          </w:p>
        </w:tc>
      </w:tr>
      <w:tr w:rsidR="00E601C0" w:rsidTr="00E601C0">
        <w:tc>
          <w:tcPr>
            <w:tcW w:w="1199" w:type="dxa"/>
          </w:tcPr>
          <w:p w:rsidR="00E601C0" w:rsidRPr="00B67BDB" w:rsidRDefault="00E601C0" w:rsidP="00E601C0">
            <w:pPr>
              <w:rPr>
                <w:b/>
              </w:rPr>
            </w:pPr>
            <w:r w:rsidRPr="00B67BDB">
              <w:rPr>
                <w:b/>
              </w:rPr>
              <w:t>Opdracht</w:t>
            </w:r>
          </w:p>
        </w:tc>
        <w:tc>
          <w:tcPr>
            <w:tcW w:w="2765" w:type="dxa"/>
          </w:tcPr>
          <w:p w:rsidR="00E601C0" w:rsidRDefault="00E601C0" w:rsidP="00E601C0">
            <w:r>
              <w:t>0x15</w:t>
            </w:r>
          </w:p>
        </w:tc>
        <w:tc>
          <w:tcPr>
            <w:tcW w:w="6521" w:type="dxa"/>
          </w:tcPr>
          <w:p w:rsidR="00E601C0" w:rsidRDefault="00E601C0" w:rsidP="00E601C0">
            <w:r>
              <w:rPr>
                <w:lang w:val="en-GB"/>
              </w:rPr>
              <w:t xml:space="preserve">READ_LORAWAN_DEVEUI </w:t>
            </w:r>
            <w:proofErr w:type="spellStart"/>
            <w:r>
              <w:rPr>
                <w:lang w:val="en-GB"/>
              </w:rPr>
              <w:t>opdracht</w:t>
            </w:r>
            <w:proofErr w:type="spellEnd"/>
          </w:p>
        </w:tc>
      </w:tr>
      <w:tr w:rsidR="00E601C0" w:rsidRPr="007344D4" w:rsidTr="00E601C0">
        <w:trPr>
          <w:trHeight w:val="274"/>
        </w:trPr>
        <w:tc>
          <w:tcPr>
            <w:tcW w:w="1199" w:type="dxa"/>
          </w:tcPr>
          <w:p w:rsidR="00E601C0" w:rsidRPr="00B67BDB" w:rsidRDefault="00E601C0" w:rsidP="00E601C0">
            <w:pPr>
              <w:rPr>
                <w:b/>
              </w:rPr>
            </w:pPr>
            <w:r w:rsidRPr="00B67BDB">
              <w:rPr>
                <w:b/>
              </w:rPr>
              <w:t>Antwoord</w:t>
            </w:r>
          </w:p>
        </w:tc>
        <w:tc>
          <w:tcPr>
            <w:tcW w:w="2765" w:type="dxa"/>
          </w:tcPr>
          <w:p w:rsidR="00F71622" w:rsidRDefault="00E601C0" w:rsidP="00F71622">
            <w:r>
              <w:t>0x150001020304050607</w:t>
            </w:r>
          </w:p>
        </w:tc>
        <w:tc>
          <w:tcPr>
            <w:tcW w:w="6521" w:type="dxa"/>
          </w:tcPr>
          <w:p w:rsidR="00E601C0" w:rsidRPr="00C719A7" w:rsidRDefault="00E601C0" w:rsidP="00E601C0">
            <w:pPr>
              <w:rPr>
                <w:lang w:val="en-GB"/>
              </w:rPr>
            </w:pPr>
            <w:r>
              <w:rPr>
                <w:lang w:val="en-GB"/>
              </w:rPr>
              <w:t>READ_LORAWAN_DEVEUI</w:t>
            </w:r>
            <w:r w:rsidRPr="008B7E31">
              <w:rPr>
                <w:lang w:val="en-GB"/>
              </w:rPr>
              <w:t xml:space="preserve"> </w:t>
            </w:r>
            <w:proofErr w:type="spellStart"/>
            <w:r w:rsidRPr="008B7E31">
              <w:rPr>
                <w:lang w:val="en-GB"/>
              </w:rPr>
              <w:t>antwoord</w:t>
            </w:r>
            <w:proofErr w:type="spellEnd"/>
            <w:r w:rsidR="00F71622" w:rsidRPr="008B7E31">
              <w:rPr>
                <w:lang w:val="en-GB"/>
              </w:rPr>
              <w:t>, DEVEUI: 01020304050607</w:t>
            </w:r>
          </w:p>
        </w:tc>
      </w:tr>
    </w:tbl>
    <w:p w:rsidR="00E601C0" w:rsidRPr="006D4E91" w:rsidRDefault="00E601C0" w:rsidP="006D4E91">
      <w:pPr>
        <w:rPr>
          <w:lang w:val="en-GB"/>
        </w:rPr>
      </w:pPr>
    </w:p>
    <w:p w:rsidR="006D4E91" w:rsidRDefault="006D4E91" w:rsidP="00C91119">
      <w:pPr>
        <w:pStyle w:val="Kop3"/>
        <w:rPr>
          <w:lang w:val="en-GB"/>
        </w:rPr>
      </w:pPr>
      <w:bookmarkStart w:id="49" w:name="_Toc25935088"/>
      <w:r>
        <w:rPr>
          <w:lang w:val="en-GB"/>
        </w:rPr>
        <w:lastRenderedPageBreak/>
        <w:t>149d/</w:t>
      </w:r>
      <w:r w:rsidR="00EF3587">
        <w:rPr>
          <w:lang w:val="en-GB"/>
        </w:rPr>
        <w:t xml:space="preserve">0x95 - </w:t>
      </w:r>
      <w:r w:rsidR="00511EBF">
        <w:rPr>
          <w:lang w:val="en-GB"/>
        </w:rPr>
        <w:t>WRITE</w:t>
      </w:r>
      <w:r w:rsidRPr="006D4E91">
        <w:rPr>
          <w:lang w:val="en-GB"/>
        </w:rPr>
        <w:t>_LORAWAN_DE</w:t>
      </w:r>
      <w:r>
        <w:rPr>
          <w:lang w:val="en-GB"/>
        </w:rPr>
        <w:t>VEUI</w:t>
      </w:r>
      <w:bookmarkEnd w:id="49"/>
    </w:p>
    <w:p w:rsidR="00511EBF" w:rsidRPr="00511EBF" w:rsidRDefault="006D4E91" w:rsidP="00511EBF">
      <w:r w:rsidRPr="006D4E91">
        <w:t>Schrijf de DEVEUI, 8 bytes</w:t>
      </w:r>
    </w:p>
    <w:tbl>
      <w:tblPr>
        <w:tblStyle w:val="Tabelraster"/>
        <w:tblW w:w="0" w:type="auto"/>
        <w:tblLook w:val="04A0" w:firstRow="1" w:lastRow="0" w:firstColumn="1" w:lastColumn="0" w:noHBand="0" w:noVBand="1"/>
      </w:tblPr>
      <w:tblGrid>
        <w:gridCol w:w="2719"/>
        <w:gridCol w:w="1529"/>
        <w:gridCol w:w="1134"/>
        <w:gridCol w:w="4246"/>
      </w:tblGrid>
      <w:tr w:rsidR="00511EBF" w:rsidTr="00D67C95">
        <w:tc>
          <w:tcPr>
            <w:tcW w:w="2719" w:type="dxa"/>
          </w:tcPr>
          <w:p w:rsidR="00511EBF" w:rsidRPr="00B67BDB" w:rsidRDefault="00511EBF" w:rsidP="00D67C95">
            <w:pPr>
              <w:rPr>
                <w:b/>
              </w:rPr>
            </w:pPr>
            <w:r w:rsidRPr="00B67BDB">
              <w:rPr>
                <w:b/>
              </w:rPr>
              <w:t>Veld</w:t>
            </w:r>
          </w:p>
        </w:tc>
        <w:tc>
          <w:tcPr>
            <w:tcW w:w="1529" w:type="dxa"/>
          </w:tcPr>
          <w:p w:rsidR="00511EBF" w:rsidRPr="00B67BDB" w:rsidRDefault="00511EBF" w:rsidP="00D67C95">
            <w:pPr>
              <w:rPr>
                <w:b/>
              </w:rPr>
            </w:pPr>
            <w:r>
              <w:rPr>
                <w:b/>
              </w:rPr>
              <w:t>Grote</w:t>
            </w:r>
          </w:p>
        </w:tc>
        <w:tc>
          <w:tcPr>
            <w:tcW w:w="1134" w:type="dxa"/>
          </w:tcPr>
          <w:p w:rsidR="00511EBF" w:rsidRPr="00B67BDB" w:rsidRDefault="00511EBF" w:rsidP="00D67C95">
            <w:pPr>
              <w:rPr>
                <w:b/>
              </w:rPr>
            </w:pPr>
            <w:r w:rsidRPr="00B67BDB">
              <w:rPr>
                <w:b/>
              </w:rPr>
              <w:t>Waarde</w:t>
            </w:r>
          </w:p>
        </w:tc>
        <w:tc>
          <w:tcPr>
            <w:tcW w:w="4246" w:type="dxa"/>
          </w:tcPr>
          <w:p w:rsidR="00511EBF" w:rsidRPr="00B67BDB" w:rsidRDefault="00511EBF" w:rsidP="00D67C95">
            <w:pPr>
              <w:rPr>
                <w:b/>
              </w:rPr>
            </w:pPr>
            <w:r w:rsidRPr="00B67BDB">
              <w:rPr>
                <w:b/>
              </w:rPr>
              <w:t>Omschrijving</w:t>
            </w:r>
          </w:p>
        </w:tc>
      </w:tr>
      <w:tr w:rsidR="00511EBF" w:rsidRPr="00511EBF" w:rsidTr="00D67C95">
        <w:tc>
          <w:tcPr>
            <w:tcW w:w="2719" w:type="dxa"/>
          </w:tcPr>
          <w:p w:rsidR="00511EBF" w:rsidRDefault="00511EBF" w:rsidP="00511EBF">
            <w:r>
              <w:rPr>
                <w:lang w:val="en-GB"/>
              </w:rPr>
              <w:t>WRITE</w:t>
            </w:r>
            <w:r w:rsidRPr="006D4E91">
              <w:rPr>
                <w:lang w:val="en-GB"/>
              </w:rPr>
              <w:t>_LORAWAN_DE</w:t>
            </w:r>
            <w:r>
              <w:rPr>
                <w:lang w:val="en-GB"/>
              </w:rPr>
              <w:t>VEUI</w:t>
            </w:r>
          </w:p>
        </w:tc>
        <w:tc>
          <w:tcPr>
            <w:tcW w:w="1529" w:type="dxa"/>
          </w:tcPr>
          <w:p w:rsidR="00511EBF" w:rsidRDefault="00511EBF" w:rsidP="00D67C95">
            <w:r>
              <w:t>Uint8_t</w:t>
            </w:r>
          </w:p>
        </w:tc>
        <w:tc>
          <w:tcPr>
            <w:tcW w:w="1134" w:type="dxa"/>
          </w:tcPr>
          <w:p w:rsidR="00511EBF" w:rsidRDefault="00511EBF" w:rsidP="00D67C95">
            <w:r>
              <w:t>0x17</w:t>
            </w:r>
          </w:p>
        </w:tc>
        <w:tc>
          <w:tcPr>
            <w:tcW w:w="4246" w:type="dxa"/>
          </w:tcPr>
          <w:p w:rsidR="00511EBF" w:rsidRPr="00511EBF" w:rsidRDefault="00511EBF" w:rsidP="00D67C95">
            <w:r w:rsidRPr="00511EBF">
              <w:t>WRITE_LORAWAN_DEVEUI opdracht ID</w:t>
            </w:r>
          </w:p>
        </w:tc>
      </w:tr>
      <w:tr w:rsidR="00511EBF" w:rsidRPr="00511EBF" w:rsidTr="00D67C95">
        <w:tc>
          <w:tcPr>
            <w:tcW w:w="2719" w:type="dxa"/>
          </w:tcPr>
          <w:p w:rsidR="00511EBF" w:rsidRDefault="00511EBF" w:rsidP="00511EBF">
            <w:pPr>
              <w:rPr>
                <w:lang w:val="en-GB"/>
              </w:rPr>
            </w:pPr>
            <w:r>
              <w:rPr>
                <w:lang w:val="en-GB"/>
              </w:rPr>
              <w:t>DEVEUI</w:t>
            </w:r>
          </w:p>
        </w:tc>
        <w:tc>
          <w:tcPr>
            <w:tcW w:w="1529" w:type="dxa"/>
          </w:tcPr>
          <w:p w:rsidR="00511EBF" w:rsidRDefault="00511EBF" w:rsidP="00D67C95">
            <w:r>
              <w:t>8 x uint8_t</w:t>
            </w:r>
          </w:p>
        </w:tc>
        <w:tc>
          <w:tcPr>
            <w:tcW w:w="1134" w:type="dxa"/>
          </w:tcPr>
          <w:p w:rsidR="00511EBF" w:rsidRDefault="00511EBF" w:rsidP="00D67C95">
            <w:r>
              <w:t>-</w:t>
            </w:r>
          </w:p>
        </w:tc>
        <w:tc>
          <w:tcPr>
            <w:tcW w:w="4246" w:type="dxa"/>
          </w:tcPr>
          <w:p w:rsidR="00511EBF" w:rsidRPr="00511EBF" w:rsidRDefault="00511EBF" w:rsidP="00D67C95"/>
        </w:tc>
      </w:tr>
    </w:tbl>
    <w:p w:rsidR="00511EBF" w:rsidRPr="00511EBF" w:rsidRDefault="00511EBF" w:rsidP="00511EBF"/>
    <w:p w:rsidR="00511EBF" w:rsidRDefault="00511EBF" w:rsidP="00511EBF">
      <w:r>
        <w:t>Voorbeeld:</w:t>
      </w:r>
    </w:p>
    <w:tbl>
      <w:tblPr>
        <w:tblStyle w:val="Tabelraster"/>
        <w:tblW w:w="10485" w:type="dxa"/>
        <w:tblLook w:val="04A0" w:firstRow="1" w:lastRow="0" w:firstColumn="1" w:lastColumn="0" w:noHBand="0" w:noVBand="1"/>
      </w:tblPr>
      <w:tblGrid>
        <w:gridCol w:w="1199"/>
        <w:gridCol w:w="2765"/>
        <w:gridCol w:w="6521"/>
      </w:tblGrid>
      <w:tr w:rsidR="00511EBF" w:rsidTr="00D67C95">
        <w:tc>
          <w:tcPr>
            <w:tcW w:w="1199" w:type="dxa"/>
          </w:tcPr>
          <w:p w:rsidR="00511EBF" w:rsidRPr="00B67BDB" w:rsidRDefault="00511EBF" w:rsidP="00D67C95">
            <w:pPr>
              <w:rPr>
                <w:b/>
              </w:rPr>
            </w:pPr>
          </w:p>
        </w:tc>
        <w:tc>
          <w:tcPr>
            <w:tcW w:w="2765" w:type="dxa"/>
          </w:tcPr>
          <w:p w:rsidR="00511EBF" w:rsidRPr="00B67BDB" w:rsidRDefault="00511EBF" w:rsidP="00D67C95">
            <w:pPr>
              <w:rPr>
                <w:b/>
              </w:rPr>
            </w:pPr>
            <w:proofErr w:type="spellStart"/>
            <w:r w:rsidRPr="00B67BDB">
              <w:rPr>
                <w:b/>
              </w:rPr>
              <w:t>Hex</w:t>
            </w:r>
            <w:proofErr w:type="spellEnd"/>
            <w:r w:rsidRPr="00B67BDB">
              <w:rPr>
                <w:b/>
              </w:rPr>
              <w:t xml:space="preserve"> bericht</w:t>
            </w:r>
          </w:p>
        </w:tc>
        <w:tc>
          <w:tcPr>
            <w:tcW w:w="6521" w:type="dxa"/>
          </w:tcPr>
          <w:p w:rsidR="00511EBF" w:rsidRPr="00B67BDB" w:rsidRDefault="00511EBF" w:rsidP="00D67C95">
            <w:pPr>
              <w:rPr>
                <w:b/>
              </w:rPr>
            </w:pPr>
            <w:r w:rsidRPr="00B67BDB">
              <w:rPr>
                <w:b/>
              </w:rPr>
              <w:t>Inhoud</w:t>
            </w:r>
          </w:p>
        </w:tc>
      </w:tr>
      <w:tr w:rsidR="00511EBF" w:rsidTr="00D67C95">
        <w:tc>
          <w:tcPr>
            <w:tcW w:w="1199" w:type="dxa"/>
          </w:tcPr>
          <w:p w:rsidR="00511EBF" w:rsidRPr="00B67BDB" w:rsidRDefault="00511EBF" w:rsidP="00D67C95">
            <w:pPr>
              <w:rPr>
                <w:b/>
              </w:rPr>
            </w:pPr>
            <w:r w:rsidRPr="00B67BDB">
              <w:rPr>
                <w:b/>
              </w:rPr>
              <w:t>Opdracht</w:t>
            </w:r>
          </w:p>
        </w:tc>
        <w:tc>
          <w:tcPr>
            <w:tcW w:w="2765" w:type="dxa"/>
          </w:tcPr>
          <w:p w:rsidR="00511EBF" w:rsidRDefault="00511EBF" w:rsidP="00511EBF">
            <w:r>
              <w:t>0x950001020304050607</w:t>
            </w:r>
          </w:p>
        </w:tc>
        <w:tc>
          <w:tcPr>
            <w:tcW w:w="6521" w:type="dxa"/>
          </w:tcPr>
          <w:p w:rsidR="00511EBF" w:rsidRDefault="00511EBF" w:rsidP="00D67C95">
            <w:r>
              <w:rPr>
                <w:lang w:val="en-GB"/>
              </w:rPr>
              <w:t>WRITE</w:t>
            </w:r>
            <w:r w:rsidRPr="006D4E91">
              <w:rPr>
                <w:lang w:val="en-GB"/>
              </w:rPr>
              <w:t>_LORAWAN_DE</w:t>
            </w:r>
            <w:r>
              <w:rPr>
                <w:lang w:val="en-GB"/>
              </w:rPr>
              <w:t xml:space="preserve">VEUI </w:t>
            </w:r>
            <w:proofErr w:type="spellStart"/>
            <w:r>
              <w:rPr>
                <w:lang w:val="en-GB"/>
              </w:rPr>
              <w:t>opdracht</w:t>
            </w:r>
            <w:proofErr w:type="spellEnd"/>
          </w:p>
        </w:tc>
      </w:tr>
      <w:tr w:rsidR="00511EBF" w:rsidRPr="00C719A7" w:rsidTr="00D67C95">
        <w:trPr>
          <w:trHeight w:val="274"/>
        </w:trPr>
        <w:tc>
          <w:tcPr>
            <w:tcW w:w="1199" w:type="dxa"/>
          </w:tcPr>
          <w:p w:rsidR="00511EBF" w:rsidRPr="00B67BDB" w:rsidRDefault="00511EBF" w:rsidP="00D67C95">
            <w:pPr>
              <w:rPr>
                <w:b/>
              </w:rPr>
            </w:pPr>
            <w:r w:rsidRPr="00B67BDB">
              <w:rPr>
                <w:b/>
              </w:rPr>
              <w:t>Antwoord</w:t>
            </w:r>
          </w:p>
        </w:tc>
        <w:tc>
          <w:tcPr>
            <w:tcW w:w="2765" w:type="dxa"/>
          </w:tcPr>
          <w:p w:rsidR="00511EBF" w:rsidRDefault="00511EBF" w:rsidP="00D67C95">
            <w:r>
              <w:t>0x009500000000</w:t>
            </w:r>
          </w:p>
        </w:tc>
        <w:tc>
          <w:tcPr>
            <w:tcW w:w="6521" w:type="dxa"/>
          </w:tcPr>
          <w:p w:rsidR="00511EBF" w:rsidRPr="00C719A7" w:rsidRDefault="00511EBF" w:rsidP="00D67C95">
            <w:pPr>
              <w:rPr>
                <w:lang w:val="en-GB"/>
              </w:rPr>
            </w:pPr>
            <w:r>
              <w:rPr>
                <w:lang w:val="en-GB"/>
              </w:rPr>
              <w:t>WRITE</w:t>
            </w:r>
            <w:r w:rsidRPr="006D4E91">
              <w:rPr>
                <w:lang w:val="en-GB"/>
              </w:rPr>
              <w:t>_LORAWAN_DE</w:t>
            </w:r>
            <w:r>
              <w:rPr>
                <w:lang w:val="en-GB"/>
              </w:rPr>
              <w:t>VEUI</w:t>
            </w:r>
            <w:r>
              <w:t xml:space="preserve"> succesvol.</w:t>
            </w:r>
          </w:p>
        </w:tc>
      </w:tr>
    </w:tbl>
    <w:p w:rsidR="00511EBF" w:rsidRPr="006D4E91" w:rsidRDefault="00511EBF" w:rsidP="006D4E91"/>
    <w:p w:rsidR="006D4E91" w:rsidRPr="00EF3587" w:rsidRDefault="006D4E91" w:rsidP="00C91119">
      <w:pPr>
        <w:pStyle w:val="Kop3"/>
        <w:rPr>
          <w:lang w:val="en-GB"/>
        </w:rPr>
      </w:pPr>
      <w:bookmarkStart w:id="50" w:name="_Toc25935089"/>
      <w:r w:rsidRPr="00EF3587">
        <w:rPr>
          <w:lang w:val="en-GB"/>
        </w:rPr>
        <w:t>22d/</w:t>
      </w:r>
      <w:r w:rsidR="00EF3587" w:rsidRPr="00EF3587">
        <w:rPr>
          <w:lang w:val="en-GB"/>
        </w:rPr>
        <w:t xml:space="preserve">0x16 - </w:t>
      </w:r>
      <w:r w:rsidRPr="00EF3587">
        <w:rPr>
          <w:lang w:val="en-GB"/>
        </w:rPr>
        <w:t>READ_LORAWAN_APPEUI</w:t>
      </w:r>
      <w:bookmarkEnd w:id="50"/>
    </w:p>
    <w:p w:rsidR="00E601C0" w:rsidRPr="00E601C0" w:rsidRDefault="006D4E91" w:rsidP="00E601C0">
      <w:r w:rsidRPr="006D4E91">
        <w:t>Lees de APPEUI, 8 bytes</w:t>
      </w:r>
    </w:p>
    <w:tbl>
      <w:tblPr>
        <w:tblStyle w:val="Tabelraster"/>
        <w:tblW w:w="0" w:type="auto"/>
        <w:tblLook w:val="04A0" w:firstRow="1" w:lastRow="0" w:firstColumn="1" w:lastColumn="0" w:noHBand="0" w:noVBand="1"/>
      </w:tblPr>
      <w:tblGrid>
        <w:gridCol w:w="2719"/>
        <w:gridCol w:w="1529"/>
        <w:gridCol w:w="1134"/>
        <w:gridCol w:w="4246"/>
      </w:tblGrid>
      <w:tr w:rsidR="00E601C0" w:rsidTr="00E601C0">
        <w:tc>
          <w:tcPr>
            <w:tcW w:w="2719" w:type="dxa"/>
          </w:tcPr>
          <w:p w:rsidR="00E601C0" w:rsidRPr="00B67BDB" w:rsidRDefault="00E601C0" w:rsidP="00E601C0">
            <w:pPr>
              <w:rPr>
                <w:b/>
              </w:rPr>
            </w:pPr>
            <w:r w:rsidRPr="00B67BDB">
              <w:rPr>
                <w:b/>
              </w:rPr>
              <w:t>Veld</w:t>
            </w:r>
          </w:p>
        </w:tc>
        <w:tc>
          <w:tcPr>
            <w:tcW w:w="1529" w:type="dxa"/>
          </w:tcPr>
          <w:p w:rsidR="00E601C0" w:rsidRPr="00B67BDB" w:rsidRDefault="00E601C0" w:rsidP="00E601C0">
            <w:pPr>
              <w:rPr>
                <w:b/>
              </w:rPr>
            </w:pPr>
            <w:r>
              <w:rPr>
                <w:b/>
              </w:rPr>
              <w:t>Grote</w:t>
            </w:r>
          </w:p>
        </w:tc>
        <w:tc>
          <w:tcPr>
            <w:tcW w:w="1134" w:type="dxa"/>
          </w:tcPr>
          <w:p w:rsidR="00E601C0" w:rsidRPr="00B67BDB" w:rsidRDefault="00E601C0" w:rsidP="00E601C0">
            <w:pPr>
              <w:rPr>
                <w:b/>
              </w:rPr>
            </w:pPr>
            <w:r w:rsidRPr="00B67BDB">
              <w:rPr>
                <w:b/>
              </w:rPr>
              <w:t>Waarde</w:t>
            </w:r>
          </w:p>
        </w:tc>
        <w:tc>
          <w:tcPr>
            <w:tcW w:w="4246" w:type="dxa"/>
          </w:tcPr>
          <w:p w:rsidR="00E601C0" w:rsidRPr="00B67BDB" w:rsidRDefault="00E601C0" w:rsidP="00E601C0">
            <w:pPr>
              <w:rPr>
                <w:b/>
              </w:rPr>
            </w:pPr>
            <w:r w:rsidRPr="00B67BDB">
              <w:rPr>
                <w:b/>
              </w:rPr>
              <w:t>Omschrijving</w:t>
            </w:r>
          </w:p>
        </w:tc>
      </w:tr>
      <w:tr w:rsidR="00E601C0" w:rsidRPr="007344D4" w:rsidTr="00E601C0">
        <w:tc>
          <w:tcPr>
            <w:tcW w:w="2719" w:type="dxa"/>
          </w:tcPr>
          <w:p w:rsidR="00E601C0" w:rsidRDefault="00E601C0" w:rsidP="00511EBF">
            <w:r>
              <w:rPr>
                <w:lang w:val="en-GB"/>
              </w:rPr>
              <w:t>READ_LORAWAN_APP</w:t>
            </w:r>
            <w:r w:rsidR="00511EBF">
              <w:rPr>
                <w:lang w:val="en-GB"/>
              </w:rPr>
              <w:t>EUI</w:t>
            </w:r>
          </w:p>
        </w:tc>
        <w:tc>
          <w:tcPr>
            <w:tcW w:w="1529" w:type="dxa"/>
          </w:tcPr>
          <w:p w:rsidR="00E601C0" w:rsidRDefault="00E601C0" w:rsidP="00E601C0">
            <w:r>
              <w:t>Uint8_t</w:t>
            </w:r>
          </w:p>
        </w:tc>
        <w:tc>
          <w:tcPr>
            <w:tcW w:w="1134" w:type="dxa"/>
          </w:tcPr>
          <w:p w:rsidR="00E601C0" w:rsidRDefault="00E601C0" w:rsidP="00E601C0">
            <w:r>
              <w:t>0x16</w:t>
            </w:r>
          </w:p>
        </w:tc>
        <w:tc>
          <w:tcPr>
            <w:tcW w:w="4246" w:type="dxa"/>
          </w:tcPr>
          <w:p w:rsidR="00E601C0" w:rsidRPr="00E601C0" w:rsidRDefault="00E601C0" w:rsidP="00E601C0">
            <w:pPr>
              <w:rPr>
                <w:lang w:val="en-GB"/>
              </w:rPr>
            </w:pPr>
            <w:r>
              <w:rPr>
                <w:lang w:val="en-GB"/>
              </w:rPr>
              <w:t>READ_LORAWAN_APPKEY</w:t>
            </w:r>
            <w:r w:rsidRPr="00E601C0">
              <w:rPr>
                <w:lang w:val="en-GB"/>
              </w:rPr>
              <w:t xml:space="preserve"> </w:t>
            </w:r>
            <w:proofErr w:type="spellStart"/>
            <w:r w:rsidRPr="00E601C0">
              <w:rPr>
                <w:lang w:val="en-GB"/>
              </w:rPr>
              <w:t>opdracht</w:t>
            </w:r>
            <w:proofErr w:type="spellEnd"/>
            <w:r w:rsidRPr="00E601C0">
              <w:rPr>
                <w:lang w:val="en-GB"/>
              </w:rPr>
              <w:t xml:space="preserve"> ID</w:t>
            </w:r>
          </w:p>
        </w:tc>
      </w:tr>
    </w:tbl>
    <w:p w:rsidR="00E601C0" w:rsidRDefault="00E601C0" w:rsidP="00E601C0">
      <w:pPr>
        <w:rPr>
          <w:lang w:val="en-GB"/>
        </w:rPr>
      </w:pPr>
    </w:p>
    <w:p w:rsidR="00E601C0" w:rsidRDefault="00E601C0" w:rsidP="00E601C0">
      <w:r>
        <w:t>Voorbeeld:</w:t>
      </w:r>
    </w:p>
    <w:tbl>
      <w:tblPr>
        <w:tblStyle w:val="Tabelraster"/>
        <w:tblW w:w="10485" w:type="dxa"/>
        <w:tblLook w:val="04A0" w:firstRow="1" w:lastRow="0" w:firstColumn="1" w:lastColumn="0" w:noHBand="0" w:noVBand="1"/>
      </w:tblPr>
      <w:tblGrid>
        <w:gridCol w:w="1199"/>
        <w:gridCol w:w="2765"/>
        <w:gridCol w:w="6521"/>
      </w:tblGrid>
      <w:tr w:rsidR="00E601C0" w:rsidTr="00E601C0">
        <w:tc>
          <w:tcPr>
            <w:tcW w:w="1199" w:type="dxa"/>
          </w:tcPr>
          <w:p w:rsidR="00E601C0" w:rsidRPr="00B67BDB" w:rsidRDefault="00E601C0" w:rsidP="00E601C0">
            <w:pPr>
              <w:rPr>
                <w:b/>
              </w:rPr>
            </w:pPr>
          </w:p>
        </w:tc>
        <w:tc>
          <w:tcPr>
            <w:tcW w:w="2765" w:type="dxa"/>
          </w:tcPr>
          <w:p w:rsidR="00E601C0" w:rsidRPr="00B67BDB" w:rsidRDefault="00E601C0" w:rsidP="00E601C0">
            <w:pPr>
              <w:rPr>
                <w:b/>
              </w:rPr>
            </w:pPr>
            <w:proofErr w:type="spellStart"/>
            <w:r w:rsidRPr="00B67BDB">
              <w:rPr>
                <w:b/>
              </w:rPr>
              <w:t>Hex</w:t>
            </w:r>
            <w:proofErr w:type="spellEnd"/>
            <w:r w:rsidRPr="00B67BDB">
              <w:rPr>
                <w:b/>
              </w:rPr>
              <w:t xml:space="preserve"> bericht</w:t>
            </w:r>
          </w:p>
        </w:tc>
        <w:tc>
          <w:tcPr>
            <w:tcW w:w="6521" w:type="dxa"/>
          </w:tcPr>
          <w:p w:rsidR="00E601C0" w:rsidRPr="00B67BDB" w:rsidRDefault="00E601C0" w:rsidP="00E601C0">
            <w:pPr>
              <w:rPr>
                <w:b/>
              </w:rPr>
            </w:pPr>
            <w:r w:rsidRPr="00B67BDB">
              <w:rPr>
                <w:b/>
              </w:rPr>
              <w:t>Inhoud</w:t>
            </w:r>
          </w:p>
        </w:tc>
      </w:tr>
      <w:tr w:rsidR="00E601C0" w:rsidTr="00E601C0">
        <w:tc>
          <w:tcPr>
            <w:tcW w:w="1199" w:type="dxa"/>
          </w:tcPr>
          <w:p w:rsidR="00E601C0" w:rsidRPr="00B67BDB" w:rsidRDefault="00E601C0" w:rsidP="00E601C0">
            <w:pPr>
              <w:rPr>
                <w:b/>
              </w:rPr>
            </w:pPr>
            <w:r w:rsidRPr="00B67BDB">
              <w:rPr>
                <w:b/>
              </w:rPr>
              <w:t>Opdracht</w:t>
            </w:r>
          </w:p>
        </w:tc>
        <w:tc>
          <w:tcPr>
            <w:tcW w:w="2765" w:type="dxa"/>
          </w:tcPr>
          <w:p w:rsidR="00E601C0" w:rsidRDefault="00E601C0" w:rsidP="00E601C0">
            <w:r>
              <w:t>0x16</w:t>
            </w:r>
          </w:p>
        </w:tc>
        <w:tc>
          <w:tcPr>
            <w:tcW w:w="6521" w:type="dxa"/>
          </w:tcPr>
          <w:p w:rsidR="00E601C0" w:rsidRDefault="00511EBF" w:rsidP="00E601C0">
            <w:r>
              <w:rPr>
                <w:lang w:val="en-GB"/>
              </w:rPr>
              <w:t xml:space="preserve">READ_LORAWAN_APPEUI </w:t>
            </w:r>
            <w:proofErr w:type="spellStart"/>
            <w:r w:rsidR="00E601C0">
              <w:rPr>
                <w:lang w:val="en-GB"/>
              </w:rPr>
              <w:t>opdracht</w:t>
            </w:r>
            <w:proofErr w:type="spellEnd"/>
          </w:p>
        </w:tc>
      </w:tr>
      <w:tr w:rsidR="00E601C0" w:rsidRPr="00C719A7" w:rsidTr="00E601C0">
        <w:trPr>
          <w:trHeight w:val="274"/>
        </w:trPr>
        <w:tc>
          <w:tcPr>
            <w:tcW w:w="1199" w:type="dxa"/>
          </w:tcPr>
          <w:p w:rsidR="00E601C0" w:rsidRPr="00B67BDB" w:rsidRDefault="00E601C0" w:rsidP="00E601C0">
            <w:pPr>
              <w:rPr>
                <w:b/>
              </w:rPr>
            </w:pPr>
            <w:r w:rsidRPr="00B67BDB">
              <w:rPr>
                <w:b/>
              </w:rPr>
              <w:t>Antwoord</w:t>
            </w:r>
          </w:p>
        </w:tc>
        <w:tc>
          <w:tcPr>
            <w:tcW w:w="2765" w:type="dxa"/>
          </w:tcPr>
          <w:p w:rsidR="00E601C0" w:rsidRDefault="00E601C0" w:rsidP="00E601C0">
            <w:r>
              <w:t>0x160001020304050607</w:t>
            </w:r>
          </w:p>
        </w:tc>
        <w:tc>
          <w:tcPr>
            <w:tcW w:w="6521" w:type="dxa"/>
          </w:tcPr>
          <w:p w:rsidR="00E601C0" w:rsidRPr="00C719A7" w:rsidRDefault="00E601C0" w:rsidP="00E601C0">
            <w:pPr>
              <w:rPr>
                <w:lang w:val="en-GB"/>
              </w:rPr>
            </w:pPr>
            <w:r>
              <w:rPr>
                <w:lang w:val="en-GB"/>
              </w:rPr>
              <w:t>READ_LORAWAN</w:t>
            </w:r>
            <w:r w:rsidR="00511EBF">
              <w:rPr>
                <w:lang w:val="en-GB"/>
              </w:rPr>
              <w:t>_APPEUI</w:t>
            </w:r>
            <w:r>
              <w:t xml:space="preserve"> succesvol.</w:t>
            </w:r>
          </w:p>
        </w:tc>
      </w:tr>
    </w:tbl>
    <w:p w:rsidR="00E601C0" w:rsidRPr="006D4E91" w:rsidRDefault="00E601C0" w:rsidP="006D4E91"/>
    <w:p w:rsidR="006D4E91" w:rsidRPr="00EF3587" w:rsidRDefault="006D4E91" w:rsidP="00C91119">
      <w:pPr>
        <w:pStyle w:val="Kop3"/>
        <w:rPr>
          <w:lang w:val="en-GB"/>
        </w:rPr>
      </w:pPr>
      <w:bookmarkStart w:id="51" w:name="_Toc25935090"/>
      <w:r w:rsidRPr="00EF3587">
        <w:rPr>
          <w:lang w:val="en-GB"/>
        </w:rPr>
        <w:t>150d/</w:t>
      </w:r>
      <w:r w:rsidR="00EF3587" w:rsidRPr="00EF3587">
        <w:rPr>
          <w:lang w:val="en-GB"/>
        </w:rPr>
        <w:t xml:space="preserve">0x96 - </w:t>
      </w:r>
      <w:r w:rsidRPr="00EF3587">
        <w:rPr>
          <w:lang w:val="en-GB"/>
        </w:rPr>
        <w:t>WRITE_LORAWAN_APPEUI</w:t>
      </w:r>
      <w:bookmarkEnd w:id="51"/>
    </w:p>
    <w:p w:rsidR="00E601C0" w:rsidRDefault="00E601C0" w:rsidP="00E601C0">
      <w:r>
        <w:t>Met deze opdracht wordt de APPE</w:t>
      </w:r>
      <w:r w:rsidR="00511EBF">
        <w:t xml:space="preserve">UI  ingesteld. De </w:t>
      </w:r>
      <w:proofErr w:type="spellStart"/>
      <w:r w:rsidR="00511EBF">
        <w:t>APPEUImoet</w:t>
      </w:r>
      <w:proofErr w:type="spellEnd"/>
      <w:r w:rsidR="00511EBF">
        <w:t xml:space="preserve"> 8</w:t>
      </w:r>
      <w:r>
        <w:t xml:space="preserve"> bytes lang zijn</w:t>
      </w:r>
    </w:p>
    <w:p w:rsidR="00E601C0" w:rsidRDefault="00E601C0" w:rsidP="00E601C0"/>
    <w:tbl>
      <w:tblPr>
        <w:tblStyle w:val="Tabelraster"/>
        <w:tblW w:w="0" w:type="auto"/>
        <w:tblLook w:val="04A0" w:firstRow="1" w:lastRow="0" w:firstColumn="1" w:lastColumn="0" w:noHBand="0" w:noVBand="1"/>
      </w:tblPr>
      <w:tblGrid>
        <w:gridCol w:w="2719"/>
        <w:gridCol w:w="1529"/>
        <w:gridCol w:w="1134"/>
        <w:gridCol w:w="4246"/>
      </w:tblGrid>
      <w:tr w:rsidR="00E601C0" w:rsidTr="00E601C0">
        <w:tc>
          <w:tcPr>
            <w:tcW w:w="2719" w:type="dxa"/>
          </w:tcPr>
          <w:p w:rsidR="00E601C0" w:rsidRPr="00B67BDB" w:rsidRDefault="00E601C0" w:rsidP="00E601C0">
            <w:pPr>
              <w:rPr>
                <w:b/>
              </w:rPr>
            </w:pPr>
            <w:r w:rsidRPr="00B67BDB">
              <w:rPr>
                <w:b/>
              </w:rPr>
              <w:t>Veld</w:t>
            </w:r>
          </w:p>
        </w:tc>
        <w:tc>
          <w:tcPr>
            <w:tcW w:w="1529" w:type="dxa"/>
          </w:tcPr>
          <w:p w:rsidR="00E601C0" w:rsidRPr="00B67BDB" w:rsidRDefault="00E601C0" w:rsidP="00E601C0">
            <w:pPr>
              <w:rPr>
                <w:b/>
              </w:rPr>
            </w:pPr>
            <w:r>
              <w:rPr>
                <w:b/>
              </w:rPr>
              <w:t>Grote</w:t>
            </w:r>
          </w:p>
        </w:tc>
        <w:tc>
          <w:tcPr>
            <w:tcW w:w="1134" w:type="dxa"/>
          </w:tcPr>
          <w:p w:rsidR="00E601C0" w:rsidRPr="00B67BDB" w:rsidRDefault="00E601C0" w:rsidP="00E601C0">
            <w:pPr>
              <w:rPr>
                <w:b/>
              </w:rPr>
            </w:pPr>
            <w:r w:rsidRPr="00B67BDB">
              <w:rPr>
                <w:b/>
              </w:rPr>
              <w:t>Waarde</w:t>
            </w:r>
          </w:p>
        </w:tc>
        <w:tc>
          <w:tcPr>
            <w:tcW w:w="4246" w:type="dxa"/>
          </w:tcPr>
          <w:p w:rsidR="00E601C0" w:rsidRPr="00B67BDB" w:rsidRDefault="00E601C0" w:rsidP="00E601C0">
            <w:pPr>
              <w:rPr>
                <w:b/>
              </w:rPr>
            </w:pPr>
            <w:r w:rsidRPr="00B67BDB">
              <w:rPr>
                <w:b/>
              </w:rPr>
              <w:t>Omschrijving</w:t>
            </w:r>
          </w:p>
        </w:tc>
      </w:tr>
      <w:tr w:rsidR="00E601C0" w:rsidTr="00E601C0">
        <w:tc>
          <w:tcPr>
            <w:tcW w:w="2719" w:type="dxa"/>
          </w:tcPr>
          <w:p w:rsidR="00E601C0" w:rsidRDefault="00E601C0" w:rsidP="00E601C0">
            <w:r>
              <w:rPr>
                <w:lang w:val="en-GB"/>
              </w:rPr>
              <w:t>WRITE_LORAWAN_APPEUI</w:t>
            </w:r>
          </w:p>
        </w:tc>
        <w:tc>
          <w:tcPr>
            <w:tcW w:w="1529" w:type="dxa"/>
          </w:tcPr>
          <w:p w:rsidR="00E601C0" w:rsidRDefault="00E601C0" w:rsidP="00E601C0">
            <w:r>
              <w:t>Uint8_t</w:t>
            </w:r>
          </w:p>
        </w:tc>
        <w:tc>
          <w:tcPr>
            <w:tcW w:w="1134" w:type="dxa"/>
          </w:tcPr>
          <w:p w:rsidR="00E601C0" w:rsidRDefault="00E601C0" w:rsidP="00E601C0">
            <w:r>
              <w:t>0x96</w:t>
            </w:r>
          </w:p>
        </w:tc>
        <w:tc>
          <w:tcPr>
            <w:tcW w:w="4246" w:type="dxa"/>
          </w:tcPr>
          <w:p w:rsidR="00E601C0" w:rsidRDefault="00E601C0" w:rsidP="00E601C0">
            <w:r w:rsidRPr="00E601C0">
              <w:t>WRITE_LORAWAN_APPEUI</w:t>
            </w:r>
            <w:r>
              <w:t xml:space="preserve"> opdracht ID</w:t>
            </w:r>
          </w:p>
        </w:tc>
      </w:tr>
      <w:tr w:rsidR="00E601C0" w:rsidTr="00E601C0">
        <w:tc>
          <w:tcPr>
            <w:tcW w:w="2719" w:type="dxa"/>
          </w:tcPr>
          <w:p w:rsidR="00E601C0" w:rsidRDefault="00E601C0" w:rsidP="00E601C0">
            <w:proofErr w:type="spellStart"/>
            <w:r>
              <w:t>AppEUI</w:t>
            </w:r>
            <w:proofErr w:type="spellEnd"/>
          </w:p>
        </w:tc>
        <w:tc>
          <w:tcPr>
            <w:tcW w:w="1529" w:type="dxa"/>
          </w:tcPr>
          <w:p w:rsidR="00E601C0" w:rsidRDefault="00E601C0" w:rsidP="00E601C0">
            <w:r>
              <w:t>8 x Uint8_t</w:t>
            </w:r>
          </w:p>
        </w:tc>
        <w:tc>
          <w:tcPr>
            <w:tcW w:w="1134" w:type="dxa"/>
          </w:tcPr>
          <w:p w:rsidR="00E601C0" w:rsidRDefault="00E601C0" w:rsidP="00E601C0"/>
        </w:tc>
        <w:tc>
          <w:tcPr>
            <w:tcW w:w="4246" w:type="dxa"/>
          </w:tcPr>
          <w:p w:rsidR="00E601C0" w:rsidRDefault="00E601C0" w:rsidP="00E601C0"/>
        </w:tc>
      </w:tr>
    </w:tbl>
    <w:p w:rsidR="00E601C0" w:rsidRDefault="00E601C0" w:rsidP="00E601C0"/>
    <w:p w:rsidR="00E601C0" w:rsidRDefault="00E601C0" w:rsidP="00E601C0">
      <w:r>
        <w:t>Als het schrijven succesvol is, wordt dit door middel van een response met NRF_SUCCESS weer gegeven.</w:t>
      </w:r>
    </w:p>
    <w:p w:rsidR="00E601C0" w:rsidRDefault="00E601C0" w:rsidP="00E601C0"/>
    <w:p w:rsidR="00E601C0" w:rsidRDefault="00E601C0" w:rsidP="00E601C0">
      <w:r>
        <w:t>Voorbeeld:</w:t>
      </w:r>
    </w:p>
    <w:tbl>
      <w:tblPr>
        <w:tblStyle w:val="Tabelraster"/>
        <w:tblW w:w="10485" w:type="dxa"/>
        <w:tblLook w:val="04A0" w:firstRow="1" w:lastRow="0" w:firstColumn="1" w:lastColumn="0" w:noHBand="0" w:noVBand="1"/>
      </w:tblPr>
      <w:tblGrid>
        <w:gridCol w:w="1199"/>
        <w:gridCol w:w="2765"/>
        <w:gridCol w:w="6521"/>
      </w:tblGrid>
      <w:tr w:rsidR="00E601C0" w:rsidTr="00E601C0">
        <w:tc>
          <w:tcPr>
            <w:tcW w:w="1199" w:type="dxa"/>
          </w:tcPr>
          <w:p w:rsidR="00E601C0" w:rsidRPr="00B67BDB" w:rsidRDefault="00E601C0" w:rsidP="00E601C0">
            <w:pPr>
              <w:rPr>
                <w:b/>
              </w:rPr>
            </w:pPr>
          </w:p>
        </w:tc>
        <w:tc>
          <w:tcPr>
            <w:tcW w:w="2765" w:type="dxa"/>
          </w:tcPr>
          <w:p w:rsidR="00E601C0" w:rsidRPr="00B67BDB" w:rsidRDefault="00E601C0" w:rsidP="00E601C0">
            <w:pPr>
              <w:rPr>
                <w:b/>
              </w:rPr>
            </w:pPr>
            <w:proofErr w:type="spellStart"/>
            <w:r w:rsidRPr="00B67BDB">
              <w:rPr>
                <w:b/>
              </w:rPr>
              <w:t>Hex</w:t>
            </w:r>
            <w:proofErr w:type="spellEnd"/>
            <w:r w:rsidRPr="00B67BDB">
              <w:rPr>
                <w:b/>
              </w:rPr>
              <w:t xml:space="preserve"> bericht</w:t>
            </w:r>
          </w:p>
        </w:tc>
        <w:tc>
          <w:tcPr>
            <w:tcW w:w="6521" w:type="dxa"/>
          </w:tcPr>
          <w:p w:rsidR="00E601C0" w:rsidRPr="00B67BDB" w:rsidRDefault="00E601C0" w:rsidP="00E601C0">
            <w:pPr>
              <w:rPr>
                <w:b/>
              </w:rPr>
            </w:pPr>
            <w:r w:rsidRPr="00B67BDB">
              <w:rPr>
                <w:b/>
              </w:rPr>
              <w:t>Inhoud</w:t>
            </w:r>
          </w:p>
        </w:tc>
      </w:tr>
      <w:tr w:rsidR="00E601C0" w:rsidTr="00E601C0">
        <w:tc>
          <w:tcPr>
            <w:tcW w:w="1199" w:type="dxa"/>
          </w:tcPr>
          <w:p w:rsidR="00E601C0" w:rsidRPr="00B67BDB" w:rsidRDefault="00E601C0" w:rsidP="00E601C0">
            <w:pPr>
              <w:rPr>
                <w:b/>
              </w:rPr>
            </w:pPr>
            <w:r w:rsidRPr="00B67BDB">
              <w:rPr>
                <w:b/>
              </w:rPr>
              <w:t>Opdracht</w:t>
            </w:r>
          </w:p>
        </w:tc>
        <w:tc>
          <w:tcPr>
            <w:tcW w:w="2765" w:type="dxa"/>
          </w:tcPr>
          <w:p w:rsidR="00E601C0" w:rsidRDefault="00E601C0" w:rsidP="00E601C0">
            <w:r>
              <w:t>0x960001020304050607</w:t>
            </w:r>
          </w:p>
        </w:tc>
        <w:tc>
          <w:tcPr>
            <w:tcW w:w="6521" w:type="dxa"/>
          </w:tcPr>
          <w:p w:rsidR="00E601C0" w:rsidRDefault="00E601C0" w:rsidP="00E601C0">
            <w:r>
              <w:rPr>
                <w:lang w:val="en-GB"/>
              </w:rPr>
              <w:t xml:space="preserve">WRITE_LORAWAN_APPEUI </w:t>
            </w:r>
            <w:proofErr w:type="spellStart"/>
            <w:r>
              <w:rPr>
                <w:lang w:val="en-GB"/>
              </w:rPr>
              <w:t>opdracht</w:t>
            </w:r>
            <w:proofErr w:type="spellEnd"/>
          </w:p>
        </w:tc>
      </w:tr>
      <w:tr w:rsidR="00E601C0" w:rsidRPr="00C719A7" w:rsidTr="00E601C0">
        <w:trPr>
          <w:trHeight w:val="274"/>
        </w:trPr>
        <w:tc>
          <w:tcPr>
            <w:tcW w:w="1199" w:type="dxa"/>
          </w:tcPr>
          <w:p w:rsidR="00E601C0" w:rsidRPr="00B67BDB" w:rsidRDefault="00E601C0" w:rsidP="00E601C0">
            <w:pPr>
              <w:rPr>
                <w:b/>
              </w:rPr>
            </w:pPr>
            <w:r w:rsidRPr="00B67BDB">
              <w:rPr>
                <w:b/>
              </w:rPr>
              <w:t>Antwoord</w:t>
            </w:r>
          </w:p>
        </w:tc>
        <w:tc>
          <w:tcPr>
            <w:tcW w:w="2765" w:type="dxa"/>
          </w:tcPr>
          <w:p w:rsidR="00E601C0" w:rsidRDefault="00E601C0" w:rsidP="00E601C0">
            <w:r>
              <w:t>0x009600000000</w:t>
            </w:r>
          </w:p>
        </w:tc>
        <w:tc>
          <w:tcPr>
            <w:tcW w:w="6521" w:type="dxa"/>
          </w:tcPr>
          <w:p w:rsidR="00E601C0" w:rsidRPr="00C719A7" w:rsidRDefault="00E601C0" w:rsidP="00E601C0">
            <w:pPr>
              <w:rPr>
                <w:lang w:val="en-GB"/>
              </w:rPr>
            </w:pPr>
            <w:r>
              <w:rPr>
                <w:lang w:val="en-GB"/>
              </w:rPr>
              <w:t>WRITE_LORAWAN_APPEUI</w:t>
            </w:r>
            <w:r>
              <w:t xml:space="preserve"> succesvol.</w:t>
            </w:r>
          </w:p>
        </w:tc>
      </w:tr>
    </w:tbl>
    <w:p w:rsidR="00E601C0" w:rsidRPr="006D4E91" w:rsidRDefault="00E601C0" w:rsidP="006D4E91"/>
    <w:p w:rsidR="006D4E91" w:rsidRDefault="006D4E91" w:rsidP="00C91119">
      <w:pPr>
        <w:pStyle w:val="Kop3"/>
        <w:rPr>
          <w:lang w:val="en-GB"/>
        </w:rPr>
      </w:pPr>
      <w:bookmarkStart w:id="52" w:name="_Toc25935091"/>
      <w:r>
        <w:rPr>
          <w:lang w:val="en-GB"/>
        </w:rPr>
        <w:t>23d/</w:t>
      </w:r>
      <w:r w:rsidR="00EF3587">
        <w:rPr>
          <w:lang w:val="en-GB"/>
        </w:rPr>
        <w:t xml:space="preserve">0x17 - </w:t>
      </w:r>
      <w:r>
        <w:rPr>
          <w:lang w:val="en-GB"/>
        </w:rPr>
        <w:t>READ_LORAWAN_APPKEY</w:t>
      </w:r>
      <w:bookmarkEnd w:id="52"/>
    </w:p>
    <w:p w:rsidR="006D4E91" w:rsidRDefault="006D4E91" w:rsidP="006D4E91">
      <w:pPr>
        <w:rPr>
          <w:lang w:val="en-GB"/>
        </w:rPr>
      </w:pPr>
      <w:r w:rsidRPr="006D4E91">
        <w:rPr>
          <w:lang w:val="en-GB"/>
        </w:rPr>
        <w:t>Lees de APPKEY, 16 bytes</w:t>
      </w:r>
    </w:p>
    <w:tbl>
      <w:tblPr>
        <w:tblStyle w:val="Tabelraster"/>
        <w:tblW w:w="0" w:type="auto"/>
        <w:tblLook w:val="04A0" w:firstRow="1" w:lastRow="0" w:firstColumn="1" w:lastColumn="0" w:noHBand="0" w:noVBand="1"/>
      </w:tblPr>
      <w:tblGrid>
        <w:gridCol w:w="2719"/>
        <w:gridCol w:w="1529"/>
        <w:gridCol w:w="1134"/>
        <w:gridCol w:w="4246"/>
      </w:tblGrid>
      <w:tr w:rsidR="00E601C0" w:rsidTr="00E601C0">
        <w:tc>
          <w:tcPr>
            <w:tcW w:w="2719" w:type="dxa"/>
          </w:tcPr>
          <w:p w:rsidR="00E601C0" w:rsidRPr="00B67BDB" w:rsidRDefault="00E601C0" w:rsidP="00E601C0">
            <w:pPr>
              <w:rPr>
                <w:b/>
              </w:rPr>
            </w:pPr>
            <w:r w:rsidRPr="00B67BDB">
              <w:rPr>
                <w:b/>
              </w:rPr>
              <w:t>Veld</w:t>
            </w:r>
          </w:p>
        </w:tc>
        <w:tc>
          <w:tcPr>
            <w:tcW w:w="1529" w:type="dxa"/>
          </w:tcPr>
          <w:p w:rsidR="00E601C0" w:rsidRPr="00B67BDB" w:rsidRDefault="00E601C0" w:rsidP="00E601C0">
            <w:pPr>
              <w:rPr>
                <w:b/>
              </w:rPr>
            </w:pPr>
            <w:r>
              <w:rPr>
                <w:b/>
              </w:rPr>
              <w:t>Grote</w:t>
            </w:r>
          </w:p>
        </w:tc>
        <w:tc>
          <w:tcPr>
            <w:tcW w:w="1134" w:type="dxa"/>
          </w:tcPr>
          <w:p w:rsidR="00E601C0" w:rsidRPr="00B67BDB" w:rsidRDefault="00E601C0" w:rsidP="00E601C0">
            <w:pPr>
              <w:rPr>
                <w:b/>
              </w:rPr>
            </w:pPr>
            <w:r w:rsidRPr="00B67BDB">
              <w:rPr>
                <w:b/>
              </w:rPr>
              <w:t>Waarde</w:t>
            </w:r>
          </w:p>
        </w:tc>
        <w:tc>
          <w:tcPr>
            <w:tcW w:w="4246" w:type="dxa"/>
          </w:tcPr>
          <w:p w:rsidR="00E601C0" w:rsidRPr="00B67BDB" w:rsidRDefault="00E601C0" w:rsidP="00E601C0">
            <w:pPr>
              <w:rPr>
                <w:b/>
              </w:rPr>
            </w:pPr>
            <w:r w:rsidRPr="00B67BDB">
              <w:rPr>
                <w:b/>
              </w:rPr>
              <w:t>Omschrijving</w:t>
            </w:r>
          </w:p>
        </w:tc>
      </w:tr>
      <w:tr w:rsidR="00E601C0" w:rsidRPr="007344D4" w:rsidTr="00E601C0">
        <w:tc>
          <w:tcPr>
            <w:tcW w:w="2719" w:type="dxa"/>
          </w:tcPr>
          <w:p w:rsidR="00E601C0" w:rsidRDefault="00E601C0" w:rsidP="00E601C0">
            <w:r>
              <w:rPr>
                <w:lang w:val="en-GB"/>
              </w:rPr>
              <w:t>READ_LORAWAN_APPKEY</w:t>
            </w:r>
          </w:p>
        </w:tc>
        <w:tc>
          <w:tcPr>
            <w:tcW w:w="1529" w:type="dxa"/>
          </w:tcPr>
          <w:p w:rsidR="00E601C0" w:rsidRDefault="00E601C0" w:rsidP="00E601C0">
            <w:r>
              <w:t>Uint8_t</w:t>
            </w:r>
          </w:p>
        </w:tc>
        <w:tc>
          <w:tcPr>
            <w:tcW w:w="1134" w:type="dxa"/>
          </w:tcPr>
          <w:p w:rsidR="00E601C0" w:rsidRDefault="00E601C0" w:rsidP="00E601C0">
            <w:r>
              <w:t>0x17</w:t>
            </w:r>
          </w:p>
        </w:tc>
        <w:tc>
          <w:tcPr>
            <w:tcW w:w="4246" w:type="dxa"/>
          </w:tcPr>
          <w:p w:rsidR="00E601C0" w:rsidRPr="00E601C0" w:rsidRDefault="00E601C0" w:rsidP="00E601C0">
            <w:pPr>
              <w:rPr>
                <w:lang w:val="en-GB"/>
              </w:rPr>
            </w:pPr>
            <w:r>
              <w:rPr>
                <w:lang w:val="en-GB"/>
              </w:rPr>
              <w:t>READ_LORAWAN_APPKEY</w:t>
            </w:r>
            <w:r w:rsidRPr="00E601C0">
              <w:rPr>
                <w:lang w:val="en-GB"/>
              </w:rPr>
              <w:t xml:space="preserve"> </w:t>
            </w:r>
            <w:proofErr w:type="spellStart"/>
            <w:r w:rsidRPr="00E601C0">
              <w:rPr>
                <w:lang w:val="en-GB"/>
              </w:rPr>
              <w:t>opdracht</w:t>
            </w:r>
            <w:proofErr w:type="spellEnd"/>
            <w:r w:rsidRPr="00E601C0">
              <w:rPr>
                <w:lang w:val="en-GB"/>
              </w:rPr>
              <w:t xml:space="preserve"> ID</w:t>
            </w:r>
          </w:p>
        </w:tc>
      </w:tr>
    </w:tbl>
    <w:p w:rsidR="00E601C0" w:rsidRDefault="00E601C0" w:rsidP="006D4E91">
      <w:pPr>
        <w:rPr>
          <w:lang w:val="en-GB"/>
        </w:rPr>
      </w:pPr>
    </w:p>
    <w:p w:rsidR="00E601C0" w:rsidRDefault="00E601C0" w:rsidP="00E601C0">
      <w:r>
        <w:t>Voorbeeld:</w:t>
      </w:r>
    </w:p>
    <w:tbl>
      <w:tblPr>
        <w:tblStyle w:val="Tabelraster"/>
        <w:tblW w:w="10485" w:type="dxa"/>
        <w:tblLook w:val="04A0" w:firstRow="1" w:lastRow="0" w:firstColumn="1" w:lastColumn="0" w:noHBand="0" w:noVBand="1"/>
      </w:tblPr>
      <w:tblGrid>
        <w:gridCol w:w="1182"/>
        <w:gridCol w:w="4305"/>
        <w:gridCol w:w="4998"/>
      </w:tblGrid>
      <w:tr w:rsidR="00E601C0" w:rsidTr="00E601C0">
        <w:tc>
          <w:tcPr>
            <w:tcW w:w="1199" w:type="dxa"/>
          </w:tcPr>
          <w:p w:rsidR="00E601C0" w:rsidRPr="00B67BDB" w:rsidRDefault="00E601C0" w:rsidP="00E601C0">
            <w:pPr>
              <w:rPr>
                <w:b/>
              </w:rPr>
            </w:pPr>
          </w:p>
        </w:tc>
        <w:tc>
          <w:tcPr>
            <w:tcW w:w="2765" w:type="dxa"/>
          </w:tcPr>
          <w:p w:rsidR="00E601C0" w:rsidRPr="00B67BDB" w:rsidRDefault="00E601C0" w:rsidP="00E601C0">
            <w:pPr>
              <w:rPr>
                <w:b/>
              </w:rPr>
            </w:pPr>
            <w:proofErr w:type="spellStart"/>
            <w:r w:rsidRPr="00B67BDB">
              <w:rPr>
                <w:b/>
              </w:rPr>
              <w:t>Hex</w:t>
            </w:r>
            <w:proofErr w:type="spellEnd"/>
            <w:r w:rsidRPr="00B67BDB">
              <w:rPr>
                <w:b/>
              </w:rPr>
              <w:t xml:space="preserve"> bericht</w:t>
            </w:r>
          </w:p>
        </w:tc>
        <w:tc>
          <w:tcPr>
            <w:tcW w:w="6521" w:type="dxa"/>
          </w:tcPr>
          <w:p w:rsidR="00E601C0" w:rsidRPr="00B67BDB" w:rsidRDefault="00E601C0" w:rsidP="00E601C0">
            <w:pPr>
              <w:rPr>
                <w:b/>
              </w:rPr>
            </w:pPr>
            <w:r w:rsidRPr="00B67BDB">
              <w:rPr>
                <w:b/>
              </w:rPr>
              <w:t>Inhoud</w:t>
            </w:r>
          </w:p>
        </w:tc>
      </w:tr>
      <w:tr w:rsidR="00E601C0" w:rsidTr="00E601C0">
        <w:tc>
          <w:tcPr>
            <w:tcW w:w="1199" w:type="dxa"/>
          </w:tcPr>
          <w:p w:rsidR="00E601C0" w:rsidRPr="00B67BDB" w:rsidRDefault="00E601C0" w:rsidP="00E601C0">
            <w:pPr>
              <w:rPr>
                <w:b/>
              </w:rPr>
            </w:pPr>
            <w:r w:rsidRPr="00B67BDB">
              <w:rPr>
                <w:b/>
              </w:rPr>
              <w:t>Opdracht</w:t>
            </w:r>
          </w:p>
        </w:tc>
        <w:tc>
          <w:tcPr>
            <w:tcW w:w="2765" w:type="dxa"/>
          </w:tcPr>
          <w:p w:rsidR="00E601C0" w:rsidRDefault="00E601C0" w:rsidP="00E601C0">
            <w:r>
              <w:t>0x17</w:t>
            </w:r>
          </w:p>
        </w:tc>
        <w:tc>
          <w:tcPr>
            <w:tcW w:w="6521" w:type="dxa"/>
          </w:tcPr>
          <w:p w:rsidR="00E601C0" w:rsidRDefault="00E601C0" w:rsidP="00E601C0">
            <w:r>
              <w:rPr>
                <w:lang w:val="en-GB"/>
              </w:rPr>
              <w:t xml:space="preserve">READ_LORAWAN_APPKEY </w:t>
            </w:r>
            <w:proofErr w:type="spellStart"/>
            <w:r>
              <w:rPr>
                <w:lang w:val="en-GB"/>
              </w:rPr>
              <w:t>opdracht</w:t>
            </w:r>
            <w:proofErr w:type="spellEnd"/>
          </w:p>
        </w:tc>
      </w:tr>
      <w:tr w:rsidR="00E601C0" w:rsidRPr="00C719A7" w:rsidTr="00E601C0">
        <w:trPr>
          <w:trHeight w:val="274"/>
        </w:trPr>
        <w:tc>
          <w:tcPr>
            <w:tcW w:w="1199" w:type="dxa"/>
          </w:tcPr>
          <w:p w:rsidR="00E601C0" w:rsidRPr="00B67BDB" w:rsidRDefault="00E601C0" w:rsidP="00E601C0">
            <w:pPr>
              <w:rPr>
                <w:b/>
              </w:rPr>
            </w:pPr>
            <w:r w:rsidRPr="00B67BDB">
              <w:rPr>
                <w:b/>
              </w:rPr>
              <w:t>Antwoord</w:t>
            </w:r>
          </w:p>
        </w:tc>
        <w:tc>
          <w:tcPr>
            <w:tcW w:w="2765" w:type="dxa"/>
          </w:tcPr>
          <w:p w:rsidR="00E601C0" w:rsidRDefault="00E601C0" w:rsidP="00E601C0">
            <w:r>
              <w:t>0x17000102030405060708090A0B0C0D0E0F</w:t>
            </w:r>
          </w:p>
        </w:tc>
        <w:tc>
          <w:tcPr>
            <w:tcW w:w="6521" w:type="dxa"/>
          </w:tcPr>
          <w:p w:rsidR="00E601C0" w:rsidRPr="00C719A7" w:rsidRDefault="00E601C0" w:rsidP="00E601C0">
            <w:pPr>
              <w:rPr>
                <w:lang w:val="en-GB"/>
              </w:rPr>
            </w:pPr>
            <w:r>
              <w:rPr>
                <w:lang w:val="en-GB"/>
              </w:rPr>
              <w:t>READ_LORAWAN_APPKEY</w:t>
            </w:r>
            <w:r>
              <w:t xml:space="preserve"> succesvol.</w:t>
            </w:r>
          </w:p>
        </w:tc>
      </w:tr>
    </w:tbl>
    <w:p w:rsidR="00E601C0" w:rsidRPr="006D4E91" w:rsidRDefault="00E601C0" w:rsidP="006D4E91">
      <w:pPr>
        <w:rPr>
          <w:lang w:val="en-GB"/>
        </w:rPr>
      </w:pPr>
    </w:p>
    <w:p w:rsidR="006D4E91" w:rsidRDefault="006D4E91" w:rsidP="00C91119">
      <w:pPr>
        <w:pStyle w:val="Kop3"/>
        <w:rPr>
          <w:lang w:val="en-GB"/>
        </w:rPr>
      </w:pPr>
      <w:bookmarkStart w:id="53" w:name="_Toc25935092"/>
      <w:r>
        <w:rPr>
          <w:lang w:val="en-GB"/>
        </w:rPr>
        <w:t>151d/</w:t>
      </w:r>
      <w:r w:rsidR="00EF3587">
        <w:rPr>
          <w:lang w:val="en-GB"/>
        </w:rPr>
        <w:t xml:space="preserve">0x97 - </w:t>
      </w:r>
      <w:r>
        <w:rPr>
          <w:lang w:val="en-GB"/>
        </w:rPr>
        <w:t>WRITE_LORAWAN_APPKEY</w:t>
      </w:r>
      <w:bookmarkEnd w:id="53"/>
    </w:p>
    <w:p w:rsidR="006D4E91" w:rsidRDefault="006D4E91" w:rsidP="006D4E91">
      <w:pPr>
        <w:rPr>
          <w:lang w:val="en-GB"/>
        </w:rPr>
      </w:pPr>
      <w:proofErr w:type="spellStart"/>
      <w:r w:rsidRPr="006D4E91">
        <w:rPr>
          <w:lang w:val="en-GB"/>
        </w:rPr>
        <w:t>Schrijf</w:t>
      </w:r>
      <w:proofErr w:type="spellEnd"/>
      <w:r w:rsidRPr="006D4E91">
        <w:rPr>
          <w:lang w:val="en-GB"/>
        </w:rPr>
        <w:t xml:space="preserve"> de APPKEY, 16 bytes</w:t>
      </w:r>
    </w:p>
    <w:p w:rsidR="00E601C0" w:rsidRDefault="00E601C0" w:rsidP="00E601C0">
      <w:r>
        <w:t>Met deze opdracht wordt de APPKEY  ingesteld. De APPKEY moet 16 bytes lang zijn</w:t>
      </w:r>
    </w:p>
    <w:p w:rsidR="00E601C0" w:rsidRDefault="00E601C0" w:rsidP="00E601C0"/>
    <w:tbl>
      <w:tblPr>
        <w:tblStyle w:val="Tabelraster"/>
        <w:tblW w:w="0" w:type="auto"/>
        <w:tblLook w:val="04A0" w:firstRow="1" w:lastRow="0" w:firstColumn="1" w:lastColumn="0" w:noHBand="0" w:noVBand="1"/>
      </w:tblPr>
      <w:tblGrid>
        <w:gridCol w:w="2719"/>
        <w:gridCol w:w="1529"/>
        <w:gridCol w:w="1134"/>
        <w:gridCol w:w="4246"/>
      </w:tblGrid>
      <w:tr w:rsidR="00E601C0" w:rsidTr="00E601C0">
        <w:tc>
          <w:tcPr>
            <w:tcW w:w="2719" w:type="dxa"/>
          </w:tcPr>
          <w:p w:rsidR="00E601C0" w:rsidRPr="00B67BDB" w:rsidRDefault="00E601C0" w:rsidP="00E601C0">
            <w:pPr>
              <w:rPr>
                <w:b/>
              </w:rPr>
            </w:pPr>
            <w:r w:rsidRPr="00B67BDB">
              <w:rPr>
                <w:b/>
              </w:rPr>
              <w:t>Veld</w:t>
            </w:r>
          </w:p>
        </w:tc>
        <w:tc>
          <w:tcPr>
            <w:tcW w:w="1529" w:type="dxa"/>
          </w:tcPr>
          <w:p w:rsidR="00E601C0" w:rsidRPr="00B67BDB" w:rsidRDefault="00E601C0" w:rsidP="00E601C0">
            <w:pPr>
              <w:rPr>
                <w:b/>
              </w:rPr>
            </w:pPr>
            <w:r>
              <w:rPr>
                <w:b/>
              </w:rPr>
              <w:t>Grote</w:t>
            </w:r>
          </w:p>
        </w:tc>
        <w:tc>
          <w:tcPr>
            <w:tcW w:w="1134" w:type="dxa"/>
          </w:tcPr>
          <w:p w:rsidR="00E601C0" w:rsidRPr="00B67BDB" w:rsidRDefault="00E601C0" w:rsidP="00E601C0">
            <w:pPr>
              <w:rPr>
                <w:b/>
              </w:rPr>
            </w:pPr>
            <w:r w:rsidRPr="00B67BDB">
              <w:rPr>
                <w:b/>
              </w:rPr>
              <w:t>Waarde</w:t>
            </w:r>
          </w:p>
        </w:tc>
        <w:tc>
          <w:tcPr>
            <w:tcW w:w="4246" w:type="dxa"/>
          </w:tcPr>
          <w:p w:rsidR="00E601C0" w:rsidRPr="00B67BDB" w:rsidRDefault="00E601C0" w:rsidP="00E601C0">
            <w:pPr>
              <w:rPr>
                <w:b/>
              </w:rPr>
            </w:pPr>
            <w:r w:rsidRPr="00B67BDB">
              <w:rPr>
                <w:b/>
              </w:rPr>
              <w:t>Omschrijving</w:t>
            </w:r>
          </w:p>
        </w:tc>
      </w:tr>
      <w:tr w:rsidR="00E601C0" w:rsidTr="00E601C0">
        <w:tc>
          <w:tcPr>
            <w:tcW w:w="2719" w:type="dxa"/>
          </w:tcPr>
          <w:p w:rsidR="00E601C0" w:rsidRDefault="00E601C0" w:rsidP="00E601C0">
            <w:r>
              <w:rPr>
                <w:lang w:val="en-GB"/>
              </w:rPr>
              <w:t>WRITE_LORAWAN_APPKEY</w:t>
            </w:r>
          </w:p>
        </w:tc>
        <w:tc>
          <w:tcPr>
            <w:tcW w:w="1529" w:type="dxa"/>
          </w:tcPr>
          <w:p w:rsidR="00E601C0" w:rsidRDefault="00E601C0" w:rsidP="00E601C0">
            <w:r>
              <w:t>Uint8_t</w:t>
            </w:r>
          </w:p>
        </w:tc>
        <w:tc>
          <w:tcPr>
            <w:tcW w:w="1134" w:type="dxa"/>
          </w:tcPr>
          <w:p w:rsidR="00E601C0" w:rsidRDefault="00E601C0" w:rsidP="00E601C0">
            <w:r>
              <w:t>0x97</w:t>
            </w:r>
          </w:p>
        </w:tc>
        <w:tc>
          <w:tcPr>
            <w:tcW w:w="4246" w:type="dxa"/>
          </w:tcPr>
          <w:p w:rsidR="00E601C0" w:rsidRDefault="00E601C0" w:rsidP="00E601C0">
            <w:r>
              <w:rPr>
                <w:lang w:val="en-GB"/>
              </w:rPr>
              <w:t>WRITE_LORAWAN_APPKEY</w:t>
            </w:r>
            <w:r>
              <w:t xml:space="preserve"> opdracht ID</w:t>
            </w:r>
          </w:p>
        </w:tc>
      </w:tr>
      <w:tr w:rsidR="00E601C0" w:rsidTr="00E601C0">
        <w:tc>
          <w:tcPr>
            <w:tcW w:w="2719" w:type="dxa"/>
          </w:tcPr>
          <w:p w:rsidR="00E601C0" w:rsidRDefault="00E601C0" w:rsidP="00E601C0">
            <w:proofErr w:type="spellStart"/>
            <w:r>
              <w:t>Appkey</w:t>
            </w:r>
            <w:proofErr w:type="spellEnd"/>
          </w:p>
        </w:tc>
        <w:tc>
          <w:tcPr>
            <w:tcW w:w="1529" w:type="dxa"/>
          </w:tcPr>
          <w:p w:rsidR="00E601C0" w:rsidRDefault="00E601C0" w:rsidP="00E601C0">
            <w:r>
              <w:t>16 x Uint8_t</w:t>
            </w:r>
          </w:p>
        </w:tc>
        <w:tc>
          <w:tcPr>
            <w:tcW w:w="1134" w:type="dxa"/>
          </w:tcPr>
          <w:p w:rsidR="00E601C0" w:rsidRDefault="00E601C0" w:rsidP="00E601C0">
            <w:r>
              <w:t>0 -  9</w:t>
            </w:r>
          </w:p>
        </w:tc>
        <w:tc>
          <w:tcPr>
            <w:tcW w:w="4246" w:type="dxa"/>
          </w:tcPr>
          <w:p w:rsidR="00E601C0" w:rsidRDefault="00E601C0" w:rsidP="00E601C0"/>
        </w:tc>
      </w:tr>
    </w:tbl>
    <w:p w:rsidR="00E601C0" w:rsidRDefault="00E601C0" w:rsidP="00E601C0"/>
    <w:p w:rsidR="00E601C0" w:rsidRDefault="00E601C0" w:rsidP="00E601C0">
      <w:r>
        <w:t>Als het schrijven succesvol is, wordt dit door middel van een response met NRF_SUCCESS weer gegeven.</w:t>
      </w:r>
    </w:p>
    <w:p w:rsidR="00E601C0" w:rsidRDefault="00E601C0" w:rsidP="00E601C0"/>
    <w:p w:rsidR="00E601C0" w:rsidRDefault="00E601C0" w:rsidP="00E601C0">
      <w:r>
        <w:t>Voorbeeld:</w:t>
      </w:r>
    </w:p>
    <w:tbl>
      <w:tblPr>
        <w:tblStyle w:val="Tabelraster"/>
        <w:tblW w:w="10485" w:type="dxa"/>
        <w:tblLook w:val="04A0" w:firstRow="1" w:lastRow="0" w:firstColumn="1" w:lastColumn="0" w:noHBand="0" w:noVBand="1"/>
      </w:tblPr>
      <w:tblGrid>
        <w:gridCol w:w="1182"/>
        <w:gridCol w:w="4305"/>
        <w:gridCol w:w="4998"/>
      </w:tblGrid>
      <w:tr w:rsidR="00E601C0" w:rsidTr="00E601C0">
        <w:tc>
          <w:tcPr>
            <w:tcW w:w="1199" w:type="dxa"/>
          </w:tcPr>
          <w:p w:rsidR="00E601C0" w:rsidRPr="00B67BDB" w:rsidRDefault="00E601C0" w:rsidP="00E601C0">
            <w:pPr>
              <w:rPr>
                <w:b/>
              </w:rPr>
            </w:pPr>
          </w:p>
        </w:tc>
        <w:tc>
          <w:tcPr>
            <w:tcW w:w="2765" w:type="dxa"/>
          </w:tcPr>
          <w:p w:rsidR="00E601C0" w:rsidRPr="00B67BDB" w:rsidRDefault="00E601C0" w:rsidP="00E601C0">
            <w:pPr>
              <w:rPr>
                <w:b/>
              </w:rPr>
            </w:pPr>
            <w:proofErr w:type="spellStart"/>
            <w:r w:rsidRPr="00B67BDB">
              <w:rPr>
                <w:b/>
              </w:rPr>
              <w:t>Hex</w:t>
            </w:r>
            <w:proofErr w:type="spellEnd"/>
            <w:r w:rsidRPr="00B67BDB">
              <w:rPr>
                <w:b/>
              </w:rPr>
              <w:t xml:space="preserve"> bericht</w:t>
            </w:r>
          </w:p>
        </w:tc>
        <w:tc>
          <w:tcPr>
            <w:tcW w:w="6521" w:type="dxa"/>
          </w:tcPr>
          <w:p w:rsidR="00E601C0" w:rsidRPr="00B67BDB" w:rsidRDefault="00E601C0" w:rsidP="00E601C0">
            <w:pPr>
              <w:rPr>
                <w:b/>
              </w:rPr>
            </w:pPr>
            <w:r w:rsidRPr="00B67BDB">
              <w:rPr>
                <w:b/>
              </w:rPr>
              <w:t>Inhoud</w:t>
            </w:r>
          </w:p>
        </w:tc>
      </w:tr>
      <w:tr w:rsidR="00E601C0" w:rsidTr="00E601C0">
        <w:tc>
          <w:tcPr>
            <w:tcW w:w="1199" w:type="dxa"/>
          </w:tcPr>
          <w:p w:rsidR="00E601C0" w:rsidRPr="00B67BDB" w:rsidRDefault="00E601C0" w:rsidP="00E601C0">
            <w:pPr>
              <w:rPr>
                <w:b/>
              </w:rPr>
            </w:pPr>
            <w:r w:rsidRPr="00B67BDB">
              <w:rPr>
                <w:b/>
              </w:rPr>
              <w:t>Opdracht</w:t>
            </w:r>
          </w:p>
        </w:tc>
        <w:tc>
          <w:tcPr>
            <w:tcW w:w="2765" w:type="dxa"/>
          </w:tcPr>
          <w:p w:rsidR="00E601C0" w:rsidRDefault="00E601C0" w:rsidP="00E601C0">
            <w:r>
              <w:t>0x97000102030405060708090A0B0C0D0E0F</w:t>
            </w:r>
          </w:p>
        </w:tc>
        <w:tc>
          <w:tcPr>
            <w:tcW w:w="6521" w:type="dxa"/>
          </w:tcPr>
          <w:p w:rsidR="00E601C0" w:rsidRDefault="00E601C0" w:rsidP="00E601C0">
            <w:r>
              <w:rPr>
                <w:lang w:val="en-GB"/>
              </w:rPr>
              <w:t xml:space="preserve">WRITE_LORAWAN_APPKEY </w:t>
            </w:r>
            <w:proofErr w:type="spellStart"/>
            <w:r>
              <w:rPr>
                <w:lang w:val="en-GB"/>
              </w:rPr>
              <w:t>opdracht</w:t>
            </w:r>
            <w:proofErr w:type="spellEnd"/>
          </w:p>
        </w:tc>
      </w:tr>
      <w:tr w:rsidR="00E601C0" w:rsidRPr="00C719A7" w:rsidTr="00E601C0">
        <w:trPr>
          <w:trHeight w:val="274"/>
        </w:trPr>
        <w:tc>
          <w:tcPr>
            <w:tcW w:w="1199" w:type="dxa"/>
          </w:tcPr>
          <w:p w:rsidR="00E601C0" w:rsidRPr="00B67BDB" w:rsidRDefault="00E601C0" w:rsidP="00E601C0">
            <w:pPr>
              <w:rPr>
                <w:b/>
              </w:rPr>
            </w:pPr>
            <w:r w:rsidRPr="00B67BDB">
              <w:rPr>
                <w:b/>
              </w:rPr>
              <w:t>Antwoord</w:t>
            </w:r>
          </w:p>
        </w:tc>
        <w:tc>
          <w:tcPr>
            <w:tcW w:w="2765" w:type="dxa"/>
          </w:tcPr>
          <w:p w:rsidR="00E601C0" w:rsidRDefault="00E601C0" w:rsidP="00E601C0">
            <w:r>
              <w:t>0x009700000000</w:t>
            </w:r>
          </w:p>
        </w:tc>
        <w:tc>
          <w:tcPr>
            <w:tcW w:w="6521" w:type="dxa"/>
          </w:tcPr>
          <w:p w:rsidR="00E601C0" w:rsidRPr="00C719A7" w:rsidRDefault="00E601C0" w:rsidP="00E601C0">
            <w:pPr>
              <w:rPr>
                <w:lang w:val="en-GB"/>
              </w:rPr>
            </w:pPr>
            <w:r>
              <w:rPr>
                <w:lang w:val="en-GB"/>
              </w:rPr>
              <w:t>WRITE_LORAWAN_APPKEY</w:t>
            </w:r>
            <w:r>
              <w:t xml:space="preserve"> succesvol.</w:t>
            </w:r>
          </w:p>
        </w:tc>
      </w:tr>
    </w:tbl>
    <w:p w:rsidR="00E601C0" w:rsidRPr="006D4E91" w:rsidRDefault="00E601C0" w:rsidP="006D4E91">
      <w:pPr>
        <w:rPr>
          <w:lang w:val="en-GB"/>
        </w:rPr>
      </w:pPr>
    </w:p>
    <w:p w:rsidR="006D4E91" w:rsidRPr="00EF3587" w:rsidRDefault="006D4E91" w:rsidP="00C91119">
      <w:pPr>
        <w:pStyle w:val="Kop3"/>
        <w:rPr>
          <w:lang w:val="en-GB"/>
        </w:rPr>
      </w:pPr>
      <w:bookmarkStart w:id="54" w:name="_Toc25935093"/>
      <w:r w:rsidRPr="00EF3587">
        <w:rPr>
          <w:lang w:val="en-GB"/>
        </w:rPr>
        <w:t>136d/</w:t>
      </w:r>
      <w:r w:rsidR="00D3570C">
        <w:rPr>
          <w:lang w:val="en-GB"/>
        </w:rPr>
        <w:t>0x9</w:t>
      </w:r>
      <w:r w:rsidR="00EF3587" w:rsidRPr="00EF3587">
        <w:rPr>
          <w:lang w:val="en-GB"/>
        </w:rPr>
        <w:t xml:space="preserve">8 - </w:t>
      </w:r>
      <w:r w:rsidRPr="00EF3587">
        <w:rPr>
          <w:lang w:val="en-GB"/>
        </w:rPr>
        <w:t>WRITE_LORAWAN_TRANSMIT</w:t>
      </w:r>
      <w:bookmarkEnd w:id="54"/>
    </w:p>
    <w:p w:rsidR="006D4E91" w:rsidRDefault="006D4E91" w:rsidP="006D4E91">
      <w:r>
        <w:t>Zend een LoRaWAN bericht</w:t>
      </w:r>
      <w:r w:rsidR="00E601C0">
        <w:t xml:space="preserve"> met de gegeven payload op </w:t>
      </w:r>
      <w:proofErr w:type="spellStart"/>
      <w:r w:rsidR="00E601C0">
        <w:t>fport</w:t>
      </w:r>
      <w:proofErr w:type="spellEnd"/>
      <w:r w:rsidR="00511EBF">
        <w:t xml:space="preserve"> 5.</w:t>
      </w:r>
    </w:p>
    <w:p w:rsidR="00511EBF" w:rsidRDefault="00511EBF" w:rsidP="006D4E91"/>
    <w:tbl>
      <w:tblPr>
        <w:tblStyle w:val="Tabelraster"/>
        <w:tblW w:w="0" w:type="auto"/>
        <w:tblLook w:val="04A0" w:firstRow="1" w:lastRow="0" w:firstColumn="1" w:lastColumn="0" w:noHBand="0" w:noVBand="1"/>
      </w:tblPr>
      <w:tblGrid>
        <w:gridCol w:w="2719"/>
        <w:gridCol w:w="1529"/>
        <w:gridCol w:w="1134"/>
        <w:gridCol w:w="4246"/>
      </w:tblGrid>
      <w:tr w:rsidR="00511EBF" w:rsidTr="00D67C95">
        <w:tc>
          <w:tcPr>
            <w:tcW w:w="2719" w:type="dxa"/>
          </w:tcPr>
          <w:p w:rsidR="00511EBF" w:rsidRPr="00B67BDB" w:rsidRDefault="00511EBF" w:rsidP="00D67C95">
            <w:pPr>
              <w:rPr>
                <w:b/>
              </w:rPr>
            </w:pPr>
            <w:r w:rsidRPr="00B67BDB">
              <w:rPr>
                <w:b/>
              </w:rPr>
              <w:t>Veld</w:t>
            </w:r>
          </w:p>
        </w:tc>
        <w:tc>
          <w:tcPr>
            <w:tcW w:w="1529" w:type="dxa"/>
          </w:tcPr>
          <w:p w:rsidR="00511EBF" w:rsidRPr="00B67BDB" w:rsidRDefault="00511EBF" w:rsidP="00D67C95">
            <w:pPr>
              <w:rPr>
                <w:b/>
              </w:rPr>
            </w:pPr>
            <w:r>
              <w:rPr>
                <w:b/>
              </w:rPr>
              <w:t>Grote</w:t>
            </w:r>
          </w:p>
        </w:tc>
        <w:tc>
          <w:tcPr>
            <w:tcW w:w="1134" w:type="dxa"/>
          </w:tcPr>
          <w:p w:rsidR="00511EBF" w:rsidRPr="00B67BDB" w:rsidRDefault="00511EBF" w:rsidP="00D67C95">
            <w:pPr>
              <w:rPr>
                <w:b/>
              </w:rPr>
            </w:pPr>
            <w:r w:rsidRPr="00B67BDB">
              <w:rPr>
                <w:b/>
              </w:rPr>
              <w:t>Waarde</w:t>
            </w:r>
          </w:p>
        </w:tc>
        <w:tc>
          <w:tcPr>
            <w:tcW w:w="4246" w:type="dxa"/>
          </w:tcPr>
          <w:p w:rsidR="00511EBF" w:rsidRPr="00B67BDB" w:rsidRDefault="00511EBF" w:rsidP="00D67C95">
            <w:pPr>
              <w:rPr>
                <w:b/>
              </w:rPr>
            </w:pPr>
            <w:r w:rsidRPr="00B67BDB">
              <w:rPr>
                <w:b/>
              </w:rPr>
              <w:t>Omschrijving</w:t>
            </w:r>
          </w:p>
        </w:tc>
      </w:tr>
      <w:tr w:rsidR="00511EBF" w:rsidTr="00D67C95">
        <w:tc>
          <w:tcPr>
            <w:tcW w:w="2719" w:type="dxa"/>
          </w:tcPr>
          <w:p w:rsidR="00511EBF" w:rsidRDefault="00511EBF" w:rsidP="00D67C95">
            <w:r>
              <w:rPr>
                <w:lang w:val="en-GB"/>
              </w:rPr>
              <w:t>WRITE_LORAWAN_APPKEY</w:t>
            </w:r>
          </w:p>
        </w:tc>
        <w:tc>
          <w:tcPr>
            <w:tcW w:w="1529" w:type="dxa"/>
          </w:tcPr>
          <w:p w:rsidR="00511EBF" w:rsidRDefault="00511EBF" w:rsidP="00D67C95">
            <w:r>
              <w:t>Uint8_t</w:t>
            </w:r>
          </w:p>
        </w:tc>
        <w:tc>
          <w:tcPr>
            <w:tcW w:w="1134" w:type="dxa"/>
          </w:tcPr>
          <w:p w:rsidR="00511EBF" w:rsidRDefault="00511EBF" w:rsidP="00D67C95">
            <w:r>
              <w:t>0x97</w:t>
            </w:r>
          </w:p>
        </w:tc>
        <w:tc>
          <w:tcPr>
            <w:tcW w:w="4246" w:type="dxa"/>
          </w:tcPr>
          <w:p w:rsidR="00511EBF" w:rsidRDefault="00511EBF" w:rsidP="00D67C95">
            <w:r>
              <w:rPr>
                <w:lang w:val="en-GB"/>
              </w:rPr>
              <w:t>WRITE_LORAWAN_APPKEY</w:t>
            </w:r>
            <w:r>
              <w:t xml:space="preserve"> opdracht ID</w:t>
            </w:r>
          </w:p>
        </w:tc>
      </w:tr>
      <w:tr w:rsidR="00511EBF" w:rsidTr="00D67C95">
        <w:tc>
          <w:tcPr>
            <w:tcW w:w="2719" w:type="dxa"/>
          </w:tcPr>
          <w:p w:rsidR="00511EBF" w:rsidRDefault="00511EBF" w:rsidP="00D67C95">
            <w:r>
              <w:t>Lengte</w:t>
            </w:r>
          </w:p>
        </w:tc>
        <w:tc>
          <w:tcPr>
            <w:tcW w:w="1529" w:type="dxa"/>
          </w:tcPr>
          <w:p w:rsidR="00511EBF" w:rsidRDefault="00511EBF" w:rsidP="00D67C95">
            <w:r>
              <w:t>Uint8_t</w:t>
            </w:r>
          </w:p>
        </w:tc>
        <w:tc>
          <w:tcPr>
            <w:tcW w:w="1134" w:type="dxa"/>
          </w:tcPr>
          <w:p w:rsidR="00511EBF" w:rsidRDefault="00511EBF" w:rsidP="00D67C95">
            <w:r>
              <w:t>&lt; 28</w:t>
            </w:r>
          </w:p>
        </w:tc>
        <w:tc>
          <w:tcPr>
            <w:tcW w:w="4246" w:type="dxa"/>
          </w:tcPr>
          <w:p w:rsidR="00511EBF" w:rsidRDefault="00511EBF" w:rsidP="00D67C95">
            <w:r>
              <w:t>Maximale grote van 28 bytes</w:t>
            </w:r>
          </w:p>
        </w:tc>
      </w:tr>
      <w:tr w:rsidR="00511EBF" w:rsidTr="00D67C95">
        <w:tc>
          <w:tcPr>
            <w:tcW w:w="2719" w:type="dxa"/>
          </w:tcPr>
          <w:p w:rsidR="00511EBF" w:rsidRDefault="00511EBF" w:rsidP="00D67C95">
            <w:r>
              <w:t>Payload</w:t>
            </w:r>
          </w:p>
        </w:tc>
        <w:tc>
          <w:tcPr>
            <w:tcW w:w="1529" w:type="dxa"/>
          </w:tcPr>
          <w:p w:rsidR="00511EBF" w:rsidRDefault="00511EBF" w:rsidP="00D67C95">
            <w:r>
              <w:t>N x uint8_t</w:t>
            </w:r>
          </w:p>
        </w:tc>
        <w:tc>
          <w:tcPr>
            <w:tcW w:w="1134" w:type="dxa"/>
          </w:tcPr>
          <w:p w:rsidR="00511EBF" w:rsidRDefault="00511EBF" w:rsidP="00D67C95"/>
        </w:tc>
        <w:tc>
          <w:tcPr>
            <w:tcW w:w="4246" w:type="dxa"/>
          </w:tcPr>
          <w:p w:rsidR="00511EBF" w:rsidRDefault="00511EBF" w:rsidP="00D67C95">
            <w:r>
              <w:t>Maximum payload van 28 Bytes, aangezien de control point een maximum grote heeft van 30 bytes.</w:t>
            </w:r>
          </w:p>
        </w:tc>
      </w:tr>
    </w:tbl>
    <w:p w:rsidR="00511EBF" w:rsidRDefault="00511EBF" w:rsidP="00511EBF"/>
    <w:p w:rsidR="00511EBF" w:rsidRDefault="00511EBF" w:rsidP="00511EBF">
      <w:r>
        <w:t>Als het schrijven succesvol is, wordt dit door middel van een response met NRF_SUCCESS weer gegeven.</w:t>
      </w:r>
    </w:p>
    <w:p w:rsidR="00511EBF" w:rsidRDefault="00511EBF" w:rsidP="00511EBF"/>
    <w:p w:rsidR="00511EBF" w:rsidRDefault="00511EBF" w:rsidP="00511EBF">
      <w:r>
        <w:t>Voorbeeld:</w:t>
      </w:r>
    </w:p>
    <w:tbl>
      <w:tblPr>
        <w:tblStyle w:val="Tabelraster"/>
        <w:tblW w:w="10485" w:type="dxa"/>
        <w:tblLook w:val="04A0" w:firstRow="1" w:lastRow="0" w:firstColumn="1" w:lastColumn="0" w:noHBand="0" w:noVBand="1"/>
      </w:tblPr>
      <w:tblGrid>
        <w:gridCol w:w="1179"/>
        <w:gridCol w:w="4527"/>
        <w:gridCol w:w="4779"/>
      </w:tblGrid>
      <w:tr w:rsidR="00511EBF" w:rsidTr="00D67C95">
        <w:tc>
          <w:tcPr>
            <w:tcW w:w="1199" w:type="dxa"/>
          </w:tcPr>
          <w:p w:rsidR="00511EBF" w:rsidRPr="00B67BDB" w:rsidRDefault="00511EBF" w:rsidP="00D67C95">
            <w:pPr>
              <w:rPr>
                <w:b/>
              </w:rPr>
            </w:pPr>
          </w:p>
        </w:tc>
        <w:tc>
          <w:tcPr>
            <w:tcW w:w="2765" w:type="dxa"/>
          </w:tcPr>
          <w:p w:rsidR="00511EBF" w:rsidRPr="00B67BDB" w:rsidRDefault="00511EBF" w:rsidP="00D67C95">
            <w:pPr>
              <w:rPr>
                <w:b/>
              </w:rPr>
            </w:pPr>
            <w:proofErr w:type="spellStart"/>
            <w:r w:rsidRPr="00B67BDB">
              <w:rPr>
                <w:b/>
              </w:rPr>
              <w:t>Hex</w:t>
            </w:r>
            <w:proofErr w:type="spellEnd"/>
            <w:r w:rsidRPr="00B67BDB">
              <w:rPr>
                <w:b/>
              </w:rPr>
              <w:t xml:space="preserve"> bericht</w:t>
            </w:r>
          </w:p>
        </w:tc>
        <w:tc>
          <w:tcPr>
            <w:tcW w:w="6521" w:type="dxa"/>
          </w:tcPr>
          <w:p w:rsidR="00511EBF" w:rsidRPr="00B67BDB" w:rsidRDefault="00511EBF" w:rsidP="00D67C95">
            <w:pPr>
              <w:rPr>
                <w:b/>
              </w:rPr>
            </w:pPr>
            <w:r w:rsidRPr="00B67BDB">
              <w:rPr>
                <w:b/>
              </w:rPr>
              <w:t>Inhoud</w:t>
            </w:r>
          </w:p>
        </w:tc>
      </w:tr>
      <w:tr w:rsidR="00511EBF" w:rsidTr="00D67C95">
        <w:tc>
          <w:tcPr>
            <w:tcW w:w="1199" w:type="dxa"/>
          </w:tcPr>
          <w:p w:rsidR="00511EBF" w:rsidRPr="00B67BDB" w:rsidRDefault="00511EBF" w:rsidP="00D67C95">
            <w:pPr>
              <w:rPr>
                <w:b/>
              </w:rPr>
            </w:pPr>
            <w:r w:rsidRPr="00B67BDB">
              <w:rPr>
                <w:b/>
              </w:rPr>
              <w:t>Opdracht</w:t>
            </w:r>
          </w:p>
        </w:tc>
        <w:tc>
          <w:tcPr>
            <w:tcW w:w="2765" w:type="dxa"/>
          </w:tcPr>
          <w:p w:rsidR="00511EBF" w:rsidRDefault="00D3570C" w:rsidP="00511EBF">
            <w:r>
              <w:t>0x9</w:t>
            </w:r>
            <w:r w:rsidR="00511EBF">
              <w:t>810000102030405060708090A0B0C0D0E0F</w:t>
            </w:r>
          </w:p>
        </w:tc>
        <w:tc>
          <w:tcPr>
            <w:tcW w:w="6521" w:type="dxa"/>
          </w:tcPr>
          <w:p w:rsidR="00511EBF" w:rsidRDefault="00511EBF" w:rsidP="00D67C95">
            <w:r w:rsidRPr="00511EBF">
              <w:t xml:space="preserve">WRITE_LORAWAN_APPKEY opdracht met een lengte van 16 bytes. </w:t>
            </w:r>
          </w:p>
        </w:tc>
      </w:tr>
      <w:tr w:rsidR="00511EBF" w:rsidRPr="00511EBF" w:rsidTr="00D67C95">
        <w:trPr>
          <w:trHeight w:val="274"/>
        </w:trPr>
        <w:tc>
          <w:tcPr>
            <w:tcW w:w="1199" w:type="dxa"/>
          </w:tcPr>
          <w:p w:rsidR="00511EBF" w:rsidRPr="00B67BDB" w:rsidRDefault="00511EBF" w:rsidP="00D67C95">
            <w:pPr>
              <w:rPr>
                <w:b/>
              </w:rPr>
            </w:pPr>
            <w:r w:rsidRPr="00B67BDB">
              <w:rPr>
                <w:b/>
              </w:rPr>
              <w:t>Antwoord</w:t>
            </w:r>
          </w:p>
        </w:tc>
        <w:tc>
          <w:tcPr>
            <w:tcW w:w="2765" w:type="dxa"/>
          </w:tcPr>
          <w:p w:rsidR="00511EBF" w:rsidRDefault="00D3570C" w:rsidP="00511EBF">
            <w:r>
              <w:t>0x009</w:t>
            </w:r>
            <w:r w:rsidR="00511EBF">
              <w:t>800000000</w:t>
            </w:r>
          </w:p>
        </w:tc>
        <w:tc>
          <w:tcPr>
            <w:tcW w:w="6521" w:type="dxa"/>
          </w:tcPr>
          <w:p w:rsidR="00511EBF" w:rsidRPr="00511EBF" w:rsidRDefault="00511EBF" w:rsidP="00D67C95">
            <w:r w:rsidRPr="00511EBF">
              <w:t>WRITE_LORAWAN_APPKEY</w:t>
            </w:r>
            <w:r>
              <w:t xml:space="preserve"> succesvol.</w:t>
            </w:r>
            <w:r w:rsidR="00D3570C">
              <w:t xml:space="preserve"> Wordt enkel gestuurd wanneer de communicatie interface BLE is.</w:t>
            </w:r>
          </w:p>
        </w:tc>
      </w:tr>
    </w:tbl>
    <w:p w:rsidR="00511EBF" w:rsidRDefault="00511EBF" w:rsidP="006D4E91"/>
    <w:p w:rsidR="00511EBF" w:rsidRDefault="00511EBF" w:rsidP="006D4E91"/>
    <w:p w:rsidR="006D4E91" w:rsidRPr="008B7E31" w:rsidRDefault="006D4E91" w:rsidP="00C91119">
      <w:pPr>
        <w:pStyle w:val="Kop3"/>
        <w:rPr>
          <w:lang w:val="en-GB"/>
        </w:rPr>
      </w:pPr>
      <w:bookmarkStart w:id="55" w:name="_Toc25935094"/>
      <w:r w:rsidRPr="008B7E31">
        <w:rPr>
          <w:lang w:val="en-GB"/>
        </w:rPr>
        <w:t>27d/</w:t>
      </w:r>
      <w:r w:rsidR="00EF3587" w:rsidRPr="008B7E31">
        <w:rPr>
          <w:lang w:val="en-GB"/>
        </w:rPr>
        <w:t xml:space="preserve">0x1B - </w:t>
      </w:r>
      <w:proofErr w:type="spellStart"/>
      <w:r w:rsidRPr="008B7E31">
        <w:rPr>
          <w:lang w:val="en-GB"/>
        </w:rPr>
        <w:t>READ_nRF_ADC_CONVERSION</w:t>
      </w:r>
      <w:bookmarkEnd w:id="55"/>
      <w:proofErr w:type="spellEnd"/>
    </w:p>
    <w:p w:rsidR="006D4E91" w:rsidRDefault="006D4E91" w:rsidP="006D4E91">
      <w:r>
        <w:t xml:space="preserve">Lees de laatste conversie waardes van de batterij, </w:t>
      </w:r>
      <w:proofErr w:type="spellStart"/>
      <w:r>
        <w:t>nRF</w:t>
      </w:r>
      <w:proofErr w:type="spellEnd"/>
      <w:r>
        <w:t xml:space="preserve"> voedingspanning en batterij percentage.</w:t>
      </w:r>
    </w:p>
    <w:p w:rsidR="00511EBF" w:rsidRDefault="00511EBF" w:rsidP="006D4E91"/>
    <w:p w:rsidR="00511EBF" w:rsidRDefault="002F1199" w:rsidP="006D4E91">
      <w:r>
        <w:t>Opdracht:</w:t>
      </w:r>
    </w:p>
    <w:tbl>
      <w:tblPr>
        <w:tblStyle w:val="Tabelraster"/>
        <w:tblW w:w="10060" w:type="dxa"/>
        <w:tblLook w:val="04A0" w:firstRow="1" w:lastRow="0" w:firstColumn="1" w:lastColumn="0" w:noHBand="0" w:noVBand="1"/>
      </w:tblPr>
      <w:tblGrid>
        <w:gridCol w:w="3162"/>
        <w:gridCol w:w="1373"/>
        <w:gridCol w:w="1099"/>
        <w:gridCol w:w="4426"/>
      </w:tblGrid>
      <w:tr w:rsidR="00511EBF" w:rsidTr="002F1199">
        <w:tc>
          <w:tcPr>
            <w:tcW w:w="3162" w:type="dxa"/>
          </w:tcPr>
          <w:p w:rsidR="00511EBF" w:rsidRPr="00B67BDB" w:rsidRDefault="00511EBF" w:rsidP="00D67C95">
            <w:pPr>
              <w:rPr>
                <w:b/>
              </w:rPr>
            </w:pPr>
            <w:r w:rsidRPr="00B67BDB">
              <w:rPr>
                <w:b/>
              </w:rPr>
              <w:t>Veld</w:t>
            </w:r>
          </w:p>
        </w:tc>
        <w:tc>
          <w:tcPr>
            <w:tcW w:w="1373" w:type="dxa"/>
          </w:tcPr>
          <w:p w:rsidR="00511EBF" w:rsidRPr="00B67BDB" w:rsidRDefault="00511EBF" w:rsidP="00D67C95">
            <w:pPr>
              <w:rPr>
                <w:b/>
              </w:rPr>
            </w:pPr>
            <w:r>
              <w:rPr>
                <w:b/>
              </w:rPr>
              <w:t>Grote</w:t>
            </w:r>
          </w:p>
        </w:tc>
        <w:tc>
          <w:tcPr>
            <w:tcW w:w="1099" w:type="dxa"/>
          </w:tcPr>
          <w:p w:rsidR="00511EBF" w:rsidRPr="00B67BDB" w:rsidRDefault="00511EBF" w:rsidP="00D67C95">
            <w:pPr>
              <w:rPr>
                <w:b/>
              </w:rPr>
            </w:pPr>
            <w:r w:rsidRPr="00B67BDB">
              <w:rPr>
                <w:b/>
              </w:rPr>
              <w:t>Waarde</w:t>
            </w:r>
          </w:p>
        </w:tc>
        <w:tc>
          <w:tcPr>
            <w:tcW w:w="4426" w:type="dxa"/>
          </w:tcPr>
          <w:p w:rsidR="00511EBF" w:rsidRPr="00B67BDB" w:rsidRDefault="00511EBF" w:rsidP="00D67C95">
            <w:pPr>
              <w:rPr>
                <w:b/>
              </w:rPr>
            </w:pPr>
            <w:r w:rsidRPr="00B67BDB">
              <w:rPr>
                <w:b/>
              </w:rPr>
              <w:t>Omschrijving</w:t>
            </w:r>
          </w:p>
        </w:tc>
      </w:tr>
      <w:tr w:rsidR="00511EBF" w:rsidTr="002F1199">
        <w:tc>
          <w:tcPr>
            <w:tcW w:w="3162" w:type="dxa"/>
          </w:tcPr>
          <w:p w:rsidR="00511EBF" w:rsidRDefault="00511EBF" w:rsidP="00D67C95">
            <w:proofErr w:type="spellStart"/>
            <w:r w:rsidRPr="00511EBF">
              <w:t>READ_nRF_ADC_CONVERSION</w:t>
            </w:r>
            <w:proofErr w:type="spellEnd"/>
          </w:p>
        </w:tc>
        <w:tc>
          <w:tcPr>
            <w:tcW w:w="1373" w:type="dxa"/>
          </w:tcPr>
          <w:p w:rsidR="00511EBF" w:rsidRDefault="00511EBF" w:rsidP="00D67C95">
            <w:r>
              <w:t>Uint8_t</w:t>
            </w:r>
          </w:p>
        </w:tc>
        <w:tc>
          <w:tcPr>
            <w:tcW w:w="1099" w:type="dxa"/>
          </w:tcPr>
          <w:p w:rsidR="00511EBF" w:rsidRDefault="00511EBF" w:rsidP="002F1199">
            <w:r>
              <w:t>0x</w:t>
            </w:r>
            <w:r w:rsidR="002F1199">
              <w:t>1B</w:t>
            </w:r>
          </w:p>
        </w:tc>
        <w:tc>
          <w:tcPr>
            <w:tcW w:w="4426" w:type="dxa"/>
          </w:tcPr>
          <w:p w:rsidR="00511EBF" w:rsidRDefault="00511EBF" w:rsidP="00D67C95">
            <w:proofErr w:type="spellStart"/>
            <w:r w:rsidRPr="00511EBF">
              <w:t>READ_nRF_ADC_CONVERSION</w:t>
            </w:r>
            <w:proofErr w:type="spellEnd"/>
            <w:r>
              <w:t xml:space="preserve"> opdracht ID</w:t>
            </w:r>
          </w:p>
        </w:tc>
      </w:tr>
    </w:tbl>
    <w:p w:rsidR="00511EBF" w:rsidRDefault="00511EBF" w:rsidP="00511EBF"/>
    <w:p w:rsidR="00511EBF" w:rsidRDefault="00511EBF" w:rsidP="00511EBF">
      <w:r>
        <w:t>Antwoord:</w:t>
      </w:r>
    </w:p>
    <w:tbl>
      <w:tblPr>
        <w:tblStyle w:val="Tabelraster"/>
        <w:tblW w:w="10060" w:type="dxa"/>
        <w:tblLook w:val="04A0" w:firstRow="1" w:lastRow="0" w:firstColumn="1" w:lastColumn="0" w:noHBand="0" w:noVBand="1"/>
      </w:tblPr>
      <w:tblGrid>
        <w:gridCol w:w="3162"/>
        <w:gridCol w:w="1373"/>
        <w:gridCol w:w="1099"/>
        <w:gridCol w:w="4426"/>
      </w:tblGrid>
      <w:tr w:rsidR="00511EBF" w:rsidTr="002F1199">
        <w:tc>
          <w:tcPr>
            <w:tcW w:w="3162" w:type="dxa"/>
          </w:tcPr>
          <w:p w:rsidR="00511EBF" w:rsidRPr="00B67BDB" w:rsidRDefault="00511EBF" w:rsidP="00D67C95">
            <w:pPr>
              <w:rPr>
                <w:b/>
              </w:rPr>
            </w:pPr>
            <w:r w:rsidRPr="00B67BDB">
              <w:rPr>
                <w:b/>
              </w:rPr>
              <w:t>Veld</w:t>
            </w:r>
          </w:p>
        </w:tc>
        <w:tc>
          <w:tcPr>
            <w:tcW w:w="1373" w:type="dxa"/>
          </w:tcPr>
          <w:p w:rsidR="00511EBF" w:rsidRPr="00B67BDB" w:rsidRDefault="00511EBF" w:rsidP="00D67C95">
            <w:pPr>
              <w:rPr>
                <w:b/>
              </w:rPr>
            </w:pPr>
            <w:r>
              <w:rPr>
                <w:b/>
              </w:rPr>
              <w:t>Grote</w:t>
            </w:r>
          </w:p>
        </w:tc>
        <w:tc>
          <w:tcPr>
            <w:tcW w:w="1099" w:type="dxa"/>
          </w:tcPr>
          <w:p w:rsidR="00511EBF" w:rsidRPr="00B67BDB" w:rsidRDefault="00511EBF" w:rsidP="00D67C95">
            <w:pPr>
              <w:rPr>
                <w:b/>
              </w:rPr>
            </w:pPr>
            <w:r w:rsidRPr="00B67BDB">
              <w:rPr>
                <w:b/>
              </w:rPr>
              <w:t>Waarde</w:t>
            </w:r>
          </w:p>
        </w:tc>
        <w:tc>
          <w:tcPr>
            <w:tcW w:w="4426" w:type="dxa"/>
          </w:tcPr>
          <w:p w:rsidR="00511EBF" w:rsidRPr="00B67BDB" w:rsidRDefault="00511EBF" w:rsidP="00D67C95">
            <w:pPr>
              <w:rPr>
                <w:b/>
              </w:rPr>
            </w:pPr>
            <w:r w:rsidRPr="00B67BDB">
              <w:rPr>
                <w:b/>
              </w:rPr>
              <w:t>Omschrijving</w:t>
            </w:r>
          </w:p>
        </w:tc>
      </w:tr>
      <w:tr w:rsidR="00511EBF" w:rsidTr="002F1199">
        <w:tc>
          <w:tcPr>
            <w:tcW w:w="3162" w:type="dxa"/>
          </w:tcPr>
          <w:p w:rsidR="00511EBF" w:rsidRDefault="002F1199" w:rsidP="00D67C95">
            <w:proofErr w:type="spellStart"/>
            <w:r w:rsidRPr="00511EBF">
              <w:t>READ_nRF_ADC_CONVERSION</w:t>
            </w:r>
            <w:proofErr w:type="spellEnd"/>
          </w:p>
        </w:tc>
        <w:tc>
          <w:tcPr>
            <w:tcW w:w="1373" w:type="dxa"/>
          </w:tcPr>
          <w:p w:rsidR="00511EBF" w:rsidRDefault="00511EBF" w:rsidP="00D67C95">
            <w:r>
              <w:t>Uint8_t</w:t>
            </w:r>
          </w:p>
        </w:tc>
        <w:tc>
          <w:tcPr>
            <w:tcW w:w="1099" w:type="dxa"/>
          </w:tcPr>
          <w:p w:rsidR="00511EBF" w:rsidRDefault="00511EBF" w:rsidP="002F1199">
            <w:r>
              <w:t>0x</w:t>
            </w:r>
            <w:r w:rsidR="002F1199">
              <w:t>1B</w:t>
            </w:r>
          </w:p>
        </w:tc>
        <w:tc>
          <w:tcPr>
            <w:tcW w:w="4426" w:type="dxa"/>
          </w:tcPr>
          <w:p w:rsidR="00511EBF" w:rsidRDefault="00511EBF" w:rsidP="00D67C95">
            <w:proofErr w:type="spellStart"/>
            <w:r w:rsidRPr="00511EBF">
              <w:t>READ_nRF_ADC_CONVERSION</w:t>
            </w:r>
            <w:proofErr w:type="spellEnd"/>
            <w:r>
              <w:t xml:space="preserve"> opdracht ID</w:t>
            </w:r>
          </w:p>
        </w:tc>
      </w:tr>
      <w:tr w:rsidR="00511EBF" w:rsidTr="002F1199">
        <w:tc>
          <w:tcPr>
            <w:tcW w:w="3162" w:type="dxa"/>
          </w:tcPr>
          <w:p w:rsidR="00511EBF" w:rsidRDefault="002F1199" w:rsidP="00D67C95">
            <w:r>
              <w:t>Batterij spanning</w:t>
            </w:r>
          </w:p>
        </w:tc>
        <w:tc>
          <w:tcPr>
            <w:tcW w:w="1373" w:type="dxa"/>
          </w:tcPr>
          <w:p w:rsidR="00511EBF" w:rsidRDefault="002F1199" w:rsidP="00D67C95">
            <w:r>
              <w:t>Uint16_t</w:t>
            </w:r>
          </w:p>
        </w:tc>
        <w:tc>
          <w:tcPr>
            <w:tcW w:w="1099" w:type="dxa"/>
          </w:tcPr>
          <w:p w:rsidR="00511EBF" w:rsidRDefault="00511EBF" w:rsidP="00D67C95"/>
        </w:tc>
        <w:tc>
          <w:tcPr>
            <w:tcW w:w="4426" w:type="dxa"/>
          </w:tcPr>
          <w:p w:rsidR="00511EBF" w:rsidRDefault="002F1199" w:rsidP="00D67C95">
            <w:r>
              <w:t>Batterij spanning in millivolts</w:t>
            </w:r>
          </w:p>
        </w:tc>
      </w:tr>
      <w:tr w:rsidR="002F1199" w:rsidTr="002F1199">
        <w:tc>
          <w:tcPr>
            <w:tcW w:w="3162" w:type="dxa"/>
          </w:tcPr>
          <w:p w:rsidR="002F1199" w:rsidRDefault="002F1199" w:rsidP="002F1199">
            <w:r>
              <w:t>Voedingspanning</w:t>
            </w:r>
          </w:p>
        </w:tc>
        <w:tc>
          <w:tcPr>
            <w:tcW w:w="1373" w:type="dxa"/>
          </w:tcPr>
          <w:p w:rsidR="002F1199" w:rsidRDefault="002F1199" w:rsidP="002F1199">
            <w:r>
              <w:t>Uint16_t</w:t>
            </w:r>
          </w:p>
        </w:tc>
        <w:tc>
          <w:tcPr>
            <w:tcW w:w="1099" w:type="dxa"/>
          </w:tcPr>
          <w:p w:rsidR="002F1199" w:rsidRDefault="002F1199" w:rsidP="002F1199"/>
        </w:tc>
        <w:tc>
          <w:tcPr>
            <w:tcW w:w="4426" w:type="dxa"/>
          </w:tcPr>
          <w:p w:rsidR="002F1199" w:rsidRDefault="002F1199" w:rsidP="002F1199">
            <w:r>
              <w:t>nRF52840 voeding spanning in millivolts</w:t>
            </w:r>
          </w:p>
        </w:tc>
      </w:tr>
      <w:tr w:rsidR="002F1199" w:rsidTr="002F1199">
        <w:tc>
          <w:tcPr>
            <w:tcW w:w="3162" w:type="dxa"/>
          </w:tcPr>
          <w:p w:rsidR="002F1199" w:rsidRDefault="002F1199" w:rsidP="002F1199">
            <w:r>
              <w:t>Batterij percentage</w:t>
            </w:r>
          </w:p>
        </w:tc>
        <w:tc>
          <w:tcPr>
            <w:tcW w:w="1373" w:type="dxa"/>
          </w:tcPr>
          <w:p w:rsidR="002F1199" w:rsidRDefault="002F1199" w:rsidP="002F1199">
            <w:r>
              <w:t>Uint8_t</w:t>
            </w:r>
          </w:p>
        </w:tc>
        <w:tc>
          <w:tcPr>
            <w:tcW w:w="1099" w:type="dxa"/>
          </w:tcPr>
          <w:p w:rsidR="002F1199" w:rsidRDefault="002F1199" w:rsidP="002F1199">
            <w:r>
              <w:t>0-100%</w:t>
            </w:r>
          </w:p>
        </w:tc>
        <w:tc>
          <w:tcPr>
            <w:tcW w:w="4426" w:type="dxa"/>
          </w:tcPr>
          <w:p w:rsidR="002F1199" w:rsidRDefault="002F1199" w:rsidP="002F1199">
            <w:r>
              <w:t>Batterij percentage, zie batterij spanning hoofdstuk voor de berekening.</w:t>
            </w:r>
          </w:p>
        </w:tc>
      </w:tr>
    </w:tbl>
    <w:p w:rsidR="00511EBF" w:rsidRDefault="00511EBF" w:rsidP="00511EBF"/>
    <w:p w:rsidR="00511EBF" w:rsidRDefault="00511EBF" w:rsidP="00511EBF"/>
    <w:p w:rsidR="00511EBF" w:rsidRDefault="00511EBF" w:rsidP="00511EBF">
      <w:r>
        <w:t>Voorbeeld:</w:t>
      </w:r>
    </w:p>
    <w:tbl>
      <w:tblPr>
        <w:tblStyle w:val="Tabelraster"/>
        <w:tblW w:w="10485" w:type="dxa"/>
        <w:tblLook w:val="04A0" w:firstRow="1" w:lastRow="0" w:firstColumn="1" w:lastColumn="0" w:noHBand="0" w:noVBand="1"/>
      </w:tblPr>
      <w:tblGrid>
        <w:gridCol w:w="1199"/>
        <w:gridCol w:w="2765"/>
        <w:gridCol w:w="6521"/>
      </w:tblGrid>
      <w:tr w:rsidR="00511EBF" w:rsidTr="00D67C95">
        <w:tc>
          <w:tcPr>
            <w:tcW w:w="1199" w:type="dxa"/>
          </w:tcPr>
          <w:p w:rsidR="00511EBF" w:rsidRPr="00B67BDB" w:rsidRDefault="00511EBF" w:rsidP="00D67C95">
            <w:pPr>
              <w:rPr>
                <w:b/>
              </w:rPr>
            </w:pPr>
          </w:p>
        </w:tc>
        <w:tc>
          <w:tcPr>
            <w:tcW w:w="2765" w:type="dxa"/>
          </w:tcPr>
          <w:p w:rsidR="00511EBF" w:rsidRPr="00B67BDB" w:rsidRDefault="00511EBF" w:rsidP="00D67C95">
            <w:pPr>
              <w:rPr>
                <w:b/>
              </w:rPr>
            </w:pPr>
            <w:proofErr w:type="spellStart"/>
            <w:r w:rsidRPr="00B67BDB">
              <w:rPr>
                <w:b/>
              </w:rPr>
              <w:t>Hex</w:t>
            </w:r>
            <w:proofErr w:type="spellEnd"/>
            <w:r w:rsidRPr="00B67BDB">
              <w:rPr>
                <w:b/>
              </w:rPr>
              <w:t xml:space="preserve"> bericht</w:t>
            </w:r>
          </w:p>
        </w:tc>
        <w:tc>
          <w:tcPr>
            <w:tcW w:w="6521" w:type="dxa"/>
          </w:tcPr>
          <w:p w:rsidR="00511EBF" w:rsidRPr="00B67BDB" w:rsidRDefault="00511EBF" w:rsidP="00D67C95">
            <w:pPr>
              <w:rPr>
                <w:b/>
              </w:rPr>
            </w:pPr>
            <w:r w:rsidRPr="00B67BDB">
              <w:rPr>
                <w:b/>
              </w:rPr>
              <w:t>Inhoud</w:t>
            </w:r>
          </w:p>
        </w:tc>
      </w:tr>
      <w:tr w:rsidR="00511EBF" w:rsidTr="00D67C95">
        <w:tc>
          <w:tcPr>
            <w:tcW w:w="1199" w:type="dxa"/>
          </w:tcPr>
          <w:p w:rsidR="00511EBF" w:rsidRPr="00B67BDB" w:rsidRDefault="00511EBF" w:rsidP="00D67C95">
            <w:pPr>
              <w:rPr>
                <w:b/>
              </w:rPr>
            </w:pPr>
            <w:r w:rsidRPr="00B67BDB">
              <w:rPr>
                <w:b/>
              </w:rPr>
              <w:t>Opdracht</w:t>
            </w:r>
          </w:p>
        </w:tc>
        <w:tc>
          <w:tcPr>
            <w:tcW w:w="2765" w:type="dxa"/>
          </w:tcPr>
          <w:p w:rsidR="00511EBF" w:rsidRDefault="002F1199" w:rsidP="00D67C95">
            <w:r>
              <w:t>1B</w:t>
            </w:r>
          </w:p>
        </w:tc>
        <w:tc>
          <w:tcPr>
            <w:tcW w:w="6521" w:type="dxa"/>
          </w:tcPr>
          <w:p w:rsidR="00511EBF" w:rsidRDefault="00511EBF" w:rsidP="00D67C95"/>
        </w:tc>
      </w:tr>
      <w:tr w:rsidR="00511EBF" w:rsidRPr="00511EBF" w:rsidTr="00D67C95">
        <w:trPr>
          <w:trHeight w:val="274"/>
        </w:trPr>
        <w:tc>
          <w:tcPr>
            <w:tcW w:w="1199" w:type="dxa"/>
          </w:tcPr>
          <w:p w:rsidR="00511EBF" w:rsidRPr="00B67BDB" w:rsidRDefault="00511EBF" w:rsidP="00D67C95">
            <w:pPr>
              <w:rPr>
                <w:b/>
              </w:rPr>
            </w:pPr>
            <w:r w:rsidRPr="00B67BDB">
              <w:rPr>
                <w:b/>
              </w:rPr>
              <w:t>Antwoord</w:t>
            </w:r>
          </w:p>
        </w:tc>
        <w:tc>
          <w:tcPr>
            <w:tcW w:w="2765" w:type="dxa"/>
          </w:tcPr>
          <w:p w:rsidR="00511EBF" w:rsidRDefault="002F1199" w:rsidP="00D67C95">
            <w:r>
              <w:t>1B0B530BB85C</w:t>
            </w:r>
          </w:p>
        </w:tc>
        <w:tc>
          <w:tcPr>
            <w:tcW w:w="6521" w:type="dxa"/>
          </w:tcPr>
          <w:p w:rsidR="00511EBF" w:rsidRPr="00511EBF" w:rsidRDefault="002F1199" w:rsidP="002F1199">
            <w:r>
              <w:t xml:space="preserve">Batterij spanning 0x0B53=2899mV, </w:t>
            </w:r>
            <w:proofErr w:type="spellStart"/>
            <w:r>
              <w:t>nRF</w:t>
            </w:r>
            <w:proofErr w:type="spellEnd"/>
            <w:r>
              <w:t xml:space="preserve"> spanning=3000mV, Batterij percentage 92%</w:t>
            </w:r>
          </w:p>
        </w:tc>
      </w:tr>
    </w:tbl>
    <w:p w:rsidR="00511EBF" w:rsidRDefault="00511EBF" w:rsidP="006D4E91"/>
    <w:p w:rsidR="00511EBF" w:rsidRDefault="00511EBF" w:rsidP="006D4E91"/>
    <w:p w:rsidR="00EF3587" w:rsidRPr="00EF3587" w:rsidRDefault="006D4E91" w:rsidP="00C91119">
      <w:pPr>
        <w:pStyle w:val="Kop3"/>
        <w:rPr>
          <w:lang w:val="en-GB"/>
        </w:rPr>
      </w:pPr>
      <w:bookmarkStart w:id="56" w:name="_Toc25935095"/>
      <w:r w:rsidRPr="00EF3587">
        <w:rPr>
          <w:lang w:val="en-GB"/>
        </w:rPr>
        <w:t>155d/</w:t>
      </w:r>
      <w:r w:rsidR="00EF3587" w:rsidRPr="00EF3587">
        <w:rPr>
          <w:lang w:val="en-GB"/>
        </w:rPr>
        <w:t xml:space="preserve">0x9B - </w:t>
      </w:r>
      <w:proofErr w:type="spellStart"/>
      <w:r w:rsidR="00EF3587" w:rsidRPr="00EF3587">
        <w:rPr>
          <w:lang w:val="en-GB"/>
        </w:rPr>
        <w:t>WRITE_nRF_ADC_CONVERSION</w:t>
      </w:r>
      <w:bookmarkEnd w:id="56"/>
      <w:proofErr w:type="spellEnd"/>
    </w:p>
    <w:p w:rsidR="002F1199" w:rsidRDefault="006D4E91" w:rsidP="006D4E91">
      <w:r>
        <w:t>Start een ADC conversie</w:t>
      </w:r>
      <w:r w:rsidR="002F1199">
        <w:t xml:space="preserve">. </w:t>
      </w:r>
    </w:p>
    <w:p w:rsidR="003A5ACE" w:rsidRDefault="003A5ACE" w:rsidP="006D4E91"/>
    <w:p w:rsidR="002F1199" w:rsidRDefault="002F1199" w:rsidP="002F1199">
      <w:r>
        <w:t>Opdracht:</w:t>
      </w:r>
    </w:p>
    <w:tbl>
      <w:tblPr>
        <w:tblStyle w:val="Tabelraster"/>
        <w:tblW w:w="10060" w:type="dxa"/>
        <w:tblLook w:val="04A0" w:firstRow="1" w:lastRow="0" w:firstColumn="1" w:lastColumn="0" w:noHBand="0" w:noVBand="1"/>
      </w:tblPr>
      <w:tblGrid>
        <w:gridCol w:w="3188"/>
        <w:gridCol w:w="1366"/>
        <w:gridCol w:w="1097"/>
        <w:gridCol w:w="4409"/>
      </w:tblGrid>
      <w:tr w:rsidR="002F1199" w:rsidTr="00D67C95">
        <w:tc>
          <w:tcPr>
            <w:tcW w:w="3162" w:type="dxa"/>
          </w:tcPr>
          <w:p w:rsidR="002F1199" w:rsidRPr="00B67BDB" w:rsidRDefault="002F1199" w:rsidP="00D67C95">
            <w:pPr>
              <w:rPr>
                <w:b/>
              </w:rPr>
            </w:pPr>
            <w:r w:rsidRPr="00B67BDB">
              <w:rPr>
                <w:b/>
              </w:rPr>
              <w:t>Veld</w:t>
            </w:r>
          </w:p>
        </w:tc>
        <w:tc>
          <w:tcPr>
            <w:tcW w:w="1373" w:type="dxa"/>
          </w:tcPr>
          <w:p w:rsidR="002F1199" w:rsidRPr="00B67BDB" w:rsidRDefault="002F1199" w:rsidP="00D67C95">
            <w:pPr>
              <w:rPr>
                <w:b/>
              </w:rPr>
            </w:pPr>
            <w:r>
              <w:rPr>
                <w:b/>
              </w:rPr>
              <w:t>Grote</w:t>
            </w:r>
          </w:p>
        </w:tc>
        <w:tc>
          <w:tcPr>
            <w:tcW w:w="1099" w:type="dxa"/>
          </w:tcPr>
          <w:p w:rsidR="002F1199" w:rsidRPr="00B67BDB" w:rsidRDefault="002F1199" w:rsidP="00D67C95">
            <w:pPr>
              <w:rPr>
                <w:b/>
              </w:rPr>
            </w:pPr>
            <w:r w:rsidRPr="00B67BDB">
              <w:rPr>
                <w:b/>
              </w:rPr>
              <w:t>Waarde</w:t>
            </w:r>
          </w:p>
        </w:tc>
        <w:tc>
          <w:tcPr>
            <w:tcW w:w="4426" w:type="dxa"/>
          </w:tcPr>
          <w:p w:rsidR="002F1199" w:rsidRPr="00B67BDB" w:rsidRDefault="002F1199" w:rsidP="00D67C95">
            <w:pPr>
              <w:rPr>
                <w:b/>
              </w:rPr>
            </w:pPr>
            <w:r w:rsidRPr="00B67BDB">
              <w:rPr>
                <w:b/>
              </w:rPr>
              <w:t>Omschrijving</w:t>
            </w:r>
          </w:p>
        </w:tc>
      </w:tr>
      <w:tr w:rsidR="002F1199" w:rsidTr="00D67C95">
        <w:tc>
          <w:tcPr>
            <w:tcW w:w="3162" w:type="dxa"/>
          </w:tcPr>
          <w:p w:rsidR="002F1199" w:rsidRDefault="002F1199" w:rsidP="00D67C95">
            <w:proofErr w:type="spellStart"/>
            <w:r w:rsidRPr="00EF3587">
              <w:rPr>
                <w:lang w:val="en-GB"/>
              </w:rPr>
              <w:t>WRITE_nRF_ADC_CONVERSION</w:t>
            </w:r>
            <w:proofErr w:type="spellEnd"/>
          </w:p>
        </w:tc>
        <w:tc>
          <w:tcPr>
            <w:tcW w:w="1373" w:type="dxa"/>
          </w:tcPr>
          <w:p w:rsidR="002F1199" w:rsidRDefault="002F1199" w:rsidP="00D67C95">
            <w:r>
              <w:t>Uint8_t</w:t>
            </w:r>
          </w:p>
        </w:tc>
        <w:tc>
          <w:tcPr>
            <w:tcW w:w="1099" w:type="dxa"/>
          </w:tcPr>
          <w:p w:rsidR="002F1199" w:rsidRDefault="002F1199" w:rsidP="00D67C95">
            <w:r>
              <w:t>0x9B</w:t>
            </w:r>
          </w:p>
        </w:tc>
        <w:tc>
          <w:tcPr>
            <w:tcW w:w="4426" w:type="dxa"/>
          </w:tcPr>
          <w:p w:rsidR="002F1199" w:rsidRDefault="002F1199" w:rsidP="00D67C95">
            <w:proofErr w:type="spellStart"/>
            <w:r w:rsidRPr="00EF3587">
              <w:rPr>
                <w:lang w:val="en-GB"/>
              </w:rPr>
              <w:t>WRITE_nRF_ADC_CONVERSION</w:t>
            </w:r>
            <w:proofErr w:type="spellEnd"/>
            <w:r>
              <w:t xml:space="preserve"> opdracht ID</w:t>
            </w:r>
          </w:p>
        </w:tc>
      </w:tr>
    </w:tbl>
    <w:p w:rsidR="002F1199" w:rsidRDefault="002F1199" w:rsidP="002F1199"/>
    <w:p w:rsidR="002F1199" w:rsidRDefault="002F1199" w:rsidP="002F1199">
      <w:r>
        <w:t>Antwoord:</w:t>
      </w:r>
    </w:p>
    <w:tbl>
      <w:tblPr>
        <w:tblStyle w:val="Tabelraster"/>
        <w:tblW w:w="10343" w:type="dxa"/>
        <w:tblLook w:val="04A0" w:firstRow="1" w:lastRow="0" w:firstColumn="1" w:lastColumn="0" w:noHBand="0" w:noVBand="1"/>
      </w:tblPr>
      <w:tblGrid>
        <w:gridCol w:w="3188"/>
        <w:gridCol w:w="1367"/>
        <w:gridCol w:w="1097"/>
        <w:gridCol w:w="4691"/>
      </w:tblGrid>
      <w:tr w:rsidR="002F1199" w:rsidTr="002F1199">
        <w:tc>
          <w:tcPr>
            <w:tcW w:w="3188" w:type="dxa"/>
          </w:tcPr>
          <w:p w:rsidR="002F1199" w:rsidRPr="00B67BDB" w:rsidRDefault="002F1199" w:rsidP="00D67C95">
            <w:pPr>
              <w:rPr>
                <w:b/>
              </w:rPr>
            </w:pPr>
            <w:r w:rsidRPr="00B67BDB">
              <w:rPr>
                <w:b/>
              </w:rPr>
              <w:t>Veld</w:t>
            </w:r>
          </w:p>
        </w:tc>
        <w:tc>
          <w:tcPr>
            <w:tcW w:w="1367" w:type="dxa"/>
          </w:tcPr>
          <w:p w:rsidR="002F1199" w:rsidRPr="00B67BDB" w:rsidRDefault="002F1199" w:rsidP="00D67C95">
            <w:pPr>
              <w:rPr>
                <w:b/>
              </w:rPr>
            </w:pPr>
            <w:r>
              <w:rPr>
                <w:b/>
              </w:rPr>
              <w:t>Grote</w:t>
            </w:r>
          </w:p>
        </w:tc>
        <w:tc>
          <w:tcPr>
            <w:tcW w:w="1097" w:type="dxa"/>
          </w:tcPr>
          <w:p w:rsidR="002F1199" w:rsidRPr="00B67BDB" w:rsidRDefault="002F1199" w:rsidP="00D67C95">
            <w:pPr>
              <w:rPr>
                <w:b/>
              </w:rPr>
            </w:pPr>
            <w:r w:rsidRPr="00B67BDB">
              <w:rPr>
                <w:b/>
              </w:rPr>
              <w:t>Waarde</w:t>
            </w:r>
          </w:p>
        </w:tc>
        <w:tc>
          <w:tcPr>
            <w:tcW w:w="4691" w:type="dxa"/>
          </w:tcPr>
          <w:p w:rsidR="002F1199" w:rsidRPr="00B67BDB" w:rsidRDefault="002F1199" w:rsidP="00D67C95">
            <w:pPr>
              <w:rPr>
                <w:b/>
              </w:rPr>
            </w:pPr>
            <w:r w:rsidRPr="00B67BDB">
              <w:rPr>
                <w:b/>
              </w:rPr>
              <w:t>Omschrijving</w:t>
            </w:r>
          </w:p>
        </w:tc>
      </w:tr>
      <w:tr w:rsidR="002F1199" w:rsidTr="002F1199">
        <w:tc>
          <w:tcPr>
            <w:tcW w:w="3188" w:type="dxa"/>
          </w:tcPr>
          <w:p w:rsidR="002F1199" w:rsidRDefault="002F1199" w:rsidP="00D67C95">
            <w:proofErr w:type="spellStart"/>
            <w:r w:rsidRPr="00EF3587">
              <w:rPr>
                <w:lang w:val="en-GB"/>
              </w:rPr>
              <w:t>WRITE_nRF_ADC_CONVERSION</w:t>
            </w:r>
            <w:proofErr w:type="spellEnd"/>
          </w:p>
        </w:tc>
        <w:tc>
          <w:tcPr>
            <w:tcW w:w="1367" w:type="dxa"/>
          </w:tcPr>
          <w:p w:rsidR="002F1199" w:rsidRDefault="002F1199" w:rsidP="00D67C95">
            <w:r>
              <w:t>Uint8_t</w:t>
            </w:r>
          </w:p>
        </w:tc>
        <w:tc>
          <w:tcPr>
            <w:tcW w:w="1097" w:type="dxa"/>
          </w:tcPr>
          <w:p w:rsidR="002F1199" w:rsidRDefault="002F1199" w:rsidP="00D67C95">
            <w:r>
              <w:t>0x9B</w:t>
            </w:r>
          </w:p>
        </w:tc>
        <w:tc>
          <w:tcPr>
            <w:tcW w:w="4691" w:type="dxa"/>
          </w:tcPr>
          <w:p w:rsidR="002F1199" w:rsidRDefault="002F1199" w:rsidP="00D67C95">
            <w:proofErr w:type="spellStart"/>
            <w:r w:rsidRPr="00EF3587">
              <w:rPr>
                <w:lang w:val="en-GB"/>
              </w:rPr>
              <w:t>WRITE_nRF_ADC_CONVERSION</w:t>
            </w:r>
            <w:proofErr w:type="spellEnd"/>
            <w:r>
              <w:t xml:space="preserve"> opdracht ID</w:t>
            </w:r>
          </w:p>
        </w:tc>
      </w:tr>
      <w:tr w:rsidR="002F1199" w:rsidTr="002F1199">
        <w:tc>
          <w:tcPr>
            <w:tcW w:w="3188" w:type="dxa"/>
          </w:tcPr>
          <w:p w:rsidR="002F1199" w:rsidRDefault="002F1199" w:rsidP="00D67C95">
            <w:r>
              <w:t>Batterij spanning</w:t>
            </w:r>
          </w:p>
        </w:tc>
        <w:tc>
          <w:tcPr>
            <w:tcW w:w="1367" w:type="dxa"/>
          </w:tcPr>
          <w:p w:rsidR="002F1199" w:rsidRDefault="002F1199" w:rsidP="00D67C95">
            <w:r>
              <w:t>Uint16_t</w:t>
            </w:r>
          </w:p>
        </w:tc>
        <w:tc>
          <w:tcPr>
            <w:tcW w:w="1097" w:type="dxa"/>
          </w:tcPr>
          <w:p w:rsidR="002F1199" w:rsidRDefault="002F1199" w:rsidP="00D67C95"/>
        </w:tc>
        <w:tc>
          <w:tcPr>
            <w:tcW w:w="4691" w:type="dxa"/>
          </w:tcPr>
          <w:p w:rsidR="002F1199" w:rsidRDefault="002F1199" w:rsidP="00D67C95">
            <w:r>
              <w:t>Batterij spanning in millivolts</w:t>
            </w:r>
          </w:p>
        </w:tc>
      </w:tr>
      <w:tr w:rsidR="002F1199" w:rsidTr="002F1199">
        <w:tc>
          <w:tcPr>
            <w:tcW w:w="3188" w:type="dxa"/>
          </w:tcPr>
          <w:p w:rsidR="002F1199" w:rsidRDefault="002F1199" w:rsidP="00D67C95">
            <w:r>
              <w:t>Voedingspanning</w:t>
            </w:r>
          </w:p>
        </w:tc>
        <w:tc>
          <w:tcPr>
            <w:tcW w:w="1367" w:type="dxa"/>
          </w:tcPr>
          <w:p w:rsidR="002F1199" w:rsidRDefault="002F1199" w:rsidP="00D67C95">
            <w:r>
              <w:t>Uint16_t</w:t>
            </w:r>
          </w:p>
        </w:tc>
        <w:tc>
          <w:tcPr>
            <w:tcW w:w="1097" w:type="dxa"/>
          </w:tcPr>
          <w:p w:rsidR="002F1199" w:rsidRDefault="002F1199" w:rsidP="00D67C95"/>
        </w:tc>
        <w:tc>
          <w:tcPr>
            <w:tcW w:w="4691" w:type="dxa"/>
          </w:tcPr>
          <w:p w:rsidR="002F1199" w:rsidRDefault="002F1199" w:rsidP="00D67C95">
            <w:r>
              <w:t>nRF52840 voeding spanning in millivolts</w:t>
            </w:r>
          </w:p>
        </w:tc>
      </w:tr>
      <w:tr w:rsidR="002F1199" w:rsidTr="002F1199">
        <w:tc>
          <w:tcPr>
            <w:tcW w:w="3188" w:type="dxa"/>
          </w:tcPr>
          <w:p w:rsidR="002F1199" w:rsidRDefault="002F1199" w:rsidP="00D67C95">
            <w:r>
              <w:t>Batterij percentage</w:t>
            </w:r>
          </w:p>
        </w:tc>
        <w:tc>
          <w:tcPr>
            <w:tcW w:w="1367" w:type="dxa"/>
          </w:tcPr>
          <w:p w:rsidR="002F1199" w:rsidRDefault="002F1199" w:rsidP="00D67C95">
            <w:r>
              <w:t>Uint8_t</w:t>
            </w:r>
          </w:p>
        </w:tc>
        <w:tc>
          <w:tcPr>
            <w:tcW w:w="1097" w:type="dxa"/>
          </w:tcPr>
          <w:p w:rsidR="002F1199" w:rsidRDefault="002F1199" w:rsidP="00D67C95">
            <w:r>
              <w:t>0-100%</w:t>
            </w:r>
          </w:p>
        </w:tc>
        <w:tc>
          <w:tcPr>
            <w:tcW w:w="4691" w:type="dxa"/>
          </w:tcPr>
          <w:p w:rsidR="002F1199" w:rsidRDefault="002F1199" w:rsidP="00D67C95">
            <w:r>
              <w:t>Batterij percentage, zie batterij spanning hoofdstuk voor de berekening.</w:t>
            </w:r>
          </w:p>
        </w:tc>
      </w:tr>
    </w:tbl>
    <w:p w:rsidR="002F1199" w:rsidRDefault="002F1199" w:rsidP="002F1199"/>
    <w:p w:rsidR="002F1199" w:rsidRDefault="002F1199" w:rsidP="002F1199"/>
    <w:p w:rsidR="002F1199" w:rsidRDefault="002F1199" w:rsidP="002F1199">
      <w:r>
        <w:t>Voorbeeld:</w:t>
      </w:r>
    </w:p>
    <w:tbl>
      <w:tblPr>
        <w:tblStyle w:val="Tabelraster"/>
        <w:tblW w:w="10485" w:type="dxa"/>
        <w:tblLook w:val="04A0" w:firstRow="1" w:lastRow="0" w:firstColumn="1" w:lastColumn="0" w:noHBand="0" w:noVBand="1"/>
      </w:tblPr>
      <w:tblGrid>
        <w:gridCol w:w="1268"/>
        <w:gridCol w:w="2750"/>
        <w:gridCol w:w="6467"/>
      </w:tblGrid>
      <w:tr w:rsidR="002F1199" w:rsidTr="003A5ACE">
        <w:tc>
          <w:tcPr>
            <w:tcW w:w="1268" w:type="dxa"/>
          </w:tcPr>
          <w:p w:rsidR="002F1199" w:rsidRPr="00B67BDB" w:rsidRDefault="002F1199" w:rsidP="00D67C95">
            <w:pPr>
              <w:rPr>
                <w:b/>
              </w:rPr>
            </w:pPr>
          </w:p>
        </w:tc>
        <w:tc>
          <w:tcPr>
            <w:tcW w:w="2750" w:type="dxa"/>
          </w:tcPr>
          <w:p w:rsidR="002F1199" w:rsidRPr="00B67BDB" w:rsidRDefault="002F1199" w:rsidP="00D67C95">
            <w:pPr>
              <w:rPr>
                <w:b/>
              </w:rPr>
            </w:pPr>
            <w:proofErr w:type="spellStart"/>
            <w:r w:rsidRPr="00B67BDB">
              <w:rPr>
                <w:b/>
              </w:rPr>
              <w:t>Hex</w:t>
            </w:r>
            <w:proofErr w:type="spellEnd"/>
            <w:r w:rsidRPr="00B67BDB">
              <w:rPr>
                <w:b/>
              </w:rPr>
              <w:t xml:space="preserve"> bericht</w:t>
            </w:r>
          </w:p>
        </w:tc>
        <w:tc>
          <w:tcPr>
            <w:tcW w:w="6467" w:type="dxa"/>
          </w:tcPr>
          <w:p w:rsidR="002F1199" w:rsidRPr="00B67BDB" w:rsidRDefault="002F1199" w:rsidP="00D67C95">
            <w:pPr>
              <w:rPr>
                <w:b/>
              </w:rPr>
            </w:pPr>
            <w:r w:rsidRPr="00B67BDB">
              <w:rPr>
                <w:b/>
              </w:rPr>
              <w:t>Inhoud</w:t>
            </w:r>
          </w:p>
        </w:tc>
      </w:tr>
      <w:tr w:rsidR="002F1199" w:rsidRPr="007344D4" w:rsidTr="003A5ACE">
        <w:tc>
          <w:tcPr>
            <w:tcW w:w="1268" w:type="dxa"/>
          </w:tcPr>
          <w:p w:rsidR="002F1199" w:rsidRPr="00B67BDB" w:rsidRDefault="002F1199" w:rsidP="00D67C95">
            <w:pPr>
              <w:rPr>
                <w:b/>
              </w:rPr>
            </w:pPr>
            <w:r w:rsidRPr="00B67BDB">
              <w:rPr>
                <w:b/>
              </w:rPr>
              <w:t>Opdracht</w:t>
            </w:r>
          </w:p>
        </w:tc>
        <w:tc>
          <w:tcPr>
            <w:tcW w:w="2750" w:type="dxa"/>
          </w:tcPr>
          <w:p w:rsidR="002F1199" w:rsidRDefault="002C486F" w:rsidP="00D67C95">
            <w:r>
              <w:t>0x</w:t>
            </w:r>
            <w:r w:rsidR="002F1199">
              <w:t>9B</w:t>
            </w:r>
          </w:p>
        </w:tc>
        <w:tc>
          <w:tcPr>
            <w:tcW w:w="6467" w:type="dxa"/>
          </w:tcPr>
          <w:p w:rsidR="002F1199" w:rsidRPr="002F1199" w:rsidRDefault="002F1199" w:rsidP="00D67C95">
            <w:pPr>
              <w:rPr>
                <w:lang w:val="en-GB"/>
              </w:rPr>
            </w:pPr>
            <w:proofErr w:type="spellStart"/>
            <w:r w:rsidRPr="00EF3587">
              <w:rPr>
                <w:lang w:val="en-GB"/>
              </w:rPr>
              <w:t>WRITE_nRF_ADC_CONVERSION</w:t>
            </w:r>
            <w:proofErr w:type="spellEnd"/>
            <w:r>
              <w:rPr>
                <w:lang w:val="en-GB"/>
              </w:rPr>
              <w:t xml:space="preserve">, start </w:t>
            </w:r>
            <w:proofErr w:type="spellStart"/>
            <w:r>
              <w:rPr>
                <w:lang w:val="en-GB"/>
              </w:rPr>
              <w:t>conversie</w:t>
            </w:r>
            <w:proofErr w:type="spellEnd"/>
          </w:p>
        </w:tc>
      </w:tr>
      <w:tr w:rsidR="002F1199" w:rsidRPr="00511EBF" w:rsidTr="003A5ACE">
        <w:trPr>
          <w:trHeight w:val="274"/>
        </w:trPr>
        <w:tc>
          <w:tcPr>
            <w:tcW w:w="1268" w:type="dxa"/>
          </w:tcPr>
          <w:p w:rsidR="002F1199" w:rsidRPr="00B67BDB" w:rsidRDefault="002F1199" w:rsidP="00D67C95">
            <w:pPr>
              <w:rPr>
                <w:b/>
              </w:rPr>
            </w:pPr>
            <w:r w:rsidRPr="00B67BDB">
              <w:rPr>
                <w:b/>
              </w:rPr>
              <w:t>Antwoord</w:t>
            </w:r>
          </w:p>
        </w:tc>
        <w:tc>
          <w:tcPr>
            <w:tcW w:w="2750" w:type="dxa"/>
          </w:tcPr>
          <w:p w:rsidR="002C486F" w:rsidRDefault="002C486F" w:rsidP="00D67C95">
            <w:r>
              <w:t>0x</w:t>
            </w:r>
            <w:r w:rsidR="002F1199">
              <w:t>9B0B530BB85C</w:t>
            </w:r>
          </w:p>
        </w:tc>
        <w:tc>
          <w:tcPr>
            <w:tcW w:w="6467" w:type="dxa"/>
          </w:tcPr>
          <w:p w:rsidR="002F1199" w:rsidRPr="00511EBF" w:rsidRDefault="002F1199" w:rsidP="00D67C95">
            <w:r>
              <w:t xml:space="preserve">Batterij spanning 0x0B53=2899mV, </w:t>
            </w:r>
            <w:proofErr w:type="spellStart"/>
            <w:r>
              <w:t>nRF</w:t>
            </w:r>
            <w:proofErr w:type="spellEnd"/>
            <w:r>
              <w:t xml:space="preserve"> spanning=3000mV, Batterij percentage 92%</w:t>
            </w:r>
          </w:p>
        </w:tc>
      </w:tr>
    </w:tbl>
    <w:p w:rsidR="002F1199" w:rsidRDefault="002F1199" w:rsidP="006D4E91"/>
    <w:p w:rsidR="002F1199" w:rsidRDefault="002F1199" w:rsidP="006D4E91"/>
    <w:p w:rsidR="00EF3587" w:rsidRPr="002F1199" w:rsidRDefault="006D4E91" w:rsidP="00C91119">
      <w:pPr>
        <w:pStyle w:val="Kop3"/>
        <w:rPr>
          <w:lang w:val="en-GB"/>
        </w:rPr>
      </w:pPr>
      <w:bookmarkStart w:id="57" w:name="_Toc25935096"/>
      <w:r w:rsidRPr="002F1199">
        <w:rPr>
          <w:lang w:val="en-GB"/>
        </w:rPr>
        <w:t>29d/</w:t>
      </w:r>
      <w:r w:rsidR="00EF3587" w:rsidRPr="002F1199">
        <w:rPr>
          <w:lang w:val="en-GB"/>
        </w:rPr>
        <w:t xml:space="preserve">0x1D - </w:t>
      </w:r>
      <w:r w:rsidRPr="002F1199">
        <w:rPr>
          <w:lang w:val="en-GB"/>
        </w:rPr>
        <w:t>READ_APPLICATION_CONFIG</w:t>
      </w:r>
      <w:bookmarkEnd w:id="57"/>
    </w:p>
    <w:p w:rsidR="006D4E91" w:rsidRDefault="006D4E91" w:rsidP="006D4E91">
      <w:r>
        <w:t>Lees het meet interval</w:t>
      </w:r>
      <w:r w:rsidR="009072C3">
        <w:t xml:space="preserve"> in minuten</w:t>
      </w:r>
      <w:r>
        <w:t xml:space="preserve"> en de verhouding tussen </w:t>
      </w:r>
      <w:r w:rsidR="009072C3">
        <w:t>het aantal sensor metingen</w:t>
      </w:r>
      <w:r>
        <w:t xml:space="preserve"> en </w:t>
      </w:r>
      <w:r w:rsidR="009072C3">
        <w:t>LoRaWAN berichten u</w:t>
      </w:r>
      <w:r>
        <w:t>it.</w:t>
      </w:r>
    </w:p>
    <w:p w:rsidR="009072C3" w:rsidRDefault="009072C3" w:rsidP="006D4E91"/>
    <w:p w:rsidR="009072C3" w:rsidRDefault="009072C3" w:rsidP="009072C3">
      <w:r>
        <w:t>Opdracht:</w:t>
      </w:r>
    </w:p>
    <w:tbl>
      <w:tblPr>
        <w:tblStyle w:val="Tabelraster"/>
        <w:tblW w:w="10060" w:type="dxa"/>
        <w:tblLook w:val="04A0" w:firstRow="1" w:lastRow="0" w:firstColumn="1" w:lastColumn="0" w:noHBand="0" w:noVBand="1"/>
      </w:tblPr>
      <w:tblGrid>
        <w:gridCol w:w="3162"/>
        <w:gridCol w:w="1373"/>
        <w:gridCol w:w="1099"/>
        <w:gridCol w:w="4426"/>
      </w:tblGrid>
      <w:tr w:rsidR="009072C3" w:rsidTr="00D67C95">
        <w:tc>
          <w:tcPr>
            <w:tcW w:w="3162" w:type="dxa"/>
          </w:tcPr>
          <w:p w:rsidR="009072C3" w:rsidRPr="00B67BDB" w:rsidRDefault="009072C3" w:rsidP="00D67C95">
            <w:pPr>
              <w:rPr>
                <w:b/>
              </w:rPr>
            </w:pPr>
            <w:r w:rsidRPr="00B67BDB">
              <w:rPr>
                <w:b/>
              </w:rPr>
              <w:t>Veld</w:t>
            </w:r>
          </w:p>
        </w:tc>
        <w:tc>
          <w:tcPr>
            <w:tcW w:w="1373" w:type="dxa"/>
          </w:tcPr>
          <w:p w:rsidR="009072C3" w:rsidRPr="00B67BDB" w:rsidRDefault="009072C3" w:rsidP="00D67C95">
            <w:pPr>
              <w:rPr>
                <w:b/>
              </w:rPr>
            </w:pPr>
            <w:r>
              <w:rPr>
                <w:b/>
              </w:rPr>
              <w:t>Grote</w:t>
            </w:r>
          </w:p>
        </w:tc>
        <w:tc>
          <w:tcPr>
            <w:tcW w:w="1099" w:type="dxa"/>
          </w:tcPr>
          <w:p w:rsidR="009072C3" w:rsidRPr="00B67BDB" w:rsidRDefault="009072C3" w:rsidP="00D67C95">
            <w:pPr>
              <w:rPr>
                <w:b/>
              </w:rPr>
            </w:pPr>
            <w:r w:rsidRPr="00B67BDB">
              <w:rPr>
                <w:b/>
              </w:rPr>
              <w:t>Waarde</w:t>
            </w:r>
          </w:p>
        </w:tc>
        <w:tc>
          <w:tcPr>
            <w:tcW w:w="4426" w:type="dxa"/>
          </w:tcPr>
          <w:p w:rsidR="009072C3" w:rsidRPr="00B67BDB" w:rsidRDefault="009072C3" w:rsidP="00D67C95">
            <w:pPr>
              <w:rPr>
                <w:b/>
              </w:rPr>
            </w:pPr>
            <w:r w:rsidRPr="00B67BDB">
              <w:rPr>
                <w:b/>
              </w:rPr>
              <w:t>Omschrijving</w:t>
            </w:r>
          </w:p>
        </w:tc>
      </w:tr>
      <w:tr w:rsidR="009072C3" w:rsidTr="00D67C95">
        <w:tc>
          <w:tcPr>
            <w:tcW w:w="3162" w:type="dxa"/>
          </w:tcPr>
          <w:p w:rsidR="009072C3" w:rsidRDefault="009072C3" w:rsidP="00D67C95">
            <w:r w:rsidRPr="002F1199">
              <w:rPr>
                <w:lang w:val="en-GB"/>
              </w:rPr>
              <w:t>READ_APPLICATION_CONFIG</w:t>
            </w:r>
          </w:p>
        </w:tc>
        <w:tc>
          <w:tcPr>
            <w:tcW w:w="1373" w:type="dxa"/>
          </w:tcPr>
          <w:p w:rsidR="009072C3" w:rsidRDefault="009072C3" w:rsidP="00D67C95">
            <w:r>
              <w:t>Uint8_t</w:t>
            </w:r>
          </w:p>
        </w:tc>
        <w:tc>
          <w:tcPr>
            <w:tcW w:w="1099" w:type="dxa"/>
          </w:tcPr>
          <w:p w:rsidR="009072C3" w:rsidRDefault="009072C3" w:rsidP="00D67C95">
            <w:r>
              <w:t>0x1D</w:t>
            </w:r>
          </w:p>
        </w:tc>
        <w:tc>
          <w:tcPr>
            <w:tcW w:w="4426" w:type="dxa"/>
          </w:tcPr>
          <w:p w:rsidR="009072C3" w:rsidRDefault="009072C3" w:rsidP="00D67C95">
            <w:r w:rsidRPr="002F1199">
              <w:rPr>
                <w:lang w:val="en-GB"/>
              </w:rPr>
              <w:t>READ_APPLICATION_CONFIG</w:t>
            </w:r>
            <w:r>
              <w:t xml:space="preserve"> opdracht ID</w:t>
            </w:r>
          </w:p>
        </w:tc>
      </w:tr>
    </w:tbl>
    <w:p w:rsidR="009072C3" w:rsidRDefault="009072C3" w:rsidP="009072C3"/>
    <w:p w:rsidR="009072C3" w:rsidRDefault="009072C3" w:rsidP="009072C3">
      <w:r>
        <w:t>Antwoord:</w:t>
      </w:r>
    </w:p>
    <w:tbl>
      <w:tblPr>
        <w:tblStyle w:val="Tabelraster"/>
        <w:tblW w:w="10060" w:type="dxa"/>
        <w:tblLook w:val="04A0" w:firstRow="1" w:lastRow="0" w:firstColumn="1" w:lastColumn="0" w:noHBand="0" w:noVBand="1"/>
      </w:tblPr>
      <w:tblGrid>
        <w:gridCol w:w="3162"/>
        <w:gridCol w:w="1373"/>
        <w:gridCol w:w="1099"/>
        <w:gridCol w:w="4426"/>
      </w:tblGrid>
      <w:tr w:rsidR="009072C3" w:rsidTr="00D67C95">
        <w:tc>
          <w:tcPr>
            <w:tcW w:w="3162" w:type="dxa"/>
          </w:tcPr>
          <w:p w:rsidR="009072C3" w:rsidRPr="00B67BDB" w:rsidRDefault="009072C3" w:rsidP="00D67C95">
            <w:pPr>
              <w:rPr>
                <w:b/>
              </w:rPr>
            </w:pPr>
            <w:r w:rsidRPr="00B67BDB">
              <w:rPr>
                <w:b/>
              </w:rPr>
              <w:t>Veld</w:t>
            </w:r>
          </w:p>
        </w:tc>
        <w:tc>
          <w:tcPr>
            <w:tcW w:w="1373" w:type="dxa"/>
          </w:tcPr>
          <w:p w:rsidR="009072C3" w:rsidRPr="00B67BDB" w:rsidRDefault="009072C3" w:rsidP="00D67C95">
            <w:pPr>
              <w:rPr>
                <w:b/>
              </w:rPr>
            </w:pPr>
            <w:r>
              <w:rPr>
                <w:b/>
              </w:rPr>
              <w:t>Grote</w:t>
            </w:r>
          </w:p>
        </w:tc>
        <w:tc>
          <w:tcPr>
            <w:tcW w:w="1099" w:type="dxa"/>
          </w:tcPr>
          <w:p w:rsidR="009072C3" w:rsidRPr="00B67BDB" w:rsidRDefault="009072C3" w:rsidP="00D67C95">
            <w:pPr>
              <w:rPr>
                <w:b/>
              </w:rPr>
            </w:pPr>
            <w:r w:rsidRPr="00B67BDB">
              <w:rPr>
                <w:b/>
              </w:rPr>
              <w:t>Waarde</w:t>
            </w:r>
          </w:p>
        </w:tc>
        <w:tc>
          <w:tcPr>
            <w:tcW w:w="4426" w:type="dxa"/>
          </w:tcPr>
          <w:p w:rsidR="009072C3" w:rsidRPr="00B67BDB" w:rsidRDefault="009072C3" w:rsidP="00D67C95">
            <w:pPr>
              <w:rPr>
                <w:b/>
              </w:rPr>
            </w:pPr>
            <w:r w:rsidRPr="00B67BDB">
              <w:rPr>
                <w:b/>
              </w:rPr>
              <w:t>Omschrijving</w:t>
            </w:r>
          </w:p>
        </w:tc>
      </w:tr>
      <w:tr w:rsidR="009072C3" w:rsidTr="00D67C95">
        <w:tc>
          <w:tcPr>
            <w:tcW w:w="3162" w:type="dxa"/>
          </w:tcPr>
          <w:p w:rsidR="009072C3" w:rsidRDefault="009072C3" w:rsidP="00D67C95">
            <w:r w:rsidRPr="002F1199">
              <w:rPr>
                <w:lang w:val="en-GB"/>
              </w:rPr>
              <w:t>READ_APPLICATION_CONFIG</w:t>
            </w:r>
          </w:p>
        </w:tc>
        <w:tc>
          <w:tcPr>
            <w:tcW w:w="1373" w:type="dxa"/>
          </w:tcPr>
          <w:p w:rsidR="009072C3" w:rsidRDefault="009072C3" w:rsidP="00D67C95">
            <w:r>
              <w:t>Uint8_t</w:t>
            </w:r>
          </w:p>
        </w:tc>
        <w:tc>
          <w:tcPr>
            <w:tcW w:w="1099" w:type="dxa"/>
          </w:tcPr>
          <w:p w:rsidR="009072C3" w:rsidRDefault="009072C3" w:rsidP="00D67C95">
            <w:r>
              <w:t>0x1B</w:t>
            </w:r>
          </w:p>
        </w:tc>
        <w:tc>
          <w:tcPr>
            <w:tcW w:w="4426" w:type="dxa"/>
          </w:tcPr>
          <w:p w:rsidR="009072C3" w:rsidRDefault="009072C3" w:rsidP="00D67C95">
            <w:r w:rsidRPr="002F1199">
              <w:rPr>
                <w:lang w:val="en-GB"/>
              </w:rPr>
              <w:t>READ_APPLICATION_CONFIG</w:t>
            </w:r>
            <w:r>
              <w:t xml:space="preserve"> opdracht ID</w:t>
            </w:r>
          </w:p>
        </w:tc>
      </w:tr>
      <w:tr w:rsidR="009072C3" w:rsidTr="00D67C95">
        <w:tc>
          <w:tcPr>
            <w:tcW w:w="3162" w:type="dxa"/>
          </w:tcPr>
          <w:p w:rsidR="009072C3" w:rsidRDefault="009072C3" w:rsidP="00D67C95">
            <w:r>
              <w:t xml:space="preserve">Ratio </w:t>
            </w:r>
            <w:proofErr w:type="spellStart"/>
            <w:r>
              <w:t>meetingen</w:t>
            </w:r>
            <w:proofErr w:type="spellEnd"/>
            <w:r>
              <w:t>-zenden</w:t>
            </w:r>
          </w:p>
        </w:tc>
        <w:tc>
          <w:tcPr>
            <w:tcW w:w="1373" w:type="dxa"/>
          </w:tcPr>
          <w:p w:rsidR="009072C3" w:rsidRDefault="009072C3" w:rsidP="00D67C95">
            <w:r>
              <w:t>Uint8_t</w:t>
            </w:r>
          </w:p>
        </w:tc>
        <w:tc>
          <w:tcPr>
            <w:tcW w:w="1099" w:type="dxa"/>
          </w:tcPr>
          <w:p w:rsidR="009072C3" w:rsidRDefault="009072C3" w:rsidP="00D67C95">
            <w:r>
              <w:t>-</w:t>
            </w:r>
          </w:p>
        </w:tc>
        <w:tc>
          <w:tcPr>
            <w:tcW w:w="4426" w:type="dxa"/>
          </w:tcPr>
          <w:p w:rsidR="009072C3" w:rsidRDefault="009072C3" w:rsidP="00D67C95">
            <w:r>
              <w:t xml:space="preserve">De verhouding tussen het aantal metingen en de LoRaWAN berichten die worden verzonden. Als dit getal drie is, wordt een op de drie metingen met LoRaWAN verstuurt, mits de </w:t>
            </w:r>
            <w:proofErr w:type="spellStart"/>
            <w:r>
              <w:t>duty-cycle</w:t>
            </w:r>
            <w:proofErr w:type="spellEnd"/>
            <w:r>
              <w:t xml:space="preserve"> dit niet beperkt. </w:t>
            </w:r>
          </w:p>
        </w:tc>
      </w:tr>
      <w:tr w:rsidR="009072C3" w:rsidTr="00D67C95">
        <w:tc>
          <w:tcPr>
            <w:tcW w:w="3162" w:type="dxa"/>
          </w:tcPr>
          <w:p w:rsidR="009072C3" w:rsidRDefault="009072C3" w:rsidP="00D67C95">
            <w:r>
              <w:t>Interval</w:t>
            </w:r>
          </w:p>
        </w:tc>
        <w:tc>
          <w:tcPr>
            <w:tcW w:w="1373" w:type="dxa"/>
          </w:tcPr>
          <w:p w:rsidR="009072C3" w:rsidRDefault="009072C3" w:rsidP="00D67C95">
            <w:r>
              <w:t>Uint16_t</w:t>
            </w:r>
          </w:p>
        </w:tc>
        <w:tc>
          <w:tcPr>
            <w:tcW w:w="1099" w:type="dxa"/>
          </w:tcPr>
          <w:p w:rsidR="009072C3" w:rsidRDefault="009072C3" w:rsidP="00D67C95">
            <w:r>
              <w:t>&gt;0</w:t>
            </w:r>
          </w:p>
        </w:tc>
        <w:tc>
          <w:tcPr>
            <w:tcW w:w="4426" w:type="dxa"/>
          </w:tcPr>
          <w:p w:rsidR="009072C3" w:rsidRDefault="009072C3" w:rsidP="00D67C95">
            <w:r>
              <w:t>Het meetinterval in minuten.</w:t>
            </w:r>
          </w:p>
        </w:tc>
      </w:tr>
    </w:tbl>
    <w:p w:rsidR="009072C3" w:rsidRDefault="009072C3" w:rsidP="009072C3"/>
    <w:p w:rsidR="009072C3" w:rsidRDefault="009072C3" w:rsidP="009072C3">
      <w:r>
        <w:t>Voorbeeld:</w:t>
      </w:r>
    </w:p>
    <w:tbl>
      <w:tblPr>
        <w:tblStyle w:val="Tabelraster"/>
        <w:tblW w:w="10485" w:type="dxa"/>
        <w:tblLook w:val="04A0" w:firstRow="1" w:lastRow="0" w:firstColumn="1" w:lastColumn="0" w:noHBand="0" w:noVBand="1"/>
      </w:tblPr>
      <w:tblGrid>
        <w:gridCol w:w="1199"/>
        <w:gridCol w:w="2765"/>
        <w:gridCol w:w="6521"/>
      </w:tblGrid>
      <w:tr w:rsidR="009072C3" w:rsidTr="00D67C95">
        <w:tc>
          <w:tcPr>
            <w:tcW w:w="1199" w:type="dxa"/>
          </w:tcPr>
          <w:p w:rsidR="009072C3" w:rsidRPr="00B67BDB" w:rsidRDefault="009072C3" w:rsidP="00D67C95">
            <w:pPr>
              <w:rPr>
                <w:b/>
              </w:rPr>
            </w:pPr>
          </w:p>
        </w:tc>
        <w:tc>
          <w:tcPr>
            <w:tcW w:w="2765" w:type="dxa"/>
          </w:tcPr>
          <w:p w:rsidR="009072C3" w:rsidRPr="00B67BDB" w:rsidRDefault="009072C3" w:rsidP="00D67C95">
            <w:pPr>
              <w:rPr>
                <w:b/>
              </w:rPr>
            </w:pPr>
            <w:proofErr w:type="spellStart"/>
            <w:r w:rsidRPr="00B67BDB">
              <w:rPr>
                <w:b/>
              </w:rPr>
              <w:t>Hex</w:t>
            </w:r>
            <w:proofErr w:type="spellEnd"/>
            <w:r w:rsidRPr="00B67BDB">
              <w:rPr>
                <w:b/>
              </w:rPr>
              <w:t xml:space="preserve"> bericht</w:t>
            </w:r>
          </w:p>
        </w:tc>
        <w:tc>
          <w:tcPr>
            <w:tcW w:w="6521" w:type="dxa"/>
          </w:tcPr>
          <w:p w:rsidR="009072C3" w:rsidRPr="00B67BDB" w:rsidRDefault="009072C3" w:rsidP="00D67C95">
            <w:pPr>
              <w:rPr>
                <w:b/>
              </w:rPr>
            </w:pPr>
            <w:r w:rsidRPr="00B67BDB">
              <w:rPr>
                <w:b/>
              </w:rPr>
              <w:t>Inhoud</w:t>
            </w:r>
          </w:p>
        </w:tc>
      </w:tr>
      <w:tr w:rsidR="009072C3" w:rsidTr="00D67C95">
        <w:tc>
          <w:tcPr>
            <w:tcW w:w="1199" w:type="dxa"/>
          </w:tcPr>
          <w:p w:rsidR="009072C3" w:rsidRPr="00B67BDB" w:rsidRDefault="009072C3" w:rsidP="00D67C95">
            <w:pPr>
              <w:rPr>
                <w:b/>
              </w:rPr>
            </w:pPr>
            <w:r w:rsidRPr="00B67BDB">
              <w:rPr>
                <w:b/>
              </w:rPr>
              <w:t>Opdracht</w:t>
            </w:r>
          </w:p>
        </w:tc>
        <w:tc>
          <w:tcPr>
            <w:tcW w:w="2765" w:type="dxa"/>
          </w:tcPr>
          <w:p w:rsidR="009072C3" w:rsidRDefault="009072C3" w:rsidP="00D67C95">
            <w:r>
              <w:t>0x1D</w:t>
            </w:r>
          </w:p>
        </w:tc>
        <w:tc>
          <w:tcPr>
            <w:tcW w:w="6521" w:type="dxa"/>
          </w:tcPr>
          <w:p w:rsidR="009072C3" w:rsidRDefault="009072C3" w:rsidP="00D67C95">
            <w:r w:rsidRPr="002F1199">
              <w:rPr>
                <w:lang w:val="en-GB"/>
              </w:rPr>
              <w:t>READ_APPLICATION_CONFIG</w:t>
            </w:r>
          </w:p>
        </w:tc>
      </w:tr>
      <w:tr w:rsidR="009072C3" w:rsidRPr="00511EBF" w:rsidTr="00D67C95">
        <w:trPr>
          <w:trHeight w:val="274"/>
        </w:trPr>
        <w:tc>
          <w:tcPr>
            <w:tcW w:w="1199" w:type="dxa"/>
          </w:tcPr>
          <w:p w:rsidR="009072C3" w:rsidRPr="00B67BDB" w:rsidRDefault="009072C3" w:rsidP="00D67C95">
            <w:pPr>
              <w:rPr>
                <w:b/>
              </w:rPr>
            </w:pPr>
            <w:r w:rsidRPr="00B67BDB">
              <w:rPr>
                <w:b/>
              </w:rPr>
              <w:t>Antwoord</w:t>
            </w:r>
          </w:p>
        </w:tc>
        <w:tc>
          <w:tcPr>
            <w:tcW w:w="2765" w:type="dxa"/>
          </w:tcPr>
          <w:p w:rsidR="009072C3" w:rsidRDefault="009072C3" w:rsidP="00D67C95">
            <w:r>
              <w:t>0x1D03000A</w:t>
            </w:r>
          </w:p>
        </w:tc>
        <w:tc>
          <w:tcPr>
            <w:tcW w:w="6521" w:type="dxa"/>
          </w:tcPr>
          <w:p w:rsidR="009072C3" w:rsidRPr="00511EBF" w:rsidRDefault="009072C3" w:rsidP="00D67C95">
            <w:r>
              <w:t xml:space="preserve">Ratio van 1:3 voor meten en verzenden. 1 op de drie metingen wordt met LoRaWAN </w:t>
            </w:r>
            <w:proofErr w:type="spellStart"/>
            <w:r>
              <w:t>verstuurdt</w:t>
            </w:r>
            <w:proofErr w:type="spellEnd"/>
            <w:r>
              <w:t>. Meet interval is 0x000A/10d minuten.</w:t>
            </w:r>
          </w:p>
        </w:tc>
      </w:tr>
    </w:tbl>
    <w:p w:rsidR="009072C3" w:rsidRDefault="009072C3" w:rsidP="009072C3"/>
    <w:p w:rsidR="009072C3" w:rsidRDefault="009072C3" w:rsidP="006D4E91"/>
    <w:tbl>
      <w:tblPr>
        <w:tblStyle w:val="Tabelraster"/>
        <w:tblW w:w="10485" w:type="dxa"/>
        <w:tblLook w:val="04A0" w:firstRow="1" w:lastRow="0" w:firstColumn="1" w:lastColumn="0" w:noHBand="0" w:noVBand="1"/>
      </w:tblPr>
      <w:tblGrid>
        <w:gridCol w:w="1199"/>
        <w:gridCol w:w="2765"/>
        <w:gridCol w:w="6521"/>
      </w:tblGrid>
      <w:tr w:rsidR="00250ADD" w:rsidTr="00D24390">
        <w:tc>
          <w:tcPr>
            <w:tcW w:w="1199" w:type="dxa"/>
          </w:tcPr>
          <w:p w:rsidR="00250ADD" w:rsidRPr="00B67BDB" w:rsidRDefault="00250ADD" w:rsidP="00D24390">
            <w:pPr>
              <w:rPr>
                <w:b/>
              </w:rPr>
            </w:pPr>
          </w:p>
        </w:tc>
        <w:tc>
          <w:tcPr>
            <w:tcW w:w="2765" w:type="dxa"/>
          </w:tcPr>
          <w:p w:rsidR="00250ADD" w:rsidRPr="00B67BDB" w:rsidRDefault="00250ADD" w:rsidP="00D24390">
            <w:pPr>
              <w:rPr>
                <w:b/>
              </w:rPr>
            </w:pPr>
            <w:proofErr w:type="spellStart"/>
            <w:r w:rsidRPr="00B67BDB">
              <w:rPr>
                <w:b/>
              </w:rPr>
              <w:t>Hex</w:t>
            </w:r>
            <w:proofErr w:type="spellEnd"/>
            <w:r w:rsidRPr="00B67BDB">
              <w:rPr>
                <w:b/>
              </w:rPr>
              <w:t xml:space="preserve"> bericht</w:t>
            </w:r>
          </w:p>
        </w:tc>
        <w:tc>
          <w:tcPr>
            <w:tcW w:w="6521" w:type="dxa"/>
          </w:tcPr>
          <w:p w:rsidR="00250ADD" w:rsidRPr="00B67BDB" w:rsidRDefault="00250ADD" w:rsidP="00D24390">
            <w:pPr>
              <w:rPr>
                <w:b/>
              </w:rPr>
            </w:pPr>
            <w:r w:rsidRPr="00B67BDB">
              <w:rPr>
                <w:b/>
              </w:rPr>
              <w:t>Inhoud</w:t>
            </w:r>
          </w:p>
        </w:tc>
      </w:tr>
      <w:tr w:rsidR="00250ADD" w:rsidTr="00D24390">
        <w:tc>
          <w:tcPr>
            <w:tcW w:w="1199" w:type="dxa"/>
          </w:tcPr>
          <w:p w:rsidR="00250ADD" w:rsidRPr="00B67BDB" w:rsidRDefault="00250ADD" w:rsidP="00D24390">
            <w:pPr>
              <w:rPr>
                <w:b/>
              </w:rPr>
            </w:pPr>
            <w:r w:rsidRPr="00B67BDB">
              <w:rPr>
                <w:b/>
              </w:rPr>
              <w:lastRenderedPageBreak/>
              <w:t>Opdracht</w:t>
            </w:r>
          </w:p>
        </w:tc>
        <w:tc>
          <w:tcPr>
            <w:tcW w:w="2765" w:type="dxa"/>
          </w:tcPr>
          <w:p w:rsidR="00250ADD" w:rsidRDefault="00250ADD" w:rsidP="00D24390">
            <w:r>
              <w:t>0x1D</w:t>
            </w:r>
          </w:p>
        </w:tc>
        <w:tc>
          <w:tcPr>
            <w:tcW w:w="6521" w:type="dxa"/>
          </w:tcPr>
          <w:p w:rsidR="00250ADD" w:rsidRDefault="00250ADD" w:rsidP="00D24390">
            <w:r w:rsidRPr="002F1199">
              <w:rPr>
                <w:lang w:val="en-GB"/>
              </w:rPr>
              <w:t>READ_APPLICATION_CONFIG</w:t>
            </w:r>
          </w:p>
        </w:tc>
      </w:tr>
      <w:tr w:rsidR="00250ADD" w:rsidRPr="00511EBF" w:rsidTr="00D24390">
        <w:trPr>
          <w:trHeight w:val="274"/>
        </w:trPr>
        <w:tc>
          <w:tcPr>
            <w:tcW w:w="1199" w:type="dxa"/>
          </w:tcPr>
          <w:p w:rsidR="00250ADD" w:rsidRPr="00B67BDB" w:rsidRDefault="00250ADD" w:rsidP="00D24390">
            <w:pPr>
              <w:rPr>
                <w:b/>
              </w:rPr>
            </w:pPr>
            <w:r w:rsidRPr="00B67BDB">
              <w:rPr>
                <w:b/>
              </w:rPr>
              <w:t>Antwoord</w:t>
            </w:r>
          </w:p>
        </w:tc>
        <w:tc>
          <w:tcPr>
            <w:tcW w:w="2765" w:type="dxa"/>
          </w:tcPr>
          <w:p w:rsidR="00250ADD" w:rsidRDefault="00250ADD" w:rsidP="00D24390">
            <w:r>
              <w:t>0x1D000001</w:t>
            </w:r>
          </w:p>
        </w:tc>
        <w:tc>
          <w:tcPr>
            <w:tcW w:w="6521" w:type="dxa"/>
          </w:tcPr>
          <w:p w:rsidR="00250ADD" w:rsidRPr="00511EBF" w:rsidRDefault="00250ADD" w:rsidP="00250ADD">
            <w:r>
              <w:t xml:space="preserve">Alle </w:t>
            </w:r>
            <w:proofErr w:type="spellStart"/>
            <w:r>
              <w:t>metingingen</w:t>
            </w:r>
            <w:proofErr w:type="spellEnd"/>
            <w:r>
              <w:t xml:space="preserve"> worden verzonden.. Meet interval is 0x0001/1d minuut.</w:t>
            </w:r>
          </w:p>
        </w:tc>
      </w:tr>
    </w:tbl>
    <w:p w:rsidR="00250ADD" w:rsidRDefault="00250ADD" w:rsidP="006D4E91"/>
    <w:p w:rsidR="00250ADD" w:rsidRDefault="00250ADD" w:rsidP="006D4E91"/>
    <w:p w:rsidR="00EF3587" w:rsidRDefault="006D4E91" w:rsidP="00C91119">
      <w:pPr>
        <w:pStyle w:val="Kop3"/>
      </w:pPr>
      <w:bookmarkStart w:id="58" w:name="_Toc25935097"/>
      <w:r>
        <w:t>157d/</w:t>
      </w:r>
      <w:r w:rsidR="00EF3587">
        <w:t>0x9D - WRITE_APPLICATION_CONFIG</w:t>
      </w:r>
      <w:bookmarkEnd w:id="58"/>
    </w:p>
    <w:p w:rsidR="006D4E91" w:rsidRDefault="006D4E91" w:rsidP="006D4E91">
      <w:r>
        <w:t>Stel het meet interval en de verhouding tussen meten en versturen in.</w:t>
      </w:r>
    </w:p>
    <w:p w:rsidR="009072C3" w:rsidRDefault="009072C3" w:rsidP="009072C3">
      <w:r>
        <w:t>Opdracht:</w:t>
      </w:r>
    </w:p>
    <w:tbl>
      <w:tblPr>
        <w:tblStyle w:val="Tabelraster"/>
        <w:tblW w:w="10060" w:type="dxa"/>
        <w:tblLook w:val="04A0" w:firstRow="1" w:lastRow="0" w:firstColumn="1" w:lastColumn="0" w:noHBand="0" w:noVBand="1"/>
      </w:tblPr>
      <w:tblGrid>
        <w:gridCol w:w="3162"/>
        <w:gridCol w:w="1373"/>
        <w:gridCol w:w="1099"/>
        <w:gridCol w:w="4426"/>
      </w:tblGrid>
      <w:tr w:rsidR="009072C3" w:rsidTr="00D67C95">
        <w:tc>
          <w:tcPr>
            <w:tcW w:w="3162" w:type="dxa"/>
          </w:tcPr>
          <w:p w:rsidR="009072C3" w:rsidRPr="00B67BDB" w:rsidRDefault="009072C3" w:rsidP="00D67C95">
            <w:pPr>
              <w:rPr>
                <w:b/>
              </w:rPr>
            </w:pPr>
            <w:r w:rsidRPr="00B67BDB">
              <w:rPr>
                <w:b/>
              </w:rPr>
              <w:t>Veld</w:t>
            </w:r>
          </w:p>
        </w:tc>
        <w:tc>
          <w:tcPr>
            <w:tcW w:w="1373" w:type="dxa"/>
          </w:tcPr>
          <w:p w:rsidR="009072C3" w:rsidRPr="00B67BDB" w:rsidRDefault="009072C3" w:rsidP="00D67C95">
            <w:pPr>
              <w:rPr>
                <w:b/>
              </w:rPr>
            </w:pPr>
            <w:r>
              <w:rPr>
                <w:b/>
              </w:rPr>
              <w:t>Grote</w:t>
            </w:r>
          </w:p>
        </w:tc>
        <w:tc>
          <w:tcPr>
            <w:tcW w:w="1099" w:type="dxa"/>
          </w:tcPr>
          <w:p w:rsidR="009072C3" w:rsidRPr="00B67BDB" w:rsidRDefault="009072C3" w:rsidP="00D67C95">
            <w:pPr>
              <w:rPr>
                <w:b/>
              </w:rPr>
            </w:pPr>
            <w:r w:rsidRPr="00B67BDB">
              <w:rPr>
                <w:b/>
              </w:rPr>
              <w:t>Waarde</w:t>
            </w:r>
          </w:p>
        </w:tc>
        <w:tc>
          <w:tcPr>
            <w:tcW w:w="4426" w:type="dxa"/>
          </w:tcPr>
          <w:p w:rsidR="009072C3" w:rsidRPr="00B67BDB" w:rsidRDefault="009072C3" w:rsidP="00D67C95">
            <w:pPr>
              <w:rPr>
                <w:b/>
              </w:rPr>
            </w:pPr>
            <w:r w:rsidRPr="00B67BDB">
              <w:rPr>
                <w:b/>
              </w:rPr>
              <w:t>Omschrijving</w:t>
            </w:r>
          </w:p>
        </w:tc>
      </w:tr>
      <w:tr w:rsidR="009072C3" w:rsidTr="00D67C95">
        <w:tc>
          <w:tcPr>
            <w:tcW w:w="3162" w:type="dxa"/>
          </w:tcPr>
          <w:p w:rsidR="009072C3" w:rsidRDefault="009072C3" w:rsidP="00D67C95">
            <w:r>
              <w:t>WRITE_APPLICATION_CONFIG</w:t>
            </w:r>
          </w:p>
        </w:tc>
        <w:tc>
          <w:tcPr>
            <w:tcW w:w="1373" w:type="dxa"/>
          </w:tcPr>
          <w:p w:rsidR="009072C3" w:rsidRDefault="009072C3" w:rsidP="00D67C95">
            <w:r>
              <w:t>Uint8_t</w:t>
            </w:r>
          </w:p>
        </w:tc>
        <w:tc>
          <w:tcPr>
            <w:tcW w:w="1099" w:type="dxa"/>
          </w:tcPr>
          <w:p w:rsidR="009072C3" w:rsidRDefault="009072C3" w:rsidP="009072C3">
            <w:r>
              <w:t>0x9D</w:t>
            </w:r>
          </w:p>
        </w:tc>
        <w:tc>
          <w:tcPr>
            <w:tcW w:w="4426" w:type="dxa"/>
          </w:tcPr>
          <w:p w:rsidR="009072C3" w:rsidRDefault="009072C3" w:rsidP="00D67C95">
            <w:r>
              <w:t>WRITE_APPLICATION_CONFIG opdracht ID</w:t>
            </w:r>
          </w:p>
        </w:tc>
      </w:tr>
    </w:tbl>
    <w:p w:rsidR="009072C3" w:rsidRDefault="009072C3" w:rsidP="009072C3"/>
    <w:p w:rsidR="009072C3" w:rsidRDefault="009072C3" w:rsidP="009072C3">
      <w:r>
        <w:t>Antwoord:</w:t>
      </w:r>
    </w:p>
    <w:tbl>
      <w:tblPr>
        <w:tblStyle w:val="Tabelraster"/>
        <w:tblW w:w="10060" w:type="dxa"/>
        <w:tblLook w:val="04A0" w:firstRow="1" w:lastRow="0" w:firstColumn="1" w:lastColumn="0" w:noHBand="0" w:noVBand="1"/>
      </w:tblPr>
      <w:tblGrid>
        <w:gridCol w:w="3162"/>
        <w:gridCol w:w="1373"/>
        <w:gridCol w:w="1099"/>
        <w:gridCol w:w="4426"/>
      </w:tblGrid>
      <w:tr w:rsidR="009072C3" w:rsidTr="00D67C95">
        <w:tc>
          <w:tcPr>
            <w:tcW w:w="3162" w:type="dxa"/>
          </w:tcPr>
          <w:p w:rsidR="009072C3" w:rsidRPr="00B67BDB" w:rsidRDefault="009072C3" w:rsidP="00D67C95">
            <w:pPr>
              <w:rPr>
                <w:b/>
              </w:rPr>
            </w:pPr>
            <w:r w:rsidRPr="00B67BDB">
              <w:rPr>
                <w:b/>
              </w:rPr>
              <w:t>Veld</w:t>
            </w:r>
          </w:p>
        </w:tc>
        <w:tc>
          <w:tcPr>
            <w:tcW w:w="1373" w:type="dxa"/>
          </w:tcPr>
          <w:p w:rsidR="009072C3" w:rsidRPr="00B67BDB" w:rsidRDefault="009072C3" w:rsidP="00D67C95">
            <w:pPr>
              <w:rPr>
                <w:b/>
              </w:rPr>
            </w:pPr>
            <w:r>
              <w:rPr>
                <w:b/>
              </w:rPr>
              <w:t>Grote</w:t>
            </w:r>
          </w:p>
        </w:tc>
        <w:tc>
          <w:tcPr>
            <w:tcW w:w="1099" w:type="dxa"/>
          </w:tcPr>
          <w:p w:rsidR="009072C3" w:rsidRPr="00B67BDB" w:rsidRDefault="009072C3" w:rsidP="00D67C95">
            <w:pPr>
              <w:rPr>
                <w:b/>
              </w:rPr>
            </w:pPr>
            <w:r w:rsidRPr="00B67BDB">
              <w:rPr>
                <w:b/>
              </w:rPr>
              <w:t>Waarde</w:t>
            </w:r>
          </w:p>
        </w:tc>
        <w:tc>
          <w:tcPr>
            <w:tcW w:w="4426" w:type="dxa"/>
          </w:tcPr>
          <w:p w:rsidR="009072C3" w:rsidRPr="00B67BDB" w:rsidRDefault="009072C3" w:rsidP="00D67C95">
            <w:pPr>
              <w:rPr>
                <w:b/>
              </w:rPr>
            </w:pPr>
            <w:r w:rsidRPr="00B67BDB">
              <w:rPr>
                <w:b/>
              </w:rPr>
              <w:t>Omschrijving</w:t>
            </w:r>
          </w:p>
        </w:tc>
      </w:tr>
      <w:tr w:rsidR="009072C3" w:rsidTr="00D67C95">
        <w:tc>
          <w:tcPr>
            <w:tcW w:w="3162" w:type="dxa"/>
          </w:tcPr>
          <w:p w:rsidR="009072C3" w:rsidRDefault="009072C3" w:rsidP="00D67C95">
            <w:r>
              <w:t>WRITE_APPLICATION_CONFIG</w:t>
            </w:r>
          </w:p>
        </w:tc>
        <w:tc>
          <w:tcPr>
            <w:tcW w:w="1373" w:type="dxa"/>
          </w:tcPr>
          <w:p w:rsidR="009072C3" w:rsidRDefault="009072C3" w:rsidP="00D67C95">
            <w:r>
              <w:t>Uint8_t</w:t>
            </w:r>
          </w:p>
        </w:tc>
        <w:tc>
          <w:tcPr>
            <w:tcW w:w="1099" w:type="dxa"/>
          </w:tcPr>
          <w:p w:rsidR="009072C3" w:rsidRDefault="009072C3" w:rsidP="009072C3">
            <w:r>
              <w:t>0x9D</w:t>
            </w:r>
          </w:p>
        </w:tc>
        <w:tc>
          <w:tcPr>
            <w:tcW w:w="4426" w:type="dxa"/>
          </w:tcPr>
          <w:p w:rsidR="009072C3" w:rsidRDefault="009072C3" w:rsidP="00D67C95">
            <w:r>
              <w:t>WRITE_APPLICATION_CONFIG opdracht ID</w:t>
            </w:r>
          </w:p>
        </w:tc>
      </w:tr>
      <w:tr w:rsidR="009072C3" w:rsidTr="00D67C95">
        <w:tc>
          <w:tcPr>
            <w:tcW w:w="3162" w:type="dxa"/>
          </w:tcPr>
          <w:p w:rsidR="009072C3" w:rsidRDefault="009072C3" w:rsidP="00D67C95">
            <w:r>
              <w:t xml:space="preserve">Ratio </w:t>
            </w:r>
            <w:proofErr w:type="spellStart"/>
            <w:r>
              <w:t>meetingen</w:t>
            </w:r>
            <w:proofErr w:type="spellEnd"/>
            <w:r>
              <w:t>-zenden</w:t>
            </w:r>
          </w:p>
        </w:tc>
        <w:tc>
          <w:tcPr>
            <w:tcW w:w="1373" w:type="dxa"/>
          </w:tcPr>
          <w:p w:rsidR="009072C3" w:rsidRDefault="009072C3" w:rsidP="00D67C95">
            <w:r>
              <w:t>Uint8_t</w:t>
            </w:r>
          </w:p>
        </w:tc>
        <w:tc>
          <w:tcPr>
            <w:tcW w:w="1099" w:type="dxa"/>
          </w:tcPr>
          <w:p w:rsidR="009072C3" w:rsidRDefault="009072C3" w:rsidP="00D67C95">
            <w:r>
              <w:t>-</w:t>
            </w:r>
          </w:p>
        </w:tc>
        <w:tc>
          <w:tcPr>
            <w:tcW w:w="4426" w:type="dxa"/>
          </w:tcPr>
          <w:p w:rsidR="009072C3" w:rsidRDefault="009072C3" w:rsidP="00D67C95">
            <w:r>
              <w:t xml:space="preserve">De verhouding tussen het aantal metingen en de LoRaWAN berichten die worden verzonden. Als dit getal drie is, wordt een op de drie metingen met LoRaWAN verstuurt, mits de </w:t>
            </w:r>
            <w:proofErr w:type="spellStart"/>
            <w:r>
              <w:t>duty-cycle</w:t>
            </w:r>
            <w:proofErr w:type="spellEnd"/>
            <w:r>
              <w:t xml:space="preserve"> dit niet beperkt. </w:t>
            </w:r>
          </w:p>
        </w:tc>
      </w:tr>
      <w:tr w:rsidR="009072C3" w:rsidTr="00D67C95">
        <w:tc>
          <w:tcPr>
            <w:tcW w:w="3162" w:type="dxa"/>
          </w:tcPr>
          <w:p w:rsidR="009072C3" w:rsidRDefault="009072C3" w:rsidP="00D67C95">
            <w:r>
              <w:t>Interval</w:t>
            </w:r>
          </w:p>
        </w:tc>
        <w:tc>
          <w:tcPr>
            <w:tcW w:w="1373" w:type="dxa"/>
          </w:tcPr>
          <w:p w:rsidR="009072C3" w:rsidRDefault="009072C3" w:rsidP="00D67C95">
            <w:r>
              <w:t>Uint16_t</w:t>
            </w:r>
          </w:p>
        </w:tc>
        <w:tc>
          <w:tcPr>
            <w:tcW w:w="1099" w:type="dxa"/>
          </w:tcPr>
          <w:p w:rsidR="009072C3" w:rsidRDefault="009072C3" w:rsidP="00D67C95">
            <w:r>
              <w:t>&gt;0 &amp;&amp; &lt; 1440</w:t>
            </w:r>
          </w:p>
        </w:tc>
        <w:tc>
          <w:tcPr>
            <w:tcW w:w="4426" w:type="dxa"/>
          </w:tcPr>
          <w:p w:rsidR="009072C3" w:rsidRDefault="009072C3" w:rsidP="00D67C95">
            <w:r>
              <w:t xml:space="preserve">Het meetinterval in minuten. Moet minimaal 1 zijn en maximaal 1440. Anders errorcode </w:t>
            </w:r>
            <w:r w:rsidRPr="009072C3">
              <w:t>NRF_ERROR_INVALID_PARAM</w:t>
            </w:r>
          </w:p>
        </w:tc>
      </w:tr>
    </w:tbl>
    <w:p w:rsidR="009072C3" w:rsidRDefault="009072C3" w:rsidP="009072C3"/>
    <w:p w:rsidR="009072C3" w:rsidRDefault="009072C3" w:rsidP="009072C3"/>
    <w:p w:rsidR="009072C3" w:rsidRDefault="009072C3" w:rsidP="009072C3">
      <w:r>
        <w:t>Voorbeeld:</w:t>
      </w:r>
    </w:p>
    <w:tbl>
      <w:tblPr>
        <w:tblStyle w:val="Tabelraster"/>
        <w:tblW w:w="10485" w:type="dxa"/>
        <w:tblLook w:val="04A0" w:firstRow="1" w:lastRow="0" w:firstColumn="1" w:lastColumn="0" w:noHBand="0" w:noVBand="1"/>
      </w:tblPr>
      <w:tblGrid>
        <w:gridCol w:w="1199"/>
        <w:gridCol w:w="2765"/>
        <w:gridCol w:w="6521"/>
      </w:tblGrid>
      <w:tr w:rsidR="009072C3" w:rsidTr="00D67C95">
        <w:tc>
          <w:tcPr>
            <w:tcW w:w="1199" w:type="dxa"/>
          </w:tcPr>
          <w:p w:rsidR="009072C3" w:rsidRPr="00B67BDB" w:rsidRDefault="009072C3" w:rsidP="00D67C95">
            <w:pPr>
              <w:rPr>
                <w:b/>
              </w:rPr>
            </w:pPr>
          </w:p>
        </w:tc>
        <w:tc>
          <w:tcPr>
            <w:tcW w:w="2765" w:type="dxa"/>
          </w:tcPr>
          <w:p w:rsidR="009072C3" w:rsidRPr="00B67BDB" w:rsidRDefault="009072C3" w:rsidP="00D67C95">
            <w:pPr>
              <w:rPr>
                <w:b/>
              </w:rPr>
            </w:pPr>
            <w:proofErr w:type="spellStart"/>
            <w:r w:rsidRPr="00B67BDB">
              <w:rPr>
                <w:b/>
              </w:rPr>
              <w:t>Hex</w:t>
            </w:r>
            <w:proofErr w:type="spellEnd"/>
            <w:r w:rsidRPr="00B67BDB">
              <w:rPr>
                <w:b/>
              </w:rPr>
              <w:t xml:space="preserve"> bericht</w:t>
            </w:r>
          </w:p>
        </w:tc>
        <w:tc>
          <w:tcPr>
            <w:tcW w:w="6521" w:type="dxa"/>
          </w:tcPr>
          <w:p w:rsidR="009072C3" w:rsidRPr="00B67BDB" w:rsidRDefault="009072C3" w:rsidP="00D67C95">
            <w:pPr>
              <w:rPr>
                <w:b/>
              </w:rPr>
            </w:pPr>
            <w:r w:rsidRPr="00B67BDB">
              <w:rPr>
                <w:b/>
              </w:rPr>
              <w:t>Inhoud</w:t>
            </w:r>
          </w:p>
        </w:tc>
      </w:tr>
      <w:tr w:rsidR="009072C3" w:rsidTr="00D67C95">
        <w:tc>
          <w:tcPr>
            <w:tcW w:w="1199" w:type="dxa"/>
          </w:tcPr>
          <w:p w:rsidR="009072C3" w:rsidRPr="00B67BDB" w:rsidRDefault="009072C3" w:rsidP="009072C3">
            <w:pPr>
              <w:rPr>
                <w:b/>
              </w:rPr>
            </w:pPr>
            <w:r w:rsidRPr="00B67BDB">
              <w:rPr>
                <w:b/>
              </w:rPr>
              <w:t>Opdracht</w:t>
            </w:r>
          </w:p>
        </w:tc>
        <w:tc>
          <w:tcPr>
            <w:tcW w:w="2765" w:type="dxa"/>
          </w:tcPr>
          <w:p w:rsidR="009072C3" w:rsidRDefault="009072C3" w:rsidP="009072C3">
            <w:r>
              <w:t>0x9D03000A</w:t>
            </w:r>
          </w:p>
        </w:tc>
        <w:tc>
          <w:tcPr>
            <w:tcW w:w="6521" w:type="dxa"/>
          </w:tcPr>
          <w:p w:rsidR="009072C3" w:rsidRPr="00511EBF" w:rsidRDefault="009072C3" w:rsidP="009072C3">
            <w:r>
              <w:t>Ratio van 1:3 voor meten en verzenden. 1 op de drie metin</w:t>
            </w:r>
            <w:r w:rsidR="00250ADD">
              <w:t>gen wordt met LoRaWAN verstuurd</w:t>
            </w:r>
            <w:r>
              <w:t>. Meet interval is 0x000A/10d minuten.</w:t>
            </w:r>
          </w:p>
        </w:tc>
      </w:tr>
      <w:tr w:rsidR="009072C3" w:rsidRPr="007344D4" w:rsidTr="00D67C95">
        <w:trPr>
          <w:trHeight w:val="274"/>
        </w:trPr>
        <w:tc>
          <w:tcPr>
            <w:tcW w:w="1199" w:type="dxa"/>
          </w:tcPr>
          <w:p w:rsidR="009072C3" w:rsidRPr="00B67BDB" w:rsidRDefault="009072C3" w:rsidP="00D67C95">
            <w:pPr>
              <w:rPr>
                <w:b/>
              </w:rPr>
            </w:pPr>
            <w:r w:rsidRPr="00B67BDB">
              <w:rPr>
                <w:b/>
              </w:rPr>
              <w:t>Antwoord</w:t>
            </w:r>
          </w:p>
        </w:tc>
        <w:tc>
          <w:tcPr>
            <w:tcW w:w="2765" w:type="dxa"/>
          </w:tcPr>
          <w:p w:rsidR="009072C3" w:rsidRDefault="009072C3" w:rsidP="00D67C95">
            <w:r>
              <w:t>0x009D00000000</w:t>
            </w:r>
          </w:p>
        </w:tc>
        <w:tc>
          <w:tcPr>
            <w:tcW w:w="6521" w:type="dxa"/>
          </w:tcPr>
          <w:p w:rsidR="009072C3" w:rsidRPr="009072C3" w:rsidRDefault="009072C3" w:rsidP="00D67C95">
            <w:pPr>
              <w:rPr>
                <w:lang w:val="en-GB"/>
              </w:rPr>
            </w:pPr>
            <w:r w:rsidRPr="009072C3">
              <w:rPr>
                <w:lang w:val="en-GB"/>
              </w:rPr>
              <w:t xml:space="preserve">NRF_SUCCES </w:t>
            </w:r>
            <w:proofErr w:type="spellStart"/>
            <w:r w:rsidRPr="009072C3">
              <w:rPr>
                <w:lang w:val="en-GB"/>
              </w:rPr>
              <w:t>voor</w:t>
            </w:r>
            <w:proofErr w:type="spellEnd"/>
            <w:r w:rsidRPr="009072C3">
              <w:rPr>
                <w:lang w:val="en-GB"/>
              </w:rPr>
              <w:t xml:space="preserve"> WRITE_APPLICATION_CONFIG</w:t>
            </w:r>
          </w:p>
        </w:tc>
      </w:tr>
    </w:tbl>
    <w:p w:rsidR="009072C3" w:rsidRPr="009072C3" w:rsidRDefault="009072C3" w:rsidP="006D4E91">
      <w:pPr>
        <w:rPr>
          <w:lang w:val="en-GB"/>
        </w:rPr>
      </w:pPr>
    </w:p>
    <w:p w:rsidR="009072C3" w:rsidRPr="008B7E31" w:rsidRDefault="002C486F" w:rsidP="006D4E91">
      <w:r w:rsidRPr="008B7E31">
        <w:t>Voorbeeld met incorrecte sample interval:</w:t>
      </w:r>
    </w:p>
    <w:tbl>
      <w:tblPr>
        <w:tblStyle w:val="Tabelraster"/>
        <w:tblW w:w="10485" w:type="dxa"/>
        <w:tblLook w:val="04A0" w:firstRow="1" w:lastRow="0" w:firstColumn="1" w:lastColumn="0" w:noHBand="0" w:noVBand="1"/>
      </w:tblPr>
      <w:tblGrid>
        <w:gridCol w:w="1199"/>
        <w:gridCol w:w="2765"/>
        <w:gridCol w:w="6521"/>
      </w:tblGrid>
      <w:tr w:rsidR="008C7AB8" w:rsidTr="00D67C95">
        <w:tc>
          <w:tcPr>
            <w:tcW w:w="1199" w:type="dxa"/>
          </w:tcPr>
          <w:p w:rsidR="008C7AB8" w:rsidRPr="00B67BDB" w:rsidRDefault="008C7AB8" w:rsidP="00D67C95">
            <w:pPr>
              <w:rPr>
                <w:b/>
              </w:rPr>
            </w:pPr>
          </w:p>
        </w:tc>
        <w:tc>
          <w:tcPr>
            <w:tcW w:w="2765" w:type="dxa"/>
          </w:tcPr>
          <w:p w:rsidR="008C7AB8" w:rsidRPr="00B67BDB" w:rsidRDefault="008C7AB8" w:rsidP="00D67C95">
            <w:pPr>
              <w:rPr>
                <w:b/>
              </w:rPr>
            </w:pPr>
            <w:proofErr w:type="spellStart"/>
            <w:r w:rsidRPr="00B67BDB">
              <w:rPr>
                <w:b/>
              </w:rPr>
              <w:t>Hex</w:t>
            </w:r>
            <w:proofErr w:type="spellEnd"/>
            <w:r w:rsidRPr="00B67BDB">
              <w:rPr>
                <w:b/>
              </w:rPr>
              <w:t xml:space="preserve"> bericht</w:t>
            </w:r>
          </w:p>
        </w:tc>
        <w:tc>
          <w:tcPr>
            <w:tcW w:w="6521" w:type="dxa"/>
          </w:tcPr>
          <w:p w:rsidR="008C7AB8" w:rsidRPr="00B67BDB" w:rsidRDefault="008C7AB8" w:rsidP="00D67C95">
            <w:pPr>
              <w:rPr>
                <w:b/>
              </w:rPr>
            </w:pPr>
            <w:r w:rsidRPr="00B67BDB">
              <w:rPr>
                <w:b/>
              </w:rPr>
              <w:t>Inhoud</w:t>
            </w:r>
          </w:p>
        </w:tc>
      </w:tr>
      <w:tr w:rsidR="008C7AB8" w:rsidTr="00D67C95">
        <w:tc>
          <w:tcPr>
            <w:tcW w:w="1199" w:type="dxa"/>
          </w:tcPr>
          <w:p w:rsidR="008C7AB8" w:rsidRPr="00B67BDB" w:rsidRDefault="008C7AB8" w:rsidP="00D67C95">
            <w:pPr>
              <w:rPr>
                <w:b/>
              </w:rPr>
            </w:pPr>
            <w:r w:rsidRPr="00B67BDB">
              <w:rPr>
                <w:b/>
              </w:rPr>
              <w:t>Opdracht</w:t>
            </w:r>
          </w:p>
        </w:tc>
        <w:tc>
          <w:tcPr>
            <w:tcW w:w="2765" w:type="dxa"/>
          </w:tcPr>
          <w:p w:rsidR="008C7AB8" w:rsidRDefault="008C7AB8" w:rsidP="008C7AB8">
            <w:r>
              <w:t>0x9D03FFFF</w:t>
            </w:r>
          </w:p>
        </w:tc>
        <w:tc>
          <w:tcPr>
            <w:tcW w:w="6521" w:type="dxa"/>
          </w:tcPr>
          <w:p w:rsidR="008C7AB8" w:rsidRPr="00511EBF" w:rsidRDefault="008C7AB8" w:rsidP="002C486F">
            <w:r>
              <w:t>Ratio van 1:3 voor meten en verzenden. 1 op de drie metin</w:t>
            </w:r>
            <w:r w:rsidR="00250ADD">
              <w:t>gen wordt met LoRaWAN verstuurd</w:t>
            </w:r>
            <w:r>
              <w:t>. Meet interval is 0x</w:t>
            </w:r>
            <w:r w:rsidR="002C486F">
              <w:t>FFFF</w:t>
            </w:r>
            <w:r>
              <w:t>/10d minuten.</w:t>
            </w:r>
          </w:p>
        </w:tc>
      </w:tr>
      <w:tr w:rsidR="008C7AB8" w:rsidRPr="009072C3" w:rsidTr="00D67C95">
        <w:trPr>
          <w:trHeight w:val="274"/>
        </w:trPr>
        <w:tc>
          <w:tcPr>
            <w:tcW w:w="1199" w:type="dxa"/>
          </w:tcPr>
          <w:p w:rsidR="008C7AB8" w:rsidRPr="00B67BDB" w:rsidRDefault="008C7AB8" w:rsidP="00D67C95">
            <w:pPr>
              <w:rPr>
                <w:b/>
              </w:rPr>
            </w:pPr>
            <w:r w:rsidRPr="00B67BDB">
              <w:rPr>
                <w:b/>
              </w:rPr>
              <w:t>Antwoord</w:t>
            </w:r>
          </w:p>
        </w:tc>
        <w:tc>
          <w:tcPr>
            <w:tcW w:w="2765" w:type="dxa"/>
          </w:tcPr>
          <w:p w:rsidR="008C7AB8" w:rsidRDefault="008C7AB8" w:rsidP="00D67C95">
            <w:r>
              <w:t>0x</w:t>
            </w:r>
            <w:r w:rsidR="002C486F" w:rsidRPr="002C486F">
              <w:t>009D00000007</w:t>
            </w:r>
          </w:p>
        </w:tc>
        <w:tc>
          <w:tcPr>
            <w:tcW w:w="6521" w:type="dxa"/>
          </w:tcPr>
          <w:p w:rsidR="008C7AB8" w:rsidRPr="009072C3" w:rsidRDefault="002C486F" w:rsidP="00D67C95">
            <w:pPr>
              <w:rPr>
                <w:lang w:val="en-GB"/>
              </w:rPr>
            </w:pPr>
            <w:r w:rsidRPr="002C486F">
              <w:rPr>
                <w:lang w:val="en-GB"/>
              </w:rPr>
              <w:t>NRF_ERROR_INVALID_PARAM</w:t>
            </w:r>
          </w:p>
        </w:tc>
      </w:tr>
    </w:tbl>
    <w:p w:rsidR="008C7AB8" w:rsidRPr="009072C3" w:rsidRDefault="008C7AB8" w:rsidP="006D4E91">
      <w:pPr>
        <w:rPr>
          <w:lang w:val="en-GB"/>
        </w:rPr>
      </w:pPr>
    </w:p>
    <w:p w:rsidR="009072C3" w:rsidRDefault="00250ADD" w:rsidP="006D4E91">
      <w:pPr>
        <w:rPr>
          <w:lang w:val="en-GB"/>
        </w:rPr>
      </w:pPr>
      <w:proofErr w:type="spellStart"/>
      <w:r>
        <w:rPr>
          <w:lang w:val="en-GB"/>
        </w:rPr>
        <w:t>Testen</w:t>
      </w:r>
      <w:proofErr w:type="spellEnd"/>
      <w:r>
        <w:rPr>
          <w:lang w:val="en-GB"/>
        </w:rPr>
        <w:t>:</w:t>
      </w:r>
    </w:p>
    <w:tbl>
      <w:tblPr>
        <w:tblStyle w:val="Tabelraster"/>
        <w:tblW w:w="10485" w:type="dxa"/>
        <w:tblLook w:val="04A0" w:firstRow="1" w:lastRow="0" w:firstColumn="1" w:lastColumn="0" w:noHBand="0" w:noVBand="1"/>
      </w:tblPr>
      <w:tblGrid>
        <w:gridCol w:w="1199"/>
        <w:gridCol w:w="2765"/>
        <w:gridCol w:w="6521"/>
      </w:tblGrid>
      <w:tr w:rsidR="00250ADD" w:rsidTr="00D24390">
        <w:tc>
          <w:tcPr>
            <w:tcW w:w="1199" w:type="dxa"/>
          </w:tcPr>
          <w:p w:rsidR="00250ADD" w:rsidRPr="00B67BDB" w:rsidRDefault="00250ADD" w:rsidP="00D24390">
            <w:pPr>
              <w:rPr>
                <w:b/>
              </w:rPr>
            </w:pPr>
          </w:p>
        </w:tc>
        <w:tc>
          <w:tcPr>
            <w:tcW w:w="2765" w:type="dxa"/>
          </w:tcPr>
          <w:p w:rsidR="00250ADD" w:rsidRPr="00B67BDB" w:rsidRDefault="00250ADD" w:rsidP="00D24390">
            <w:pPr>
              <w:rPr>
                <w:b/>
              </w:rPr>
            </w:pPr>
            <w:proofErr w:type="spellStart"/>
            <w:r w:rsidRPr="00B67BDB">
              <w:rPr>
                <w:b/>
              </w:rPr>
              <w:t>Hex</w:t>
            </w:r>
            <w:proofErr w:type="spellEnd"/>
            <w:r w:rsidRPr="00B67BDB">
              <w:rPr>
                <w:b/>
              </w:rPr>
              <w:t xml:space="preserve"> bericht</w:t>
            </w:r>
          </w:p>
        </w:tc>
        <w:tc>
          <w:tcPr>
            <w:tcW w:w="6521" w:type="dxa"/>
          </w:tcPr>
          <w:p w:rsidR="00250ADD" w:rsidRPr="00B67BDB" w:rsidRDefault="00250ADD" w:rsidP="00D24390">
            <w:pPr>
              <w:rPr>
                <w:b/>
              </w:rPr>
            </w:pPr>
            <w:r w:rsidRPr="00B67BDB">
              <w:rPr>
                <w:b/>
              </w:rPr>
              <w:t>Inhoud</w:t>
            </w:r>
          </w:p>
        </w:tc>
      </w:tr>
      <w:tr w:rsidR="00250ADD" w:rsidTr="00D24390">
        <w:tc>
          <w:tcPr>
            <w:tcW w:w="1199" w:type="dxa"/>
          </w:tcPr>
          <w:p w:rsidR="00250ADD" w:rsidRPr="00B67BDB" w:rsidRDefault="00250ADD" w:rsidP="00D24390">
            <w:pPr>
              <w:rPr>
                <w:b/>
              </w:rPr>
            </w:pPr>
            <w:r w:rsidRPr="00B67BDB">
              <w:rPr>
                <w:b/>
              </w:rPr>
              <w:t>Opdracht</w:t>
            </w:r>
          </w:p>
        </w:tc>
        <w:tc>
          <w:tcPr>
            <w:tcW w:w="2765" w:type="dxa"/>
          </w:tcPr>
          <w:p w:rsidR="00250ADD" w:rsidRDefault="00250ADD" w:rsidP="00D24390">
            <w:r>
              <w:t>0x9D000001</w:t>
            </w:r>
          </w:p>
        </w:tc>
        <w:tc>
          <w:tcPr>
            <w:tcW w:w="6521" w:type="dxa"/>
          </w:tcPr>
          <w:p w:rsidR="00250ADD" w:rsidRPr="00511EBF" w:rsidRDefault="00250ADD" w:rsidP="002C486F">
            <w:r>
              <w:t>Ratio van 1:0 voor meten en verzenden. Alle metingen worden met LoRaWAN verstuurd. Meet interval is 0x0001</w:t>
            </w:r>
            <w:r w:rsidR="002C486F">
              <w:t>/65535</w:t>
            </w:r>
            <w:r>
              <w:t>d minuten</w:t>
            </w:r>
            <w:r w:rsidR="002C486F">
              <w:t>, wat hoger is dan het maximum interval van 1440 minuten</w:t>
            </w:r>
            <w:r>
              <w:t>.</w:t>
            </w:r>
          </w:p>
        </w:tc>
      </w:tr>
      <w:tr w:rsidR="00250ADD" w:rsidRPr="007344D4" w:rsidTr="00D24390">
        <w:trPr>
          <w:trHeight w:val="274"/>
        </w:trPr>
        <w:tc>
          <w:tcPr>
            <w:tcW w:w="1199" w:type="dxa"/>
          </w:tcPr>
          <w:p w:rsidR="00250ADD" w:rsidRPr="00B67BDB" w:rsidRDefault="00250ADD" w:rsidP="00D24390">
            <w:pPr>
              <w:rPr>
                <w:b/>
              </w:rPr>
            </w:pPr>
            <w:r w:rsidRPr="00B67BDB">
              <w:rPr>
                <w:b/>
              </w:rPr>
              <w:t>Antwoord</w:t>
            </w:r>
          </w:p>
        </w:tc>
        <w:tc>
          <w:tcPr>
            <w:tcW w:w="2765" w:type="dxa"/>
          </w:tcPr>
          <w:p w:rsidR="00250ADD" w:rsidRDefault="00250ADD" w:rsidP="00D24390">
            <w:r>
              <w:t>0x009D00000000</w:t>
            </w:r>
          </w:p>
        </w:tc>
        <w:tc>
          <w:tcPr>
            <w:tcW w:w="6521" w:type="dxa"/>
          </w:tcPr>
          <w:p w:rsidR="00250ADD" w:rsidRPr="009072C3" w:rsidRDefault="00250ADD" w:rsidP="00D24390">
            <w:pPr>
              <w:rPr>
                <w:lang w:val="en-GB"/>
              </w:rPr>
            </w:pPr>
            <w:r w:rsidRPr="009072C3">
              <w:rPr>
                <w:lang w:val="en-GB"/>
              </w:rPr>
              <w:t xml:space="preserve">NRF_SUCCES </w:t>
            </w:r>
            <w:proofErr w:type="spellStart"/>
            <w:r w:rsidRPr="009072C3">
              <w:rPr>
                <w:lang w:val="en-GB"/>
              </w:rPr>
              <w:t>voor</w:t>
            </w:r>
            <w:proofErr w:type="spellEnd"/>
            <w:r w:rsidRPr="009072C3">
              <w:rPr>
                <w:lang w:val="en-GB"/>
              </w:rPr>
              <w:t xml:space="preserve"> WRITE_APPLICATION_CONFIG</w:t>
            </w:r>
          </w:p>
        </w:tc>
      </w:tr>
    </w:tbl>
    <w:p w:rsidR="00250ADD" w:rsidRPr="009072C3" w:rsidRDefault="00250ADD" w:rsidP="006D4E91">
      <w:pPr>
        <w:rPr>
          <w:lang w:val="en-GB"/>
        </w:rPr>
      </w:pPr>
    </w:p>
    <w:p w:rsidR="00EF3587" w:rsidRDefault="006D4E91" w:rsidP="00C91119">
      <w:pPr>
        <w:pStyle w:val="Kop3"/>
      </w:pPr>
      <w:bookmarkStart w:id="59" w:name="_Toc25935098"/>
      <w:r>
        <w:t>30d/</w:t>
      </w:r>
      <w:r w:rsidR="00EF3587">
        <w:t>0x1E - READ_PINCODE</w:t>
      </w:r>
      <w:bookmarkEnd w:id="59"/>
    </w:p>
    <w:p w:rsidR="006D4E91" w:rsidRDefault="006D4E91" w:rsidP="006D4E91">
      <w:r>
        <w:t xml:space="preserve">Lees de BLE pin code, </w:t>
      </w:r>
      <w:r w:rsidR="00505C11">
        <w:t>6</w:t>
      </w:r>
      <w:r>
        <w:t xml:space="preserve"> getallen: ‘0’ – ‘9’</w:t>
      </w:r>
    </w:p>
    <w:p w:rsidR="00C719A7" w:rsidRDefault="00C719A7" w:rsidP="00C719A7">
      <w:r>
        <w:t xml:space="preserve">Met deze opdracht wordt de BLE pin code uitgelezen. Het antwoord is opgebouwd volgens het WRITE_PINCODE opdracht, maar dan met de READ_PINCODE </w:t>
      </w:r>
      <w:proofErr w:type="spellStart"/>
      <w:r>
        <w:t>command</w:t>
      </w:r>
      <w:proofErr w:type="spellEnd"/>
      <w:r w:rsidR="00505C11">
        <w:t>. De BLE standaard specificeert een pin code van 6 getallen. De lengte moet dus altijd 6 zijn.</w:t>
      </w:r>
    </w:p>
    <w:p w:rsidR="00C719A7" w:rsidRDefault="00C719A7" w:rsidP="00C719A7"/>
    <w:tbl>
      <w:tblPr>
        <w:tblStyle w:val="Tabelraster"/>
        <w:tblW w:w="0" w:type="auto"/>
        <w:tblLook w:val="04A0" w:firstRow="1" w:lastRow="0" w:firstColumn="1" w:lastColumn="0" w:noHBand="0" w:noVBand="1"/>
      </w:tblPr>
      <w:tblGrid>
        <w:gridCol w:w="1771"/>
        <w:gridCol w:w="1061"/>
        <w:gridCol w:w="1132"/>
        <w:gridCol w:w="5664"/>
      </w:tblGrid>
      <w:tr w:rsidR="00C719A7" w:rsidTr="00E601C0">
        <w:tc>
          <w:tcPr>
            <w:tcW w:w="1771" w:type="dxa"/>
          </w:tcPr>
          <w:p w:rsidR="00C719A7" w:rsidRPr="00B67BDB" w:rsidRDefault="00C719A7" w:rsidP="00E601C0">
            <w:pPr>
              <w:rPr>
                <w:b/>
              </w:rPr>
            </w:pPr>
            <w:r w:rsidRPr="00B67BDB">
              <w:rPr>
                <w:b/>
              </w:rPr>
              <w:t>Veld</w:t>
            </w:r>
          </w:p>
        </w:tc>
        <w:tc>
          <w:tcPr>
            <w:tcW w:w="1061" w:type="dxa"/>
          </w:tcPr>
          <w:p w:rsidR="00C719A7" w:rsidRPr="00B67BDB" w:rsidRDefault="00C719A7" w:rsidP="00E601C0">
            <w:pPr>
              <w:rPr>
                <w:b/>
              </w:rPr>
            </w:pPr>
            <w:r>
              <w:rPr>
                <w:b/>
              </w:rPr>
              <w:t>Grote</w:t>
            </w:r>
          </w:p>
        </w:tc>
        <w:tc>
          <w:tcPr>
            <w:tcW w:w="1132" w:type="dxa"/>
          </w:tcPr>
          <w:p w:rsidR="00C719A7" w:rsidRPr="00B67BDB" w:rsidRDefault="00C719A7" w:rsidP="00E601C0">
            <w:pPr>
              <w:rPr>
                <w:b/>
              </w:rPr>
            </w:pPr>
            <w:r w:rsidRPr="00B67BDB">
              <w:rPr>
                <w:b/>
              </w:rPr>
              <w:t>Waarde</w:t>
            </w:r>
          </w:p>
        </w:tc>
        <w:tc>
          <w:tcPr>
            <w:tcW w:w="5664" w:type="dxa"/>
          </w:tcPr>
          <w:p w:rsidR="00C719A7" w:rsidRPr="00B67BDB" w:rsidRDefault="00C719A7" w:rsidP="00E601C0">
            <w:pPr>
              <w:rPr>
                <w:b/>
              </w:rPr>
            </w:pPr>
            <w:r w:rsidRPr="00B67BDB">
              <w:rPr>
                <w:b/>
              </w:rPr>
              <w:t>Omschrijving</w:t>
            </w:r>
          </w:p>
        </w:tc>
      </w:tr>
      <w:tr w:rsidR="00C719A7" w:rsidTr="00E601C0">
        <w:tc>
          <w:tcPr>
            <w:tcW w:w="1771" w:type="dxa"/>
          </w:tcPr>
          <w:p w:rsidR="00C719A7" w:rsidRDefault="00C719A7" w:rsidP="00E601C0">
            <w:r>
              <w:lastRenderedPageBreak/>
              <w:t>WRITE_PINCODE</w:t>
            </w:r>
          </w:p>
        </w:tc>
        <w:tc>
          <w:tcPr>
            <w:tcW w:w="1061" w:type="dxa"/>
          </w:tcPr>
          <w:p w:rsidR="00C719A7" w:rsidRDefault="00C719A7" w:rsidP="00E601C0">
            <w:r>
              <w:t>Uint8_t</w:t>
            </w:r>
          </w:p>
        </w:tc>
        <w:tc>
          <w:tcPr>
            <w:tcW w:w="1132" w:type="dxa"/>
          </w:tcPr>
          <w:p w:rsidR="00C719A7" w:rsidRDefault="00C719A7" w:rsidP="00E601C0">
            <w:r>
              <w:t>0x1E</w:t>
            </w:r>
          </w:p>
        </w:tc>
        <w:tc>
          <w:tcPr>
            <w:tcW w:w="5664" w:type="dxa"/>
          </w:tcPr>
          <w:p w:rsidR="00C719A7" w:rsidRDefault="00C719A7" w:rsidP="00E601C0">
            <w:r>
              <w:t>WRITE_PINCODE opdracht ID</w:t>
            </w:r>
          </w:p>
        </w:tc>
      </w:tr>
    </w:tbl>
    <w:p w:rsidR="00C719A7" w:rsidRDefault="00C719A7" w:rsidP="00C719A7"/>
    <w:p w:rsidR="00C719A7" w:rsidRDefault="00C719A7" w:rsidP="00C719A7"/>
    <w:p w:rsidR="00C719A7" w:rsidRDefault="00C719A7" w:rsidP="00C719A7">
      <w:r>
        <w:t>Voorbeeld:</w:t>
      </w:r>
    </w:p>
    <w:tbl>
      <w:tblPr>
        <w:tblStyle w:val="Tabelraster"/>
        <w:tblW w:w="10485" w:type="dxa"/>
        <w:tblLook w:val="04A0" w:firstRow="1" w:lastRow="0" w:firstColumn="1" w:lastColumn="0" w:noHBand="0" w:noVBand="1"/>
      </w:tblPr>
      <w:tblGrid>
        <w:gridCol w:w="1199"/>
        <w:gridCol w:w="2765"/>
        <w:gridCol w:w="6521"/>
      </w:tblGrid>
      <w:tr w:rsidR="00C719A7" w:rsidTr="00C719A7">
        <w:tc>
          <w:tcPr>
            <w:tcW w:w="1199" w:type="dxa"/>
          </w:tcPr>
          <w:p w:rsidR="00C719A7" w:rsidRPr="00B67BDB" w:rsidRDefault="00C719A7" w:rsidP="00E601C0">
            <w:pPr>
              <w:rPr>
                <w:b/>
              </w:rPr>
            </w:pPr>
          </w:p>
        </w:tc>
        <w:tc>
          <w:tcPr>
            <w:tcW w:w="2765" w:type="dxa"/>
          </w:tcPr>
          <w:p w:rsidR="00C719A7" w:rsidRPr="00B67BDB" w:rsidRDefault="00C719A7" w:rsidP="00E601C0">
            <w:pPr>
              <w:rPr>
                <w:b/>
              </w:rPr>
            </w:pPr>
            <w:proofErr w:type="spellStart"/>
            <w:r w:rsidRPr="00B67BDB">
              <w:rPr>
                <w:b/>
              </w:rPr>
              <w:t>Hex</w:t>
            </w:r>
            <w:proofErr w:type="spellEnd"/>
            <w:r w:rsidRPr="00B67BDB">
              <w:rPr>
                <w:b/>
              </w:rPr>
              <w:t xml:space="preserve"> bericht</w:t>
            </w:r>
          </w:p>
        </w:tc>
        <w:tc>
          <w:tcPr>
            <w:tcW w:w="6521" w:type="dxa"/>
          </w:tcPr>
          <w:p w:rsidR="00C719A7" w:rsidRPr="00B67BDB" w:rsidRDefault="00C719A7" w:rsidP="00E601C0">
            <w:pPr>
              <w:rPr>
                <w:b/>
              </w:rPr>
            </w:pPr>
            <w:r w:rsidRPr="00B67BDB">
              <w:rPr>
                <w:b/>
              </w:rPr>
              <w:t>Inhoud</w:t>
            </w:r>
          </w:p>
        </w:tc>
      </w:tr>
      <w:tr w:rsidR="00C719A7" w:rsidTr="00C719A7">
        <w:tc>
          <w:tcPr>
            <w:tcW w:w="1199" w:type="dxa"/>
          </w:tcPr>
          <w:p w:rsidR="00C719A7" w:rsidRPr="00B67BDB" w:rsidRDefault="00C719A7" w:rsidP="00E601C0">
            <w:pPr>
              <w:rPr>
                <w:b/>
              </w:rPr>
            </w:pPr>
            <w:r w:rsidRPr="00B67BDB">
              <w:rPr>
                <w:b/>
              </w:rPr>
              <w:t>Opdracht</w:t>
            </w:r>
          </w:p>
        </w:tc>
        <w:tc>
          <w:tcPr>
            <w:tcW w:w="2765" w:type="dxa"/>
          </w:tcPr>
          <w:p w:rsidR="00C719A7" w:rsidRDefault="00C719A7" w:rsidP="00E601C0">
            <w:r>
              <w:t>0x1E</w:t>
            </w:r>
          </w:p>
        </w:tc>
        <w:tc>
          <w:tcPr>
            <w:tcW w:w="6521" w:type="dxa"/>
          </w:tcPr>
          <w:p w:rsidR="00C719A7" w:rsidRDefault="00C719A7" w:rsidP="00E601C0">
            <w:r>
              <w:t>READ_PINCODE</w:t>
            </w:r>
            <w:r>
              <w:rPr>
                <w:lang w:val="en-GB"/>
              </w:rPr>
              <w:t xml:space="preserve"> </w:t>
            </w:r>
            <w:proofErr w:type="spellStart"/>
            <w:r>
              <w:rPr>
                <w:lang w:val="en-GB"/>
              </w:rPr>
              <w:t>opdracht</w:t>
            </w:r>
            <w:proofErr w:type="spellEnd"/>
          </w:p>
        </w:tc>
      </w:tr>
      <w:tr w:rsidR="00C719A7" w:rsidRPr="007344D4" w:rsidTr="00C719A7">
        <w:trPr>
          <w:trHeight w:val="274"/>
        </w:trPr>
        <w:tc>
          <w:tcPr>
            <w:tcW w:w="1199" w:type="dxa"/>
          </w:tcPr>
          <w:p w:rsidR="00C719A7" w:rsidRPr="00B67BDB" w:rsidRDefault="00C719A7" w:rsidP="00E601C0">
            <w:pPr>
              <w:rPr>
                <w:b/>
              </w:rPr>
            </w:pPr>
            <w:r w:rsidRPr="00B67BDB">
              <w:rPr>
                <w:b/>
              </w:rPr>
              <w:t>Antwoord</w:t>
            </w:r>
          </w:p>
        </w:tc>
        <w:tc>
          <w:tcPr>
            <w:tcW w:w="2765" w:type="dxa"/>
          </w:tcPr>
          <w:p w:rsidR="00C719A7" w:rsidRDefault="00C719A7" w:rsidP="00505C11">
            <w:r>
              <w:t>0x</w:t>
            </w:r>
            <w:r w:rsidR="00505C11">
              <w:t>1E06</w:t>
            </w:r>
            <w:r w:rsidR="00213299" w:rsidRPr="00213299">
              <w:t>303132333435</w:t>
            </w:r>
          </w:p>
        </w:tc>
        <w:tc>
          <w:tcPr>
            <w:tcW w:w="6521" w:type="dxa"/>
          </w:tcPr>
          <w:p w:rsidR="00C719A7" w:rsidRPr="00C719A7" w:rsidRDefault="00C719A7" w:rsidP="00213299">
            <w:pPr>
              <w:rPr>
                <w:lang w:val="en-GB"/>
              </w:rPr>
            </w:pPr>
            <w:r w:rsidRPr="00C719A7">
              <w:rPr>
                <w:lang w:val="en-GB"/>
              </w:rPr>
              <w:t xml:space="preserve">READ_PINCODE </w:t>
            </w:r>
            <w:proofErr w:type="spellStart"/>
            <w:r w:rsidRPr="00C719A7">
              <w:rPr>
                <w:lang w:val="en-GB"/>
              </w:rPr>
              <w:t>antwoord</w:t>
            </w:r>
            <w:proofErr w:type="spellEnd"/>
            <w:r w:rsidRPr="00C719A7">
              <w:rPr>
                <w:lang w:val="en-GB"/>
              </w:rPr>
              <w:t xml:space="preserve">, </w:t>
            </w:r>
            <w:proofErr w:type="spellStart"/>
            <w:r w:rsidRPr="00C719A7">
              <w:rPr>
                <w:lang w:val="en-GB"/>
              </w:rPr>
              <w:t>pincode</w:t>
            </w:r>
            <w:proofErr w:type="spellEnd"/>
            <w:r w:rsidRPr="00C719A7">
              <w:rPr>
                <w:lang w:val="en-GB"/>
              </w:rPr>
              <w:t xml:space="preserve"> 8 bytes: </w:t>
            </w:r>
            <w:r w:rsidR="00213299">
              <w:rPr>
                <w:lang w:val="en-GB"/>
              </w:rPr>
              <w:t>“</w:t>
            </w:r>
            <w:r w:rsidR="00505C11">
              <w:rPr>
                <w:lang w:val="en-GB"/>
              </w:rPr>
              <w:t>012345</w:t>
            </w:r>
            <w:r w:rsidR="00213299">
              <w:rPr>
                <w:lang w:val="en-GB"/>
              </w:rPr>
              <w:t>”</w:t>
            </w:r>
          </w:p>
        </w:tc>
      </w:tr>
    </w:tbl>
    <w:p w:rsidR="00C719A7" w:rsidRPr="00C719A7" w:rsidRDefault="00C719A7" w:rsidP="006D4E91">
      <w:pPr>
        <w:rPr>
          <w:lang w:val="en-GB"/>
        </w:rPr>
      </w:pPr>
    </w:p>
    <w:p w:rsidR="00EF3587" w:rsidRDefault="006D4E91" w:rsidP="00C91119">
      <w:pPr>
        <w:pStyle w:val="Kop3"/>
      </w:pPr>
      <w:bookmarkStart w:id="60" w:name="_Toc25935099"/>
      <w:r>
        <w:t>158d/</w:t>
      </w:r>
      <w:r w:rsidR="00EF3587">
        <w:t>0x9E - WRITE_PINCODE</w:t>
      </w:r>
      <w:bookmarkEnd w:id="60"/>
    </w:p>
    <w:p w:rsidR="00D7304C" w:rsidRDefault="00D7304C" w:rsidP="006D4E91">
      <w:r>
        <w:t>Met deze opdracht wordt de BLE pin code ingesteld. De pin code moet tussen</w:t>
      </w:r>
      <w:r w:rsidR="006D4E91">
        <w:t xml:space="preserve"> </w:t>
      </w:r>
      <w:r w:rsidR="00A75B76">
        <w:t xml:space="preserve">6 ASCII </w:t>
      </w:r>
      <w:r w:rsidR="006D4E91">
        <w:t>getallen</w:t>
      </w:r>
      <w:r>
        <w:t xml:space="preserve"> bevatten tussen </w:t>
      </w:r>
      <w:r w:rsidR="00A75B76">
        <w:t>‘</w:t>
      </w:r>
      <w:r>
        <w:t>0</w:t>
      </w:r>
      <w:r w:rsidR="00A75B76">
        <w:t>’</w:t>
      </w:r>
      <w:r>
        <w:t xml:space="preserve">(0x30h) en </w:t>
      </w:r>
      <w:r w:rsidR="00A75B76">
        <w:t>‘</w:t>
      </w:r>
      <w:r>
        <w:t>9</w:t>
      </w:r>
      <w:r w:rsidR="00A75B76">
        <w:t>’</w:t>
      </w:r>
      <w:r>
        <w:t>(0x39h).</w:t>
      </w:r>
    </w:p>
    <w:p w:rsidR="00D7304C" w:rsidRDefault="00D7304C" w:rsidP="006D4E91"/>
    <w:tbl>
      <w:tblPr>
        <w:tblStyle w:val="Tabelraster"/>
        <w:tblW w:w="0" w:type="auto"/>
        <w:tblLook w:val="04A0" w:firstRow="1" w:lastRow="0" w:firstColumn="1" w:lastColumn="0" w:noHBand="0" w:noVBand="1"/>
      </w:tblPr>
      <w:tblGrid>
        <w:gridCol w:w="1771"/>
        <w:gridCol w:w="1061"/>
        <w:gridCol w:w="1132"/>
        <w:gridCol w:w="5664"/>
      </w:tblGrid>
      <w:tr w:rsidR="00D7304C" w:rsidTr="00C719A7">
        <w:tc>
          <w:tcPr>
            <w:tcW w:w="1771" w:type="dxa"/>
          </w:tcPr>
          <w:p w:rsidR="00D7304C" w:rsidRPr="00B67BDB" w:rsidRDefault="00D7304C" w:rsidP="00E601C0">
            <w:pPr>
              <w:rPr>
                <w:b/>
              </w:rPr>
            </w:pPr>
            <w:r w:rsidRPr="00B67BDB">
              <w:rPr>
                <w:b/>
              </w:rPr>
              <w:t>Veld</w:t>
            </w:r>
          </w:p>
        </w:tc>
        <w:tc>
          <w:tcPr>
            <w:tcW w:w="1061" w:type="dxa"/>
          </w:tcPr>
          <w:p w:rsidR="00D7304C" w:rsidRPr="00B67BDB" w:rsidRDefault="00D7304C" w:rsidP="00E601C0">
            <w:pPr>
              <w:rPr>
                <w:b/>
              </w:rPr>
            </w:pPr>
            <w:r>
              <w:rPr>
                <w:b/>
              </w:rPr>
              <w:t>Grote</w:t>
            </w:r>
          </w:p>
        </w:tc>
        <w:tc>
          <w:tcPr>
            <w:tcW w:w="1132" w:type="dxa"/>
          </w:tcPr>
          <w:p w:rsidR="00D7304C" w:rsidRPr="00B67BDB" w:rsidRDefault="00D7304C" w:rsidP="00E601C0">
            <w:pPr>
              <w:rPr>
                <w:b/>
              </w:rPr>
            </w:pPr>
            <w:r w:rsidRPr="00B67BDB">
              <w:rPr>
                <w:b/>
              </w:rPr>
              <w:t>Waarde</w:t>
            </w:r>
          </w:p>
        </w:tc>
        <w:tc>
          <w:tcPr>
            <w:tcW w:w="5664" w:type="dxa"/>
          </w:tcPr>
          <w:p w:rsidR="00D7304C" w:rsidRPr="00B67BDB" w:rsidRDefault="00D7304C" w:rsidP="00E601C0">
            <w:pPr>
              <w:rPr>
                <w:b/>
              </w:rPr>
            </w:pPr>
            <w:r w:rsidRPr="00B67BDB">
              <w:rPr>
                <w:b/>
              </w:rPr>
              <w:t>Omschrijving</w:t>
            </w:r>
          </w:p>
        </w:tc>
      </w:tr>
      <w:tr w:rsidR="00D7304C" w:rsidTr="00C719A7">
        <w:tc>
          <w:tcPr>
            <w:tcW w:w="1771" w:type="dxa"/>
          </w:tcPr>
          <w:p w:rsidR="00D7304C" w:rsidRDefault="00D7304C" w:rsidP="00E601C0">
            <w:r>
              <w:t>WRITE_PINCODE</w:t>
            </w:r>
          </w:p>
        </w:tc>
        <w:tc>
          <w:tcPr>
            <w:tcW w:w="1061" w:type="dxa"/>
          </w:tcPr>
          <w:p w:rsidR="00D7304C" w:rsidRDefault="00D7304C" w:rsidP="00E601C0">
            <w:r>
              <w:t>Uint8_t</w:t>
            </w:r>
          </w:p>
        </w:tc>
        <w:tc>
          <w:tcPr>
            <w:tcW w:w="1132" w:type="dxa"/>
          </w:tcPr>
          <w:p w:rsidR="00D7304C" w:rsidRDefault="00D7304C" w:rsidP="00D7304C">
            <w:r>
              <w:t>0x9E</w:t>
            </w:r>
          </w:p>
        </w:tc>
        <w:tc>
          <w:tcPr>
            <w:tcW w:w="5664" w:type="dxa"/>
          </w:tcPr>
          <w:p w:rsidR="00D7304C" w:rsidRDefault="00D7304C" w:rsidP="00E601C0">
            <w:r>
              <w:t>WRITE_PINCODE opdracht ID</w:t>
            </w:r>
          </w:p>
        </w:tc>
      </w:tr>
      <w:tr w:rsidR="00D7304C" w:rsidTr="00C719A7">
        <w:tc>
          <w:tcPr>
            <w:tcW w:w="1771" w:type="dxa"/>
          </w:tcPr>
          <w:p w:rsidR="00D7304C" w:rsidRDefault="00D7304C" w:rsidP="00E601C0">
            <w:r>
              <w:t>lengte</w:t>
            </w:r>
          </w:p>
        </w:tc>
        <w:tc>
          <w:tcPr>
            <w:tcW w:w="1061" w:type="dxa"/>
          </w:tcPr>
          <w:p w:rsidR="00D7304C" w:rsidRDefault="00D7304C" w:rsidP="00D7304C">
            <w:r>
              <w:t>Uint8_t</w:t>
            </w:r>
          </w:p>
        </w:tc>
        <w:tc>
          <w:tcPr>
            <w:tcW w:w="1132" w:type="dxa"/>
          </w:tcPr>
          <w:p w:rsidR="00D7304C" w:rsidRDefault="00505C11" w:rsidP="00E601C0">
            <w:r>
              <w:t>6</w:t>
            </w:r>
          </w:p>
        </w:tc>
        <w:tc>
          <w:tcPr>
            <w:tcW w:w="5664" w:type="dxa"/>
          </w:tcPr>
          <w:p w:rsidR="00D7304C" w:rsidRDefault="00D7304C" w:rsidP="00505C11">
            <w:r>
              <w:t>Aantal bytes van de pincode</w:t>
            </w:r>
            <w:r w:rsidR="00C719A7">
              <w:t xml:space="preserve"> moet </w:t>
            </w:r>
            <w:r w:rsidR="00505C11">
              <w:t>6</w:t>
            </w:r>
            <w:r w:rsidR="00C719A7">
              <w:t xml:space="preserve"> zijn, anders errorcode: NRF_ERROR_INVALID_LENGHT</w:t>
            </w:r>
          </w:p>
        </w:tc>
      </w:tr>
      <w:tr w:rsidR="00D7304C" w:rsidTr="00C719A7">
        <w:tc>
          <w:tcPr>
            <w:tcW w:w="1771" w:type="dxa"/>
          </w:tcPr>
          <w:p w:rsidR="00D7304C" w:rsidRDefault="00D7304C" w:rsidP="00E601C0">
            <w:r>
              <w:t>pincode</w:t>
            </w:r>
          </w:p>
        </w:tc>
        <w:tc>
          <w:tcPr>
            <w:tcW w:w="1061" w:type="dxa"/>
          </w:tcPr>
          <w:p w:rsidR="00D7304C" w:rsidRDefault="00C719A7" w:rsidP="00E601C0">
            <w:r>
              <w:t xml:space="preserve">6 x </w:t>
            </w:r>
            <w:r w:rsidR="00D7304C">
              <w:t>Uint8_t</w:t>
            </w:r>
          </w:p>
        </w:tc>
        <w:tc>
          <w:tcPr>
            <w:tcW w:w="1132" w:type="dxa"/>
          </w:tcPr>
          <w:p w:rsidR="00D7304C" w:rsidRDefault="00A75B76" w:rsidP="00C719A7">
            <w:r>
              <w:t>‘</w:t>
            </w:r>
            <w:r w:rsidR="00C719A7">
              <w:t>0</w:t>
            </w:r>
            <w:r>
              <w:t>’</w:t>
            </w:r>
            <w:r w:rsidR="00C719A7">
              <w:t xml:space="preserve"> -  </w:t>
            </w:r>
            <w:r>
              <w:t>‘</w:t>
            </w:r>
            <w:r w:rsidR="00C719A7">
              <w:t>9</w:t>
            </w:r>
            <w:r>
              <w:t>’</w:t>
            </w:r>
          </w:p>
        </w:tc>
        <w:tc>
          <w:tcPr>
            <w:tcW w:w="5664" w:type="dxa"/>
          </w:tcPr>
          <w:p w:rsidR="00D7304C" w:rsidRDefault="00C719A7" w:rsidP="00C719A7">
            <w:r>
              <w:t xml:space="preserve">Byte waardes moeten tussen de 0x30 en 0x39 zijn, anders errorcode: </w:t>
            </w:r>
            <w:r w:rsidRPr="00C719A7">
              <w:t>NRF_ERROR_INVALID_DATA</w:t>
            </w:r>
          </w:p>
        </w:tc>
      </w:tr>
    </w:tbl>
    <w:p w:rsidR="00D7304C" w:rsidRDefault="00D7304C" w:rsidP="006D4E91"/>
    <w:p w:rsidR="006D4E91" w:rsidRDefault="00C719A7" w:rsidP="00D334AA">
      <w:r>
        <w:t>Als het schrijven succesvol is, wordt dit door middel van een response met NRF_SUCCESS weer gegeven.</w:t>
      </w:r>
    </w:p>
    <w:p w:rsidR="006D4E91" w:rsidRDefault="006D4E91" w:rsidP="00D334AA"/>
    <w:p w:rsidR="000F5700" w:rsidRDefault="000F5700" w:rsidP="000F5700">
      <w:r>
        <w:t>Voorbeeld:</w:t>
      </w:r>
    </w:p>
    <w:tbl>
      <w:tblPr>
        <w:tblStyle w:val="Tabelraster"/>
        <w:tblW w:w="10485" w:type="dxa"/>
        <w:tblLook w:val="04A0" w:firstRow="1" w:lastRow="0" w:firstColumn="1" w:lastColumn="0" w:noHBand="0" w:noVBand="1"/>
      </w:tblPr>
      <w:tblGrid>
        <w:gridCol w:w="1199"/>
        <w:gridCol w:w="2765"/>
        <w:gridCol w:w="6521"/>
      </w:tblGrid>
      <w:tr w:rsidR="000F5700" w:rsidTr="00E601C0">
        <w:tc>
          <w:tcPr>
            <w:tcW w:w="1199" w:type="dxa"/>
          </w:tcPr>
          <w:p w:rsidR="000F5700" w:rsidRPr="00B67BDB" w:rsidRDefault="000F5700" w:rsidP="00E601C0">
            <w:pPr>
              <w:rPr>
                <w:b/>
              </w:rPr>
            </w:pPr>
          </w:p>
        </w:tc>
        <w:tc>
          <w:tcPr>
            <w:tcW w:w="2765" w:type="dxa"/>
          </w:tcPr>
          <w:p w:rsidR="000F5700" w:rsidRPr="00B67BDB" w:rsidRDefault="000F5700" w:rsidP="00E601C0">
            <w:pPr>
              <w:rPr>
                <w:b/>
              </w:rPr>
            </w:pPr>
            <w:proofErr w:type="spellStart"/>
            <w:r w:rsidRPr="00B67BDB">
              <w:rPr>
                <w:b/>
              </w:rPr>
              <w:t>Hex</w:t>
            </w:r>
            <w:proofErr w:type="spellEnd"/>
            <w:r w:rsidRPr="00B67BDB">
              <w:rPr>
                <w:b/>
              </w:rPr>
              <w:t xml:space="preserve"> bericht</w:t>
            </w:r>
          </w:p>
        </w:tc>
        <w:tc>
          <w:tcPr>
            <w:tcW w:w="6521" w:type="dxa"/>
          </w:tcPr>
          <w:p w:rsidR="000F5700" w:rsidRPr="00B67BDB" w:rsidRDefault="000F5700" w:rsidP="00E601C0">
            <w:pPr>
              <w:rPr>
                <w:b/>
              </w:rPr>
            </w:pPr>
            <w:r w:rsidRPr="00B67BDB">
              <w:rPr>
                <w:b/>
              </w:rPr>
              <w:t>Inhoud</w:t>
            </w:r>
          </w:p>
        </w:tc>
      </w:tr>
      <w:tr w:rsidR="000F5700" w:rsidTr="00E601C0">
        <w:tc>
          <w:tcPr>
            <w:tcW w:w="1199" w:type="dxa"/>
          </w:tcPr>
          <w:p w:rsidR="000F5700" w:rsidRPr="00B67BDB" w:rsidRDefault="000F5700" w:rsidP="00E601C0">
            <w:pPr>
              <w:rPr>
                <w:b/>
              </w:rPr>
            </w:pPr>
            <w:r w:rsidRPr="00B67BDB">
              <w:rPr>
                <w:b/>
              </w:rPr>
              <w:t>Opdracht</w:t>
            </w:r>
          </w:p>
        </w:tc>
        <w:tc>
          <w:tcPr>
            <w:tcW w:w="2765" w:type="dxa"/>
          </w:tcPr>
          <w:p w:rsidR="000F5700" w:rsidRDefault="00A75B76" w:rsidP="00213299">
            <w:r>
              <w:t>0x9E06303930393035</w:t>
            </w:r>
          </w:p>
        </w:tc>
        <w:tc>
          <w:tcPr>
            <w:tcW w:w="6521" w:type="dxa"/>
          </w:tcPr>
          <w:p w:rsidR="000F5700" w:rsidRDefault="000F5700" w:rsidP="00E601C0">
            <w:r>
              <w:t>WRITE_PINCODE</w:t>
            </w:r>
            <w:r>
              <w:rPr>
                <w:lang w:val="en-GB"/>
              </w:rPr>
              <w:t xml:space="preserve"> </w:t>
            </w:r>
            <w:proofErr w:type="spellStart"/>
            <w:r>
              <w:rPr>
                <w:lang w:val="en-GB"/>
              </w:rPr>
              <w:t>opdracht</w:t>
            </w:r>
            <w:proofErr w:type="spellEnd"/>
            <w:r w:rsidR="00A75B76">
              <w:rPr>
                <w:lang w:val="en-GB"/>
              </w:rPr>
              <w:t>: “090905</w:t>
            </w:r>
            <w:r w:rsidR="00213299">
              <w:rPr>
                <w:lang w:val="en-GB"/>
              </w:rPr>
              <w:t>”</w:t>
            </w:r>
          </w:p>
        </w:tc>
      </w:tr>
      <w:tr w:rsidR="000F5700" w:rsidRPr="00C719A7" w:rsidTr="00E601C0">
        <w:trPr>
          <w:trHeight w:val="274"/>
        </w:trPr>
        <w:tc>
          <w:tcPr>
            <w:tcW w:w="1199" w:type="dxa"/>
          </w:tcPr>
          <w:p w:rsidR="000F5700" w:rsidRPr="00B67BDB" w:rsidRDefault="000F5700" w:rsidP="00E601C0">
            <w:pPr>
              <w:rPr>
                <w:b/>
              </w:rPr>
            </w:pPr>
            <w:r w:rsidRPr="00B67BDB">
              <w:rPr>
                <w:b/>
              </w:rPr>
              <w:t>Antwoord</w:t>
            </w:r>
          </w:p>
        </w:tc>
        <w:tc>
          <w:tcPr>
            <w:tcW w:w="2765" w:type="dxa"/>
          </w:tcPr>
          <w:p w:rsidR="000F5700" w:rsidRDefault="000F5700" w:rsidP="000F5700">
            <w:r>
              <w:t>0x009E00000000</w:t>
            </w:r>
          </w:p>
        </w:tc>
        <w:tc>
          <w:tcPr>
            <w:tcW w:w="6521" w:type="dxa"/>
          </w:tcPr>
          <w:p w:rsidR="000F5700" w:rsidRPr="00C719A7" w:rsidRDefault="000F5700" w:rsidP="00E601C0">
            <w:pPr>
              <w:rPr>
                <w:lang w:val="en-GB"/>
              </w:rPr>
            </w:pPr>
            <w:r>
              <w:t>WRITE_PINCODE succesvol.</w:t>
            </w:r>
          </w:p>
        </w:tc>
      </w:tr>
    </w:tbl>
    <w:p w:rsidR="006D4E91" w:rsidRDefault="006D4E91" w:rsidP="00D334AA">
      <w:pPr>
        <w:rPr>
          <w:lang w:val="en-GB"/>
        </w:rPr>
      </w:pPr>
    </w:p>
    <w:p w:rsidR="005B425E" w:rsidRPr="000F5700" w:rsidRDefault="005B425E" w:rsidP="00D334AA">
      <w:pPr>
        <w:rPr>
          <w:lang w:val="en-GB"/>
        </w:rPr>
      </w:pPr>
      <w:proofErr w:type="spellStart"/>
      <w:r>
        <w:rPr>
          <w:lang w:val="en-GB"/>
        </w:rPr>
        <w:t>Voorbeeld</w:t>
      </w:r>
      <w:proofErr w:type="spellEnd"/>
      <w:r>
        <w:rPr>
          <w:lang w:val="en-GB"/>
        </w:rPr>
        <w:t xml:space="preserve"> van </w:t>
      </w:r>
      <w:proofErr w:type="spellStart"/>
      <w:r>
        <w:rPr>
          <w:lang w:val="en-GB"/>
        </w:rPr>
        <w:t>fout</w:t>
      </w:r>
      <w:proofErr w:type="spellEnd"/>
      <w:r>
        <w:rPr>
          <w:lang w:val="en-GB"/>
        </w:rPr>
        <w:t xml:space="preserve"> </w:t>
      </w:r>
      <w:proofErr w:type="spellStart"/>
      <w:r>
        <w:rPr>
          <w:lang w:val="en-GB"/>
        </w:rPr>
        <w:t>bericht</w:t>
      </w:r>
      <w:proofErr w:type="spellEnd"/>
      <w:r>
        <w:rPr>
          <w:lang w:val="en-GB"/>
        </w:rPr>
        <w:t>:</w:t>
      </w:r>
    </w:p>
    <w:tbl>
      <w:tblPr>
        <w:tblStyle w:val="Tabelraster"/>
        <w:tblW w:w="10485" w:type="dxa"/>
        <w:tblLook w:val="04A0" w:firstRow="1" w:lastRow="0" w:firstColumn="1" w:lastColumn="0" w:noHBand="0" w:noVBand="1"/>
      </w:tblPr>
      <w:tblGrid>
        <w:gridCol w:w="1199"/>
        <w:gridCol w:w="2765"/>
        <w:gridCol w:w="6521"/>
      </w:tblGrid>
      <w:tr w:rsidR="00213299" w:rsidTr="00D24390">
        <w:tc>
          <w:tcPr>
            <w:tcW w:w="1199" w:type="dxa"/>
          </w:tcPr>
          <w:p w:rsidR="00213299" w:rsidRPr="00B67BDB" w:rsidRDefault="00213299" w:rsidP="00D24390">
            <w:pPr>
              <w:rPr>
                <w:b/>
              </w:rPr>
            </w:pPr>
          </w:p>
        </w:tc>
        <w:tc>
          <w:tcPr>
            <w:tcW w:w="2765" w:type="dxa"/>
          </w:tcPr>
          <w:p w:rsidR="00213299" w:rsidRPr="00B67BDB" w:rsidRDefault="00213299" w:rsidP="00D24390">
            <w:pPr>
              <w:rPr>
                <w:b/>
              </w:rPr>
            </w:pPr>
            <w:proofErr w:type="spellStart"/>
            <w:r w:rsidRPr="00B67BDB">
              <w:rPr>
                <w:b/>
              </w:rPr>
              <w:t>Hex</w:t>
            </w:r>
            <w:proofErr w:type="spellEnd"/>
            <w:r w:rsidRPr="00B67BDB">
              <w:rPr>
                <w:b/>
              </w:rPr>
              <w:t xml:space="preserve"> bericht</w:t>
            </w:r>
          </w:p>
        </w:tc>
        <w:tc>
          <w:tcPr>
            <w:tcW w:w="6521" w:type="dxa"/>
          </w:tcPr>
          <w:p w:rsidR="00213299" w:rsidRPr="00B67BDB" w:rsidRDefault="00213299" w:rsidP="00D24390">
            <w:pPr>
              <w:rPr>
                <w:b/>
              </w:rPr>
            </w:pPr>
            <w:r w:rsidRPr="00B67BDB">
              <w:rPr>
                <w:b/>
              </w:rPr>
              <w:t>Inhoud</w:t>
            </w:r>
          </w:p>
        </w:tc>
      </w:tr>
      <w:tr w:rsidR="00213299" w:rsidTr="00D24390">
        <w:tc>
          <w:tcPr>
            <w:tcW w:w="1199" w:type="dxa"/>
          </w:tcPr>
          <w:p w:rsidR="00213299" w:rsidRPr="00B67BDB" w:rsidRDefault="00213299" w:rsidP="00D24390">
            <w:pPr>
              <w:rPr>
                <w:b/>
              </w:rPr>
            </w:pPr>
            <w:r w:rsidRPr="00B67BDB">
              <w:rPr>
                <w:b/>
              </w:rPr>
              <w:t>Opdracht</w:t>
            </w:r>
          </w:p>
        </w:tc>
        <w:tc>
          <w:tcPr>
            <w:tcW w:w="2765" w:type="dxa"/>
          </w:tcPr>
          <w:p w:rsidR="00213299" w:rsidRDefault="00A75B76" w:rsidP="005B425E">
            <w:r>
              <w:t>0x9E06</w:t>
            </w:r>
            <w:r w:rsidR="005B425E">
              <w:t>0</w:t>
            </w:r>
            <w:r>
              <w:t>03930393035</w:t>
            </w:r>
          </w:p>
        </w:tc>
        <w:tc>
          <w:tcPr>
            <w:tcW w:w="6521" w:type="dxa"/>
          </w:tcPr>
          <w:p w:rsidR="00213299" w:rsidRDefault="00213299" w:rsidP="00D24390">
            <w:r>
              <w:t>WRITE_PINCODE</w:t>
            </w:r>
            <w:r>
              <w:rPr>
                <w:lang w:val="en-GB"/>
              </w:rPr>
              <w:t xml:space="preserve"> </w:t>
            </w:r>
            <w:proofErr w:type="spellStart"/>
            <w:r>
              <w:rPr>
                <w:lang w:val="en-GB"/>
              </w:rPr>
              <w:t>opdracht</w:t>
            </w:r>
            <w:proofErr w:type="spellEnd"/>
            <w:r>
              <w:rPr>
                <w:lang w:val="en-GB"/>
              </w:rPr>
              <w:t>: “</w:t>
            </w:r>
            <w:r w:rsidR="005B425E">
              <w:rPr>
                <w:lang w:val="en-GB"/>
              </w:rPr>
              <w:t>/</w:t>
            </w:r>
            <w:r w:rsidR="00A75B76">
              <w:rPr>
                <w:lang w:val="en-GB"/>
              </w:rPr>
              <w:t>090905</w:t>
            </w:r>
            <w:r>
              <w:rPr>
                <w:lang w:val="en-GB"/>
              </w:rPr>
              <w:t>”</w:t>
            </w:r>
          </w:p>
        </w:tc>
      </w:tr>
      <w:tr w:rsidR="00213299" w:rsidRPr="007344D4" w:rsidTr="00D24390">
        <w:trPr>
          <w:trHeight w:val="274"/>
        </w:trPr>
        <w:tc>
          <w:tcPr>
            <w:tcW w:w="1199" w:type="dxa"/>
          </w:tcPr>
          <w:p w:rsidR="00213299" w:rsidRPr="00B67BDB" w:rsidRDefault="00213299" w:rsidP="00D24390">
            <w:pPr>
              <w:rPr>
                <w:b/>
              </w:rPr>
            </w:pPr>
            <w:r w:rsidRPr="00B67BDB">
              <w:rPr>
                <w:b/>
              </w:rPr>
              <w:t>Antwoord</w:t>
            </w:r>
          </w:p>
        </w:tc>
        <w:tc>
          <w:tcPr>
            <w:tcW w:w="2765" w:type="dxa"/>
          </w:tcPr>
          <w:p w:rsidR="00213299" w:rsidRDefault="00213299" w:rsidP="00D24390">
            <w:r>
              <w:t>0x</w:t>
            </w:r>
            <w:r w:rsidR="005B425E" w:rsidRPr="005B425E">
              <w:t>009E0000000B</w:t>
            </w:r>
          </w:p>
        </w:tc>
        <w:tc>
          <w:tcPr>
            <w:tcW w:w="6521" w:type="dxa"/>
          </w:tcPr>
          <w:p w:rsidR="00213299" w:rsidRPr="00C719A7" w:rsidRDefault="00213299" w:rsidP="00D24390">
            <w:pPr>
              <w:rPr>
                <w:lang w:val="en-GB"/>
              </w:rPr>
            </w:pPr>
            <w:r w:rsidRPr="008B7E31">
              <w:rPr>
                <w:lang w:val="en-GB"/>
              </w:rPr>
              <w:t xml:space="preserve">WRITE_PINCODE </w:t>
            </w:r>
            <w:r w:rsidR="005B425E" w:rsidRPr="008B7E31">
              <w:rPr>
                <w:lang w:val="en-GB"/>
              </w:rPr>
              <w:t>error: NRF_ERROR_INVALID_DATA</w:t>
            </w:r>
            <w:r w:rsidRPr="008B7E31">
              <w:rPr>
                <w:lang w:val="en-GB"/>
              </w:rPr>
              <w:t>.</w:t>
            </w:r>
          </w:p>
        </w:tc>
      </w:tr>
    </w:tbl>
    <w:p w:rsidR="006D4E91" w:rsidRDefault="006D4E91" w:rsidP="00D334AA">
      <w:pPr>
        <w:rPr>
          <w:lang w:val="en-GB"/>
        </w:rPr>
      </w:pPr>
    </w:p>
    <w:p w:rsidR="00DF2B27" w:rsidRDefault="00DF2B27" w:rsidP="00D334AA">
      <w:pPr>
        <w:rPr>
          <w:lang w:val="en-GB"/>
        </w:rPr>
      </w:pPr>
    </w:p>
    <w:p w:rsidR="00DF2B27" w:rsidRDefault="00DF2B27" w:rsidP="00DF2B27">
      <w:pPr>
        <w:pStyle w:val="Kop3"/>
      </w:pPr>
      <w:bookmarkStart w:id="61" w:name="_Toc25935100"/>
      <w:r>
        <w:t xml:space="preserve">31d/0x1F - </w:t>
      </w:r>
      <w:r w:rsidRPr="00DF2B27">
        <w:t>READ_BOOT_COUNT</w:t>
      </w:r>
      <w:bookmarkEnd w:id="61"/>
    </w:p>
    <w:p w:rsidR="00DF2B27" w:rsidRDefault="00DF2B27" w:rsidP="00DF2B27">
      <w:r>
        <w:t xml:space="preserve">Met deze opdracht kan het aantal </w:t>
      </w:r>
      <w:proofErr w:type="spellStart"/>
      <w:r>
        <w:t>resets</w:t>
      </w:r>
      <w:proofErr w:type="spellEnd"/>
      <w:r>
        <w:t xml:space="preserve"> worden opgevraagd vanuit het flash geheugen.</w:t>
      </w:r>
    </w:p>
    <w:p w:rsidR="00DF2B27" w:rsidRPr="00DF2B27" w:rsidRDefault="00DF2B27" w:rsidP="00DF2B27"/>
    <w:p w:rsidR="00DF2B27" w:rsidRDefault="00DF2B27" w:rsidP="00DF2B27">
      <w:r>
        <w:t>Opdracht:</w:t>
      </w:r>
    </w:p>
    <w:tbl>
      <w:tblPr>
        <w:tblStyle w:val="Tabelraster"/>
        <w:tblW w:w="0" w:type="auto"/>
        <w:tblLook w:val="04A0" w:firstRow="1" w:lastRow="0" w:firstColumn="1" w:lastColumn="0" w:noHBand="0" w:noVBand="1"/>
      </w:tblPr>
      <w:tblGrid>
        <w:gridCol w:w="2190"/>
        <w:gridCol w:w="1038"/>
        <w:gridCol w:w="1116"/>
        <w:gridCol w:w="5284"/>
      </w:tblGrid>
      <w:tr w:rsidR="00DF2B27" w:rsidTr="00DF2B27">
        <w:tc>
          <w:tcPr>
            <w:tcW w:w="2190" w:type="dxa"/>
          </w:tcPr>
          <w:p w:rsidR="00DF2B27" w:rsidRPr="00B67BDB" w:rsidRDefault="00DF2B27" w:rsidP="000A0FA4">
            <w:pPr>
              <w:rPr>
                <w:b/>
              </w:rPr>
            </w:pPr>
            <w:r w:rsidRPr="00B67BDB">
              <w:rPr>
                <w:b/>
              </w:rPr>
              <w:t>Veld</w:t>
            </w:r>
          </w:p>
        </w:tc>
        <w:tc>
          <w:tcPr>
            <w:tcW w:w="1038" w:type="dxa"/>
          </w:tcPr>
          <w:p w:rsidR="00DF2B27" w:rsidRPr="00B67BDB" w:rsidRDefault="00DF2B27" w:rsidP="000A0FA4">
            <w:pPr>
              <w:rPr>
                <w:b/>
              </w:rPr>
            </w:pPr>
            <w:r>
              <w:rPr>
                <w:b/>
              </w:rPr>
              <w:t>Grote</w:t>
            </w:r>
          </w:p>
        </w:tc>
        <w:tc>
          <w:tcPr>
            <w:tcW w:w="1116" w:type="dxa"/>
          </w:tcPr>
          <w:p w:rsidR="00DF2B27" w:rsidRPr="00B67BDB" w:rsidRDefault="00DF2B27" w:rsidP="000A0FA4">
            <w:pPr>
              <w:rPr>
                <w:b/>
              </w:rPr>
            </w:pPr>
            <w:r w:rsidRPr="00B67BDB">
              <w:rPr>
                <w:b/>
              </w:rPr>
              <w:t>Waarde</w:t>
            </w:r>
          </w:p>
        </w:tc>
        <w:tc>
          <w:tcPr>
            <w:tcW w:w="5284" w:type="dxa"/>
          </w:tcPr>
          <w:p w:rsidR="00DF2B27" w:rsidRPr="00B67BDB" w:rsidRDefault="00DF2B27" w:rsidP="000A0FA4">
            <w:pPr>
              <w:rPr>
                <w:b/>
              </w:rPr>
            </w:pPr>
            <w:r w:rsidRPr="00B67BDB">
              <w:rPr>
                <w:b/>
              </w:rPr>
              <w:t>Omschrijving</w:t>
            </w:r>
          </w:p>
        </w:tc>
      </w:tr>
      <w:tr w:rsidR="00DF2B27" w:rsidTr="00DF2B27">
        <w:tc>
          <w:tcPr>
            <w:tcW w:w="2190" w:type="dxa"/>
          </w:tcPr>
          <w:p w:rsidR="00DF2B27" w:rsidRDefault="00DF2B27" w:rsidP="000A0FA4">
            <w:r w:rsidRPr="00DF2B27">
              <w:t>READ_BOOT_COUNT</w:t>
            </w:r>
          </w:p>
        </w:tc>
        <w:tc>
          <w:tcPr>
            <w:tcW w:w="1038" w:type="dxa"/>
          </w:tcPr>
          <w:p w:rsidR="00DF2B27" w:rsidRDefault="00DF2B27" w:rsidP="000A0FA4">
            <w:r>
              <w:t>Uint8_t</w:t>
            </w:r>
          </w:p>
        </w:tc>
        <w:tc>
          <w:tcPr>
            <w:tcW w:w="1116" w:type="dxa"/>
          </w:tcPr>
          <w:p w:rsidR="00DF2B27" w:rsidRDefault="00DF2B27" w:rsidP="000A0FA4">
            <w:r>
              <w:t>0x1F</w:t>
            </w:r>
          </w:p>
        </w:tc>
        <w:tc>
          <w:tcPr>
            <w:tcW w:w="5284" w:type="dxa"/>
          </w:tcPr>
          <w:p w:rsidR="00DF2B27" w:rsidRDefault="00DF2B27" w:rsidP="000A0FA4">
            <w:r w:rsidRPr="00DF2B27">
              <w:t>READ_BOOT_COUNT</w:t>
            </w:r>
            <w:r>
              <w:t xml:space="preserve"> opdracht ID</w:t>
            </w:r>
          </w:p>
        </w:tc>
      </w:tr>
    </w:tbl>
    <w:p w:rsidR="00DF2B27" w:rsidRDefault="00DF2B27" w:rsidP="00DF2B27"/>
    <w:p w:rsidR="00DF2B27" w:rsidRDefault="00DF2B27" w:rsidP="00DF2B27">
      <w:r>
        <w:t>Antwoord:</w:t>
      </w:r>
    </w:p>
    <w:tbl>
      <w:tblPr>
        <w:tblStyle w:val="Tabelraster"/>
        <w:tblW w:w="0" w:type="auto"/>
        <w:tblLook w:val="04A0" w:firstRow="1" w:lastRow="0" w:firstColumn="1" w:lastColumn="0" w:noHBand="0" w:noVBand="1"/>
      </w:tblPr>
      <w:tblGrid>
        <w:gridCol w:w="2191"/>
        <w:gridCol w:w="1050"/>
        <w:gridCol w:w="1115"/>
        <w:gridCol w:w="5272"/>
      </w:tblGrid>
      <w:tr w:rsidR="00DF2B27" w:rsidTr="000A0FA4">
        <w:tc>
          <w:tcPr>
            <w:tcW w:w="1771" w:type="dxa"/>
          </w:tcPr>
          <w:p w:rsidR="00DF2B27" w:rsidRPr="00B67BDB" w:rsidRDefault="00DF2B27" w:rsidP="000A0FA4">
            <w:pPr>
              <w:rPr>
                <w:b/>
              </w:rPr>
            </w:pPr>
            <w:r w:rsidRPr="00B67BDB">
              <w:rPr>
                <w:b/>
              </w:rPr>
              <w:t>Veld</w:t>
            </w:r>
          </w:p>
        </w:tc>
        <w:tc>
          <w:tcPr>
            <w:tcW w:w="1061" w:type="dxa"/>
          </w:tcPr>
          <w:p w:rsidR="00DF2B27" w:rsidRPr="00B67BDB" w:rsidRDefault="00DF2B27" w:rsidP="000A0FA4">
            <w:pPr>
              <w:rPr>
                <w:b/>
              </w:rPr>
            </w:pPr>
            <w:r>
              <w:rPr>
                <w:b/>
              </w:rPr>
              <w:t>Grote</w:t>
            </w:r>
          </w:p>
        </w:tc>
        <w:tc>
          <w:tcPr>
            <w:tcW w:w="1132" w:type="dxa"/>
          </w:tcPr>
          <w:p w:rsidR="00DF2B27" w:rsidRPr="00B67BDB" w:rsidRDefault="00DF2B27" w:rsidP="000A0FA4">
            <w:pPr>
              <w:rPr>
                <w:b/>
              </w:rPr>
            </w:pPr>
            <w:r w:rsidRPr="00B67BDB">
              <w:rPr>
                <w:b/>
              </w:rPr>
              <w:t>Waarde</w:t>
            </w:r>
          </w:p>
        </w:tc>
        <w:tc>
          <w:tcPr>
            <w:tcW w:w="5664" w:type="dxa"/>
          </w:tcPr>
          <w:p w:rsidR="00DF2B27" w:rsidRPr="00B67BDB" w:rsidRDefault="00DF2B27" w:rsidP="000A0FA4">
            <w:pPr>
              <w:rPr>
                <w:b/>
              </w:rPr>
            </w:pPr>
            <w:r w:rsidRPr="00B67BDB">
              <w:rPr>
                <w:b/>
              </w:rPr>
              <w:t>Omschrijving</w:t>
            </w:r>
          </w:p>
        </w:tc>
      </w:tr>
      <w:tr w:rsidR="00DF2B27" w:rsidTr="000A0FA4">
        <w:tc>
          <w:tcPr>
            <w:tcW w:w="1771" w:type="dxa"/>
          </w:tcPr>
          <w:p w:rsidR="00DF2B27" w:rsidRDefault="00DF2B27" w:rsidP="000A0FA4">
            <w:r w:rsidRPr="00DF2B27">
              <w:t>READ_BOOT_COUNT</w:t>
            </w:r>
          </w:p>
        </w:tc>
        <w:tc>
          <w:tcPr>
            <w:tcW w:w="1061" w:type="dxa"/>
          </w:tcPr>
          <w:p w:rsidR="00DF2B27" w:rsidRDefault="00DF2B27" w:rsidP="000A0FA4">
            <w:r>
              <w:t>Uint8_t</w:t>
            </w:r>
          </w:p>
        </w:tc>
        <w:tc>
          <w:tcPr>
            <w:tcW w:w="1132" w:type="dxa"/>
          </w:tcPr>
          <w:p w:rsidR="00DF2B27" w:rsidRDefault="00DF2B27" w:rsidP="000A0FA4">
            <w:r>
              <w:t>0x1F</w:t>
            </w:r>
          </w:p>
        </w:tc>
        <w:tc>
          <w:tcPr>
            <w:tcW w:w="5664" w:type="dxa"/>
          </w:tcPr>
          <w:p w:rsidR="00DF2B27" w:rsidRDefault="00DF2B27" w:rsidP="000A0FA4">
            <w:r w:rsidRPr="00DF2B27">
              <w:t>READ_BOOT_COUNT</w:t>
            </w:r>
            <w:r>
              <w:t xml:space="preserve"> opdracht ID</w:t>
            </w:r>
          </w:p>
        </w:tc>
      </w:tr>
      <w:tr w:rsidR="00DF2B27" w:rsidTr="000A0FA4">
        <w:tc>
          <w:tcPr>
            <w:tcW w:w="1771" w:type="dxa"/>
          </w:tcPr>
          <w:p w:rsidR="00DF2B27" w:rsidRDefault="00DF2B27" w:rsidP="000A0FA4">
            <w:r>
              <w:t>lengte</w:t>
            </w:r>
          </w:p>
        </w:tc>
        <w:tc>
          <w:tcPr>
            <w:tcW w:w="1061" w:type="dxa"/>
          </w:tcPr>
          <w:p w:rsidR="00DF2B27" w:rsidRDefault="00DF2B27" w:rsidP="000A0FA4">
            <w:r>
              <w:t>Uint32_t</w:t>
            </w:r>
          </w:p>
        </w:tc>
        <w:tc>
          <w:tcPr>
            <w:tcW w:w="1132" w:type="dxa"/>
          </w:tcPr>
          <w:p w:rsidR="00DF2B27" w:rsidRDefault="00DF2B27" w:rsidP="000A0FA4">
            <w:r>
              <w:t>-</w:t>
            </w:r>
          </w:p>
        </w:tc>
        <w:tc>
          <w:tcPr>
            <w:tcW w:w="5664" w:type="dxa"/>
          </w:tcPr>
          <w:p w:rsidR="00DF2B27" w:rsidRDefault="00DF2B27" w:rsidP="000A0FA4">
            <w:r>
              <w:t xml:space="preserve">Boot </w:t>
            </w:r>
            <w:proofErr w:type="spellStart"/>
            <w:r>
              <w:t>count</w:t>
            </w:r>
            <w:proofErr w:type="spellEnd"/>
          </w:p>
        </w:tc>
      </w:tr>
    </w:tbl>
    <w:p w:rsidR="00DF2B27" w:rsidRDefault="00DF2B27" w:rsidP="00DF2B27"/>
    <w:p w:rsidR="00DF2B27" w:rsidRDefault="00DF2B27" w:rsidP="00DF2B27"/>
    <w:p w:rsidR="00DF2B27" w:rsidRDefault="00DF2B27" w:rsidP="00DF2B27">
      <w:r>
        <w:t>Voorbeeld:</w:t>
      </w:r>
    </w:p>
    <w:tbl>
      <w:tblPr>
        <w:tblStyle w:val="Tabelraster"/>
        <w:tblW w:w="10485" w:type="dxa"/>
        <w:tblLook w:val="04A0" w:firstRow="1" w:lastRow="0" w:firstColumn="1" w:lastColumn="0" w:noHBand="0" w:noVBand="1"/>
      </w:tblPr>
      <w:tblGrid>
        <w:gridCol w:w="1199"/>
        <w:gridCol w:w="2765"/>
        <w:gridCol w:w="6521"/>
      </w:tblGrid>
      <w:tr w:rsidR="00DF2B27" w:rsidTr="000A0FA4">
        <w:tc>
          <w:tcPr>
            <w:tcW w:w="1199" w:type="dxa"/>
          </w:tcPr>
          <w:p w:rsidR="00DF2B27" w:rsidRPr="00B67BDB" w:rsidRDefault="00DF2B27" w:rsidP="000A0FA4">
            <w:pPr>
              <w:rPr>
                <w:b/>
              </w:rPr>
            </w:pPr>
          </w:p>
        </w:tc>
        <w:tc>
          <w:tcPr>
            <w:tcW w:w="2765" w:type="dxa"/>
          </w:tcPr>
          <w:p w:rsidR="00DF2B27" w:rsidRPr="00B67BDB" w:rsidRDefault="00DF2B27" w:rsidP="000A0FA4">
            <w:pPr>
              <w:rPr>
                <w:b/>
              </w:rPr>
            </w:pPr>
            <w:proofErr w:type="spellStart"/>
            <w:r w:rsidRPr="00B67BDB">
              <w:rPr>
                <w:b/>
              </w:rPr>
              <w:t>Hex</w:t>
            </w:r>
            <w:proofErr w:type="spellEnd"/>
            <w:r w:rsidRPr="00B67BDB">
              <w:rPr>
                <w:b/>
              </w:rPr>
              <w:t xml:space="preserve"> bericht</w:t>
            </w:r>
          </w:p>
        </w:tc>
        <w:tc>
          <w:tcPr>
            <w:tcW w:w="6521" w:type="dxa"/>
          </w:tcPr>
          <w:p w:rsidR="00DF2B27" w:rsidRPr="00B67BDB" w:rsidRDefault="00DF2B27" w:rsidP="000A0FA4">
            <w:pPr>
              <w:rPr>
                <w:b/>
              </w:rPr>
            </w:pPr>
            <w:r w:rsidRPr="00B67BDB">
              <w:rPr>
                <w:b/>
              </w:rPr>
              <w:t>Inhoud</w:t>
            </w:r>
          </w:p>
        </w:tc>
      </w:tr>
      <w:tr w:rsidR="00DF2B27" w:rsidTr="000A0FA4">
        <w:tc>
          <w:tcPr>
            <w:tcW w:w="1199" w:type="dxa"/>
          </w:tcPr>
          <w:p w:rsidR="00DF2B27" w:rsidRPr="00B67BDB" w:rsidRDefault="00DF2B27" w:rsidP="000A0FA4">
            <w:pPr>
              <w:rPr>
                <w:b/>
              </w:rPr>
            </w:pPr>
            <w:r w:rsidRPr="00B67BDB">
              <w:rPr>
                <w:b/>
              </w:rPr>
              <w:t>Opdracht</w:t>
            </w:r>
          </w:p>
        </w:tc>
        <w:tc>
          <w:tcPr>
            <w:tcW w:w="2765" w:type="dxa"/>
          </w:tcPr>
          <w:p w:rsidR="00DF2B27" w:rsidRDefault="00DF2B27" w:rsidP="000A0FA4">
            <w:r>
              <w:t>0x1F</w:t>
            </w:r>
          </w:p>
        </w:tc>
        <w:tc>
          <w:tcPr>
            <w:tcW w:w="6521" w:type="dxa"/>
          </w:tcPr>
          <w:p w:rsidR="00DF2B27" w:rsidRDefault="00DF2B27" w:rsidP="000A0FA4">
            <w:r w:rsidRPr="00DF2B27">
              <w:t>READ_BOOT_COUNT</w:t>
            </w:r>
            <w:r>
              <w:t xml:space="preserve"> opdracht</w:t>
            </w:r>
          </w:p>
        </w:tc>
      </w:tr>
      <w:tr w:rsidR="00DF2B27" w:rsidRPr="00C719A7" w:rsidTr="000A0FA4">
        <w:trPr>
          <w:trHeight w:val="274"/>
        </w:trPr>
        <w:tc>
          <w:tcPr>
            <w:tcW w:w="1199" w:type="dxa"/>
          </w:tcPr>
          <w:p w:rsidR="00DF2B27" w:rsidRPr="00B67BDB" w:rsidRDefault="00DF2B27" w:rsidP="000A0FA4">
            <w:pPr>
              <w:rPr>
                <w:b/>
              </w:rPr>
            </w:pPr>
            <w:r w:rsidRPr="00B67BDB">
              <w:rPr>
                <w:b/>
              </w:rPr>
              <w:t>Antwoord</w:t>
            </w:r>
          </w:p>
        </w:tc>
        <w:tc>
          <w:tcPr>
            <w:tcW w:w="2765" w:type="dxa"/>
          </w:tcPr>
          <w:p w:rsidR="00DF2B27" w:rsidRDefault="00DF2B27" w:rsidP="000A0FA4">
            <w:r>
              <w:t>0x1F00000005</w:t>
            </w:r>
          </w:p>
        </w:tc>
        <w:tc>
          <w:tcPr>
            <w:tcW w:w="6521" w:type="dxa"/>
          </w:tcPr>
          <w:p w:rsidR="00DF2B27" w:rsidRPr="00C719A7" w:rsidRDefault="00DF2B27" w:rsidP="000A0FA4">
            <w:pPr>
              <w:rPr>
                <w:lang w:val="en-GB"/>
              </w:rPr>
            </w:pPr>
            <w:r>
              <w:rPr>
                <w:lang w:val="en-GB"/>
              </w:rPr>
              <w:t xml:space="preserve">Reset teller </w:t>
            </w:r>
            <w:proofErr w:type="spellStart"/>
            <w:r>
              <w:rPr>
                <w:lang w:val="en-GB"/>
              </w:rPr>
              <w:t>staat</w:t>
            </w:r>
            <w:proofErr w:type="spellEnd"/>
            <w:r>
              <w:rPr>
                <w:lang w:val="en-GB"/>
              </w:rPr>
              <w:t xml:space="preserve"> op 5</w:t>
            </w:r>
          </w:p>
        </w:tc>
      </w:tr>
    </w:tbl>
    <w:p w:rsidR="00DF2B27" w:rsidRDefault="00DF2B27" w:rsidP="00DF2B27">
      <w:pPr>
        <w:rPr>
          <w:lang w:val="en-GB"/>
        </w:rPr>
      </w:pPr>
    </w:p>
    <w:p w:rsidR="00DF2B27" w:rsidRDefault="00DF2B27" w:rsidP="00D334AA">
      <w:pPr>
        <w:rPr>
          <w:lang w:val="en-GB"/>
        </w:rPr>
      </w:pPr>
    </w:p>
    <w:p w:rsidR="007C386F" w:rsidRDefault="007C386F" w:rsidP="007C386F">
      <w:pPr>
        <w:pStyle w:val="Kop3"/>
      </w:pPr>
      <w:bookmarkStart w:id="62" w:name="_Toc25935101"/>
      <w:r>
        <w:lastRenderedPageBreak/>
        <w:t xml:space="preserve">32d/0x20 - </w:t>
      </w:r>
      <w:r w:rsidRPr="007C386F">
        <w:t>READ_MX_FLASH</w:t>
      </w:r>
      <w:bookmarkEnd w:id="62"/>
    </w:p>
    <w:p w:rsidR="007C386F" w:rsidRDefault="007C386F" w:rsidP="007C386F">
      <w:r>
        <w:t>Met deze opdracht kan het uitlezen van de log in het FLASH geheugen van de MX25R6435F.</w:t>
      </w:r>
      <w:r w:rsidR="007A47C8">
        <w:t xml:space="preserve"> Met deze opdracht wordt ook een offset mee gegeven van af het begin van de log. Hiermee is het mogelijk om een deel van het flash geheugen uit te lezen. </w:t>
      </w:r>
    </w:p>
    <w:p w:rsidR="007A47C8" w:rsidRDefault="007A47C8" w:rsidP="007C386F"/>
    <w:p w:rsidR="007A47C8" w:rsidRDefault="007A47C8" w:rsidP="007C386F">
      <w:r>
        <w:t>Als de offset waarde groter is dan de grote van het log dan wordt de complete log uitgelezen vanaf offset 0.</w:t>
      </w:r>
    </w:p>
    <w:p w:rsidR="007A47C8" w:rsidRDefault="007A47C8" w:rsidP="007C386F"/>
    <w:p w:rsidR="007A47C8" w:rsidRPr="007C386F" w:rsidRDefault="007A47C8" w:rsidP="007C386F">
      <w:r>
        <w:t>Als de opdracht wordt geaccepteerd, dan wordt er in de beep service een RESPONSE gestuurd met NRF_SUCCESS. De flash data wordt verstuurd via de TX karakteristiek onder de BEEP service. Als de TX notificaties niet zijn ingeschakeld wordt het uitlezen genegeerd en een fout code terug gegeven.</w:t>
      </w:r>
    </w:p>
    <w:p w:rsidR="007C386F" w:rsidRPr="00DF2B27" w:rsidRDefault="007C386F" w:rsidP="007C386F"/>
    <w:p w:rsidR="007C386F" w:rsidRDefault="007C386F" w:rsidP="007C386F">
      <w:r>
        <w:t>Opdracht:</w:t>
      </w:r>
    </w:p>
    <w:tbl>
      <w:tblPr>
        <w:tblStyle w:val="Tabelraster"/>
        <w:tblW w:w="0" w:type="auto"/>
        <w:tblLook w:val="04A0" w:firstRow="1" w:lastRow="0" w:firstColumn="1" w:lastColumn="0" w:noHBand="0" w:noVBand="1"/>
      </w:tblPr>
      <w:tblGrid>
        <w:gridCol w:w="2190"/>
        <w:gridCol w:w="1038"/>
        <w:gridCol w:w="1116"/>
        <w:gridCol w:w="5284"/>
      </w:tblGrid>
      <w:tr w:rsidR="007C386F" w:rsidTr="000A0FA4">
        <w:tc>
          <w:tcPr>
            <w:tcW w:w="2190" w:type="dxa"/>
          </w:tcPr>
          <w:p w:rsidR="007C386F" w:rsidRPr="00B67BDB" w:rsidRDefault="007C386F" w:rsidP="000A0FA4">
            <w:pPr>
              <w:rPr>
                <w:b/>
              </w:rPr>
            </w:pPr>
            <w:r w:rsidRPr="00B67BDB">
              <w:rPr>
                <w:b/>
              </w:rPr>
              <w:t>Veld</w:t>
            </w:r>
          </w:p>
        </w:tc>
        <w:tc>
          <w:tcPr>
            <w:tcW w:w="1038" w:type="dxa"/>
          </w:tcPr>
          <w:p w:rsidR="007C386F" w:rsidRPr="00B67BDB" w:rsidRDefault="007C386F" w:rsidP="000A0FA4">
            <w:pPr>
              <w:rPr>
                <w:b/>
              </w:rPr>
            </w:pPr>
            <w:r>
              <w:rPr>
                <w:b/>
              </w:rPr>
              <w:t>Grote</w:t>
            </w:r>
          </w:p>
        </w:tc>
        <w:tc>
          <w:tcPr>
            <w:tcW w:w="1116" w:type="dxa"/>
          </w:tcPr>
          <w:p w:rsidR="007C386F" w:rsidRPr="00B67BDB" w:rsidRDefault="007C386F" w:rsidP="000A0FA4">
            <w:pPr>
              <w:rPr>
                <w:b/>
              </w:rPr>
            </w:pPr>
            <w:r w:rsidRPr="00B67BDB">
              <w:rPr>
                <w:b/>
              </w:rPr>
              <w:t>Waarde</w:t>
            </w:r>
          </w:p>
        </w:tc>
        <w:tc>
          <w:tcPr>
            <w:tcW w:w="5284" w:type="dxa"/>
          </w:tcPr>
          <w:p w:rsidR="007C386F" w:rsidRPr="00B67BDB" w:rsidRDefault="007C386F" w:rsidP="000A0FA4">
            <w:pPr>
              <w:rPr>
                <w:b/>
              </w:rPr>
            </w:pPr>
            <w:r w:rsidRPr="00B67BDB">
              <w:rPr>
                <w:b/>
              </w:rPr>
              <w:t>Omschrijving</w:t>
            </w:r>
          </w:p>
        </w:tc>
      </w:tr>
      <w:tr w:rsidR="007C386F" w:rsidTr="000A0FA4">
        <w:tc>
          <w:tcPr>
            <w:tcW w:w="2190" w:type="dxa"/>
          </w:tcPr>
          <w:p w:rsidR="007C386F" w:rsidRDefault="007C386F" w:rsidP="000A0FA4">
            <w:r w:rsidRPr="007C386F">
              <w:t>READ_MX_FLASH</w:t>
            </w:r>
          </w:p>
        </w:tc>
        <w:tc>
          <w:tcPr>
            <w:tcW w:w="1038" w:type="dxa"/>
          </w:tcPr>
          <w:p w:rsidR="007C386F" w:rsidRDefault="007C386F" w:rsidP="000A0FA4">
            <w:r>
              <w:t>Uint8_t</w:t>
            </w:r>
          </w:p>
        </w:tc>
        <w:tc>
          <w:tcPr>
            <w:tcW w:w="1116" w:type="dxa"/>
          </w:tcPr>
          <w:p w:rsidR="007C386F" w:rsidRDefault="007C386F" w:rsidP="000A0FA4">
            <w:r>
              <w:t>0x20</w:t>
            </w:r>
          </w:p>
        </w:tc>
        <w:tc>
          <w:tcPr>
            <w:tcW w:w="5284" w:type="dxa"/>
          </w:tcPr>
          <w:p w:rsidR="007C386F" w:rsidRDefault="007C386F" w:rsidP="000A0FA4">
            <w:r w:rsidRPr="007C386F">
              <w:t>READ_MX_FLASH</w:t>
            </w:r>
            <w:r w:rsidR="007A47C8">
              <w:t xml:space="preserve"> </w:t>
            </w:r>
            <w:r>
              <w:t>opdracht ID</w:t>
            </w:r>
          </w:p>
        </w:tc>
      </w:tr>
      <w:tr w:rsidR="007C386F" w:rsidTr="000A0FA4">
        <w:tc>
          <w:tcPr>
            <w:tcW w:w="2190" w:type="dxa"/>
          </w:tcPr>
          <w:p w:rsidR="007C386F" w:rsidRPr="007C386F" w:rsidRDefault="007C386F" w:rsidP="000A0FA4">
            <w:r>
              <w:t>Offset</w:t>
            </w:r>
          </w:p>
        </w:tc>
        <w:tc>
          <w:tcPr>
            <w:tcW w:w="1038" w:type="dxa"/>
          </w:tcPr>
          <w:p w:rsidR="007C386F" w:rsidRDefault="007C386F" w:rsidP="000A0FA4">
            <w:r>
              <w:t>Uint32_t</w:t>
            </w:r>
          </w:p>
        </w:tc>
        <w:tc>
          <w:tcPr>
            <w:tcW w:w="1116" w:type="dxa"/>
          </w:tcPr>
          <w:p w:rsidR="007C386F" w:rsidRDefault="007A47C8" w:rsidP="000A0FA4">
            <w:r>
              <w:t>-</w:t>
            </w:r>
          </w:p>
        </w:tc>
        <w:tc>
          <w:tcPr>
            <w:tcW w:w="5284" w:type="dxa"/>
          </w:tcPr>
          <w:p w:rsidR="007C386F" w:rsidRPr="007C386F" w:rsidRDefault="007A47C8" w:rsidP="000A0FA4">
            <w:r>
              <w:t>Offset in bytes</w:t>
            </w:r>
          </w:p>
        </w:tc>
      </w:tr>
    </w:tbl>
    <w:p w:rsidR="007C386F" w:rsidRDefault="007C386F" w:rsidP="007C386F"/>
    <w:p w:rsidR="007C386F" w:rsidRDefault="007C386F" w:rsidP="007C386F">
      <w:r>
        <w:t>Antwoord:</w:t>
      </w:r>
    </w:p>
    <w:tbl>
      <w:tblPr>
        <w:tblStyle w:val="Tabelraster"/>
        <w:tblW w:w="0" w:type="auto"/>
        <w:tblLook w:val="04A0" w:firstRow="1" w:lastRow="0" w:firstColumn="1" w:lastColumn="0" w:noHBand="0" w:noVBand="1"/>
      </w:tblPr>
      <w:tblGrid>
        <w:gridCol w:w="1248"/>
        <w:gridCol w:w="1074"/>
        <w:gridCol w:w="1132"/>
        <w:gridCol w:w="6174"/>
      </w:tblGrid>
      <w:tr w:rsidR="007A47C8" w:rsidTr="000A0FA4">
        <w:tc>
          <w:tcPr>
            <w:tcW w:w="1188" w:type="dxa"/>
          </w:tcPr>
          <w:p w:rsidR="007A47C8" w:rsidRPr="00B67BDB" w:rsidRDefault="007A47C8" w:rsidP="000A0FA4">
            <w:pPr>
              <w:rPr>
                <w:b/>
              </w:rPr>
            </w:pPr>
            <w:r w:rsidRPr="00B67BDB">
              <w:rPr>
                <w:b/>
              </w:rPr>
              <w:t>Veld</w:t>
            </w:r>
          </w:p>
        </w:tc>
        <w:tc>
          <w:tcPr>
            <w:tcW w:w="1075" w:type="dxa"/>
          </w:tcPr>
          <w:p w:rsidR="007A47C8" w:rsidRPr="00B67BDB" w:rsidRDefault="007A47C8" w:rsidP="000A0FA4">
            <w:pPr>
              <w:rPr>
                <w:b/>
              </w:rPr>
            </w:pPr>
            <w:r>
              <w:rPr>
                <w:b/>
              </w:rPr>
              <w:t>Grote</w:t>
            </w:r>
          </w:p>
        </w:tc>
        <w:tc>
          <w:tcPr>
            <w:tcW w:w="1134" w:type="dxa"/>
          </w:tcPr>
          <w:p w:rsidR="007A47C8" w:rsidRPr="00B67BDB" w:rsidRDefault="007A47C8" w:rsidP="000A0FA4">
            <w:pPr>
              <w:rPr>
                <w:b/>
              </w:rPr>
            </w:pPr>
            <w:r w:rsidRPr="00B67BDB">
              <w:rPr>
                <w:b/>
              </w:rPr>
              <w:t>Waarde</w:t>
            </w:r>
          </w:p>
        </w:tc>
        <w:tc>
          <w:tcPr>
            <w:tcW w:w="6231" w:type="dxa"/>
          </w:tcPr>
          <w:p w:rsidR="007A47C8" w:rsidRPr="00B67BDB" w:rsidRDefault="007A47C8" w:rsidP="000A0FA4">
            <w:pPr>
              <w:rPr>
                <w:b/>
              </w:rPr>
            </w:pPr>
            <w:r w:rsidRPr="00B67BDB">
              <w:rPr>
                <w:b/>
              </w:rPr>
              <w:t>Omschrijving</w:t>
            </w:r>
          </w:p>
        </w:tc>
      </w:tr>
      <w:tr w:rsidR="007A47C8" w:rsidTr="000A0FA4">
        <w:tc>
          <w:tcPr>
            <w:tcW w:w="1188" w:type="dxa"/>
          </w:tcPr>
          <w:p w:rsidR="007A47C8" w:rsidRDefault="007A47C8" w:rsidP="000A0FA4">
            <w:r>
              <w:t>RESPONSE</w:t>
            </w:r>
          </w:p>
        </w:tc>
        <w:tc>
          <w:tcPr>
            <w:tcW w:w="1075" w:type="dxa"/>
          </w:tcPr>
          <w:p w:rsidR="007A47C8" w:rsidRDefault="007A47C8" w:rsidP="000A0FA4">
            <w:r>
              <w:t>Uint8_t</w:t>
            </w:r>
          </w:p>
        </w:tc>
        <w:tc>
          <w:tcPr>
            <w:tcW w:w="1134" w:type="dxa"/>
          </w:tcPr>
          <w:p w:rsidR="007A47C8" w:rsidRDefault="007A47C8" w:rsidP="000A0FA4">
            <w:r>
              <w:t>0x00</w:t>
            </w:r>
          </w:p>
        </w:tc>
        <w:tc>
          <w:tcPr>
            <w:tcW w:w="6231" w:type="dxa"/>
          </w:tcPr>
          <w:p w:rsidR="007A47C8" w:rsidRDefault="007A47C8" w:rsidP="000A0FA4">
            <w:r>
              <w:t>RESPONSE opdracht ID</w:t>
            </w:r>
          </w:p>
        </w:tc>
      </w:tr>
      <w:tr w:rsidR="007A47C8" w:rsidTr="000A0FA4">
        <w:tc>
          <w:tcPr>
            <w:tcW w:w="1188" w:type="dxa"/>
          </w:tcPr>
          <w:p w:rsidR="007A47C8" w:rsidRDefault="007A47C8" w:rsidP="000A0FA4">
            <w:proofErr w:type="spellStart"/>
            <w:r>
              <w:t>command</w:t>
            </w:r>
            <w:proofErr w:type="spellEnd"/>
          </w:p>
        </w:tc>
        <w:tc>
          <w:tcPr>
            <w:tcW w:w="1075" w:type="dxa"/>
          </w:tcPr>
          <w:p w:rsidR="007A47C8" w:rsidRDefault="007A47C8" w:rsidP="000A0FA4">
            <w:r>
              <w:t>Uint8_t</w:t>
            </w:r>
          </w:p>
        </w:tc>
        <w:tc>
          <w:tcPr>
            <w:tcW w:w="1134" w:type="dxa"/>
          </w:tcPr>
          <w:p w:rsidR="007A47C8" w:rsidRDefault="007A47C8" w:rsidP="000A0FA4">
            <w:r>
              <w:t>0x20</w:t>
            </w:r>
          </w:p>
        </w:tc>
        <w:tc>
          <w:tcPr>
            <w:tcW w:w="6231" w:type="dxa"/>
          </w:tcPr>
          <w:p w:rsidR="007A47C8" w:rsidRDefault="007A47C8" w:rsidP="007A47C8">
            <w:r w:rsidRPr="007C386F">
              <w:t>READ_MX_FLASH</w:t>
            </w:r>
            <w:r>
              <w:t xml:space="preserve"> opdracht ID </w:t>
            </w:r>
          </w:p>
        </w:tc>
      </w:tr>
      <w:tr w:rsidR="007A47C8" w:rsidTr="000A0FA4">
        <w:tc>
          <w:tcPr>
            <w:tcW w:w="1188" w:type="dxa"/>
          </w:tcPr>
          <w:p w:rsidR="007A47C8" w:rsidRDefault="007A47C8" w:rsidP="000A0FA4">
            <w:r>
              <w:t>Error code</w:t>
            </w:r>
          </w:p>
        </w:tc>
        <w:tc>
          <w:tcPr>
            <w:tcW w:w="1075" w:type="dxa"/>
          </w:tcPr>
          <w:p w:rsidR="007A47C8" w:rsidRDefault="007A47C8" w:rsidP="000A0FA4">
            <w:r>
              <w:t>Uint32_t</w:t>
            </w:r>
          </w:p>
        </w:tc>
        <w:tc>
          <w:tcPr>
            <w:tcW w:w="1134" w:type="dxa"/>
          </w:tcPr>
          <w:p w:rsidR="007A47C8" w:rsidRDefault="007A47C8" w:rsidP="000A0FA4">
            <w:r>
              <w:t>-</w:t>
            </w:r>
          </w:p>
        </w:tc>
        <w:tc>
          <w:tcPr>
            <w:tcW w:w="6231" w:type="dxa"/>
          </w:tcPr>
          <w:p w:rsidR="007A47C8" w:rsidRDefault="007A47C8" w:rsidP="000A0FA4">
            <w:r>
              <w:t>Zie tabel 2</w:t>
            </w:r>
          </w:p>
        </w:tc>
      </w:tr>
    </w:tbl>
    <w:p w:rsidR="007C386F" w:rsidRDefault="007C386F" w:rsidP="007C386F"/>
    <w:p w:rsidR="007C386F" w:rsidRDefault="007C386F" w:rsidP="007C386F"/>
    <w:p w:rsidR="007C386F" w:rsidRDefault="007C386F" w:rsidP="007C386F">
      <w:r>
        <w:t>Voorbeeld:</w:t>
      </w:r>
    </w:p>
    <w:tbl>
      <w:tblPr>
        <w:tblStyle w:val="Tabelraster"/>
        <w:tblW w:w="10485" w:type="dxa"/>
        <w:tblLook w:val="04A0" w:firstRow="1" w:lastRow="0" w:firstColumn="1" w:lastColumn="0" w:noHBand="0" w:noVBand="1"/>
      </w:tblPr>
      <w:tblGrid>
        <w:gridCol w:w="1199"/>
        <w:gridCol w:w="2765"/>
        <w:gridCol w:w="6521"/>
      </w:tblGrid>
      <w:tr w:rsidR="007C386F" w:rsidTr="000A0FA4">
        <w:tc>
          <w:tcPr>
            <w:tcW w:w="1199" w:type="dxa"/>
          </w:tcPr>
          <w:p w:rsidR="007C386F" w:rsidRPr="00B67BDB" w:rsidRDefault="007C386F" w:rsidP="000A0FA4">
            <w:pPr>
              <w:rPr>
                <w:b/>
              </w:rPr>
            </w:pPr>
          </w:p>
        </w:tc>
        <w:tc>
          <w:tcPr>
            <w:tcW w:w="2765" w:type="dxa"/>
          </w:tcPr>
          <w:p w:rsidR="007C386F" w:rsidRPr="00B67BDB" w:rsidRDefault="007C386F" w:rsidP="000A0FA4">
            <w:pPr>
              <w:rPr>
                <w:b/>
              </w:rPr>
            </w:pPr>
            <w:proofErr w:type="spellStart"/>
            <w:r w:rsidRPr="00B67BDB">
              <w:rPr>
                <w:b/>
              </w:rPr>
              <w:t>Hex</w:t>
            </w:r>
            <w:proofErr w:type="spellEnd"/>
            <w:r w:rsidRPr="00B67BDB">
              <w:rPr>
                <w:b/>
              </w:rPr>
              <w:t xml:space="preserve"> bericht</w:t>
            </w:r>
          </w:p>
        </w:tc>
        <w:tc>
          <w:tcPr>
            <w:tcW w:w="6521" w:type="dxa"/>
          </w:tcPr>
          <w:p w:rsidR="007C386F" w:rsidRPr="00B67BDB" w:rsidRDefault="007C386F" w:rsidP="000A0FA4">
            <w:pPr>
              <w:rPr>
                <w:b/>
              </w:rPr>
            </w:pPr>
            <w:r w:rsidRPr="00B67BDB">
              <w:rPr>
                <w:b/>
              </w:rPr>
              <w:t>Inhoud</w:t>
            </w:r>
          </w:p>
        </w:tc>
      </w:tr>
      <w:tr w:rsidR="007C386F" w:rsidTr="000A0FA4">
        <w:tc>
          <w:tcPr>
            <w:tcW w:w="1199" w:type="dxa"/>
          </w:tcPr>
          <w:p w:rsidR="007C386F" w:rsidRPr="00B67BDB" w:rsidRDefault="007C386F" w:rsidP="000A0FA4">
            <w:pPr>
              <w:rPr>
                <w:b/>
              </w:rPr>
            </w:pPr>
            <w:r w:rsidRPr="00B67BDB">
              <w:rPr>
                <w:b/>
              </w:rPr>
              <w:t>Opdracht</w:t>
            </w:r>
          </w:p>
        </w:tc>
        <w:tc>
          <w:tcPr>
            <w:tcW w:w="2765" w:type="dxa"/>
          </w:tcPr>
          <w:p w:rsidR="007C386F" w:rsidRDefault="007C386F" w:rsidP="000A0FA4">
            <w:r>
              <w:t>0x</w:t>
            </w:r>
            <w:r w:rsidR="007A47C8">
              <w:t>2000000000</w:t>
            </w:r>
          </w:p>
        </w:tc>
        <w:tc>
          <w:tcPr>
            <w:tcW w:w="6521" w:type="dxa"/>
          </w:tcPr>
          <w:p w:rsidR="007C386F" w:rsidRDefault="00CF3C9F" w:rsidP="000A0FA4">
            <w:r w:rsidRPr="007C386F">
              <w:t>READ_MX_FLASH</w:t>
            </w:r>
            <w:r>
              <w:t xml:space="preserve"> </w:t>
            </w:r>
            <w:r w:rsidR="007C386F">
              <w:t>opdracht</w:t>
            </w:r>
            <w:r w:rsidR="00BF6A91">
              <w:t>, off</w:t>
            </w:r>
            <w:r w:rsidR="00622E09">
              <w:t>set 0</w:t>
            </w:r>
          </w:p>
        </w:tc>
      </w:tr>
      <w:tr w:rsidR="007C386F" w:rsidRPr="00C719A7" w:rsidTr="000A0FA4">
        <w:trPr>
          <w:trHeight w:val="274"/>
        </w:trPr>
        <w:tc>
          <w:tcPr>
            <w:tcW w:w="1199" w:type="dxa"/>
          </w:tcPr>
          <w:p w:rsidR="007C386F" w:rsidRPr="00B67BDB" w:rsidRDefault="007C386F" w:rsidP="000A0FA4">
            <w:pPr>
              <w:rPr>
                <w:b/>
              </w:rPr>
            </w:pPr>
            <w:r w:rsidRPr="00B67BDB">
              <w:rPr>
                <w:b/>
              </w:rPr>
              <w:t>Antwoord</w:t>
            </w:r>
          </w:p>
        </w:tc>
        <w:tc>
          <w:tcPr>
            <w:tcW w:w="2765" w:type="dxa"/>
          </w:tcPr>
          <w:p w:rsidR="007C386F" w:rsidRDefault="00CF3C9F" w:rsidP="00CF3C9F">
            <w:r>
              <w:t>0x0020</w:t>
            </w:r>
            <w:r w:rsidR="007C386F">
              <w:t>00000</w:t>
            </w:r>
            <w:r>
              <w:t>0</w:t>
            </w:r>
          </w:p>
        </w:tc>
        <w:tc>
          <w:tcPr>
            <w:tcW w:w="6521" w:type="dxa"/>
          </w:tcPr>
          <w:p w:rsidR="007C386F" w:rsidRPr="00C719A7" w:rsidRDefault="00CF3C9F" w:rsidP="000A0FA4">
            <w:pPr>
              <w:rPr>
                <w:lang w:val="en-GB"/>
              </w:rPr>
            </w:pPr>
            <w:r>
              <w:t xml:space="preserve">RESPONSE: </w:t>
            </w:r>
            <w:r w:rsidRPr="007C386F">
              <w:t>READ_MX_FLASH</w:t>
            </w:r>
            <w:r>
              <w:t>, error code = NRF_SUCCESS</w:t>
            </w:r>
          </w:p>
        </w:tc>
      </w:tr>
    </w:tbl>
    <w:p w:rsidR="007C386F" w:rsidRDefault="007C386F" w:rsidP="007C386F">
      <w:pPr>
        <w:rPr>
          <w:lang w:val="en-GB"/>
        </w:rPr>
      </w:pPr>
    </w:p>
    <w:p w:rsidR="00DF2B27" w:rsidRDefault="00DF2B27" w:rsidP="00D334AA">
      <w:pPr>
        <w:rPr>
          <w:lang w:val="en-GB"/>
        </w:rPr>
      </w:pPr>
    </w:p>
    <w:p w:rsidR="00CF3C9F" w:rsidRDefault="00CF3C9F" w:rsidP="00CF3C9F">
      <w:pPr>
        <w:pStyle w:val="Kop3"/>
      </w:pPr>
      <w:bookmarkStart w:id="63" w:name="_Toc25935102"/>
      <w:r>
        <w:t>33d/0x21 - ERASE</w:t>
      </w:r>
      <w:r w:rsidRPr="007C386F">
        <w:t>_MX_FLASH</w:t>
      </w:r>
      <w:bookmarkEnd w:id="63"/>
    </w:p>
    <w:p w:rsidR="00CF3C9F" w:rsidRDefault="00CF3C9F" w:rsidP="00CF3C9F">
      <w:r>
        <w:t xml:space="preserve">Met deze opdracht wordt de log in het FLASH geheugen van de MX25R6435F gewist. </w:t>
      </w:r>
    </w:p>
    <w:p w:rsidR="00CF3C9F" w:rsidRPr="007C386F" w:rsidRDefault="00CF3C9F" w:rsidP="00CF3C9F">
      <w:r>
        <w:t xml:space="preserve">Als de opdracht wordt geaccepteerd, dan wordt er in de beep service een RESPONSE gestuurd met </w:t>
      </w:r>
      <w:r w:rsidR="007D5C04">
        <w:t xml:space="preserve">een </w:t>
      </w:r>
      <w:proofErr w:type="spellStart"/>
      <w:r w:rsidR="007D5C04">
        <w:t>fatfs</w:t>
      </w:r>
      <w:proofErr w:type="spellEnd"/>
      <w:r>
        <w:t xml:space="preserve"> error code.</w:t>
      </w:r>
      <w:r w:rsidR="00BF76F6">
        <w:t xml:space="preserve"> Na het wissen wordt er altijd weer een nieuwe opstart bericht in de nieuwe log geschreven.</w:t>
      </w:r>
    </w:p>
    <w:p w:rsidR="00CF3C9F" w:rsidRPr="00DF2B27" w:rsidRDefault="00CF3C9F" w:rsidP="00CF3C9F"/>
    <w:p w:rsidR="00CF3C9F" w:rsidRDefault="00CF3C9F" w:rsidP="00CF3C9F">
      <w:r>
        <w:t>Opdracht:</w:t>
      </w:r>
    </w:p>
    <w:tbl>
      <w:tblPr>
        <w:tblStyle w:val="Tabelraster"/>
        <w:tblW w:w="0" w:type="auto"/>
        <w:tblLook w:val="04A0" w:firstRow="1" w:lastRow="0" w:firstColumn="1" w:lastColumn="0" w:noHBand="0" w:noVBand="1"/>
      </w:tblPr>
      <w:tblGrid>
        <w:gridCol w:w="2190"/>
        <w:gridCol w:w="1038"/>
        <w:gridCol w:w="1116"/>
        <w:gridCol w:w="5284"/>
      </w:tblGrid>
      <w:tr w:rsidR="00CF3C9F" w:rsidTr="000A0FA4">
        <w:tc>
          <w:tcPr>
            <w:tcW w:w="2190" w:type="dxa"/>
          </w:tcPr>
          <w:p w:rsidR="00CF3C9F" w:rsidRPr="00B67BDB" w:rsidRDefault="00CF3C9F" w:rsidP="000A0FA4">
            <w:pPr>
              <w:rPr>
                <w:b/>
              </w:rPr>
            </w:pPr>
            <w:r w:rsidRPr="00B67BDB">
              <w:rPr>
                <w:b/>
              </w:rPr>
              <w:t>Veld</w:t>
            </w:r>
          </w:p>
        </w:tc>
        <w:tc>
          <w:tcPr>
            <w:tcW w:w="1038" w:type="dxa"/>
          </w:tcPr>
          <w:p w:rsidR="00CF3C9F" w:rsidRPr="00B67BDB" w:rsidRDefault="00CF3C9F" w:rsidP="000A0FA4">
            <w:pPr>
              <w:rPr>
                <w:b/>
              </w:rPr>
            </w:pPr>
            <w:r>
              <w:rPr>
                <w:b/>
              </w:rPr>
              <w:t>Grote</w:t>
            </w:r>
          </w:p>
        </w:tc>
        <w:tc>
          <w:tcPr>
            <w:tcW w:w="1116" w:type="dxa"/>
          </w:tcPr>
          <w:p w:rsidR="00CF3C9F" w:rsidRPr="00B67BDB" w:rsidRDefault="00CF3C9F" w:rsidP="000A0FA4">
            <w:pPr>
              <w:rPr>
                <w:b/>
              </w:rPr>
            </w:pPr>
            <w:r w:rsidRPr="00B67BDB">
              <w:rPr>
                <w:b/>
              </w:rPr>
              <w:t>Waarde</w:t>
            </w:r>
          </w:p>
        </w:tc>
        <w:tc>
          <w:tcPr>
            <w:tcW w:w="5284" w:type="dxa"/>
          </w:tcPr>
          <w:p w:rsidR="00CF3C9F" w:rsidRPr="00B67BDB" w:rsidRDefault="00CF3C9F" w:rsidP="000A0FA4">
            <w:pPr>
              <w:rPr>
                <w:b/>
              </w:rPr>
            </w:pPr>
            <w:r w:rsidRPr="00B67BDB">
              <w:rPr>
                <w:b/>
              </w:rPr>
              <w:t>Omschrijving</w:t>
            </w:r>
          </w:p>
        </w:tc>
      </w:tr>
      <w:tr w:rsidR="00CF3C9F" w:rsidTr="000A0FA4">
        <w:tc>
          <w:tcPr>
            <w:tcW w:w="2190" w:type="dxa"/>
          </w:tcPr>
          <w:p w:rsidR="00CF3C9F" w:rsidRDefault="00CF3C9F" w:rsidP="000A0FA4">
            <w:r w:rsidRPr="007C386F">
              <w:t>READ_MX_FLASH</w:t>
            </w:r>
          </w:p>
        </w:tc>
        <w:tc>
          <w:tcPr>
            <w:tcW w:w="1038" w:type="dxa"/>
          </w:tcPr>
          <w:p w:rsidR="00CF3C9F" w:rsidRDefault="00CF3C9F" w:rsidP="000A0FA4">
            <w:r>
              <w:t>Uint8_t</w:t>
            </w:r>
          </w:p>
        </w:tc>
        <w:tc>
          <w:tcPr>
            <w:tcW w:w="1116" w:type="dxa"/>
          </w:tcPr>
          <w:p w:rsidR="00CF3C9F" w:rsidRDefault="00CF3C9F" w:rsidP="000A0FA4">
            <w:r>
              <w:t>0x2</w:t>
            </w:r>
            <w:r w:rsidR="00BF6A91">
              <w:t>1</w:t>
            </w:r>
          </w:p>
        </w:tc>
        <w:tc>
          <w:tcPr>
            <w:tcW w:w="5284" w:type="dxa"/>
          </w:tcPr>
          <w:p w:rsidR="00CF3C9F" w:rsidRDefault="00BF6A91" w:rsidP="000A0FA4">
            <w:r w:rsidRPr="00BF6A91">
              <w:t xml:space="preserve">ERASE_MX_FLASH </w:t>
            </w:r>
            <w:r w:rsidR="00CF3C9F">
              <w:t>opdracht ID</w:t>
            </w:r>
          </w:p>
        </w:tc>
      </w:tr>
    </w:tbl>
    <w:p w:rsidR="00CF3C9F" w:rsidRDefault="00CF3C9F" w:rsidP="00CF3C9F"/>
    <w:p w:rsidR="00CF3C9F" w:rsidRDefault="00CF3C9F" w:rsidP="00CF3C9F">
      <w:r>
        <w:t>Antwoord:</w:t>
      </w:r>
    </w:p>
    <w:tbl>
      <w:tblPr>
        <w:tblStyle w:val="Tabelraster"/>
        <w:tblW w:w="0" w:type="auto"/>
        <w:tblLook w:val="04A0" w:firstRow="1" w:lastRow="0" w:firstColumn="1" w:lastColumn="0" w:noHBand="0" w:noVBand="1"/>
      </w:tblPr>
      <w:tblGrid>
        <w:gridCol w:w="1248"/>
        <w:gridCol w:w="1074"/>
        <w:gridCol w:w="1132"/>
        <w:gridCol w:w="6174"/>
      </w:tblGrid>
      <w:tr w:rsidR="00CF3C9F" w:rsidTr="000A0FA4">
        <w:tc>
          <w:tcPr>
            <w:tcW w:w="1188" w:type="dxa"/>
          </w:tcPr>
          <w:p w:rsidR="00CF3C9F" w:rsidRPr="00B67BDB" w:rsidRDefault="00CF3C9F" w:rsidP="000A0FA4">
            <w:pPr>
              <w:rPr>
                <w:b/>
              </w:rPr>
            </w:pPr>
            <w:r w:rsidRPr="00B67BDB">
              <w:rPr>
                <w:b/>
              </w:rPr>
              <w:t>Veld</w:t>
            </w:r>
          </w:p>
        </w:tc>
        <w:tc>
          <w:tcPr>
            <w:tcW w:w="1075" w:type="dxa"/>
          </w:tcPr>
          <w:p w:rsidR="00CF3C9F" w:rsidRPr="00B67BDB" w:rsidRDefault="00CF3C9F" w:rsidP="000A0FA4">
            <w:pPr>
              <w:rPr>
                <w:b/>
              </w:rPr>
            </w:pPr>
            <w:r>
              <w:rPr>
                <w:b/>
              </w:rPr>
              <w:t>Grote</w:t>
            </w:r>
          </w:p>
        </w:tc>
        <w:tc>
          <w:tcPr>
            <w:tcW w:w="1134" w:type="dxa"/>
          </w:tcPr>
          <w:p w:rsidR="00CF3C9F" w:rsidRPr="00B67BDB" w:rsidRDefault="00CF3C9F" w:rsidP="000A0FA4">
            <w:pPr>
              <w:rPr>
                <w:b/>
              </w:rPr>
            </w:pPr>
            <w:r w:rsidRPr="00B67BDB">
              <w:rPr>
                <w:b/>
              </w:rPr>
              <w:t>Waarde</w:t>
            </w:r>
          </w:p>
        </w:tc>
        <w:tc>
          <w:tcPr>
            <w:tcW w:w="6231" w:type="dxa"/>
          </w:tcPr>
          <w:p w:rsidR="00CF3C9F" w:rsidRPr="00B67BDB" w:rsidRDefault="00CF3C9F" w:rsidP="000A0FA4">
            <w:pPr>
              <w:rPr>
                <w:b/>
              </w:rPr>
            </w:pPr>
            <w:r w:rsidRPr="00B67BDB">
              <w:rPr>
                <w:b/>
              </w:rPr>
              <w:t>Omschrijving</w:t>
            </w:r>
          </w:p>
        </w:tc>
      </w:tr>
      <w:tr w:rsidR="00CF3C9F" w:rsidTr="000A0FA4">
        <w:tc>
          <w:tcPr>
            <w:tcW w:w="1188" w:type="dxa"/>
          </w:tcPr>
          <w:p w:rsidR="00CF3C9F" w:rsidRDefault="00CF3C9F" w:rsidP="000A0FA4">
            <w:r>
              <w:t>RESPONSE</w:t>
            </w:r>
          </w:p>
        </w:tc>
        <w:tc>
          <w:tcPr>
            <w:tcW w:w="1075" w:type="dxa"/>
          </w:tcPr>
          <w:p w:rsidR="00CF3C9F" w:rsidRDefault="00CF3C9F" w:rsidP="000A0FA4">
            <w:r>
              <w:t>Uint8_t</w:t>
            </w:r>
          </w:p>
        </w:tc>
        <w:tc>
          <w:tcPr>
            <w:tcW w:w="1134" w:type="dxa"/>
          </w:tcPr>
          <w:p w:rsidR="00CF3C9F" w:rsidRDefault="00CF3C9F" w:rsidP="000A0FA4">
            <w:r>
              <w:t>0x00</w:t>
            </w:r>
          </w:p>
        </w:tc>
        <w:tc>
          <w:tcPr>
            <w:tcW w:w="6231" w:type="dxa"/>
          </w:tcPr>
          <w:p w:rsidR="00CF3C9F" w:rsidRDefault="00CF3C9F" w:rsidP="000A0FA4">
            <w:r>
              <w:t>RESPONSE opdracht ID</w:t>
            </w:r>
          </w:p>
        </w:tc>
      </w:tr>
      <w:tr w:rsidR="00CF3C9F" w:rsidTr="000A0FA4">
        <w:tc>
          <w:tcPr>
            <w:tcW w:w="1188" w:type="dxa"/>
          </w:tcPr>
          <w:p w:rsidR="00CF3C9F" w:rsidRDefault="00CF3C9F" w:rsidP="000A0FA4">
            <w:proofErr w:type="spellStart"/>
            <w:r>
              <w:t>command</w:t>
            </w:r>
            <w:proofErr w:type="spellEnd"/>
          </w:p>
        </w:tc>
        <w:tc>
          <w:tcPr>
            <w:tcW w:w="1075" w:type="dxa"/>
          </w:tcPr>
          <w:p w:rsidR="00CF3C9F" w:rsidRDefault="00CF3C9F" w:rsidP="000A0FA4">
            <w:r>
              <w:t>Uint8_t</w:t>
            </w:r>
          </w:p>
        </w:tc>
        <w:tc>
          <w:tcPr>
            <w:tcW w:w="1134" w:type="dxa"/>
          </w:tcPr>
          <w:p w:rsidR="00CF3C9F" w:rsidRDefault="00CF3C9F" w:rsidP="000A0FA4">
            <w:r>
              <w:t>0x2</w:t>
            </w:r>
            <w:r w:rsidR="00BF6A91">
              <w:t>1</w:t>
            </w:r>
          </w:p>
        </w:tc>
        <w:tc>
          <w:tcPr>
            <w:tcW w:w="6231" w:type="dxa"/>
          </w:tcPr>
          <w:p w:rsidR="00CF3C9F" w:rsidRDefault="00BF6A91" w:rsidP="000A0FA4">
            <w:r w:rsidRPr="00BF6A91">
              <w:t xml:space="preserve">ERASE_MX_FLASH </w:t>
            </w:r>
            <w:r w:rsidR="00CF3C9F">
              <w:t xml:space="preserve">opdracht ID </w:t>
            </w:r>
          </w:p>
        </w:tc>
      </w:tr>
      <w:tr w:rsidR="00CF3C9F" w:rsidTr="000A0FA4">
        <w:tc>
          <w:tcPr>
            <w:tcW w:w="1188" w:type="dxa"/>
          </w:tcPr>
          <w:p w:rsidR="00CF3C9F" w:rsidRDefault="00BF6A91" w:rsidP="000A0FA4">
            <w:proofErr w:type="spellStart"/>
            <w:r>
              <w:t>fatfs</w:t>
            </w:r>
            <w:proofErr w:type="spellEnd"/>
            <w:r>
              <w:t xml:space="preserve"> error </w:t>
            </w:r>
            <w:proofErr w:type="spellStart"/>
            <w:r w:rsidR="00CF3C9F">
              <w:t>Error</w:t>
            </w:r>
            <w:proofErr w:type="spellEnd"/>
            <w:r w:rsidR="00CF3C9F">
              <w:t xml:space="preserve"> code</w:t>
            </w:r>
          </w:p>
        </w:tc>
        <w:tc>
          <w:tcPr>
            <w:tcW w:w="1075" w:type="dxa"/>
          </w:tcPr>
          <w:p w:rsidR="00CF3C9F" w:rsidRDefault="00CF3C9F" w:rsidP="000A0FA4">
            <w:r>
              <w:t>Uint32_t</w:t>
            </w:r>
          </w:p>
        </w:tc>
        <w:tc>
          <w:tcPr>
            <w:tcW w:w="1134" w:type="dxa"/>
          </w:tcPr>
          <w:p w:rsidR="00CF3C9F" w:rsidRDefault="00CF3C9F" w:rsidP="000A0FA4">
            <w:r>
              <w:t>-</w:t>
            </w:r>
          </w:p>
        </w:tc>
        <w:tc>
          <w:tcPr>
            <w:tcW w:w="6231" w:type="dxa"/>
          </w:tcPr>
          <w:p w:rsidR="00CF3C9F" w:rsidRDefault="00CF3C9F" w:rsidP="000A0FA4">
            <w:r>
              <w:t xml:space="preserve">Zie </w:t>
            </w:r>
            <w:r w:rsidR="00BF6A91">
              <w:t xml:space="preserve">onderstaande </w:t>
            </w:r>
            <w:r>
              <w:t xml:space="preserve">tabel </w:t>
            </w:r>
            <w:r w:rsidR="00BF6A91">
              <w:t>2</w:t>
            </w:r>
          </w:p>
        </w:tc>
      </w:tr>
    </w:tbl>
    <w:p w:rsidR="00CF3C9F" w:rsidRDefault="00CF3C9F" w:rsidP="00CF3C9F"/>
    <w:tbl>
      <w:tblPr>
        <w:tblStyle w:val="Tabelraster"/>
        <w:tblW w:w="0" w:type="auto"/>
        <w:tblLook w:val="04A0" w:firstRow="1" w:lastRow="0" w:firstColumn="1" w:lastColumn="0" w:noHBand="0" w:noVBand="1"/>
      </w:tblPr>
      <w:tblGrid>
        <w:gridCol w:w="1696"/>
        <w:gridCol w:w="7932"/>
      </w:tblGrid>
      <w:tr w:rsidR="00BF6A91" w:rsidTr="00BF6A91">
        <w:tc>
          <w:tcPr>
            <w:tcW w:w="1696" w:type="dxa"/>
          </w:tcPr>
          <w:p w:rsidR="00BF6A91" w:rsidRPr="00BF6A91" w:rsidRDefault="00BF6A91" w:rsidP="00CF3C9F">
            <w:pPr>
              <w:rPr>
                <w:b/>
              </w:rPr>
            </w:pPr>
            <w:r w:rsidRPr="00BF6A91">
              <w:rPr>
                <w:b/>
              </w:rPr>
              <w:t>Waarde</w:t>
            </w:r>
          </w:p>
        </w:tc>
        <w:tc>
          <w:tcPr>
            <w:tcW w:w="7932" w:type="dxa"/>
          </w:tcPr>
          <w:p w:rsidR="00BF6A91" w:rsidRPr="00BF6A91" w:rsidRDefault="00BF6A91" w:rsidP="007D5C04">
            <w:pPr>
              <w:rPr>
                <w:b/>
              </w:rPr>
            </w:pPr>
            <w:r w:rsidRPr="00BF6A91">
              <w:rPr>
                <w:b/>
              </w:rPr>
              <w:t>Omschrijving</w:t>
            </w:r>
            <w:r w:rsidR="007D5C04">
              <w:rPr>
                <w:b/>
              </w:rPr>
              <w:t xml:space="preserve"> </w:t>
            </w:r>
            <w:proofErr w:type="spellStart"/>
            <w:r w:rsidR="007D5C04">
              <w:rPr>
                <w:b/>
              </w:rPr>
              <w:t>fatfs</w:t>
            </w:r>
            <w:proofErr w:type="spellEnd"/>
            <w:r>
              <w:rPr>
                <w:b/>
              </w:rPr>
              <w:t xml:space="preserve"> error code</w:t>
            </w:r>
          </w:p>
        </w:tc>
      </w:tr>
      <w:tr w:rsidR="00BF6A91" w:rsidTr="00BF6A91">
        <w:tc>
          <w:tcPr>
            <w:tcW w:w="1696" w:type="dxa"/>
          </w:tcPr>
          <w:p w:rsidR="00BF6A91" w:rsidRDefault="00BF6A91" w:rsidP="00CF3C9F">
            <w:r>
              <w:t>0</w:t>
            </w:r>
          </w:p>
        </w:tc>
        <w:tc>
          <w:tcPr>
            <w:tcW w:w="7932" w:type="dxa"/>
          </w:tcPr>
          <w:p w:rsidR="00BF6A91" w:rsidRDefault="00BF6A91" w:rsidP="00CF3C9F">
            <w:proofErr w:type="spellStart"/>
            <w:r w:rsidRPr="00BF6A91">
              <w:t>Succeeded</w:t>
            </w:r>
            <w:proofErr w:type="spellEnd"/>
          </w:p>
        </w:tc>
      </w:tr>
      <w:tr w:rsidR="00BF6A91" w:rsidTr="00BF6A91">
        <w:tc>
          <w:tcPr>
            <w:tcW w:w="1696" w:type="dxa"/>
          </w:tcPr>
          <w:p w:rsidR="00BF6A91" w:rsidRDefault="00BF6A91" w:rsidP="00CF3C9F">
            <w:r>
              <w:t>1</w:t>
            </w:r>
          </w:p>
        </w:tc>
        <w:tc>
          <w:tcPr>
            <w:tcW w:w="7932" w:type="dxa"/>
          </w:tcPr>
          <w:p w:rsidR="00BF6A91" w:rsidRDefault="00BF6A91" w:rsidP="00CF3C9F">
            <w:r w:rsidRPr="00BF6A91">
              <w:t xml:space="preserve">A hard error </w:t>
            </w:r>
            <w:proofErr w:type="spellStart"/>
            <w:r w:rsidRPr="00BF6A91">
              <w:t>occurred</w:t>
            </w:r>
            <w:proofErr w:type="spellEnd"/>
            <w:r w:rsidRPr="00BF6A91">
              <w:t xml:space="preserve"> in </w:t>
            </w:r>
            <w:proofErr w:type="spellStart"/>
            <w:r w:rsidRPr="00BF6A91">
              <w:t>the</w:t>
            </w:r>
            <w:proofErr w:type="spellEnd"/>
            <w:r w:rsidRPr="00BF6A91">
              <w:t xml:space="preserve"> low level disk I/O </w:t>
            </w:r>
            <w:proofErr w:type="spellStart"/>
            <w:r w:rsidRPr="00BF6A91">
              <w:t>layer</w:t>
            </w:r>
            <w:proofErr w:type="spellEnd"/>
          </w:p>
        </w:tc>
      </w:tr>
      <w:tr w:rsidR="00BF6A91" w:rsidTr="00BF6A91">
        <w:tc>
          <w:tcPr>
            <w:tcW w:w="1696" w:type="dxa"/>
          </w:tcPr>
          <w:p w:rsidR="00BF6A91" w:rsidRDefault="00BF6A91" w:rsidP="00CF3C9F">
            <w:r>
              <w:t>2</w:t>
            </w:r>
          </w:p>
        </w:tc>
        <w:tc>
          <w:tcPr>
            <w:tcW w:w="7932" w:type="dxa"/>
          </w:tcPr>
          <w:p w:rsidR="00BF6A91" w:rsidRDefault="00BF6A91" w:rsidP="00CF3C9F">
            <w:proofErr w:type="spellStart"/>
            <w:r w:rsidRPr="00BF6A91">
              <w:t>Assertion</w:t>
            </w:r>
            <w:proofErr w:type="spellEnd"/>
            <w:r w:rsidRPr="00BF6A91">
              <w:t xml:space="preserve"> </w:t>
            </w:r>
            <w:proofErr w:type="spellStart"/>
            <w:r w:rsidRPr="00BF6A91">
              <w:t>failed</w:t>
            </w:r>
            <w:proofErr w:type="spellEnd"/>
          </w:p>
        </w:tc>
      </w:tr>
      <w:tr w:rsidR="00BF6A91" w:rsidTr="00BF6A91">
        <w:tc>
          <w:tcPr>
            <w:tcW w:w="1696" w:type="dxa"/>
          </w:tcPr>
          <w:p w:rsidR="00BF6A91" w:rsidRDefault="00BF6A91" w:rsidP="00CF3C9F">
            <w:r>
              <w:t>3</w:t>
            </w:r>
          </w:p>
        </w:tc>
        <w:tc>
          <w:tcPr>
            <w:tcW w:w="7932" w:type="dxa"/>
          </w:tcPr>
          <w:p w:rsidR="00BF6A91" w:rsidRDefault="00BF6A91" w:rsidP="00CF3C9F">
            <w:r w:rsidRPr="00BF6A91">
              <w:t xml:space="preserve">The </w:t>
            </w:r>
            <w:proofErr w:type="spellStart"/>
            <w:r w:rsidRPr="00BF6A91">
              <w:t>physical</w:t>
            </w:r>
            <w:proofErr w:type="spellEnd"/>
            <w:r w:rsidRPr="00BF6A91">
              <w:t xml:space="preserve"> drive </w:t>
            </w:r>
            <w:proofErr w:type="spellStart"/>
            <w:r w:rsidRPr="00BF6A91">
              <w:t>cannot</w:t>
            </w:r>
            <w:proofErr w:type="spellEnd"/>
            <w:r w:rsidRPr="00BF6A91">
              <w:t xml:space="preserve"> </w:t>
            </w:r>
            <w:proofErr w:type="spellStart"/>
            <w:r w:rsidRPr="00BF6A91">
              <w:t>work</w:t>
            </w:r>
            <w:proofErr w:type="spellEnd"/>
          </w:p>
        </w:tc>
      </w:tr>
      <w:tr w:rsidR="00BF6A91" w:rsidTr="00BF6A91">
        <w:tc>
          <w:tcPr>
            <w:tcW w:w="1696" w:type="dxa"/>
          </w:tcPr>
          <w:p w:rsidR="00BF6A91" w:rsidRDefault="00BF6A91" w:rsidP="00CF3C9F">
            <w:r>
              <w:lastRenderedPageBreak/>
              <w:t>4</w:t>
            </w:r>
          </w:p>
        </w:tc>
        <w:tc>
          <w:tcPr>
            <w:tcW w:w="7932" w:type="dxa"/>
          </w:tcPr>
          <w:p w:rsidR="00BF6A91" w:rsidRDefault="00BF6A91" w:rsidP="00CF3C9F">
            <w:proofErr w:type="spellStart"/>
            <w:r w:rsidRPr="00BF6A91">
              <w:t>Could</w:t>
            </w:r>
            <w:proofErr w:type="spellEnd"/>
            <w:r w:rsidRPr="00BF6A91">
              <w:t xml:space="preserve"> </w:t>
            </w:r>
            <w:proofErr w:type="spellStart"/>
            <w:r w:rsidRPr="00BF6A91">
              <w:t>not</w:t>
            </w:r>
            <w:proofErr w:type="spellEnd"/>
            <w:r w:rsidRPr="00BF6A91">
              <w:t xml:space="preserve"> </w:t>
            </w:r>
            <w:proofErr w:type="spellStart"/>
            <w:r w:rsidRPr="00BF6A91">
              <w:t>find</w:t>
            </w:r>
            <w:proofErr w:type="spellEnd"/>
            <w:r w:rsidRPr="00BF6A91">
              <w:t xml:space="preserve"> </w:t>
            </w:r>
            <w:proofErr w:type="spellStart"/>
            <w:r w:rsidRPr="00BF6A91">
              <w:t>the</w:t>
            </w:r>
            <w:proofErr w:type="spellEnd"/>
            <w:r w:rsidRPr="00BF6A91">
              <w:t xml:space="preserve"> file</w:t>
            </w:r>
          </w:p>
        </w:tc>
      </w:tr>
      <w:tr w:rsidR="00BF6A91" w:rsidTr="00BF6A91">
        <w:tc>
          <w:tcPr>
            <w:tcW w:w="1696" w:type="dxa"/>
          </w:tcPr>
          <w:p w:rsidR="00BF6A91" w:rsidRDefault="00BF6A91" w:rsidP="00CF3C9F">
            <w:r>
              <w:t>5</w:t>
            </w:r>
          </w:p>
        </w:tc>
        <w:tc>
          <w:tcPr>
            <w:tcW w:w="7932" w:type="dxa"/>
          </w:tcPr>
          <w:p w:rsidR="00BF6A91" w:rsidRDefault="00BF6A91" w:rsidP="00CF3C9F">
            <w:proofErr w:type="spellStart"/>
            <w:r w:rsidRPr="00BF6A91">
              <w:t>Could</w:t>
            </w:r>
            <w:proofErr w:type="spellEnd"/>
            <w:r w:rsidRPr="00BF6A91">
              <w:t xml:space="preserve"> </w:t>
            </w:r>
            <w:proofErr w:type="spellStart"/>
            <w:r w:rsidRPr="00BF6A91">
              <w:t>not</w:t>
            </w:r>
            <w:proofErr w:type="spellEnd"/>
            <w:r w:rsidRPr="00BF6A91">
              <w:t xml:space="preserve"> </w:t>
            </w:r>
            <w:proofErr w:type="spellStart"/>
            <w:r w:rsidRPr="00BF6A91">
              <w:t>find</w:t>
            </w:r>
            <w:proofErr w:type="spellEnd"/>
            <w:r w:rsidRPr="00BF6A91">
              <w:t xml:space="preserve"> </w:t>
            </w:r>
            <w:proofErr w:type="spellStart"/>
            <w:r w:rsidRPr="00BF6A91">
              <w:t>the</w:t>
            </w:r>
            <w:proofErr w:type="spellEnd"/>
            <w:r w:rsidRPr="00BF6A91">
              <w:t xml:space="preserve"> </w:t>
            </w:r>
            <w:proofErr w:type="spellStart"/>
            <w:r w:rsidRPr="00BF6A91">
              <w:t>path</w:t>
            </w:r>
            <w:proofErr w:type="spellEnd"/>
          </w:p>
        </w:tc>
      </w:tr>
      <w:tr w:rsidR="00BF6A91" w:rsidTr="00BF6A91">
        <w:tc>
          <w:tcPr>
            <w:tcW w:w="1696" w:type="dxa"/>
          </w:tcPr>
          <w:p w:rsidR="00BF6A91" w:rsidRDefault="00BF6A91" w:rsidP="00CF3C9F">
            <w:r>
              <w:t>6</w:t>
            </w:r>
          </w:p>
        </w:tc>
        <w:tc>
          <w:tcPr>
            <w:tcW w:w="7932" w:type="dxa"/>
          </w:tcPr>
          <w:p w:rsidR="00BF6A91" w:rsidRDefault="00BF6A91" w:rsidP="00CF3C9F">
            <w:r w:rsidRPr="00BF6A91">
              <w:t xml:space="preserve">The </w:t>
            </w:r>
            <w:proofErr w:type="spellStart"/>
            <w:r w:rsidRPr="00BF6A91">
              <w:t>path</w:t>
            </w:r>
            <w:proofErr w:type="spellEnd"/>
            <w:r w:rsidRPr="00BF6A91">
              <w:t xml:space="preserve"> name format is </w:t>
            </w:r>
            <w:proofErr w:type="spellStart"/>
            <w:r w:rsidRPr="00BF6A91">
              <w:t>invalid</w:t>
            </w:r>
            <w:proofErr w:type="spellEnd"/>
          </w:p>
        </w:tc>
      </w:tr>
      <w:tr w:rsidR="00BF6A91" w:rsidTr="00BF6A91">
        <w:tc>
          <w:tcPr>
            <w:tcW w:w="1696" w:type="dxa"/>
          </w:tcPr>
          <w:p w:rsidR="00BF6A91" w:rsidRDefault="00BF6A91" w:rsidP="00CF3C9F">
            <w:r>
              <w:t>7</w:t>
            </w:r>
          </w:p>
        </w:tc>
        <w:tc>
          <w:tcPr>
            <w:tcW w:w="7932" w:type="dxa"/>
          </w:tcPr>
          <w:p w:rsidR="00BF6A91" w:rsidRDefault="00BF6A91" w:rsidP="00CF3C9F">
            <w:r w:rsidRPr="00BF6A91">
              <w:t xml:space="preserve">Access </w:t>
            </w:r>
            <w:proofErr w:type="spellStart"/>
            <w:r w:rsidRPr="00BF6A91">
              <w:t>denied</w:t>
            </w:r>
            <w:proofErr w:type="spellEnd"/>
            <w:r w:rsidRPr="00BF6A91">
              <w:t xml:space="preserve"> </w:t>
            </w:r>
            <w:proofErr w:type="spellStart"/>
            <w:r w:rsidRPr="00BF6A91">
              <w:t>due</w:t>
            </w:r>
            <w:proofErr w:type="spellEnd"/>
            <w:r w:rsidRPr="00BF6A91">
              <w:t xml:space="preserve"> </w:t>
            </w:r>
            <w:proofErr w:type="spellStart"/>
            <w:r w:rsidRPr="00BF6A91">
              <w:t>to</w:t>
            </w:r>
            <w:proofErr w:type="spellEnd"/>
            <w:r w:rsidRPr="00BF6A91">
              <w:t xml:space="preserve"> </w:t>
            </w:r>
            <w:proofErr w:type="spellStart"/>
            <w:r w:rsidRPr="00BF6A91">
              <w:t>prohibited</w:t>
            </w:r>
            <w:proofErr w:type="spellEnd"/>
            <w:r w:rsidRPr="00BF6A91">
              <w:t xml:space="preserve"> access or directory full</w:t>
            </w:r>
          </w:p>
        </w:tc>
      </w:tr>
      <w:tr w:rsidR="00BF6A91" w:rsidTr="00BF6A91">
        <w:tc>
          <w:tcPr>
            <w:tcW w:w="1696" w:type="dxa"/>
          </w:tcPr>
          <w:p w:rsidR="00BF6A91" w:rsidRDefault="00BF6A91" w:rsidP="00CF3C9F">
            <w:r>
              <w:t>8</w:t>
            </w:r>
          </w:p>
        </w:tc>
        <w:tc>
          <w:tcPr>
            <w:tcW w:w="7932" w:type="dxa"/>
          </w:tcPr>
          <w:p w:rsidR="00BF6A91" w:rsidRDefault="00BF6A91" w:rsidP="00CF3C9F">
            <w:r w:rsidRPr="00BF6A91">
              <w:t xml:space="preserve">Access </w:t>
            </w:r>
            <w:proofErr w:type="spellStart"/>
            <w:r w:rsidRPr="00BF6A91">
              <w:t>denied</w:t>
            </w:r>
            <w:proofErr w:type="spellEnd"/>
            <w:r w:rsidRPr="00BF6A91">
              <w:t xml:space="preserve"> </w:t>
            </w:r>
            <w:proofErr w:type="spellStart"/>
            <w:r w:rsidRPr="00BF6A91">
              <w:t>due</w:t>
            </w:r>
            <w:proofErr w:type="spellEnd"/>
            <w:r w:rsidRPr="00BF6A91">
              <w:t xml:space="preserve"> </w:t>
            </w:r>
            <w:proofErr w:type="spellStart"/>
            <w:r w:rsidRPr="00BF6A91">
              <w:t>to</w:t>
            </w:r>
            <w:proofErr w:type="spellEnd"/>
            <w:r w:rsidRPr="00BF6A91">
              <w:t xml:space="preserve"> </w:t>
            </w:r>
            <w:proofErr w:type="spellStart"/>
            <w:r w:rsidRPr="00BF6A91">
              <w:t>prohibited</w:t>
            </w:r>
            <w:proofErr w:type="spellEnd"/>
            <w:r w:rsidRPr="00BF6A91">
              <w:t xml:space="preserve"> access</w:t>
            </w:r>
          </w:p>
        </w:tc>
      </w:tr>
      <w:tr w:rsidR="00BF6A91" w:rsidTr="00BF6A91">
        <w:tc>
          <w:tcPr>
            <w:tcW w:w="1696" w:type="dxa"/>
          </w:tcPr>
          <w:p w:rsidR="00BF6A91" w:rsidRDefault="00BF6A91" w:rsidP="00CF3C9F">
            <w:r>
              <w:t>9</w:t>
            </w:r>
          </w:p>
        </w:tc>
        <w:tc>
          <w:tcPr>
            <w:tcW w:w="7932" w:type="dxa"/>
          </w:tcPr>
          <w:p w:rsidR="00BF6A91" w:rsidRDefault="00BF6A91" w:rsidP="00CF3C9F">
            <w:r w:rsidRPr="00BF6A91">
              <w:t xml:space="preserve">The file/directory object is </w:t>
            </w:r>
            <w:proofErr w:type="spellStart"/>
            <w:r w:rsidRPr="00BF6A91">
              <w:t>invalid</w:t>
            </w:r>
            <w:proofErr w:type="spellEnd"/>
          </w:p>
        </w:tc>
      </w:tr>
      <w:tr w:rsidR="00BF6A91" w:rsidTr="00BF6A91">
        <w:tc>
          <w:tcPr>
            <w:tcW w:w="1696" w:type="dxa"/>
          </w:tcPr>
          <w:p w:rsidR="00BF6A91" w:rsidRDefault="00BF6A91" w:rsidP="00CF3C9F">
            <w:r>
              <w:t>10</w:t>
            </w:r>
          </w:p>
        </w:tc>
        <w:tc>
          <w:tcPr>
            <w:tcW w:w="7932" w:type="dxa"/>
          </w:tcPr>
          <w:p w:rsidR="00BF6A91" w:rsidRDefault="00BF6A91" w:rsidP="00CF3C9F">
            <w:r w:rsidRPr="00BF6A91">
              <w:t xml:space="preserve">The </w:t>
            </w:r>
            <w:proofErr w:type="spellStart"/>
            <w:r w:rsidRPr="00BF6A91">
              <w:t>physical</w:t>
            </w:r>
            <w:proofErr w:type="spellEnd"/>
            <w:r w:rsidRPr="00BF6A91">
              <w:t xml:space="preserve"> drive is </w:t>
            </w:r>
            <w:proofErr w:type="spellStart"/>
            <w:r w:rsidRPr="00BF6A91">
              <w:t>write</w:t>
            </w:r>
            <w:proofErr w:type="spellEnd"/>
            <w:r w:rsidRPr="00BF6A91">
              <w:t xml:space="preserve"> </w:t>
            </w:r>
            <w:proofErr w:type="spellStart"/>
            <w:r w:rsidRPr="00BF6A91">
              <w:t>protected</w:t>
            </w:r>
            <w:proofErr w:type="spellEnd"/>
          </w:p>
        </w:tc>
      </w:tr>
      <w:tr w:rsidR="00BF6A91" w:rsidTr="00BF6A91">
        <w:tc>
          <w:tcPr>
            <w:tcW w:w="1696" w:type="dxa"/>
          </w:tcPr>
          <w:p w:rsidR="00BF6A91" w:rsidRDefault="00BF6A91" w:rsidP="00CF3C9F">
            <w:r>
              <w:t>11</w:t>
            </w:r>
          </w:p>
        </w:tc>
        <w:tc>
          <w:tcPr>
            <w:tcW w:w="7932" w:type="dxa"/>
          </w:tcPr>
          <w:p w:rsidR="00BF6A91" w:rsidRDefault="00BF6A91" w:rsidP="00CF3C9F">
            <w:r w:rsidRPr="00BF6A91">
              <w:t xml:space="preserve">The </w:t>
            </w:r>
            <w:proofErr w:type="spellStart"/>
            <w:r w:rsidRPr="00BF6A91">
              <w:t>logical</w:t>
            </w:r>
            <w:proofErr w:type="spellEnd"/>
            <w:r w:rsidRPr="00BF6A91">
              <w:t xml:space="preserve"> drive </w:t>
            </w:r>
            <w:proofErr w:type="spellStart"/>
            <w:r w:rsidRPr="00BF6A91">
              <w:t>number</w:t>
            </w:r>
            <w:proofErr w:type="spellEnd"/>
            <w:r w:rsidRPr="00BF6A91">
              <w:t xml:space="preserve"> is </w:t>
            </w:r>
            <w:proofErr w:type="spellStart"/>
            <w:r w:rsidRPr="00BF6A91">
              <w:t>invalid</w:t>
            </w:r>
            <w:proofErr w:type="spellEnd"/>
          </w:p>
        </w:tc>
      </w:tr>
      <w:tr w:rsidR="00BF6A91" w:rsidTr="00BF6A91">
        <w:tc>
          <w:tcPr>
            <w:tcW w:w="1696" w:type="dxa"/>
          </w:tcPr>
          <w:p w:rsidR="00BF6A91" w:rsidRDefault="00BF6A91" w:rsidP="00CF3C9F">
            <w:r>
              <w:t>12</w:t>
            </w:r>
          </w:p>
        </w:tc>
        <w:tc>
          <w:tcPr>
            <w:tcW w:w="7932" w:type="dxa"/>
          </w:tcPr>
          <w:p w:rsidR="00BF6A91" w:rsidRDefault="00BF6A91" w:rsidP="00CF3C9F">
            <w:r w:rsidRPr="00BF6A91">
              <w:t xml:space="preserve">The volume has no </w:t>
            </w:r>
            <w:proofErr w:type="spellStart"/>
            <w:r w:rsidRPr="00BF6A91">
              <w:t>work</w:t>
            </w:r>
            <w:proofErr w:type="spellEnd"/>
            <w:r w:rsidRPr="00BF6A91">
              <w:t xml:space="preserve"> area</w:t>
            </w:r>
          </w:p>
        </w:tc>
      </w:tr>
      <w:tr w:rsidR="00BF6A91" w:rsidTr="00BF6A91">
        <w:tc>
          <w:tcPr>
            <w:tcW w:w="1696" w:type="dxa"/>
          </w:tcPr>
          <w:p w:rsidR="00BF6A91" w:rsidRDefault="00BF6A91" w:rsidP="00CF3C9F">
            <w:r>
              <w:t>13</w:t>
            </w:r>
          </w:p>
        </w:tc>
        <w:tc>
          <w:tcPr>
            <w:tcW w:w="7932" w:type="dxa"/>
          </w:tcPr>
          <w:p w:rsidR="00BF6A91" w:rsidRDefault="00BF6A91" w:rsidP="00CF3C9F">
            <w:proofErr w:type="spellStart"/>
            <w:r w:rsidRPr="00BF6A91">
              <w:t>There</w:t>
            </w:r>
            <w:proofErr w:type="spellEnd"/>
            <w:r w:rsidRPr="00BF6A91">
              <w:t xml:space="preserve"> is no </w:t>
            </w:r>
            <w:proofErr w:type="spellStart"/>
            <w:r w:rsidRPr="00BF6A91">
              <w:t>valid</w:t>
            </w:r>
            <w:proofErr w:type="spellEnd"/>
            <w:r w:rsidRPr="00BF6A91">
              <w:t xml:space="preserve"> FAT volume</w:t>
            </w:r>
          </w:p>
        </w:tc>
      </w:tr>
      <w:tr w:rsidR="00BF6A91" w:rsidTr="00BF6A91">
        <w:tc>
          <w:tcPr>
            <w:tcW w:w="1696" w:type="dxa"/>
          </w:tcPr>
          <w:p w:rsidR="00BF6A91" w:rsidRDefault="00BF6A91" w:rsidP="00CF3C9F">
            <w:r>
              <w:t>14</w:t>
            </w:r>
          </w:p>
        </w:tc>
        <w:tc>
          <w:tcPr>
            <w:tcW w:w="7932" w:type="dxa"/>
          </w:tcPr>
          <w:p w:rsidR="00BF6A91" w:rsidRDefault="00BF6A91" w:rsidP="00CF3C9F">
            <w:r w:rsidRPr="00BF6A91">
              <w:t xml:space="preserve">The </w:t>
            </w:r>
            <w:proofErr w:type="spellStart"/>
            <w:r w:rsidRPr="00BF6A91">
              <w:t>f_mkfs</w:t>
            </w:r>
            <w:proofErr w:type="spellEnd"/>
            <w:r w:rsidRPr="00BF6A91">
              <w:t xml:space="preserve">() </w:t>
            </w:r>
            <w:proofErr w:type="spellStart"/>
            <w:r w:rsidRPr="00BF6A91">
              <w:t>aborted</w:t>
            </w:r>
            <w:proofErr w:type="spellEnd"/>
            <w:r w:rsidRPr="00BF6A91">
              <w:t xml:space="preserve"> </w:t>
            </w:r>
            <w:proofErr w:type="spellStart"/>
            <w:r w:rsidRPr="00BF6A91">
              <w:t>due</w:t>
            </w:r>
            <w:proofErr w:type="spellEnd"/>
            <w:r w:rsidRPr="00BF6A91">
              <w:t xml:space="preserve"> </w:t>
            </w:r>
            <w:proofErr w:type="spellStart"/>
            <w:r w:rsidRPr="00BF6A91">
              <w:t>to</w:t>
            </w:r>
            <w:proofErr w:type="spellEnd"/>
            <w:r w:rsidRPr="00BF6A91">
              <w:t xml:space="preserve"> </w:t>
            </w:r>
            <w:proofErr w:type="spellStart"/>
            <w:r w:rsidRPr="00BF6A91">
              <w:t>any</w:t>
            </w:r>
            <w:proofErr w:type="spellEnd"/>
            <w:r w:rsidRPr="00BF6A91">
              <w:t xml:space="preserve"> </w:t>
            </w:r>
            <w:proofErr w:type="spellStart"/>
            <w:r w:rsidRPr="00BF6A91">
              <w:t>problem</w:t>
            </w:r>
            <w:proofErr w:type="spellEnd"/>
          </w:p>
        </w:tc>
      </w:tr>
      <w:tr w:rsidR="00BF6A91" w:rsidTr="00BF6A91">
        <w:tc>
          <w:tcPr>
            <w:tcW w:w="1696" w:type="dxa"/>
          </w:tcPr>
          <w:p w:rsidR="00BF6A91" w:rsidRDefault="00BF6A91" w:rsidP="00CF3C9F">
            <w:r>
              <w:t>15</w:t>
            </w:r>
          </w:p>
        </w:tc>
        <w:tc>
          <w:tcPr>
            <w:tcW w:w="7932" w:type="dxa"/>
          </w:tcPr>
          <w:p w:rsidR="00BF6A91" w:rsidRDefault="00BF6A91" w:rsidP="00CF3C9F">
            <w:proofErr w:type="spellStart"/>
            <w:r w:rsidRPr="00BF6A91">
              <w:t>Could</w:t>
            </w:r>
            <w:proofErr w:type="spellEnd"/>
            <w:r w:rsidRPr="00BF6A91">
              <w:t xml:space="preserve"> </w:t>
            </w:r>
            <w:proofErr w:type="spellStart"/>
            <w:r w:rsidRPr="00BF6A91">
              <w:t>not</w:t>
            </w:r>
            <w:proofErr w:type="spellEnd"/>
            <w:r w:rsidRPr="00BF6A91">
              <w:t xml:space="preserve"> get a </w:t>
            </w:r>
            <w:proofErr w:type="spellStart"/>
            <w:r w:rsidRPr="00BF6A91">
              <w:t>grant</w:t>
            </w:r>
            <w:proofErr w:type="spellEnd"/>
            <w:r w:rsidRPr="00BF6A91">
              <w:t xml:space="preserve"> </w:t>
            </w:r>
            <w:proofErr w:type="spellStart"/>
            <w:r w:rsidRPr="00BF6A91">
              <w:t>to</w:t>
            </w:r>
            <w:proofErr w:type="spellEnd"/>
            <w:r w:rsidRPr="00BF6A91">
              <w:t xml:space="preserve"> access </w:t>
            </w:r>
            <w:proofErr w:type="spellStart"/>
            <w:r w:rsidRPr="00BF6A91">
              <w:t>the</w:t>
            </w:r>
            <w:proofErr w:type="spellEnd"/>
            <w:r w:rsidRPr="00BF6A91">
              <w:t xml:space="preserve"> volume </w:t>
            </w:r>
            <w:proofErr w:type="spellStart"/>
            <w:r w:rsidRPr="00BF6A91">
              <w:t>within</w:t>
            </w:r>
            <w:proofErr w:type="spellEnd"/>
            <w:r w:rsidRPr="00BF6A91">
              <w:t xml:space="preserve"> </w:t>
            </w:r>
            <w:proofErr w:type="spellStart"/>
            <w:r w:rsidRPr="00BF6A91">
              <w:t>defined</w:t>
            </w:r>
            <w:proofErr w:type="spellEnd"/>
            <w:r w:rsidRPr="00BF6A91">
              <w:t xml:space="preserve"> </w:t>
            </w:r>
            <w:proofErr w:type="spellStart"/>
            <w:r w:rsidRPr="00BF6A91">
              <w:t>period</w:t>
            </w:r>
            <w:proofErr w:type="spellEnd"/>
          </w:p>
        </w:tc>
      </w:tr>
      <w:tr w:rsidR="00BF6A91" w:rsidTr="00BF6A91">
        <w:tc>
          <w:tcPr>
            <w:tcW w:w="1696" w:type="dxa"/>
          </w:tcPr>
          <w:p w:rsidR="00BF6A91" w:rsidRDefault="00BF6A91" w:rsidP="00CF3C9F">
            <w:r>
              <w:t>16</w:t>
            </w:r>
          </w:p>
        </w:tc>
        <w:tc>
          <w:tcPr>
            <w:tcW w:w="7932" w:type="dxa"/>
          </w:tcPr>
          <w:p w:rsidR="00BF6A91" w:rsidRDefault="00BF6A91" w:rsidP="00CF3C9F">
            <w:r w:rsidRPr="00BF6A91">
              <w:t xml:space="preserve">The </w:t>
            </w:r>
            <w:proofErr w:type="spellStart"/>
            <w:r w:rsidRPr="00BF6A91">
              <w:t>operation</w:t>
            </w:r>
            <w:proofErr w:type="spellEnd"/>
            <w:r w:rsidRPr="00BF6A91">
              <w:t xml:space="preserve"> is </w:t>
            </w:r>
            <w:proofErr w:type="spellStart"/>
            <w:r w:rsidRPr="00BF6A91">
              <w:t>rejected</w:t>
            </w:r>
            <w:proofErr w:type="spellEnd"/>
            <w:r w:rsidRPr="00BF6A91">
              <w:t xml:space="preserve"> </w:t>
            </w:r>
            <w:proofErr w:type="spellStart"/>
            <w:r w:rsidRPr="00BF6A91">
              <w:t>according</w:t>
            </w:r>
            <w:proofErr w:type="spellEnd"/>
            <w:r w:rsidRPr="00BF6A91">
              <w:t xml:space="preserve"> </w:t>
            </w:r>
            <w:proofErr w:type="spellStart"/>
            <w:r w:rsidRPr="00BF6A91">
              <w:t>to</w:t>
            </w:r>
            <w:proofErr w:type="spellEnd"/>
            <w:r w:rsidRPr="00BF6A91">
              <w:t xml:space="preserve"> </w:t>
            </w:r>
            <w:proofErr w:type="spellStart"/>
            <w:r w:rsidRPr="00BF6A91">
              <w:t>the</w:t>
            </w:r>
            <w:proofErr w:type="spellEnd"/>
            <w:r w:rsidRPr="00BF6A91">
              <w:t xml:space="preserve"> file </w:t>
            </w:r>
            <w:proofErr w:type="spellStart"/>
            <w:r w:rsidRPr="00BF6A91">
              <w:t>sharing</w:t>
            </w:r>
            <w:proofErr w:type="spellEnd"/>
            <w:r w:rsidRPr="00BF6A91">
              <w:t xml:space="preserve"> policy</w:t>
            </w:r>
          </w:p>
        </w:tc>
      </w:tr>
      <w:tr w:rsidR="00BF6A91" w:rsidTr="00BF6A91">
        <w:tc>
          <w:tcPr>
            <w:tcW w:w="1696" w:type="dxa"/>
          </w:tcPr>
          <w:p w:rsidR="00BF6A91" w:rsidRDefault="00BF6A91" w:rsidP="00CF3C9F">
            <w:r>
              <w:t>17</w:t>
            </w:r>
          </w:p>
        </w:tc>
        <w:tc>
          <w:tcPr>
            <w:tcW w:w="7932" w:type="dxa"/>
          </w:tcPr>
          <w:p w:rsidR="00BF6A91" w:rsidRDefault="00BF6A91" w:rsidP="00CF3C9F">
            <w:r w:rsidRPr="00BF6A91">
              <w:t xml:space="preserve">LFN </w:t>
            </w:r>
            <w:proofErr w:type="spellStart"/>
            <w:r w:rsidRPr="00BF6A91">
              <w:t>working</w:t>
            </w:r>
            <w:proofErr w:type="spellEnd"/>
            <w:r w:rsidRPr="00BF6A91">
              <w:t xml:space="preserve"> buffer </w:t>
            </w:r>
            <w:proofErr w:type="spellStart"/>
            <w:r w:rsidRPr="00BF6A91">
              <w:t>could</w:t>
            </w:r>
            <w:proofErr w:type="spellEnd"/>
            <w:r w:rsidRPr="00BF6A91">
              <w:t xml:space="preserve"> </w:t>
            </w:r>
            <w:proofErr w:type="spellStart"/>
            <w:r w:rsidRPr="00BF6A91">
              <w:t>not</w:t>
            </w:r>
            <w:proofErr w:type="spellEnd"/>
            <w:r w:rsidRPr="00BF6A91">
              <w:t xml:space="preserve"> </w:t>
            </w:r>
            <w:proofErr w:type="spellStart"/>
            <w:r w:rsidRPr="00BF6A91">
              <w:t>be</w:t>
            </w:r>
            <w:proofErr w:type="spellEnd"/>
            <w:r w:rsidRPr="00BF6A91">
              <w:t xml:space="preserve"> </w:t>
            </w:r>
            <w:proofErr w:type="spellStart"/>
            <w:r w:rsidRPr="00BF6A91">
              <w:t>allocated</w:t>
            </w:r>
            <w:proofErr w:type="spellEnd"/>
          </w:p>
        </w:tc>
      </w:tr>
      <w:tr w:rsidR="00BF6A91" w:rsidTr="00BF6A91">
        <w:tc>
          <w:tcPr>
            <w:tcW w:w="1696" w:type="dxa"/>
            <w:tcBorders>
              <w:bottom w:val="single" w:sz="4" w:space="0" w:color="auto"/>
            </w:tcBorders>
          </w:tcPr>
          <w:p w:rsidR="00BF6A91" w:rsidRDefault="00BF6A91" w:rsidP="00CF3C9F">
            <w:r>
              <w:t>18</w:t>
            </w:r>
          </w:p>
        </w:tc>
        <w:tc>
          <w:tcPr>
            <w:tcW w:w="7932" w:type="dxa"/>
            <w:tcBorders>
              <w:bottom w:val="single" w:sz="4" w:space="0" w:color="auto"/>
            </w:tcBorders>
          </w:tcPr>
          <w:p w:rsidR="00BF6A91" w:rsidRDefault="00BF6A91" w:rsidP="00CF3C9F">
            <w:proofErr w:type="spellStart"/>
            <w:r w:rsidRPr="00BF6A91">
              <w:t>Number</w:t>
            </w:r>
            <w:proofErr w:type="spellEnd"/>
            <w:r w:rsidRPr="00BF6A91">
              <w:t xml:space="preserve"> of open files &gt; _FS_LOCK</w:t>
            </w:r>
          </w:p>
        </w:tc>
      </w:tr>
      <w:tr w:rsidR="00BF6A91" w:rsidTr="00BF6A91">
        <w:tc>
          <w:tcPr>
            <w:tcW w:w="1696" w:type="dxa"/>
            <w:tcBorders>
              <w:bottom w:val="single" w:sz="4" w:space="0" w:color="auto"/>
              <w:right w:val="single" w:sz="4" w:space="0" w:color="auto"/>
            </w:tcBorders>
          </w:tcPr>
          <w:p w:rsidR="00BF6A91" w:rsidRDefault="00BF6A91" w:rsidP="00CF3C9F">
            <w:r>
              <w:t>19</w:t>
            </w:r>
          </w:p>
        </w:tc>
        <w:tc>
          <w:tcPr>
            <w:tcW w:w="7932" w:type="dxa"/>
            <w:tcBorders>
              <w:top w:val="single" w:sz="4" w:space="0" w:color="auto"/>
              <w:left w:val="single" w:sz="4" w:space="0" w:color="auto"/>
              <w:bottom w:val="single" w:sz="4" w:space="0" w:color="auto"/>
              <w:right w:val="single" w:sz="4" w:space="0" w:color="auto"/>
            </w:tcBorders>
          </w:tcPr>
          <w:p w:rsidR="00BF6A91" w:rsidRDefault="00BF6A91" w:rsidP="00CF3C9F">
            <w:proofErr w:type="spellStart"/>
            <w:r w:rsidRPr="00BF6A91">
              <w:t>Given</w:t>
            </w:r>
            <w:proofErr w:type="spellEnd"/>
            <w:r w:rsidRPr="00BF6A91">
              <w:t xml:space="preserve"> parameter is </w:t>
            </w:r>
            <w:proofErr w:type="spellStart"/>
            <w:r w:rsidRPr="00BF6A91">
              <w:t>invalid</w:t>
            </w:r>
            <w:proofErr w:type="spellEnd"/>
          </w:p>
        </w:tc>
      </w:tr>
      <w:tr w:rsidR="00BF6A91" w:rsidTr="00BF6A91">
        <w:tc>
          <w:tcPr>
            <w:tcW w:w="9628" w:type="dxa"/>
            <w:gridSpan w:val="2"/>
            <w:tcBorders>
              <w:top w:val="nil"/>
              <w:left w:val="nil"/>
              <w:bottom w:val="nil"/>
              <w:right w:val="nil"/>
            </w:tcBorders>
          </w:tcPr>
          <w:p w:rsidR="00BF6A91" w:rsidRPr="00BF6A91" w:rsidRDefault="00BF6A91" w:rsidP="00BF6A91">
            <w:pPr>
              <w:jc w:val="center"/>
              <w:rPr>
                <w:b/>
              </w:rPr>
            </w:pPr>
            <w:r w:rsidRPr="00BF6A91">
              <w:rPr>
                <w:b/>
              </w:rPr>
              <w:t xml:space="preserve">Tabel </w:t>
            </w:r>
            <w:r>
              <w:rPr>
                <w:b/>
              </w:rPr>
              <w:t>2</w:t>
            </w:r>
            <w:r w:rsidR="007D5C04">
              <w:rPr>
                <w:b/>
              </w:rPr>
              <w:t xml:space="preserve"> – </w:t>
            </w:r>
            <w:proofErr w:type="spellStart"/>
            <w:r w:rsidR="007D5C04">
              <w:rPr>
                <w:b/>
              </w:rPr>
              <w:t>fatfs</w:t>
            </w:r>
            <w:proofErr w:type="spellEnd"/>
            <w:r w:rsidRPr="00BF6A91">
              <w:rPr>
                <w:b/>
              </w:rPr>
              <w:t xml:space="preserve"> error codes</w:t>
            </w:r>
          </w:p>
        </w:tc>
      </w:tr>
    </w:tbl>
    <w:p w:rsidR="00CF3C9F" w:rsidRDefault="00CF3C9F" w:rsidP="00CF3C9F"/>
    <w:p w:rsidR="00CF3C9F" w:rsidRDefault="00CF3C9F" w:rsidP="00CF3C9F">
      <w:r>
        <w:t>Voorbeeld:</w:t>
      </w:r>
    </w:p>
    <w:tbl>
      <w:tblPr>
        <w:tblStyle w:val="Tabelraster"/>
        <w:tblW w:w="10485" w:type="dxa"/>
        <w:tblLook w:val="04A0" w:firstRow="1" w:lastRow="0" w:firstColumn="1" w:lastColumn="0" w:noHBand="0" w:noVBand="1"/>
      </w:tblPr>
      <w:tblGrid>
        <w:gridCol w:w="1199"/>
        <w:gridCol w:w="2765"/>
        <w:gridCol w:w="6521"/>
      </w:tblGrid>
      <w:tr w:rsidR="00CF3C9F" w:rsidTr="000A0FA4">
        <w:tc>
          <w:tcPr>
            <w:tcW w:w="1199" w:type="dxa"/>
          </w:tcPr>
          <w:p w:rsidR="00CF3C9F" w:rsidRPr="00B67BDB" w:rsidRDefault="00CF3C9F" w:rsidP="000A0FA4">
            <w:pPr>
              <w:rPr>
                <w:b/>
              </w:rPr>
            </w:pPr>
          </w:p>
        </w:tc>
        <w:tc>
          <w:tcPr>
            <w:tcW w:w="2765" w:type="dxa"/>
          </w:tcPr>
          <w:p w:rsidR="00CF3C9F" w:rsidRPr="00B67BDB" w:rsidRDefault="00CF3C9F" w:rsidP="000A0FA4">
            <w:pPr>
              <w:rPr>
                <w:b/>
              </w:rPr>
            </w:pPr>
            <w:proofErr w:type="spellStart"/>
            <w:r w:rsidRPr="00B67BDB">
              <w:rPr>
                <w:b/>
              </w:rPr>
              <w:t>Hex</w:t>
            </w:r>
            <w:proofErr w:type="spellEnd"/>
            <w:r w:rsidRPr="00B67BDB">
              <w:rPr>
                <w:b/>
              </w:rPr>
              <w:t xml:space="preserve"> bericht</w:t>
            </w:r>
          </w:p>
        </w:tc>
        <w:tc>
          <w:tcPr>
            <w:tcW w:w="6521" w:type="dxa"/>
          </w:tcPr>
          <w:p w:rsidR="00CF3C9F" w:rsidRPr="00B67BDB" w:rsidRDefault="00CF3C9F" w:rsidP="000A0FA4">
            <w:pPr>
              <w:rPr>
                <w:b/>
              </w:rPr>
            </w:pPr>
            <w:r w:rsidRPr="00B67BDB">
              <w:rPr>
                <w:b/>
              </w:rPr>
              <w:t>Inhoud</w:t>
            </w:r>
          </w:p>
        </w:tc>
      </w:tr>
      <w:tr w:rsidR="00CF3C9F" w:rsidTr="000A0FA4">
        <w:tc>
          <w:tcPr>
            <w:tcW w:w="1199" w:type="dxa"/>
          </w:tcPr>
          <w:p w:rsidR="00CF3C9F" w:rsidRPr="00B67BDB" w:rsidRDefault="00CF3C9F" w:rsidP="000A0FA4">
            <w:pPr>
              <w:rPr>
                <w:b/>
              </w:rPr>
            </w:pPr>
            <w:r w:rsidRPr="00B67BDB">
              <w:rPr>
                <w:b/>
              </w:rPr>
              <w:t>Opdracht</w:t>
            </w:r>
          </w:p>
        </w:tc>
        <w:tc>
          <w:tcPr>
            <w:tcW w:w="2765" w:type="dxa"/>
          </w:tcPr>
          <w:p w:rsidR="00CF3C9F" w:rsidRDefault="00CF3C9F" w:rsidP="00BF6A91">
            <w:r>
              <w:t>0x2</w:t>
            </w:r>
            <w:r w:rsidR="00BF6A91">
              <w:t>1</w:t>
            </w:r>
          </w:p>
        </w:tc>
        <w:tc>
          <w:tcPr>
            <w:tcW w:w="6521" w:type="dxa"/>
          </w:tcPr>
          <w:p w:rsidR="00CF3C9F" w:rsidRDefault="00BF6A91" w:rsidP="00BF6A91">
            <w:r w:rsidRPr="00BF6A91">
              <w:t xml:space="preserve">ERASE_MX_FLASH </w:t>
            </w:r>
            <w:r w:rsidR="00CF3C9F">
              <w:t>opdracht</w:t>
            </w:r>
          </w:p>
        </w:tc>
      </w:tr>
      <w:tr w:rsidR="00CF3C9F" w:rsidRPr="00C719A7" w:rsidTr="000A0FA4">
        <w:trPr>
          <w:trHeight w:val="274"/>
        </w:trPr>
        <w:tc>
          <w:tcPr>
            <w:tcW w:w="1199" w:type="dxa"/>
          </w:tcPr>
          <w:p w:rsidR="00CF3C9F" w:rsidRPr="00B67BDB" w:rsidRDefault="00CF3C9F" w:rsidP="000A0FA4">
            <w:pPr>
              <w:rPr>
                <w:b/>
              </w:rPr>
            </w:pPr>
            <w:r w:rsidRPr="00B67BDB">
              <w:rPr>
                <w:b/>
              </w:rPr>
              <w:t>Antwoord</w:t>
            </w:r>
          </w:p>
        </w:tc>
        <w:tc>
          <w:tcPr>
            <w:tcW w:w="2765" w:type="dxa"/>
          </w:tcPr>
          <w:p w:rsidR="00CF3C9F" w:rsidRDefault="00CF3C9F" w:rsidP="000A0FA4">
            <w:r>
              <w:t>0x0020000000</w:t>
            </w:r>
          </w:p>
        </w:tc>
        <w:tc>
          <w:tcPr>
            <w:tcW w:w="6521" w:type="dxa"/>
          </w:tcPr>
          <w:p w:rsidR="00CF3C9F" w:rsidRPr="00C719A7" w:rsidRDefault="00CF3C9F" w:rsidP="000A0FA4">
            <w:pPr>
              <w:rPr>
                <w:lang w:val="en-GB"/>
              </w:rPr>
            </w:pPr>
          </w:p>
        </w:tc>
      </w:tr>
    </w:tbl>
    <w:p w:rsidR="00CF3C9F" w:rsidRDefault="00CF3C9F" w:rsidP="00CF3C9F">
      <w:pPr>
        <w:rPr>
          <w:lang w:val="en-GB"/>
        </w:rPr>
      </w:pPr>
    </w:p>
    <w:p w:rsidR="00DF2B27" w:rsidRDefault="00DF2B27" w:rsidP="00D334AA">
      <w:pPr>
        <w:rPr>
          <w:lang w:val="en-GB"/>
        </w:rPr>
      </w:pPr>
    </w:p>
    <w:p w:rsidR="00BF6A91" w:rsidRDefault="00BF6A91" w:rsidP="00BF6A91">
      <w:pPr>
        <w:pStyle w:val="Kop3"/>
      </w:pPr>
      <w:bookmarkStart w:id="64" w:name="_Toc25935103"/>
      <w:r>
        <w:t xml:space="preserve">34d/0x22 - </w:t>
      </w:r>
      <w:r w:rsidRPr="00BF6A91">
        <w:t>SIZE_MX_FLASH</w:t>
      </w:r>
      <w:bookmarkEnd w:id="64"/>
    </w:p>
    <w:p w:rsidR="00BF6A91" w:rsidRDefault="00BF6A91" w:rsidP="00BF6A91">
      <w:r>
        <w:t xml:space="preserve">Met deze opdracht wordt de grote van de log in het FLASH geheugen van de MX25R6435F opgehaald. Als de opdracht wordt geaccepteerd </w:t>
      </w:r>
      <w:r w:rsidR="00BF76F6">
        <w:t>wordt er een antwoord gestuurd met daarin de grote van de log in bytes.</w:t>
      </w:r>
    </w:p>
    <w:p w:rsidR="00BF6A91" w:rsidRPr="00DF2B27" w:rsidRDefault="00BF6A91" w:rsidP="00BF6A91"/>
    <w:p w:rsidR="00BF6A91" w:rsidRDefault="00BF6A91" w:rsidP="00BF6A91">
      <w:r>
        <w:t>Opdracht:</w:t>
      </w:r>
    </w:p>
    <w:tbl>
      <w:tblPr>
        <w:tblStyle w:val="Tabelraster"/>
        <w:tblW w:w="0" w:type="auto"/>
        <w:tblLook w:val="04A0" w:firstRow="1" w:lastRow="0" w:firstColumn="1" w:lastColumn="0" w:noHBand="0" w:noVBand="1"/>
      </w:tblPr>
      <w:tblGrid>
        <w:gridCol w:w="2190"/>
        <w:gridCol w:w="1038"/>
        <w:gridCol w:w="1116"/>
        <w:gridCol w:w="5284"/>
      </w:tblGrid>
      <w:tr w:rsidR="00BF6A91" w:rsidTr="000A0FA4">
        <w:tc>
          <w:tcPr>
            <w:tcW w:w="2190" w:type="dxa"/>
          </w:tcPr>
          <w:p w:rsidR="00BF6A91" w:rsidRPr="00B67BDB" w:rsidRDefault="00BF6A91" w:rsidP="000A0FA4">
            <w:pPr>
              <w:rPr>
                <w:b/>
              </w:rPr>
            </w:pPr>
            <w:r w:rsidRPr="00B67BDB">
              <w:rPr>
                <w:b/>
              </w:rPr>
              <w:t>Veld</w:t>
            </w:r>
          </w:p>
        </w:tc>
        <w:tc>
          <w:tcPr>
            <w:tcW w:w="1038" w:type="dxa"/>
          </w:tcPr>
          <w:p w:rsidR="00BF6A91" w:rsidRPr="00B67BDB" w:rsidRDefault="00BF6A91" w:rsidP="000A0FA4">
            <w:pPr>
              <w:rPr>
                <w:b/>
              </w:rPr>
            </w:pPr>
            <w:r>
              <w:rPr>
                <w:b/>
              </w:rPr>
              <w:t>Grote</w:t>
            </w:r>
          </w:p>
        </w:tc>
        <w:tc>
          <w:tcPr>
            <w:tcW w:w="1116" w:type="dxa"/>
          </w:tcPr>
          <w:p w:rsidR="00BF6A91" w:rsidRPr="00B67BDB" w:rsidRDefault="00BF6A91" w:rsidP="000A0FA4">
            <w:pPr>
              <w:rPr>
                <w:b/>
              </w:rPr>
            </w:pPr>
            <w:r w:rsidRPr="00B67BDB">
              <w:rPr>
                <w:b/>
              </w:rPr>
              <w:t>Waarde</w:t>
            </w:r>
          </w:p>
        </w:tc>
        <w:tc>
          <w:tcPr>
            <w:tcW w:w="5284" w:type="dxa"/>
          </w:tcPr>
          <w:p w:rsidR="00BF6A91" w:rsidRPr="00B67BDB" w:rsidRDefault="00BF6A91" w:rsidP="000A0FA4">
            <w:pPr>
              <w:rPr>
                <w:b/>
              </w:rPr>
            </w:pPr>
            <w:r w:rsidRPr="00B67BDB">
              <w:rPr>
                <w:b/>
              </w:rPr>
              <w:t>Omschrijving</w:t>
            </w:r>
          </w:p>
        </w:tc>
      </w:tr>
      <w:tr w:rsidR="00BF6A91" w:rsidTr="000A0FA4">
        <w:tc>
          <w:tcPr>
            <w:tcW w:w="2190" w:type="dxa"/>
          </w:tcPr>
          <w:p w:rsidR="00BF6A91" w:rsidRDefault="00BF76F6" w:rsidP="000A0FA4">
            <w:r w:rsidRPr="00BF6A91">
              <w:t>SIZE_MX_FLASH</w:t>
            </w:r>
          </w:p>
        </w:tc>
        <w:tc>
          <w:tcPr>
            <w:tcW w:w="1038" w:type="dxa"/>
          </w:tcPr>
          <w:p w:rsidR="00BF6A91" w:rsidRDefault="00BF6A91" w:rsidP="000A0FA4">
            <w:r>
              <w:t>Uint8_t</w:t>
            </w:r>
          </w:p>
        </w:tc>
        <w:tc>
          <w:tcPr>
            <w:tcW w:w="1116" w:type="dxa"/>
          </w:tcPr>
          <w:p w:rsidR="00BF6A91" w:rsidRDefault="00BF6A91" w:rsidP="000A0FA4">
            <w:r>
              <w:t>0x2</w:t>
            </w:r>
            <w:r w:rsidR="00BF76F6">
              <w:t>2</w:t>
            </w:r>
          </w:p>
        </w:tc>
        <w:tc>
          <w:tcPr>
            <w:tcW w:w="5284" w:type="dxa"/>
          </w:tcPr>
          <w:p w:rsidR="00BF6A91" w:rsidRDefault="00BF76F6" w:rsidP="000A0FA4">
            <w:r w:rsidRPr="00BF6A91">
              <w:t>SIZE_MX_FLASH</w:t>
            </w:r>
            <w:r>
              <w:t xml:space="preserve"> </w:t>
            </w:r>
            <w:r w:rsidR="00BF6A91">
              <w:t>opdracht ID</w:t>
            </w:r>
          </w:p>
        </w:tc>
      </w:tr>
    </w:tbl>
    <w:p w:rsidR="00BF6A91" w:rsidRDefault="00BF6A91" w:rsidP="00BF6A91"/>
    <w:p w:rsidR="00BF6A91" w:rsidRDefault="00BF6A91" w:rsidP="00BF6A91">
      <w:r>
        <w:t>Antwoord:</w:t>
      </w:r>
    </w:p>
    <w:tbl>
      <w:tblPr>
        <w:tblStyle w:val="Tabelraster"/>
        <w:tblW w:w="0" w:type="auto"/>
        <w:tblLook w:val="04A0" w:firstRow="1" w:lastRow="0" w:firstColumn="1" w:lastColumn="0" w:noHBand="0" w:noVBand="1"/>
      </w:tblPr>
      <w:tblGrid>
        <w:gridCol w:w="1281"/>
        <w:gridCol w:w="1073"/>
        <w:gridCol w:w="1131"/>
        <w:gridCol w:w="6143"/>
      </w:tblGrid>
      <w:tr w:rsidR="00BF6A91" w:rsidTr="00BF76F6">
        <w:tc>
          <w:tcPr>
            <w:tcW w:w="1281" w:type="dxa"/>
          </w:tcPr>
          <w:p w:rsidR="00BF6A91" w:rsidRPr="00B67BDB" w:rsidRDefault="00BF6A91" w:rsidP="000A0FA4">
            <w:pPr>
              <w:rPr>
                <w:b/>
              </w:rPr>
            </w:pPr>
            <w:r w:rsidRPr="00B67BDB">
              <w:rPr>
                <w:b/>
              </w:rPr>
              <w:t>Veld</w:t>
            </w:r>
          </w:p>
        </w:tc>
        <w:tc>
          <w:tcPr>
            <w:tcW w:w="1073" w:type="dxa"/>
          </w:tcPr>
          <w:p w:rsidR="00BF6A91" w:rsidRPr="00B67BDB" w:rsidRDefault="00BF6A91" w:rsidP="000A0FA4">
            <w:pPr>
              <w:rPr>
                <w:b/>
              </w:rPr>
            </w:pPr>
            <w:r>
              <w:rPr>
                <w:b/>
              </w:rPr>
              <w:t>Grote</w:t>
            </w:r>
          </w:p>
        </w:tc>
        <w:tc>
          <w:tcPr>
            <w:tcW w:w="1131" w:type="dxa"/>
          </w:tcPr>
          <w:p w:rsidR="00BF6A91" w:rsidRPr="00B67BDB" w:rsidRDefault="00BF6A91" w:rsidP="000A0FA4">
            <w:pPr>
              <w:rPr>
                <w:b/>
              </w:rPr>
            </w:pPr>
            <w:r w:rsidRPr="00B67BDB">
              <w:rPr>
                <w:b/>
              </w:rPr>
              <w:t>Waarde</w:t>
            </w:r>
          </w:p>
        </w:tc>
        <w:tc>
          <w:tcPr>
            <w:tcW w:w="6143" w:type="dxa"/>
          </w:tcPr>
          <w:p w:rsidR="00BF6A91" w:rsidRPr="00B67BDB" w:rsidRDefault="00BF6A91" w:rsidP="000A0FA4">
            <w:pPr>
              <w:rPr>
                <w:b/>
              </w:rPr>
            </w:pPr>
            <w:r w:rsidRPr="00B67BDB">
              <w:rPr>
                <w:b/>
              </w:rPr>
              <w:t>Omschrijving</w:t>
            </w:r>
          </w:p>
        </w:tc>
      </w:tr>
      <w:tr w:rsidR="00BF6A91" w:rsidTr="00BF76F6">
        <w:tc>
          <w:tcPr>
            <w:tcW w:w="1281" w:type="dxa"/>
          </w:tcPr>
          <w:p w:rsidR="00BF6A91" w:rsidRDefault="00BF76F6" w:rsidP="000A0FA4">
            <w:proofErr w:type="spellStart"/>
            <w:r>
              <w:t>Command</w:t>
            </w:r>
            <w:proofErr w:type="spellEnd"/>
          </w:p>
        </w:tc>
        <w:tc>
          <w:tcPr>
            <w:tcW w:w="1073" w:type="dxa"/>
          </w:tcPr>
          <w:p w:rsidR="00BF6A91" w:rsidRDefault="00BF76F6" w:rsidP="000A0FA4">
            <w:r>
              <w:t>Uint8_t</w:t>
            </w:r>
          </w:p>
        </w:tc>
        <w:tc>
          <w:tcPr>
            <w:tcW w:w="1131" w:type="dxa"/>
          </w:tcPr>
          <w:p w:rsidR="00BF6A91" w:rsidRDefault="00BF76F6" w:rsidP="000A0FA4">
            <w:r>
              <w:t>0x22</w:t>
            </w:r>
          </w:p>
        </w:tc>
        <w:tc>
          <w:tcPr>
            <w:tcW w:w="6143" w:type="dxa"/>
          </w:tcPr>
          <w:p w:rsidR="00BF6A91" w:rsidRDefault="00BF76F6" w:rsidP="000A0FA4">
            <w:r w:rsidRPr="00BF6A91">
              <w:t>SIZE_MX_FLASH</w:t>
            </w:r>
            <w:r>
              <w:t xml:space="preserve"> antwoord</w:t>
            </w:r>
          </w:p>
        </w:tc>
      </w:tr>
      <w:tr w:rsidR="00BF6A91" w:rsidTr="00BF76F6">
        <w:tc>
          <w:tcPr>
            <w:tcW w:w="1281" w:type="dxa"/>
          </w:tcPr>
          <w:p w:rsidR="00BF6A91" w:rsidRDefault="00BF76F6" w:rsidP="000A0FA4">
            <w:r>
              <w:t>Log grote</w:t>
            </w:r>
          </w:p>
        </w:tc>
        <w:tc>
          <w:tcPr>
            <w:tcW w:w="1073" w:type="dxa"/>
          </w:tcPr>
          <w:p w:rsidR="00BF6A91" w:rsidRDefault="00BF76F6" w:rsidP="000A0FA4">
            <w:r>
              <w:t>Uint32_t</w:t>
            </w:r>
          </w:p>
        </w:tc>
        <w:tc>
          <w:tcPr>
            <w:tcW w:w="1131" w:type="dxa"/>
          </w:tcPr>
          <w:p w:rsidR="00BF6A91" w:rsidRDefault="00BF76F6" w:rsidP="000A0FA4">
            <w:r>
              <w:t>-</w:t>
            </w:r>
          </w:p>
        </w:tc>
        <w:tc>
          <w:tcPr>
            <w:tcW w:w="6143" w:type="dxa"/>
          </w:tcPr>
          <w:p w:rsidR="00BF6A91" w:rsidRDefault="00BF76F6" w:rsidP="000A0FA4">
            <w:r>
              <w:t>Grote van de log in bytes</w:t>
            </w:r>
          </w:p>
        </w:tc>
      </w:tr>
    </w:tbl>
    <w:p w:rsidR="00BF6A91" w:rsidRDefault="00BF6A91" w:rsidP="00BF6A91"/>
    <w:p w:rsidR="00BF6A91" w:rsidRDefault="00BF6A91" w:rsidP="00BF6A91"/>
    <w:p w:rsidR="00BF6A91" w:rsidRDefault="00BF6A91" w:rsidP="00BF6A91">
      <w:r>
        <w:t>Voorbeeld:</w:t>
      </w:r>
    </w:p>
    <w:tbl>
      <w:tblPr>
        <w:tblStyle w:val="Tabelraster"/>
        <w:tblW w:w="10485" w:type="dxa"/>
        <w:tblLook w:val="04A0" w:firstRow="1" w:lastRow="0" w:firstColumn="1" w:lastColumn="0" w:noHBand="0" w:noVBand="1"/>
      </w:tblPr>
      <w:tblGrid>
        <w:gridCol w:w="1199"/>
        <w:gridCol w:w="2765"/>
        <w:gridCol w:w="6521"/>
      </w:tblGrid>
      <w:tr w:rsidR="00BF6A91" w:rsidTr="000A0FA4">
        <w:tc>
          <w:tcPr>
            <w:tcW w:w="1199" w:type="dxa"/>
          </w:tcPr>
          <w:p w:rsidR="00BF6A91" w:rsidRPr="00B67BDB" w:rsidRDefault="00BF6A91" w:rsidP="000A0FA4">
            <w:pPr>
              <w:rPr>
                <w:b/>
              </w:rPr>
            </w:pPr>
          </w:p>
        </w:tc>
        <w:tc>
          <w:tcPr>
            <w:tcW w:w="2765" w:type="dxa"/>
          </w:tcPr>
          <w:p w:rsidR="00BF6A91" w:rsidRPr="00B67BDB" w:rsidRDefault="00BF6A91" w:rsidP="000A0FA4">
            <w:pPr>
              <w:rPr>
                <w:b/>
              </w:rPr>
            </w:pPr>
            <w:proofErr w:type="spellStart"/>
            <w:r w:rsidRPr="00B67BDB">
              <w:rPr>
                <w:b/>
              </w:rPr>
              <w:t>Hex</w:t>
            </w:r>
            <w:proofErr w:type="spellEnd"/>
            <w:r w:rsidRPr="00B67BDB">
              <w:rPr>
                <w:b/>
              </w:rPr>
              <w:t xml:space="preserve"> bericht</w:t>
            </w:r>
          </w:p>
        </w:tc>
        <w:tc>
          <w:tcPr>
            <w:tcW w:w="6521" w:type="dxa"/>
          </w:tcPr>
          <w:p w:rsidR="00BF6A91" w:rsidRPr="00B67BDB" w:rsidRDefault="00BF6A91" w:rsidP="000A0FA4">
            <w:pPr>
              <w:rPr>
                <w:b/>
              </w:rPr>
            </w:pPr>
            <w:r w:rsidRPr="00B67BDB">
              <w:rPr>
                <w:b/>
              </w:rPr>
              <w:t>Inhoud</w:t>
            </w:r>
          </w:p>
        </w:tc>
      </w:tr>
      <w:tr w:rsidR="00BF6A91" w:rsidTr="000A0FA4">
        <w:tc>
          <w:tcPr>
            <w:tcW w:w="1199" w:type="dxa"/>
          </w:tcPr>
          <w:p w:rsidR="00BF6A91" w:rsidRPr="00B67BDB" w:rsidRDefault="00BF6A91" w:rsidP="000A0FA4">
            <w:pPr>
              <w:rPr>
                <w:b/>
              </w:rPr>
            </w:pPr>
            <w:r w:rsidRPr="00B67BDB">
              <w:rPr>
                <w:b/>
              </w:rPr>
              <w:t>Opdracht</w:t>
            </w:r>
          </w:p>
        </w:tc>
        <w:tc>
          <w:tcPr>
            <w:tcW w:w="2765" w:type="dxa"/>
          </w:tcPr>
          <w:p w:rsidR="00BF6A91" w:rsidRDefault="00BF6A91" w:rsidP="000A0FA4">
            <w:r>
              <w:t>0x2</w:t>
            </w:r>
            <w:r w:rsidR="00BF76F6">
              <w:t>2</w:t>
            </w:r>
          </w:p>
        </w:tc>
        <w:tc>
          <w:tcPr>
            <w:tcW w:w="6521" w:type="dxa"/>
          </w:tcPr>
          <w:p w:rsidR="00BF6A91" w:rsidRDefault="00BF76F6" w:rsidP="000A0FA4">
            <w:r w:rsidRPr="00BF6A91">
              <w:t>SIZE_MX_FLASH</w:t>
            </w:r>
            <w:r>
              <w:t xml:space="preserve"> </w:t>
            </w:r>
            <w:r w:rsidR="00BF6A91">
              <w:t>opdracht</w:t>
            </w:r>
          </w:p>
        </w:tc>
      </w:tr>
      <w:tr w:rsidR="00BF6A91" w:rsidRPr="00C719A7" w:rsidTr="000A0FA4">
        <w:trPr>
          <w:trHeight w:val="274"/>
        </w:trPr>
        <w:tc>
          <w:tcPr>
            <w:tcW w:w="1199" w:type="dxa"/>
          </w:tcPr>
          <w:p w:rsidR="00BF6A91" w:rsidRPr="00B67BDB" w:rsidRDefault="00BF6A91" w:rsidP="000A0FA4">
            <w:pPr>
              <w:rPr>
                <w:b/>
              </w:rPr>
            </w:pPr>
            <w:r w:rsidRPr="00B67BDB">
              <w:rPr>
                <w:b/>
              </w:rPr>
              <w:t>Antwoord</w:t>
            </w:r>
          </w:p>
        </w:tc>
        <w:tc>
          <w:tcPr>
            <w:tcW w:w="2765" w:type="dxa"/>
          </w:tcPr>
          <w:p w:rsidR="00BF6A91" w:rsidRDefault="00BF6A91" w:rsidP="00BF76F6">
            <w:r>
              <w:t>0x</w:t>
            </w:r>
            <w:r w:rsidR="00BF76F6">
              <w:t>2</w:t>
            </w:r>
            <w:r>
              <w:t>2</w:t>
            </w:r>
            <w:r w:rsidR="00BF76F6">
              <w:t>0</w:t>
            </w:r>
            <w:r>
              <w:t>000</w:t>
            </w:r>
            <w:r w:rsidR="00BF76F6">
              <w:t>FB40</w:t>
            </w:r>
          </w:p>
        </w:tc>
        <w:tc>
          <w:tcPr>
            <w:tcW w:w="6521" w:type="dxa"/>
          </w:tcPr>
          <w:p w:rsidR="00BF6A91" w:rsidRPr="00C719A7" w:rsidRDefault="00BF76F6" w:rsidP="000A0FA4">
            <w:pPr>
              <w:rPr>
                <w:lang w:val="en-GB"/>
              </w:rPr>
            </w:pPr>
            <w:r>
              <w:rPr>
                <w:lang w:val="en-GB"/>
              </w:rPr>
              <w:t>Grote van de log: 0x0000FB40/64320d bytes</w:t>
            </w:r>
          </w:p>
        </w:tc>
      </w:tr>
    </w:tbl>
    <w:p w:rsidR="00BF6A91" w:rsidRDefault="00BF6A91" w:rsidP="00BF6A91">
      <w:pPr>
        <w:rPr>
          <w:lang w:val="en-GB"/>
        </w:rPr>
      </w:pPr>
    </w:p>
    <w:p w:rsidR="00BF6A91" w:rsidRDefault="00BF6A91" w:rsidP="00D334AA">
      <w:pPr>
        <w:rPr>
          <w:lang w:val="en-GB"/>
        </w:rPr>
      </w:pPr>
    </w:p>
    <w:p w:rsidR="00BF6A91" w:rsidRPr="000F5700" w:rsidRDefault="00BF6A91" w:rsidP="00D334AA">
      <w:pPr>
        <w:rPr>
          <w:lang w:val="en-GB"/>
        </w:rPr>
      </w:pPr>
    </w:p>
    <w:p w:rsidR="007B2C97" w:rsidRDefault="007B2C97" w:rsidP="007B2C97">
      <w:pPr>
        <w:pStyle w:val="Kop2"/>
      </w:pPr>
      <w:bookmarkStart w:id="65" w:name="_Toc25935104"/>
      <w:r>
        <w:t>Bluetooth Low Energy</w:t>
      </w:r>
      <w:bookmarkEnd w:id="65"/>
    </w:p>
    <w:p w:rsidR="007B2C97" w:rsidRDefault="007B2C97" w:rsidP="007B2C97">
      <w:r>
        <w:t>De nRF52840 zal de volgende services ondersteunen:</w:t>
      </w:r>
    </w:p>
    <w:p w:rsidR="007B2C97" w:rsidRDefault="007B2C97" w:rsidP="007B2C97">
      <w:pPr>
        <w:pStyle w:val="Lijstalinea"/>
        <w:numPr>
          <w:ilvl w:val="0"/>
          <w:numId w:val="23"/>
        </w:numPr>
        <w:spacing w:after="0" w:line="240" w:lineRule="auto"/>
      </w:pPr>
      <w:r w:rsidRPr="00C719A7">
        <w:rPr>
          <w:lang w:val="nl-NL"/>
        </w:rPr>
        <w:t xml:space="preserve">DIS: Device information </w:t>
      </w:r>
      <w:proofErr w:type="spellStart"/>
      <w:r w:rsidRPr="00C719A7">
        <w:rPr>
          <w:lang w:val="nl-NL"/>
        </w:rPr>
        <w:t>servic</w:t>
      </w:r>
      <w:proofErr w:type="spellEnd"/>
      <w:r>
        <w:t>e.</w:t>
      </w:r>
    </w:p>
    <w:p w:rsidR="007B2C97" w:rsidRDefault="007B2C97" w:rsidP="007B2C97">
      <w:pPr>
        <w:pStyle w:val="Lijstalinea"/>
        <w:numPr>
          <w:ilvl w:val="0"/>
          <w:numId w:val="23"/>
        </w:numPr>
        <w:spacing w:after="0" w:line="240" w:lineRule="auto"/>
      </w:pPr>
      <w:r>
        <w:t>BAS: Battery service.</w:t>
      </w:r>
    </w:p>
    <w:p w:rsidR="007B2C97" w:rsidRDefault="007B2C97" w:rsidP="007B2C97">
      <w:pPr>
        <w:pStyle w:val="Lijstalinea"/>
        <w:numPr>
          <w:ilvl w:val="0"/>
          <w:numId w:val="23"/>
        </w:numPr>
        <w:spacing w:after="0" w:line="240" w:lineRule="auto"/>
      </w:pPr>
      <w:r>
        <w:t xml:space="preserve">BEEP </w:t>
      </w:r>
      <w:proofErr w:type="spellStart"/>
      <w:r>
        <w:t>unieke</w:t>
      </w:r>
      <w:proofErr w:type="spellEnd"/>
      <w:r>
        <w:t xml:space="preserve"> service</w:t>
      </w:r>
    </w:p>
    <w:p w:rsidR="007B2C97" w:rsidRDefault="007B2C97" w:rsidP="007B2C97">
      <w:pPr>
        <w:pStyle w:val="Lijstalinea"/>
        <w:numPr>
          <w:ilvl w:val="0"/>
          <w:numId w:val="23"/>
        </w:numPr>
        <w:spacing w:after="0" w:line="240" w:lineRule="auto"/>
      </w:pPr>
      <w:r>
        <w:lastRenderedPageBreak/>
        <w:t xml:space="preserve">Log </w:t>
      </w:r>
      <w:proofErr w:type="spellStart"/>
      <w:r>
        <w:t>uitlezen</w:t>
      </w:r>
      <w:proofErr w:type="spellEnd"/>
      <w:r>
        <w:t>.</w:t>
      </w:r>
    </w:p>
    <w:p w:rsidR="007B2C97" w:rsidRDefault="007B2C97" w:rsidP="007B2C97">
      <w:pPr>
        <w:pStyle w:val="Lijstalinea"/>
        <w:numPr>
          <w:ilvl w:val="0"/>
          <w:numId w:val="23"/>
        </w:numPr>
        <w:spacing w:after="0" w:line="240" w:lineRule="auto"/>
      </w:pPr>
      <w:r>
        <w:t>DFU: Nordic’s firmware update service</w:t>
      </w:r>
    </w:p>
    <w:p w:rsidR="007B2C97" w:rsidRDefault="007B2C97" w:rsidP="007B2C97"/>
    <w:p w:rsidR="007B2C97" w:rsidRDefault="007B2C97" w:rsidP="007B2C97">
      <w:r>
        <w:t>Het apparaat zal zich adverteren als BEEPXXXXXXXX (Voorbeeld).  Waarbij de laatste 8 karakters de 4 minst belangrijke karakters zijn van het DEVEUI in hexadecimaal. Als het DEVEUI bijvoorbeeld 0x01 23 45 67 89 AB CD EF is, dan is de BLE advertentie naam BEEP89ABCDEF.</w:t>
      </w:r>
    </w:p>
    <w:p w:rsidR="007B2C97" w:rsidRDefault="007B2C97" w:rsidP="007B2C97"/>
    <w:p w:rsidR="007B2C97" w:rsidRDefault="007B2C97" w:rsidP="007B2C97">
      <w:r>
        <w:t>Het DEVEUI wordt afgeleid van het unieke ID van de ATECC608A.</w:t>
      </w:r>
    </w:p>
    <w:p w:rsidR="00811BED" w:rsidRDefault="00811BED" w:rsidP="007B2C97"/>
    <w:p w:rsidR="00811BED" w:rsidRDefault="00811BED" w:rsidP="007B2C97"/>
    <w:p w:rsidR="00811BED" w:rsidRDefault="00811BED" w:rsidP="00811BED">
      <w:pPr>
        <w:pStyle w:val="Kop3"/>
      </w:pPr>
      <w:bookmarkStart w:id="66" w:name="_Toc25935105"/>
      <w:r>
        <w:t>Pin code</w:t>
      </w:r>
      <w:bookmarkEnd w:id="66"/>
    </w:p>
    <w:p w:rsidR="00811BED" w:rsidRDefault="00E81D5B" w:rsidP="00811BED">
      <w:r>
        <w:t xml:space="preserve">De pincode is standaard “123456”. </w:t>
      </w:r>
      <w:r w:rsidR="009D390E">
        <w:t>Door middel van het BEEP protocol kan de pin code worden gewijzigd. De Pin code moet van de BLE specificatie altijd bestaan uit 6 ASCII getallen (‘0’ – ‘9’).</w:t>
      </w:r>
    </w:p>
    <w:p w:rsidR="009D390E" w:rsidRDefault="009D390E" w:rsidP="00811BED"/>
    <w:p w:rsidR="009D390E" w:rsidRPr="00811BED" w:rsidRDefault="009D390E" w:rsidP="00811BED">
      <w:r>
        <w:t xml:space="preserve">De Pincode kan handmatig worden gereset door met een magneet de reedswitch te bekrachtigen voor 30 seconden. </w:t>
      </w:r>
      <w:r w:rsidR="007D47A4">
        <w:t xml:space="preserve">De BEEPBASE zal direct bij het bekrachtigen van de reedswitch twee korte tonen laten horen ter indicatie dat de BEEPBASE de BLE advertising heeft gestart. </w:t>
      </w:r>
      <w:r>
        <w:t xml:space="preserve">Als de pincode wordt gereset geeft de BEEPBASE dit aan met een lange piep met de standaard buzzer  melodie 1. Melodie 1 is een lange </w:t>
      </w:r>
      <w:r w:rsidR="007D47A4">
        <w:t>pieptoon van 4 seconden.</w:t>
      </w:r>
    </w:p>
    <w:p w:rsidR="00811BED" w:rsidRDefault="00811BED" w:rsidP="007B2C97"/>
    <w:p w:rsidR="007B2C97" w:rsidRDefault="007B2C97" w:rsidP="007B2C97"/>
    <w:p w:rsidR="007B2C97" w:rsidRDefault="007B2C97" w:rsidP="007B2C97">
      <w:pPr>
        <w:pStyle w:val="Kop3"/>
        <w:keepLines/>
        <w:spacing w:before="200"/>
      </w:pPr>
      <w:bookmarkStart w:id="67" w:name="_Toc18332424"/>
      <w:bookmarkStart w:id="68" w:name="_Toc25935106"/>
      <w:r>
        <w:t>Device information service</w:t>
      </w:r>
      <w:bookmarkEnd w:id="67"/>
      <w:bookmarkEnd w:id="68"/>
    </w:p>
    <w:p w:rsidR="007B2C97" w:rsidRDefault="007B2C97" w:rsidP="007B2C97">
      <w:r>
        <w:t>De device information service ondersteund de volgende karakteristieken met de volgende waardes:</w:t>
      </w:r>
    </w:p>
    <w:p w:rsidR="007B2C97" w:rsidRDefault="007B2C97" w:rsidP="007B2C97">
      <w:pPr>
        <w:pStyle w:val="Lijstalinea"/>
        <w:numPr>
          <w:ilvl w:val="0"/>
          <w:numId w:val="21"/>
        </w:numPr>
        <w:spacing w:after="0" w:line="240" w:lineRule="auto"/>
      </w:pPr>
      <w:r>
        <w:t>Manufacturer Name String: “BEEP”</w:t>
      </w:r>
    </w:p>
    <w:p w:rsidR="007B2C97" w:rsidRDefault="007B2C97" w:rsidP="007B2C97">
      <w:pPr>
        <w:pStyle w:val="Lijstalinea"/>
        <w:numPr>
          <w:ilvl w:val="0"/>
          <w:numId w:val="21"/>
        </w:numPr>
        <w:spacing w:after="0" w:line="240" w:lineRule="auto"/>
      </w:pPr>
      <w:r>
        <w:t>Model Number String: “BEEPBASE”</w:t>
      </w:r>
    </w:p>
    <w:p w:rsidR="007B2C97" w:rsidRDefault="007B2C97" w:rsidP="007B2C97">
      <w:pPr>
        <w:pStyle w:val="Lijstalinea"/>
        <w:numPr>
          <w:ilvl w:val="0"/>
          <w:numId w:val="21"/>
        </w:numPr>
        <w:spacing w:after="0" w:line="240" w:lineRule="auto"/>
      </w:pPr>
      <w:r>
        <w:t>Serial number String: “TODO:ATTEC”</w:t>
      </w:r>
    </w:p>
    <w:p w:rsidR="007B2C97" w:rsidRDefault="007B2C97" w:rsidP="007B2C97">
      <w:pPr>
        <w:pStyle w:val="Lijstalinea"/>
        <w:numPr>
          <w:ilvl w:val="0"/>
          <w:numId w:val="21"/>
        </w:numPr>
        <w:spacing w:after="0" w:line="240" w:lineRule="auto"/>
      </w:pPr>
      <w:r>
        <w:t>Hardware Revision String: “1.0”</w:t>
      </w:r>
    </w:p>
    <w:p w:rsidR="007B2C97" w:rsidRDefault="007B2C97" w:rsidP="007B2C97">
      <w:pPr>
        <w:pStyle w:val="Lijstalinea"/>
        <w:numPr>
          <w:ilvl w:val="0"/>
          <w:numId w:val="21"/>
        </w:numPr>
        <w:spacing w:after="0" w:line="240" w:lineRule="auto"/>
      </w:pPr>
      <w:r>
        <w:t xml:space="preserve">Firmware Revision String: “0.0.1” </w:t>
      </w:r>
    </w:p>
    <w:p w:rsidR="007B2C97" w:rsidRDefault="007B2C97" w:rsidP="007B2C97"/>
    <w:p w:rsidR="007B2C97" w:rsidRDefault="007B2C97" w:rsidP="007B2C97">
      <w:pPr>
        <w:pStyle w:val="Kop3"/>
        <w:keepLines/>
        <w:spacing w:before="200"/>
      </w:pPr>
      <w:bookmarkStart w:id="69" w:name="_Toc18332425"/>
      <w:bookmarkStart w:id="70" w:name="_Toc25935107"/>
      <w:r>
        <w:t>Battery service</w:t>
      </w:r>
      <w:bookmarkEnd w:id="69"/>
      <w:bookmarkEnd w:id="70"/>
    </w:p>
    <w:p w:rsidR="007B2C97" w:rsidRDefault="007B2C97" w:rsidP="007B2C97">
      <w:r>
        <w:t xml:space="preserve">De Batterij service (BAS) geeft een grove geschatte batterij percentage aan. Het percentage is slechts een indicatie, aangezien batterijen een zeer sterke temperatuur en stroomverbruik afhankelijkheid hebben. </w:t>
      </w:r>
    </w:p>
    <w:p w:rsidR="007B2C97" w:rsidRDefault="007B2C97" w:rsidP="007B2C97"/>
    <w:p w:rsidR="007B2C97" w:rsidRDefault="007B2C97" w:rsidP="007B2C97">
      <w:r>
        <w:t xml:space="preserve">De batterij percentage wordt berekend over </w:t>
      </w:r>
      <w:r w:rsidR="00315C41">
        <w:t xml:space="preserve">de som van </w:t>
      </w:r>
      <w:r>
        <w:t>10 ADC metingen</w:t>
      </w:r>
      <w:r w:rsidR="00315C41">
        <w:t xml:space="preserve"> waarmee een gemiddelde batterij spanning in mV wordt berekend. Aan de hand van de nominale batterij spanning en de </w:t>
      </w:r>
      <w:proofErr w:type="spellStart"/>
      <w:r w:rsidR="00315C41">
        <w:t>cutt</w:t>
      </w:r>
      <w:proofErr w:type="spellEnd"/>
      <w:r w:rsidR="00315C41">
        <w:t xml:space="preserve">-off batterij spanning wordt lineair een </w:t>
      </w:r>
      <w:r w:rsidR="00AE6D1C">
        <w:t>batterij</w:t>
      </w:r>
      <w:r w:rsidR="00315C41">
        <w:t xml:space="preserve"> percentage berekend.</w:t>
      </w:r>
    </w:p>
    <w:p w:rsidR="00AE6D1C" w:rsidRDefault="00AE6D1C" w:rsidP="007B2C97"/>
    <w:p w:rsidR="00AE6D1C" w:rsidRPr="00AE6D1C" w:rsidRDefault="00AE6D1C" w:rsidP="007B2C97">
      <m:oMathPara>
        <m:oMath>
          <m:r>
            <w:rPr>
              <w:rFonts w:ascii="Cambria Math" w:hAnsi="Cambria Math"/>
            </w:rPr>
            <m:t xml:space="preserve">Batterij cutt-off spanning: </m:t>
          </m:r>
          <m:sSub>
            <m:sSubPr>
              <m:ctrlPr>
                <w:rPr>
                  <w:rFonts w:ascii="Cambria Math" w:hAnsi="Cambria Math"/>
                  <w:i/>
                </w:rPr>
              </m:ctrlPr>
            </m:sSubPr>
            <m:e>
              <m:r>
                <w:rPr>
                  <w:rFonts w:ascii="Cambria Math" w:hAnsi="Cambria Math"/>
                </w:rPr>
                <m:t>mV</m:t>
              </m:r>
            </m:e>
            <m:sub>
              <m:r>
                <w:rPr>
                  <w:rFonts w:ascii="Cambria Math" w:hAnsi="Cambria Math"/>
                </w:rPr>
                <m:t>cutt-off</m:t>
              </m:r>
            </m:sub>
          </m:sSub>
          <m:r>
            <w:rPr>
              <w:rFonts w:ascii="Cambria Math" w:hAnsi="Cambria Math"/>
            </w:rPr>
            <m:t>=1600 mV</m:t>
          </m:r>
        </m:oMath>
      </m:oMathPara>
    </w:p>
    <w:p w:rsidR="00AE6D1C" w:rsidRPr="00AE6D1C" w:rsidRDefault="00AE6D1C" w:rsidP="007B2C97">
      <m:oMathPara>
        <m:oMath>
          <m:r>
            <w:rPr>
              <w:rFonts w:ascii="Cambria Math" w:hAnsi="Cambria Math"/>
            </w:rPr>
            <m:t xml:space="preserve">Battery nominaal spanning: </m:t>
          </m:r>
          <m:sSub>
            <m:sSubPr>
              <m:ctrlPr>
                <w:rPr>
                  <w:rFonts w:ascii="Cambria Math" w:hAnsi="Cambria Math"/>
                  <w:i/>
                </w:rPr>
              </m:ctrlPr>
            </m:sSubPr>
            <m:e>
              <m:r>
                <w:rPr>
                  <w:rFonts w:ascii="Cambria Math" w:hAnsi="Cambria Math"/>
                </w:rPr>
                <m:t>mV</m:t>
              </m:r>
            </m:e>
            <m:sub>
              <m:r>
                <w:rPr>
                  <w:rFonts w:ascii="Cambria Math" w:hAnsi="Cambria Math"/>
                </w:rPr>
                <m:t>nom</m:t>
              </m:r>
            </m:sub>
          </m:sSub>
          <m:r>
            <w:rPr>
              <w:rFonts w:ascii="Cambria Math" w:hAnsi="Cambria Math"/>
            </w:rPr>
            <m:t>=3000mV</m:t>
          </m:r>
        </m:oMath>
      </m:oMathPara>
    </w:p>
    <w:p w:rsidR="00AE6D1C" w:rsidRPr="008D4444" w:rsidRDefault="00AE6D1C" w:rsidP="007B2C97">
      <m:oMathPara>
        <m:oMath>
          <m:r>
            <w:rPr>
              <w:rFonts w:ascii="Cambria Math" w:hAnsi="Cambria Math"/>
            </w:rPr>
            <m:t xml:space="preserve">gemiddelde batterij spanning: </m:t>
          </m:r>
          <m:sSub>
            <m:sSubPr>
              <m:ctrlPr>
                <w:rPr>
                  <w:rFonts w:ascii="Cambria Math" w:hAnsi="Cambria Math"/>
                  <w:i/>
                </w:rPr>
              </m:ctrlPr>
            </m:sSubPr>
            <m:e>
              <m:r>
                <w:rPr>
                  <w:rFonts w:ascii="Cambria Math" w:hAnsi="Cambria Math"/>
                </w:rPr>
                <m:t>mV</m:t>
              </m:r>
            </m:e>
            <m:sub>
              <m:r>
                <w:rPr>
                  <w:rFonts w:ascii="Cambria Math" w:hAnsi="Cambria Math"/>
                </w:rPr>
                <m:t>batt_gem</m:t>
              </m:r>
            </m:sub>
          </m:sSub>
        </m:oMath>
      </m:oMathPara>
    </w:p>
    <w:p w:rsidR="008D4444" w:rsidRPr="00AE6D1C" w:rsidRDefault="00E81D5B" w:rsidP="007B2C97">
      <m:oMathPara>
        <m:oMath>
          <m:sSub>
            <m:sSubPr>
              <m:ctrlPr>
                <w:rPr>
                  <w:rFonts w:ascii="Cambria Math" w:hAnsi="Cambria Math"/>
                  <w:i/>
                </w:rPr>
              </m:ctrlPr>
            </m:sSubPr>
            <m:e>
              <m:r>
                <w:rPr>
                  <w:rFonts w:ascii="Cambria Math" w:hAnsi="Cambria Math"/>
                </w:rPr>
                <m:t>mV</m:t>
              </m:r>
            </m:e>
            <m:sub>
              <m:r>
                <w:rPr>
                  <w:rFonts w:ascii="Cambria Math" w:hAnsi="Cambria Math"/>
                </w:rPr>
                <m:t>batt_gem</m:t>
              </m:r>
            </m:sub>
          </m:sSub>
          <m:r>
            <w:rPr>
              <w:rFonts w:ascii="Cambria Math" w:hAnsi="Cambria Math"/>
            </w:rPr>
            <m:t xml:space="preserve">= </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ADC</m:t>
                      </m:r>
                    </m:e>
                    <m:sub>
                      <m:r>
                        <w:rPr>
                          <w:rFonts w:ascii="Cambria Math" w:hAnsi="Cambria Math"/>
                        </w:rPr>
                        <m:t>samples</m:t>
                      </m:r>
                    </m:sub>
                  </m:sSub>
                  <m:r>
                    <w:rPr>
                      <w:rFonts w:ascii="Cambria Math" w:hAnsi="Cambria Math"/>
                    </w:rPr>
                    <m:t>×3600.0</m:t>
                  </m:r>
                </m:e>
              </m:nary>
            </m:num>
            <m:den>
              <m:sSub>
                <m:sSubPr>
                  <m:ctrlPr>
                    <w:rPr>
                      <w:rFonts w:ascii="Cambria Math" w:hAnsi="Cambria Math"/>
                      <w:i/>
                    </w:rPr>
                  </m:ctrlPr>
                </m:sSubPr>
                <m:e>
                  <m:r>
                    <w:rPr>
                      <w:rFonts w:ascii="Cambria Math" w:hAnsi="Cambria Math"/>
                    </w:rPr>
                    <m:t>N</m:t>
                  </m:r>
                </m:e>
                <m:sub>
                  <m:r>
                    <w:rPr>
                      <w:rFonts w:ascii="Cambria Math" w:hAnsi="Cambria Math"/>
                    </w:rPr>
                    <m:t>samples</m:t>
                  </m:r>
                </m:sub>
              </m:sSub>
              <m:r>
                <w:rPr>
                  <w:rFonts w:ascii="Cambria Math" w:hAnsi="Cambria Math"/>
                </w:rPr>
                <m:t xml:space="preserve"> ×4096.0</m:t>
              </m:r>
            </m:den>
          </m:f>
        </m:oMath>
      </m:oMathPara>
    </w:p>
    <w:p w:rsidR="00AE6D1C" w:rsidRPr="00AE6D1C" w:rsidRDefault="00AE6D1C" w:rsidP="007B2C97">
      <m:oMathPara>
        <m:oMath>
          <m:r>
            <w:rPr>
              <w:rFonts w:ascii="Cambria Math" w:hAnsi="Cambria Math"/>
            </w:rPr>
            <m:t>Percentage=</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mV</m:t>
                      </m:r>
                    </m:e>
                    <m:sub>
                      <m:r>
                        <w:rPr>
                          <w:rFonts w:ascii="Cambria Math" w:hAnsi="Cambria Math"/>
                        </w:rPr>
                        <m:t>bat</m:t>
                      </m:r>
                      <m:sSub>
                        <m:sSubPr>
                          <m:ctrlPr>
                            <w:rPr>
                              <w:rFonts w:ascii="Cambria Math" w:hAnsi="Cambria Math"/>
                              <w:i/>
                            </w:rPr>
                          </m:ctrlPr>
                        </m:sSubPr>
                        <m:e>
                          <m:r>
                            <w:rPr>
                              <w:rFonts w:ascii="Cambria Math" w:hAnsi="Cambria Math"/>
                            </w:rPr>
                            <m:t>t</m:t>
                          </m:r>
                        </m:e>
                        <m:sub>
                          <m:r>
                            <w:rPr>
                              <w:rFonts w:ascii="Cambria Math" w:hAnsi="Cambria Math"/>
                            </w:rPr>
                            <m:t>gem</m:t>
                          </m:r>
                        </m:sub>
                      </m:sSub>
                    </m:sub>
                  </m:sSub>
                  <m:r>
                    <w:rPr>
                      <w:rFonts w:ascii="Cambria Math" w:hAnsi="Cambria Math"/>
                    </w:rPr>
                    <m:t>-</m:t>
                  </m:r>
                  <m:sSub>
                    <m:sSubPr>
                      <m:ctrlPr>
                        <w:rPr>
                          <w:rFonts w:ascii="Cambria Math" w:hAnsi="Cambria Math"/>
                          <w:i/>
                        </w:rPr>
                      </m:ctrlPr>
                    </m:sSubPr>
                    <m:e>
                      <m:r>
                        <w:rPr>
                          <w:rFonts w:ascii="Cambria Math" w:hAnsi="Cambria Math"/>
                        </w:rPr>
                        <m:t>mV</m:t>
                      </m:r>
                    </m:e>
                    <m:sub>
                      <m:r>
                        <w:rPr>
                          <w:rFonts w:ascii="Cambria Math" w:hAnsi="Cambria Math"/>
                        </w:rPr>
                        <m:t>cutt-off</m:t>
                      </m:r>
                    </m:sub>
                  </m:sSub>
                </m:e>
              </m:d>
              <m:r>
                <w:rPr>
                  <w:rFonts w:ascii="Cambria Math" w:hAnsi="Cambria Math"/>
                </w:rPr>
                <m:t xml:space="preserve">*100 </m:t>
              </m:r>
            </m:num>
            <m:den>
              <m:sSub>
                <m:sSubPr>
                  <m:ctrlPr>
                    <w:rPr>
                      <w:rFonts w:ascii="Cambria Math" w:hAnsi="Cambria Math"/>
                      <w:i/>
                    </w:rPr>
                  </m:ctrlPr>
                </m:sSubPr>
                <m:e>
                  <m:r>
                    <w:rPr>
                      <w:rFonts w:ascii="Cambria Math" w:hAnsi="Cambria Math"/>
                    </w:rPr>
                    <m:t>mV</m:t>
                  </m:r>
                </m:e>
                <m:sub>
                  <m:r>
                    <w:rPr>
                      <w:rFonts w:ascii="Cambria Math" w:hAnsi="Cambria Math"/>
                    </w:rPr>
                    <m:t>batt_gem</m:t>
                  </m:r>
                </m:sub>
              </m:sSub>
              <m:r>
                <w:rPr>
                  <w:rFonts w:ascii="Cambria Math" w:hAnsi="Cambria Math"/>
                </w:rPr>
                <m:t xml:space="preserve">- </m:t>
              </m:r>
              <m:sSub>
                <m:sSubPr>
                  <m:ctrlPr>
                    <w:rPr>
                      <w:rFonts w:ascii="Cambria Math" w:hAnsi="Cambria Math"/>
                      <w:i/>
                    </w:rPr>
                  </m:ctrlPr>
                </m:sSubPr>
                <m:e>
                  <m:r>
                    <w:rPr>
                      <w:rFonts w:ascii="Cambria Math" w:hAnsi="Cambria Math"/>
                    </w:rPr>
                    <m:t>mV</m:t>
                  </m:r>
                </m:e>
                <m:sub>
                  <m:r>
                    <w:rPr>
                      <w:rFonts w:ascii="Cambria Math" w:hAnsi="Cambria Math"/>
                    </w:rPr>
                    <m:t>cutt-off</m:t>
                  </m:r>
                </m:sub>
              </m:sSub>
            </m:den>
          </m:f>
          <m:r>
            <w:rPr>
              <w:rFonts w:ascii="Cambria Math" w:hAnsi="Cambria Math"/>
            </w:rPr>
            <m:t xml:space="preserve"> </m:t>
          </m:r>
        </m:oMath>
      </m:oMathPara>
    </w:p>
    <w:p w:rsidR="00315C41" w:rsidRDefault="00315C41" w:rsidP="007B2C97"/>
    <w:p w:rsidR="00315C41" w:rsidRDefault="008D4444" w:rsidP="007B2C97">
      <w:r>
        <w:t>Voorbeeld:</w:t>
      </w:r>
    </w:p>
    <w:p w:rsidR="008D4444" w:rsidRPr="00AE6D1C" w:rsidRDefault="00E81D5B" w:rsidP="008D4444">
      <w:pPr>
        <w:jc w:val="center"/>
      </w:pPr>
      <m:oMath>
        <m:sSub>
          <m:sSubPr>
            <m:ctrlPr>
              <w:rPr>
                <w:rFonts w:ascii="Cambria Math" w:hAnsi="Cambria Math"/>
                <w:i/>
              </w:rPr>
            </m:ctrlPr>
          </m:sSubPr>
          <m:e>
            <m:r>
              <w:rPr>
                <w:rFonts w:ascii="Cambria Math" w:hAnsi="Cambria Math"/>
              </w:rPr>
              <m:t>mV</m:t>
            </m:r>
          </m:e>
          <m:sub>
            <m:r>
              <w:rPr>
                <w:rFonts w:ascii="Cambria Math" w:hAnsi="Cambria Math"/>
              </w:rPr>
              <m:t>batt_gem</m:t>
            </m:r>
          </m:sub>
        </m:sSub>
        <m:r>
          <w:rPr>
            <w:rFonts w:ascii="Cambria Math" w:hAnsi="Cambria Math"/>
          </w:rPr>
          <m:t xml:space="preserve">= </m:t>
        </m:r>
        <m:f>
          <m:fPr>
            <m:ctrlPr>
              <w:rPr>
                <w:rFonts w:ascii="Cambria Math" w:hAnsi="Cambria Math"/>
                <w:i/>
              </w:rPr>
            </m:ctrlPr>
          </m:fPr>
          <m:num>
            <m:r>
              <w:rPr>
                <w:rFonts w:ascii="Cambria Math" w:hAnsi="Cambria Math"/>
              </w:rPr>
              <m:t>32993×3600.0</m:t>
            </m:r>
          </m:num>
          <m:den>
            <m:r>
              <w:rPr>
                <w:rFonts w:ascii="Cambria Math" w:hAnsi="Cambria Math"/>
              </w:rPr>
              <m:t>10 × 4096.0</m:t>
            </m:r>
          </m:den>
        </m:f>
        <m:r>
          <w:rPr>
            <w:rFonts w:ascii="Cambria Math" w:hAnsi="Cambria Math"/>
          </w:rPr>
          <m:t>=2899.77mV</m:t>
        </m:r>
      </m:oMath>
      <w:r w:rsidR="008D4444">
        <w:t xml:space="preserve"> </w:t>
      </w:r>
    </w:p>
    <w:p w:rsidR="008D4444" w:rsidRDefault="008D4444" w:rsidP="007B2C97"/>
    <w:p w:rsidR="008D4444" w:rsidRDefault="008D4444" w:rsidP="007B2C97"/>
    <w:p w:rsidR="008D4444" w:rsidRPr="008D4444" w:rsidRDefault="008D4444" w:rsidP="008D4444">
      <m:oMathPara>
        <m:oMath>
          <m:r>
            <w:rPr>
              <w:rFonts w:ascii="Cambria Math" w:hAnsi="Cambria Math"/>
            </w:rPr>
            <w:lastRenderedPageBreak/>
            <m:t>Percentage=</m:t>
          </m:r>
          <m:f>
            <m:fPr>
              <m:ctrlPr>
                <w:rPr>
                  <w:rFonts w:ascii="Cambria Math" w:hAnsi="Cambria Math"/>
                  <w:i/>
                </w:rPr>
              </m:ctrlPr>
            </m:fPr>
            <m:num>
              <m:d>
                <m:dPr>
                  <m:ctrlPr>
                    <w:rPr>
                      <w:rFonts w:ascii="Cambria Math" w:hAnsi="Cambria Math"/>
                      <w:i/>
                    </w:rPr>
                  </m:ctrlPr>
                </m:dPr>
                <m:e>
                  <m:r>
                    <w:rPr>
                      <w:rFonts w:ascii="Cambria Math" w:hAnsi="Cambria Math"/>
                    </w:rPr>
                    <m:t>2899.77mV-1600 mV</m:t>
                  </m:r>
                </m:e>
              </m:d>
              <m:r>
                <w:rPr>
                  <w:rFonts w:ascii="Cambria Math" w:hAnsi="Cambria Math"/>
                </w:rPr>
                <m:t xml:space="preserve">*100 </m:t>
              </m:r>
            </m:num>
            <m:den>
              <m:r>
                <w:rPr>
                  <w:rFonts w:ascii="Cambria Math" w:hAnsi="Cambria Math"/>
                </w:rPr>
                <m:t>3000mV - 1600 mV</m:t>
              </m:r>
            </m:den>
          </m:f>
          <m:r>
            <w:rPr>
              <w:rFonts w:ascii="Cambria Math" w:hAnsi="Cambria Math"/>
            </w:rPr>
            <m:t xml:space="preserve">=92.84% </m:t>
          </m:r>
        </m:oMath>
      </m:oMathPara>
    </w:p>
    <w:p w:rsidR="008D4444" w:rsidRPr="00AE6D1C" w:rsidRDefault="008D4444" w:rsidP="008D4444"/>
    <w:p w:rsidR="008D4444" w:rsidRDefault="008D4444" w:rsidP="007B2C97">
      <w:r>
        <w:t>De percentages worden afgerond op hele procenten, dus het batterij percentage wordt dan 92%</w:t>
      </w:r>
    </w:p>
    <w:p w:rsidR="007B2C97" w:rsidRDefault="007B2C97" w:rsidP="007B2C97"/>
    <w:p w:rsidR="007B2C97" w:rsidRDefault="007B2C97" w:rsidP="007B2C97">
      <w:pPr>
        <w:pStyle w:val="Kop3"/>
        <w:keepLines/>
        <w:spacing w:before="200"/>
      </w:pPr>
      <w:bookmarkStart w:id="71" w:name="_Toc18332426"/>
      <w:bookmarkStart w:id="72" w:name="_Toc25935108"/>
      <w:r>
        <w:t>DFU</w:t>
      </w:r>
      <w:bookmarkEnd w:id="71"/>
      <w:bookmarkEnd w:id="72"/>
    </w:p>
    <w:p w:rsidR="007B2C97" w:rsidRDefault="007B2C97" w:rsidP="007B2C97">
      <w:r>
        <w:t xml:space="preserve">Nog niet </w:t>
      </w:r>
      <w:r w:rsidR="006A17A1">
        <w:t>geïmplementeerd, deze vereist altijd een bootloader met SDK15.3.</w:t>
      </w:r>
    </w:p>
    <w:p w:rsidR="006A17A1" w:rsidRDefault="006A17A1" w:rsidP="007B2C97"/>
    <w:p w:rsidR="006A17A1" w:rsidRDefault="006A17A1" w:rsidP="007B2C97"/>
    <w:p w:rsidR="006A17A1" w:rsidRDefault="006A17A1" w:rsidP="007B2C97"/>
    <w:p w:rsidR="006A17A1" w:rsidRDefault="006A17A1" w:rsidP="00A72E35">
      <w:pPr>
        <w:pStyle w:val="Kop3"/>
      </w:pPr>
      <w:bookmarkStart w:id="73" w:name="_Toc25935109"/>
      <w:r>
        <w:t>Beep service</w:t>
      </w:r>
      <w:bookmarkEnd w:id="73"/>
    </w:p>
    <w:p w:rsidR="00A72E35" w:rsidRDefault="00A72E35" w:rsidP="00A72E35">
      <w:r>
        <w:t>De beep service heeft de volgende UUID:</w:t>
      </w:r>
    </w:p>
    <w:tbl>
      <w:tblPr>
        <w:tblStyle w:val="Tabelraster"/>
        <w:tblW w:w="10343" w:type="dxa"/>
        <w:tblLook w:val="04A0" w:firstRow="1" w:lastRow="0" w:firstColumn="1" w:lastColumn="0" w:noHBand="0" w:noVBand="1"/>
      </w:tblPr>
      <w:tblGrid>
        <w:gridCol w:w="1129"/>
        <w:gridCol w:w="9214"/>
      </w:tblGrid>
      <w:tr w:rsidR="00A72E35" w:rsidTr="00A72E35">
        <w:tc>
          <w:tcPr>
            <w:tcW w:w="1129" w:type="dxa"/>
          </w:tcPr>
          <w:p w:rsidR="00A72E35" w:rsidRDefault="00A72E35" w:rsidP="00A72E35">
            <w:r>
              <w:t>UUID:</w:t>
            </w:r>
          </w:p>
        </w:tc>
        <w:tc>
          <w:tcPr>
            <w:tcW w:w="9214" w:type="dxa"/>
          </w:tcPr>
          <w:p w:rsidR="00A72E35" w:rsidRDefault="00A72E35" w:rsidP="00A72E35">
            <w:r w:rsidRPr="00A72E35">
              <w:t>1bc3f8c5-ebc6-4050-ad4b-9f71d4a647be</w:t>
            </w:r>
          </w:p>
        </w:tc>
      </w:tr>
      <w:tr w:rsidR="00A72E35" w:rsidTr="00A72E35">
        <w:tc>
          <w:tcPr>
            <w:tcW w:w="1129" w:type="dxa"/>
          </w:tcPr>
          <w:p w:rsidR="00A72E35" w:rsidRDefault="00A72E35" w:rsidP="00A72E35">
            <w:proofErr w:type="spellStart"/>
            <w:r>
              <w:t>Hex</w:t>
            </w:r>
            <w:proofErr w:type="spellEnd"/>
            <w:r>
              <w:t xml:space="preserve"> UUID</w:t>
            </w:r>
          </w:p>
        </w:tc>
        <w:tc>
          <w:tcPr>
            <w:tcW w:w="9214" w:type="dxa"/>
          </w:tcPr>
          <w:p w:rsidR="00A72E35" w:rsidRDefault="00A72E35" w:rsidP="00A72E35">
            <w:r w:rsidRPr="00A72E35">
              <w:t>{0x1b, 0xc3, 0xf8, 0xc5, 0xeb, 0xc6, 0x40, 0x50, 0xad, 0x4b, 0x9f, 0x71, 0xd4, 0xa6, 0x47, 0xbe}</w:t>
            </w:r>
          </w:p>
        </w:tc>
      </w:tr>
    </w:tbl>
    <w:p w:rsidR="00A72E35" w:rsidRDefault="00A72E35" w:rsidP="00A72E35"/>
    <w:p w:rsidR="00A72E35" w:rsidRDefault="00A72E35" w:rsidP="00A72E35">
      <w:r>
        <w:t>De volgende short UUID worden gebruikt voor de karakteristieken in de service:</w:t>
      </w:r>
    </w:p>
    <w:tbl>
      <w:tblPr>
        <w:tblStyle w:val="Tabelraster"/>
        <w:tblW w:w="0" w:type="auto"/>
        <w:jc w:val="center"/>
        <w:tblLook w:val="04A0" w:firstRow="1" w:lastRow="0" w:firstColumn="1" w:lastColumn="0" w:noHBand="0" w:noVBand="1"/>
      </w:tblPr>
      <w:tblGrid>
        <w:gridCol w:w="2689"/>
        <w:gridCol w:w="1559"/>
        <w:gridCol w:w="4536"/>
      </w:tblGrid>
      <w:tr w:rsidR="00E03416" w:rsidTr="00E03416">
        <w:trPr>
          <w:jc w:val="center"/>
        </w:trPr>
        <w:tc>
          <w:tcPr>
            <w:tcW w:w="2689" w:type="dxa"/>
          </w:tcPr>
          <w:p w:rsidR="00E03416" w:rsidRPr="00A72E35" w:rsidRDefault="00E03416" w:rsidP="00A72E35">
            <w:pPr>
              <w:rPr>
                <w:b/>
              </w:rPr>
            </w:pPr>
            <w:r w:rsidRPr="00A72E35">
              <w:rPr>
                <w:b/>
              </w:rPr>
              <w:t>Karakteristiek</w:t>
            </w:r>
          </w:p>
        </w:tc>
        <w:tc>
          <w:tcPr>
            <w:tcW w:w="1559" w:type="dxa"/>
          </w:tcPr>
          <w:p w:rsidR="00E03416" w:rsidRPr="00A72E35" w:rsidRDefault="00E03416" w:rsidP="00A72E35">
            <w:pPr>
              <w:rPr>
                <w:b/>
              </w:rPr>
            </w:pPr>
            <w:r w:rsidRPr="00A72E35">
              <w:rPr>
                <w:b/>
              </w:rPr>
              <w:t>Short UUID</w:t>
            </w:r>
          </w:p>
        </w:tc>
        <w:tc>
          <w:tcPr>
            <w:tcW w:w="4536" w:type="dxa"/>
          </w:tcPr>
          <w:p w:rsidR="00E03416" w:rsidRPr="00A72E35" w:rsidRDefault="00E03416" w:rsidP="00A72E35">
            <w:pPr>
              <w:rPr>
                <w:b/>
              </w:rPr>
            </w:pPr>
            <w:r>
              <w:rPr>
                <w:b/>
              </w:rPr>
              <w:t>Long UUID</w:t>
            </w:r>
          </w:p>
        </w:tc>
      </w:tr>
      <w:tr w:rsidR="00E03416" w:rsidTr="00E03416">
        <w:trPr>
          <w:jc w:val="center"/>
        </w:trPr>
        <w:tc>
          <w:tcPr>
            <w:tcW w:w="2689" w:type="dxa"/>
          </w:tcPr>
          <w:p w:rsidR="00E03416" w:rsidRDefault="00E03416" w:rsidP="00A72E35">
            <w:r>
              <w:t>Beep Service</w:t>
            </w:r>
          </w:p>
        </w:tc>
        <w:tc>
          <w:tcPr>
            <w:tcW w:w="1559" w:type="dxa"/>
          </w:tcPr>
          <w:p w:rsidR="00E03416" w:rsidRDefault="00E03416" w:rsidP="00A72E35">
            <w:r w:rsidRPr="00A72E35">
              <w:t>0x68A1</w:t>
            </w:r>
          </w:p>
        </w:tc>
        <w:tc>
          <w:tcPr>
            <w:tcW w:w="4536" w:type="dxa"/>
          </w:tcPr>
          <w:p w:rsidR="00E03416" w:rsidRPr="00A72E35" w:rsidRDefault="00E03416" w:rsidP="00A72E35">
            <w:r>
              <w:t>BE4768A1-719F-4BAD-5040-C6EBC5F8C31B</w:t>
            </w:r>
          </w:p>
        </w:tc>
      </w:tr>
      <w:tr w:rsidR="00E03416" w:rsidTr="00E03416">
        <w:trPr>
          <w:jc w:val="center"/>
        </w:trPr>
        <w:tc>
          <w:tcPr>
            <w:tcW w:w="2689" w:type="dxa"/>
          </w:tcPr>
          <w:p w:rsidR="00E03416" w:rsidRDefault="00E03416" w:rsidP="00A72E35">
            <w:r>
              <w:t>DS18B20 meetresultaat</w:t>
            </w:r>
          </w:p>
        </w:tc>
        <w:tc>
          <w:tcPr>
            <w:tcW w:w="1559" w:type="dxa"/>
          </w:tcPr>
          <w:p w:rsidR="00E03416" w:rsidRDefault="00E03416" w:rsidP="00A72E35">
            <w:r w:rsidRPr="00A72E35">
              <w:t>0x68A2</w:t>
            </w:r>
          </w:p>
        </w:tc>
        <w:tc>
          <w:tcPr>
            <w:tcW w:w="4536" w:type="dxa"/>
          </w:tcPr>
          <w:p w:rsidR="00E03416" w:rsidRPr="00A72E35" w:rsidRDefault="00E03416" w:rsidP="00A72E35">
            <w:r>
              <w:t>BE4768A2-719F-4BAD-5040-C6EBC5F8C31B</w:t>
            </w:r>
          </w:p>
        </w:tc>
      </w:tr>
      <w:tr w:rsidR="00125F4C" w:rsidTr="00E03416">
        <w:trPr>
          <w:jc w:val="center"/>
        </w:trPr>
        <w:tc>
          <w:tcPr>
            <w:tcW w:w="2689" w:type="dxa"/>
          </w:tcPr>
          <w:p w:rsidR="00125F4C" w:rsidRDefault="00125F4C" w:rsidP="00A72E35">
            <w:r>
              <w:t>TX log</w:t>
            </w:r>
          </w:p>
        </w:tc>
        <w:tc>
          <w:tcPr>
            <w:tcW w:w="1559" w:type="dxa"/>
          </w:tcPr>
          <w:p w:rsidR="00125F4C" w:rsidRPr="00A72E35" w:rsidRDefault="00125F4C" w:rsidP="00A72E35">
            <w:r>
              <w:t>0x68A3</w:t>
            </w:r>
          </w:p>
        </w:tc>
        <w:tc>
          <w:tcPr>
            <w:tcW w:w="4536" w:type="dxa"/>
          </w:tcPr>
          <w:p w:rsidR="00125F4C" w:rsidRDefault="00125F4C" w:rsidP="00A72E35">
            <w:r>
              <w:t>BE4768A3-719F-4BAD-5040-C6EBC5F8C31B</w:t>
            </w:r>
          </w:p>
        </w:tc>
      </w:tr>
      <w:tr w:rsidR="00E03416" w:rsidTr="00E03416">
        <w:trPr>
          <w:jc w:val="center"/>
        </w:trPr>
        <w:tc>
          <w:tcPr>
            <w:tcW w:w="2689" w:type="dxa"/>
          </w:tcPr>
          <w:p w:rsidR="00E03416" w:rsidRDefault="00E03416" w:rsidP="00A72E35">
            <w:r>
              <w:t>Beep Control Point</w:t>
            </w:r>
          </w:p>
        </w:tc>
        <w:tc>
          <w:tcPr>
            <w:tcW w:w="1559" w:type="dxa"/>
          </w:tcPr>
          <w:p w:rsidR="00E03416" w:rsidRDefault="00E03416" w:rsidP="00A72E35">
            <w:r w:rsidRPr="00A72E35">
              <w:t>0x68B0</w:t>
            </w:r>
          </w:p>
        </w:tc>
        <w:tc>
          <w:tcPr>
            <w:tcW w:w="4536" w:type="dxa"/>
          </w:tcPr>
          <w:p w:rsidR="00E03416" w:rsidRPr="00A72E35" w:rsidRDefault="00E03416" w:rsidP="00E03416">
            <w:r>
              <w:t>000068B0-0000-1000-8000-00805F9B34FB</w:t>
            </w:r>
          </w:p>
        </w:tc>
      </w:tr>
    </w:tbl>
    <w:p w:rsidR="00A72E35" w:rsidRDefault="00A72E35" w:rsidP="00A72E35">
      <w:r>
        <w:t xml:space="preserve">Let op! NRF Connect geeft de </w:t>
      </w:r>
      <w:r w:rsidR="00E03416">
        <w:t xml:space="preserve">Long </w:t>
      </w:r>
      <w:proofErr w:type="spellStart"/>
      <w:r>
        <w:t>UUIDs</w:t>
      </w:r>
      <w:proofErr w:type="spellEnd"/>
      <w:r>
        <w:t xml:space="preserve"> weer in omgekeerde volgorde</w:t>
      </w:r>
      <w:r w:rsidR="00E03416">
        <w:t>!</w:t>
      </w:r>
    </w:p>
    <w:p w:rsidR="00A72E35" w:rsidRPr="00A72E35" w:rsidRDefault="00A72E35" w:rsidP="00A72E35"/>
    <w:p w:rsidR="006A17A1" w:rsidRDefault="006A17A1" w:rsidP="007B2C97"/>
    <w:p w:rsidR="006A17A1" w:rsidRDefault="006A17A1" w:rsidP="008B7E31">
      <w:pPr>
        <w:pStyle w:val="Kop4"/>
      </w:pPr>
      <w:r>
        <w:t xml:space="preserve">DS18B20 </w:t>
      </w:r>
      <w:r w:rsidRPr="00A72E35">
        <w:t>temperatuur</w:t>
      </w:r>
      <w:r>
        <w:t xml:space="preserve"> resultaat karakteristiek</w:t>
      </w:r>
    </w:p>
    <w:p w:rsidR="00E03416" w:rsidRDefault="00E03416" w:rsidP="00E03416">
      <w:r>
        <w:t xml:space="preserve">De DS18B20 temperatuur resultaat karakteristiek geeft de laatste temperatuur meting weer. Net als in het Beep protocol is de eerste byte het aantal sensoren en volgt er daarna een int16_t voor elke sensor met de temperatuur in honderdste graden nauwkeurigheid. Dus om de temperatuur om te rekenen naar graden </w:t>
      </w:r>
      <w:proofErr w:type="spellStart"/>
      <w:r>
        <w:t>Celcius</w:t>
      </w:r>
      <w:proofErr w:type="spellEnd"/>
      <w:r>
        <w:t xml:space="preserve"> moet het temperatuur getal worden gedeeld door honderd. </w:t>
      </w:r>
    </w:p>
    <w:p w:rsidR="00E03416" w:rsidRDefault="00E03416" w:rsidP="00E03416"/>
    <w:tbl>
      <w:tblPr>
        <w:tblStyle w:val="Tabelraster"/>
        <w:tblW w:w="0" w:type="auto"/>
        <w:tblLook w:val="04A0" w:firstRow="1" w:lastRow="0" w:firstColumn="1" w:lastColumn="0" w:noHBand="0" w:noVBand="1"/>
      </w:tblPr>
      <w:tblGrid>
        <w:gridCol w:w="1413"/>
        <w:gridCol w:w="8215"/>
      </w:tblGrid>
      <w:tr w:rsidR="00E03416" w:rsidTr="00E03416">
        <w:tc>
          <w:tcPr>
            <w:tcW w:w="1413" w:type="dxa"/>
          </w:tcPr>
          <w:p w:rsidR="00E03416" w:rsidRDefault="00E03416" w:rsidP="00E03416">
            <w:r>
              <w:t>Byte</w:t>
            </w:r>
          </w:p>
        </w:tc>
        <w:tc>
          <w:tcPr>
            <w:tcW w:w="8215" w:type="dxa"/>
          </w:tcPr>
          <w:p w:rsidR="00E03416" w:rsidRDefault="00E03416" w:rsidP="00E03416">
            <w:r>
              <w:t>Inhoud</w:t>
            </w:r>
          </w:p>
        </w:tc>
      </w:tr>
      <w:tr w:rsidR="00E03416" w:rsidTr="00E03416">
        <w:tc>
          <w:tcPr>
            <w:tcW w:w="1413" w:type="dxa"/>
          </w:tcPr>
          <w:p w:rsidR="00E03416" w:rsidRDefault="00E03416" w:rsidP="00E03416">
            <w:r>
              <w:t>0</w:t>
            </w:r>
          </w:p>
        </w:tc>
        <w:tc>
          <w:tcPr>
            <w:tcW w:w="8215" w:type="dxa"/>
          </w:tcPr>
          <w:p w:rsidR="00E03416" w:rsidRDefault="00E03416" w:rsidP="00E03416">
            <w:r>
              <w:t>Aantal DS18B20 sensoren</w:t>
            </w:r>
          </w:p>
        </w:tc>
      </w:tr>
      <w:tr w:rsidR="00E03416" w:rsidTr="00E03416">
        <w:tc>
          <w:tcPr>
            <w:tcW w:w="1413" w:type="dxa"/>
          </w:tcPr>
          <w:p w:rsidR="00E03416" w:rsidRDefault="00E03416" w:rsidP="00E03416">
            <w:r>
              <w:t>(N * 2) + 0</w:t>
            </w:r>
          </w:p>
        </w:tc>
        <w:tc>
          <w:tcPr>
            <w:tcW w:w="8215" w:type="dxa"/>
          </w:tcPr>
          <w:p w:rsidR="00E03416" w:rsidRDefault="00E03416" w:rsidP="00E03416">
            <w:r>
              <w:t>MSB van int16_t temperatuur in honderdste graden nauwkeurigheid</w:t>
            </w:r>
          </w:p>
        </w:tc>
      </w:tr>
      <w:tr w:rsidR="00E03416" w:rsidTr="00E03416">
        <w:tc>
          <w:tcPr>
            <w:tcW w:w="1413" w:type="dxa"/>
          </w:tcPr>
          <w:p w:rsidR="00E03416" w:rsidRDefault="00E03416" w:rsidP="00E03416">
            <w:r>
              <w:t>(N * 2) + 1</w:t>
            </w:r>
          </w:p>
        </w:tc>
        <w:tc>
          <w:tcPr>
            <w:tcW w:w="8215" w:type="dxa"/>
          </w:tcPr>
          <w:p w:rsidR="00E03416" w:rsidRDefault="00E03416" w:rsidP="00E03416">
            <w:r>
              <w:t>LSB van int16_t temperatuur in honderdste graden nauwkeurigheid</w:t>
            </w:r>
          </w:p>
        </w:tc>
      </w:tr>
    </w:tbl>
    <w:p w:rsidR="00E03416" w:rsidRDefault="00E03416" w:rsidP="00E03416">
      <w:r>
        <w:t>Bijvoorbeeld:</w:t>
      </w:r>
    </w:p>
    <w:tbl>
      <w:tblPr>
        <w:tblStyle w:val="Tabelraster"/>
        <w:tblW w:w="0" w:type="auto"/>
        <w:jc w:val="center"/>
        <w:tblLook w:val="04A0" w:firstRow="1" w:lastRow="0" w:firstColumn="1" w:lastColumn="0" w:noHBand="0" w:noVBand="1"/>
      </w:tblPr>
      <w:tblGrid>
        <w:gridCol w:w="1129"/>
      </w:tblGrid>
      <w:tr w:rsidR="00E03416" w:rsidTr="00B769B7">
        <w:trPr>
          <w:jc w:val="center"/>
        </w:trPr>
        <w:tc>
          <w:tcPr>
            <w:tcW w:w="1129" w:type="dxa"/>
          </w:tcPr>
          <w:p w:rsidR="00E03416" w:rsidRDefault="00E03416" w:rsidP="00E03416">
            <w:r>
              <w:t>01-08-98</w:t>
            </w:r>
          </w:p>
        </w:tc>
      </w:tr>
    </w:tbl>
    <w:p w:rsidR="00E03416" w:rsidRDefault="00E03416" w:rsidP="00E03416"/>
    <w:p w:rsidR="00E03416" w:rsidRDefault="00E03416" w:rsidP="00E03416">
      <w:r>
        <w:t>Byte 0 is 1, dus maar 1 temperatuur sensoren.</w:t>
      </w:r>
    </w:p>
    <w:p w:rsidR="00E03416" w:rsidRDefault="00E03416" w:rsidP="00E03416">
      <w:r>
        <w:t>De temperatuur waarde is 0x0898</w:t>
      </w:r>
      <w:r w:rsidR="00811BED">
        <w:t>/2200d</w:t>
      </w:r>
      <w:r>
        <w:t>, maar moet geïnterpreteerd worden als int16_t</w:t>
      </w:r>
      <w:r w:rsidR="00811BED">
        <w:t xml:space="preserve"> voor </w:t>
      </w:r>
      <w:proofErr w:type="spellStart"/>
      <w:r w:rsidR="00811BED">
        <w:t>signedness</w:t>
      </w:r>
      <w:proofErr w:type="spellEnd"/>
      <w:r>
        <w:t>.</w:t>
      </w:r>
      <w:r w:rsidR="00811BED">
        <w:t xml:space="preserve"> </w:t>
      </w:r>
      <w:r>
        <w:t xml:space="preserve"> </w:t>
      </w:r>
      <w:r w:rsidR="00811BED">
        <w:t>Door de waarde van 2200 te delen door honderd worden de temperatuur in graden berekend: 2200 / 100 = 22.00°C.</w:t>
      </w:r>
    </w:p>
    <w:p w:rsidR="00125F4C" w:rsidRDefault="00125F4C" w:rsidP="00E03416"/>
    <w:p w:rsidR="00125F4C" w:rsidRDefault="00125F4C" w:rsidP="00E03416"/>
    <w:p w:rsidR="00125F4C" w:rsidRDefault="00125F4C" w:rsidP="00125F4C">
      <w:pPr>
        <w:pStyle w:val="Kop4"/>
      </w:pPr>
      <w:r>
        <w:t>TX log data</w:t>
      </w:r>
    </w:p>
    <w:p w:rsidR="00731826" w:rsidRDefault="00125F4C" w:rsidP="00125F4C">
      <w:r>
        <w:t>De TX log karakteristiek wordt gebruikt om de dat</w:t>
      </w:r>
      <w:r w:rsidR="009B3715">
        <w:t xml:space="preserve">a van de flash log te versturen naar de </w:t>
      </w:r>
      <w:proofErr w:type="spellStart"/>
      <w:r w:rsidR="009B3715">
        <w:t>client</w:t>
      </w:r>
      <w:proofErr w:type="spellEnd"/>
      <w:r w:rsidR="009B3715">
        <w:t>, zodra hiervoor de opdracht wordt geg</w:t>
      </w:r>
      <w:r w:rsidR="00731826">
        <w:t>even met de Beep Control Point.</w:t>
      </w:r>
    </w:p>
    <w:p w:rsidR="00731826" w:rsidRDefault="00731826" w:rsidP="00125F4C"/>
    <w:p w:rsidR="00731826" w:rsidRDefault="00731826" w:rsidP="00125F4C">
      <w:r>
        <w:t xml:space="preserve">Als het READ_FLASH </w:t>
      </w:r>
      <w:proofErr w:type="spellStart"/>
      <w:r>
        <w:t>command</w:t>
      </w:r>
      <w:proofErr w:type="spellEnd"/>
      <w:r>
        <w:t xml:space="preserve"> wordt gestuurd naar het BEEP control point met een valide offset, dan begint vervolgens de data stroom uit de log. Van alle berichten die worden ontvangen met de TX karakteristiek zijn de eerste twee bytes een frame counter in big </w:t>
      </w:r>
      <w:proofErr w:type="spellStart"/>
      <w:r>
        <w:t>endian</w:t>
      </w:r>
      <w:proofErr w:type="spellEnd"/>
      <w:r>
        <w:t xml:space="preserve">, die altijd bij nul </w:t>
      </w:r>
      <w:r>
        <w:lastRenderedPageBreak/>
        <w:t xml:space="preserve">begint. Hiermee kan de </w:t>
      </w:r>
      <w:proofErr w:type="spellStart"/>
      <w:r>
        <w:t>client</w:t>
      </w:r>
      <w:proofErr w:type="spellEnd"/>
      <w:r>
        <w:t xml:space="preserve"> controleren of dat er berichten ontbreken. De rest van alle data is log data. Alle log data bytes moeten samen gevoegd worden voordat de data geïnterpreteerd kan worden volgens de omschrijving in het hoofdstuk “Flash log”.  </w:t>
      </w:r>
    </w:p>
    <w:p w:rsidR="00731826" w:rsidRDefault="00731826" w:rsidP="00125F4C"/>
    <w:p w:rsidR="00731826" w:rsidRDefault="00731826" w:rsidP="00125F4C">
      <w:r>
        <w:t xml:space="preserve">Voorbeeld vanuit </w:t>
      </w:r>
      <w:proofErr w:type="spellStart"/>
      <w:r>
        <w:t>nRF</w:t>
      </w:r>
      <w:proofErr w:type="spellEnd"/>
      <w:r>
        <w:t xml:space="preserve"> Connect:</w:t>
      </w:r>
    </w:p>
    <w:tbl>
      <w:tblPr>
        <w:tblStyle w:val="Tabelraster"/>
        <w:tblW w:w="10343" w:type="dxa"/>
        <w:tblLook w:val="04A0" w:firstRow="1" w:lastRow="0" w:firstColumn="1" w:lastColumn="0" w:noHBand="0" w:noVBand="1"/>
      </w:tblPr>
      <w:tblGrid>
        <w:gridCol w:w="10343"/>
      </w:tblGrid>
      <w:tr w:rsidR="00731826" w:rsidTr="00731826">
        <w:tc>
          <w:tcPr>
            <w:tcW w:w="10343" w:type="dxa"/>
          </w:tcPr>
          <w:p w:rsidR="00731826" w:rsidRDefault="00731826" w:rsidP="00731826">
            <w:r>
              <w:t>I</w:t>
            </w:r>
            <w:r>
              <w:tab/>
              <w:t>09:34:06.734</w:t>
            </w:r>
            <w:r>
              <w:tab/>
              <w:t xml:space="preserve">Notification </w:t>
            </w:r>
            <w:proofErr w:type="spellStart"/>
            <w:r>
              <w:t>received</w:t>
            </w:r>
            <w:proofErr w:type="spellEnd"/>
            <w:r>
              <w:t xml:space="preserve"> </w:t>
            </w:r>
            <w:proofErr w:type="spellStart"/>
            <w:r>
              <w:t>from</w:t>
            </w:r>
            <w:proofErr w:type="spellEnd"/>
            <w:r>
              <w:t xml:space="preserve"> be4768a3-719f-4bad-5040-c6ebc5f8c31b, </w:t>
            </w:r>
            <w:proofErr w:type="spellStart"/>
            <w:r>
              <w:t>value</w:t>
            </w:r>
            <w:proofErr w:type="spellEnd"/>
            <w:r>
              <w:t xml:space="preserve">: (0x) </w:t>
            </w:r>
            <w:r w:rsidRPr="00731826">
              <w:rPr>
                <w:color w:val="ED7D31" w:themeColor="accent2"/>
              </w:rPr>
              <w:t>00-00</w:t>
            </w:r>
            <w:r>
              <w:t>-02-25-30-31-30-30-30-31-30-30-30-32-30-30-30-30-30-32-30-30-30-31-30-30-30-30-30-30-30-32-45-37-30-45-30-45-30-31-32-33-33-44-32-33-30-38-45-43-38-45-39-31-45-45-31-46-30-30-30-30-30-30-30-31-30-33-30-39-31-44-30-30-30-30-30-31-0A-03-11-31-42-30-41-41-45-30-41-41-34-36-32-30-41-30-31-30-31-38-35-38-30-30-34-30-32-30-38-35-46-30-38-35-39-0A-03-11-31-42-30-41-41-37-30-41-41-35-36-32-30-41-30-31-30-31-38-35-43-34-30-34-30-32-30-38-35-33-30-38-35-46-0A-03-11-31-42-30-41-41-44-30-41-41-38-36-32-30-41-30-31-30-31-38-34-45-46-30-34-30-32-30-38-35-33-30-38-35-33-0A-03-11-31-42-30-41-41-44-30-41-41-34-36-32-30-41-30-31-30-31-38-35-30-35-30-34-30-32-30-38-34-44-30-38-35-39-0A-03-11-31-42-30-41-41-46-30-41-41-35-36-32-30-41-30</w:t>
            </w:r>
          </w:p>
          <w:p w:rsidR="00731826" w:rsidRDefault="00731826" w:rsidP="00731826">
            <w:r>
              <w:t>I</w:t>
            </w:r>
            <w:r>
              <w:tab/>
              <w:t>09:34:06.783</w:t>
            </w:r>
            <w:r>
              <w:tab/>
              <w:t xml:space="preserve">Notification </w:t>
            </w:r>
            <w:proofErr w:type="spellStart"/>
            <w:r>
              <w:t>received</w:t>
            </w:r>
            <w:proofErr w:type="spellEnd"/>
            <w:r>
              <w:t xml:space="preserve"> </w:t>
            </w:r>
            <w:proofErr w:type="spellStart"/>
            <w:r>
              <w:t>from</w:t>
            </w:r>
            <w:proofErr w:type="spellEnd"/>
            <w:r>
              <w:t xml:space="preserve"> be4768a3-719f-4bad-5040-c6ebc5f8c31b, </w:t>
            </w:r>
            <w:proofErr w:type="spellStart"/>
            <w:r>
              <w:t>value</w:t>
            </w:r>
            <w:proofErr w:type="spellEnd"/>
            <w:r>
              <w:t xml:space="preserve">: (0x) </w:t>
            </w:r>
            <w:r w:rsidRPr="00731826">
              <w:rPr>
                <w:color w:val="ED7D31" w:themeColor="accent2"/>
              </w:rPr>
              <w:t>00-01</w:t>
            </w:r>
            <w:r>
              <w:t>-31-30-31-38-34-31-42-30-34-30-32-30-38-35-33-30-38-35-39-0A-03-11-31-42-30-41-41-39-30-41-41-38-36-32-30-41-30-31-30-31-38-34-35-37-30-34-30-32-30-38-35-46-30-38-35-46-0A</w:t>
            </w:r>
          </w:p>
          <w:p w:rsidR="00731826" w:rsidRDefault="00731826" w:rsidP="00731826">
            <w:proofErr w:type="spellStart"/>
            <w:r>
              <w:t>received</w:t>
            </w:r>
            <w:proofErr w:type="spellEnd"/>
          </w:p>
        </w:tc>
      </w:tr>
    </w:tbl>
    <w:p w:rsidR="00731826" w:rsidRDefault="00731826" w:rsidP="00125F4C"/>
    <w:p w:rsidR="00731826" w:rsidRDefault="00731826" w:rsidP="00125F4C">
      <w:r>
        <w:t>De oranje gekleurde bytes geven de frame counters aan met de waardes 0 en 1.</w:t>
      </w:r>
    </w:p>
    <w:p w:rsidR="00125F4C" w:rsidRDefault="00125F4C" w:rsidP="00E03416"/>
    <w:p w:rsidR="00811BED" w:rsidRPr="00E03416" w:rsidRDefault="00811BED" w:rsidP="00E03416"/>
    <w:p w:rsidR="007B2C97" w:rsidRDefault="007B2C97" w:rsidP="008B7E31">
      <w:pPr>
        <w:pStyle w:val="Kop4"/>
      </w:pPr>
      <w:bookmarkStart w:id="74" w:name="_Toc18332428"/>
      <w:r>
        <w:t>Beep Control point</w:t>
      </w:r>
      <w:bookmarkEnd w:id="74"/>
    </w:p>
    <w:p w:rsidR="007B2C97" w:rsidRDefault="007B2C97" w:rsidP="006A17A1">
      <w:r>
        <w:t xml:space="preserve">Het control point </w:t>
      </w:r>
      <w:r w:rsidR="00811BED">
        <w:t>ondersteund het beep protocol, maar kan in tegenstelling tot LoRaWAN slechts een commando per keer aan. Als er geen notificaties aan staan worden gestuurde commando’s wel uitgevoerd, maar wordt het antwoord nooit ontvangen door de zender.</w:t>
      </w:r>
    </w:p>
    <w:p w:rsidR="007B2C97" w:rsidRDefault="007B2C97" w:rsidP="007B2C97"/>
    <w:p w:rsidR="007B2C97" w:rsidRDefault="007B2C97" w:rsidP="007B2C97"/>
    <w:p w:rsidR="007B2C97" w:rsidRDefault="007B2C97" w:rsidP="007B2C97">
      <w:pPr>
        <w:pStyle w:val="Kop2"/>
      </w:pPr>
      <w:bookmarkStart w:id="75" w:name="_Toc25935110"/>
      <w:r>
        <w:t>LoRaWAN</w:t>
      </w:r>
      <w:bookmarkEnd w:id="75"/>
    </w:p>
    <w:p w:rsidR="00811BED" w:rsidRDefault="00811BED" w:rsidP="00811BED">
      <w:r>
        <w:t>De LoRaWAN stack zal zodra de BEEPBASE in een horizontale positie is beginnen met het initialiseren van de hardware en de LoRaWAN sleutels ophalen. Als LoRaWAN is uitgeschakeld door middel van het BEEP protocol of als een van de sleutels invalide is blijft de LoRaWAN communicatie uitgeschakeld.</w:t>
      </w:r>
    </w:p>
    <w:p w:rsidR="00811BED" w:rsidRDefault="00811BED" w:rsidP="00811BED"/>
    <w:p w:rsidR="00811BED" w:rsidRDefault="00811BED" w:rsidP="00811BED">
      <w:r>
        <w:t>De LoRaWAN sleutels zijn invalide als de gehele DEVEUI, APPKEY of APPEUI 0x00 of 0xFF is. Ook</w:t>
      </w:r>
      <w:r w:rsidR="00FF745C">
        <w:t xml:space="preserve"> </w:t>
      </w:r>
      <w:r>
        <w:t>al is LoRaWAN aangezet via het BEEP protocol, als een van de sleutels incorrect is dan gaat de LoRaWAN stack naar een uit stand.</w:t>
      </w:r>
    </w:p>
    <w:p w:rsidR="00FF745C" w:rsidRDefault="00FF745C" w:rsidP="00811BED"/>
    <w:p w:rsidR="00FF745C" w:rsidRDefault="00FF745C" w:rsidP="00811BED">
      <w:r>
        <w:t>Als er nieuwe LoRaWAN sleutels via het BEEP protocol worden ingesteld moet de LoRaWAN stack gereset worden, zodat de nieuwe sleutels worden geladen. Totdat dit wordt uitgevoerd gebruikt de LoRaWAN stack de oude sleutels.</w:t>
      </w:r>
    </w:p>
    <w:p w:rsidR="00FF745C" w:rsidRDefault="00FF745C" w:rsidP="00811BED"/>
    <w:p w:rsidR="00FF745C" w:rsidRDefault="00FF745C" w:rsidP="00811BED">
      <w:r>
        <w:t xml:space="preserve">Als LoRaWAN opstart omdat het via het BEEP protocol is gereset of als de BEEPBASE in een horizontale positie wordt gelegd, dan gaat deze zich aan proberen te melden bij het </w:t>
      </w:r>
      <w:proofErr w:type="spellStart"/>
      <w:r>
        <w:t>back-end</w:t>
      </w:r>
      <w:proofErr w:type="spellEnd"/>
      <w:r>
        <w:t xml:space="preserve"> met de aangeleverde sleutels. De LoRaWAN stack gaat dan Join Request berichten versturen. Als er een gateway binnen het bereik van de BEEPBASE is en de mote is aangemeld bij het </w:t>
      </w:r>
      <w:proofErr w:type="spellStart"/>
      <w:r>
        <w:t>back-end</w:t>
      </w:r>
      <w:proofErr w:type="spellEnd"/>
      <w:r>
        <w:t>, dan krijgt de BEEPBASE een Join Accept bericht terug.</w:t>
      </w:r>
    </w:p>
    <w:p w:rsidR="00FF745C" w:rsidRDefault="00FF745C" w:rsidP="00811BED"/>
    <w:p w:rsidR="00FF745C" w:rsidRDefault="00FF745C" w:rsidP="00811BED">
      <w:r>
        <w:t xml:space="preserve">Zodra de BEEPBASE is aangemeld bij het </w:t>
      </w:r>
      <w:proofErr w:type="spellStart"/>
      <w:r>
        <w:t>back-end</w:t>
      </w:r>
      <w:proofErr w:type="spellEnd"/>
      <w:r>
        <w:t xml:space="preserve">, gaat deze eerst een bericht versturen met de firmware en hardware versie en het unieke ID van de ATECC. Als het </w:t>
      </w:r>
      <w:proofErr w:type="spellStart"/>
      <w:r>
        <w:t>back-end</w:t>
      </w:r>
      <w:proofErr w:type="spellEnd"/>
      <w:r>
        <w:t xml:space="preserve"> dit bericht mist, kan er met een downlink altijd achterhaald worden wat de firmware en hardware versies zijn.</w:t>
      </w:r>
    </w:p>
    <w:p w:rsidR="00FF745C" w:rsidRDefault="00FF745C" w:rsidP="00811BED"/>
    <w:p w:rsidR="00FF745C" w:rsidRDefault="00FF745C" w:rsidP="00811BED">
      <w:r>
        <w:lastRenderedPageBreak/>
        <w:t xml:space="preserve">Als er een downlink bericht wordt ontvangen wordt de payload gecontroleerd met het BEEP protocol. Indien er valide commando’s zijn worden deze uitgevoerd. Eventuele antwoorden worden gebufferd door de LoRaWAN stack en verzonden met </w:t>
      </w:r>
      <w:r w:rsidR="00B769B7">
        <w:t xml:space="preserve">het eerste volgende </w:t>
      </w:r>
      <w:proofErr w:type="spellStart"/>
      <w:r w:rsidR="00B769B7">
        <w:t>uplink</w:t>
      </w:r>
      <w:proofErr w:type="spellEnd"/>
      <w:r w:rsidR="00B769B7">
        <w:t xml:space="preserve"> bericht.</w:t>
      </w:r>
    </w:p>
    <w:p w:rsidR="00B769B7" w:rsidRDefault="00B769B7" w:rsidP="00811BED"/>
    <w:p w:rsidR="00B769B7" w:rsidRDefault="00B769B7" w:rsidP="00811BED"/>
    <w:p w:rsidR="00C91119" w:rsidRDefault="00C91119" w:rsidP="00C91119">
      <w:pPr>
        <w:pStyle w:val="Kop3"/>
      </w:pPr>
      <w:bookmarkStart w:id="76" w:name="_Toc25935111"/>
      <w:r>
        <w:t>Standaard bericht types</w:t>
      </w:r>
      <w:bookmarkEnd w:id="76"/>
    </w:p>
    <w:p w:rsidR="00B769B7" w:rsidRDefault="00B769B7" w:rsidP="00811BED">
      <w:r>
        <w:t xml:space="preserve">De volgende bericht types zijn gedefinieerd en worden aangegeven door de </w:t>
      </w:r>
      <w:proofErr w:type="spellStart"/>
      <w:r>
        <w:t>Fport</w:t>
      </w:r>
      <w:proofErr w:type="spellEnd"/>
      <w:r>
        <w:t xml:space="preserve"> waarde.</w:t>
      </w:r>
    </w:p>
    <w:p w:rsidR="00B769B7" w:rsidRDefault="00B769B7" w:rsidP="00811BED"/>
    <w:tbl>
      <w:tblPr>
        <w:tblStyle w:val="Tabelraster"/>
        <w:tblW w:w="0" w:type="auto"/>
        <w:tblLook w:val="04A0" w:firstRow="1" w:lastRow="0" w:firstColumn="1" w:lastColumn="0" w:noHBand="0" w:noVBand="1"/>
      </w:tblPr>
      <w:tblGrid>
        <w:gridCol w:w="1696"/>
        <w:gridCol w:w="851"/>
        <w:gridCol w:w="7081"/>
      </w:tblGrid>
      <w:tr w:rsidR="00B769B7" w:rsidTr="00C91119">
        <w:tc>
          <w:tcPr>
            <w:tcW w:w="1696" w:type="dxa"/>
          </w:tcPr>
          <w:p w:rsidR="00B769B7" w:rsidRPr="00B769B7" w:rsidRDefault="00B769B7" w:rsidP="00811BED">
            <w:pPr>
              <w:rPr>
                <w:b/>
              </w:rPr>
            </w:pPr>
            <w:r w:rsidRPr="00B769B7">
              <w:rPr>
                <w:b/>
              </w:rPr>
              <w:t>Bericht type</w:t>
            </w:r>
          </w:p>
        </w:tc>
        <w:tc>
          <w:tcPr>
            <w:tcW w:w="851" w:type="dxa"/>
          </w:tcPr>
          <w:p w:rsidR="00B769B7" w:rsidRPr="00B769B7" w:rsidRDefault="00B769B7" w:rsidP="00811BED">
            <w:pPr>
              <w:rPr>
                <w:b/>
              </w:rPr>
            </w:pPr>
            <w:proofErr w:type="spellStart"/>
            <w:r w:rsidRPr="00B769B7">
              <w:rPr>
                <w:b/>
              </w:rPr>
              <w:t>Fport</w:t>
            </w:r>
            <w:proofErr w:type="spellEnd"/>
          </w:p>
        </w:tc>
        <w:tc>
          <w:tcPr>
            <w:tcW w:w="7081" w:type="dxa"/>
          </w:tcPr>
          <w:p w:rsidR="00B769B7" w:rsidRPr="00B769B7" w:rsidRDefault="00B769B7" w:rsidP="00811BED">
            <w:pPr>
              <w:rPr>
                <w:b/>
              </w:rPr>
            </w:pPr>
            <w:r w:rsidRPr="00B769B7">
              <w:rPr>
                <w:b/>
              </w:rPr>
              <w:t>Bevat Beep Protocol veld</w:t>
            </w:r>
          </w:p>
        </w:tc>
      </w:tr>
      <w:tr w:rsidR="00B769B7" w:rsidRPr="007344D4" w:rsidTr="00C91119">
        <w:tc>
          <w:tcPr>
            <w:tcW w:w="1696" w:type="dxa"/>
          </w:tcPr>
          <w:p w:rsidR="00B769B7" w:rsidRDefault="00B769B7" w:rsidP="00811BED">
            <w:r>
              <w:t>Sensor on</w:t>
            </w:r>
          </w:p>
        </w:tc>
        <w:tc>
          <w:tcPr>
            <w:tcW w:w="851" w:type="dxa"/>
          </w:tcPr>
          <w:p w:rsidR="00B769B7" w:rsidRDefault="00B769B7" w:rsidP="00811BED">
            <w:r>
              <w:t>1</w:t>
            </w:r>
          </w:p>
        </w:tc>
        <w:tc>
          <w:tcPr>
            <w:tcW w:w="7081" w:type="dxa"/>
          </w:tcPr>
          <w:p w:rsidR="00B769B7" w:rsidRPr="008B7E31" w:rsidRDefault="00C91119" w:rsidP="00811BED">
            <w:pPr>
              <w:rPr>
                <w:lang w:val="en-GB"/>
              </w:rPr>
            </w:pPr>
            <w:r w:rsidRPr="00B67BDB">
              <w:rPr>
                <w:lang w:val="en-GB"/>
              </w:rPr>
              <w:t>READ</w:t>
            </w:r>
            <w:r>
              <w:rPr>
                <w:lang w:val="en-GB"/>
              </w:rPr>
              <w:t xml:space="preserve">_FIRMWARE_VERSION, </w:t>
            </w:r>
            <w:r w:rsidRPr="00B67BDB">
              <w:rPr>
                <w:lang w:val="en-GB"/>
              </w:rPr>
              <w:t>READ</w:t>
            </w:r>
            <w:r>
              <w:rPr>
                <w:lang w:val="en-GB"/>
              </w:rPr>
              <w:t>_FIRMWARE_VERSION</w:t>
            </w:r>
          </w:p>
        </w:tc>
      </w:tr>
      <w:tr w:rsidR="00B769B7" w:rsidRPr="007344D4" w:rsidTr="00C91119">
        <w:tc>
          <w:tcPr>
            <w:tcW w:w="1696" w:type="dxa"/>
          </w:tcPr>
          <w:p w:rsidR="00B769B7" w:rsidRDefault="00B769B7" w:rsidP="00811BED">
            <w:r>
              <w:t xml:space="preserve">Keep </w:t>
            </w:r>
            <w:proofErr w:type="spellStart"/>
            <w:r>
              <w:t>alive</w:t>
            </w:r>
            <w:proofErr w:type="spellEnd"/>
          </w:p>
        </w:tc>
        <w:tc>
          <w:tcPr>
            <w:tcW w:w="851" w:type="dxa"/>
          </w:tcPr>
          <w:p w:rsidR="00B769B7" w:rsidRDefault="00B769B7" w:rsidP="00811BED">
            <w:r>
              <w:t>3</w:t>
            </w:r>
          </w:p>
        </w:tc>
        <w:tc>
          <w:tcPr>
            <w:tcW w:w="7081" w:type="dxa"/>
          </w:tcPr>
          <w:p w:rsidR="00B769B7" w:rsidRPr="008B7E31" w:rsidRDefault="00C91119" w:rsidP="00C91119">
            <w:pPr>
              <w:rPr>
                <w:lang w:val="en-GB"/>
              </w:rPr>
            </w:pPr>
            <w:proofErr w:type="spellStart"/>
            <w:r w:rsidRPr="008B7E31">
              <w:rPr>
                <w:lang w:val="en-GB"/>
              </w:rPr>
              <w:t>READ_nRF_ADC_CONVERSION</w:t>
            </w:r>
            <w:proofErr w:type="spellEnd"/>
            <w:r w:rsidRPr="008B7E31">
              <w:rPr>
                <w:lang w:val="en-GB"/>
              </w:rPr>
              <w:t>, READ_HX711_CONVERSION, READ_DS18B20_CONVERSION</w:t>
            </w:r>
          </w:p>
        </w:tc>
      </w:tr>
      <w:tr w:rsidR="00B769B7" w:rsidTr="00C91119">
        <w:tc>
          <w:tcPr>
            <w:tcW w:w="1696" w:type="dxa"/>
          </w:tcPr>
          <w:p w:rsidR="00B769B7" w:rsidRDefault="00B769B7" w:rsidP="00811BED">
            <w:r>
              <w:t>Alarm</w:t>
            </w:r>
          </w:p>
        </w:tc>
        <w:tc>
          <w:tcPr>
            <w:tcW w:w="851" w:type="dxa"/>
          </w:tcPr>
          <w:p w:rsidR="00B769B7" w:rsidRDefault="00B769B7" w:rsidP="00811BED">
            <w:r>
              <w:t>4</w:t>
            </w:r>
          </w:p>
        </w:tc>
        <w:tc>
          <w:tcPr>
            <w:tcW w:w="7081" w:type="dxa"/>
          </w:tcPr>
          <w:p w:rsidR="00B769B7" w:rsidRDefault="00B769B7" w:rsidP="00811BED">
            <w:r>
              <w:t>Nog niet geïmplementeerd</w:t>
            </w:r>
          </w:p>
        </w:tc>
      </w:tr>
      <w:tr w:rsidR="00B769B7" w:rsidTr="007D5C04">
        <w:tc>
          <w:tcPr>
            <w:tcW w:w="1696" w:type="dxa"/>
            <w:tcBorders>
              <w:bottom w:val="single" w:sz="4" w:space="0" w:color="auto"/>
            </w:tcBorders>
          </w:tcPr>
          <w:p w:rsidR="00B769B7" w:rsidRDefault="00B769B7" w:rsidP="00811BED">
            <w:r>
              <w:t xml:space="preserve">Uplink </w:t>
            </w:r>
            <w:proofErr w:type="spellStart"/>
            <w:r>
              <w:t>custom</w:t>
            </w:r>
            <w:proofErr w:type="spellEnd"/>
          </w:p>
        </w:tc>
        <w:tc>
          <w:tcPr>
            <w:tcW w:w="851" w:type="dxa"/>
            <w:tcBorders>
              <w:bottom w:val="single" w:sz="4" w:space="0" w:color="auto"/>
            </w:tcBorders>
          </w:tcPr>
          <w:p w:rsidR="00B769B7" w:rsidRDefault="00B769B7" w:rsidP="00811BED">
            <w:r>
              <w:t>5</w:t>
            </w:r>
          </w:p>
        </w:tc>
        <w:tc>
          <w:tcPr>
            <w:tcW w:w="7081" w:type="dxa"/>
            <w:tcBorders>
              <w:bottom w:val="single" w:sz="4" w:space="0" w:color="auto"/>
            </w:tcBorders>
          </w:tcPr>
          <w:p w:rsidR="00B769B7" w:rsidRDefault="00B769B7" w:rsidP="00811BED">
            <w:r>
              <w:t>Uplink payload wordt gespecificeerd door het beep protocol commando.</w:t>
            </w:r>
          </w:p>
        </w:tc>
      </w:tr>
      <w:tr w:rsidR="00B769B7" w:rsidTr="007D5C04">
        <w:tc>
          <w:tcPr>
            <w:tcW w:w="1696" w:type="dxa"/>
            <w:tcBorders>
              <w:bottom w:val="single" w:sz="4" w:space="0" w:color="auto"/>
            </w:tcBorders>
          </w:tcPr>
          <w:p w:rsidR="00B769B7" w:rsidRDefault="00B769B7" w:rsidP="00811BED">
            <w:r>
              <w:t>Downlink response</w:t>
            </w:r>
          </w:p>
        </w:tc>
        <w:tc>
          <w:tcPr>
            <w:tcW w:w="851" w:type="dxa"/>
            <w:tcBorders>
              <w:bottom w:val="single" w:sz="4" w:space="0" w:color="auto"/>
            </w:tcBorders>
          </w:tcPr>
          <w:p w:rsidR="00B769B7" w:rsidRDefault="00B769B7" w:rsidP="00811BED">
            <w:r>
              <w:t>6</w:t>
            </w:r>
          </w:p>
        </w:tc>
        <w:tc>
          <w:tcPr>
            <w:tcW w:w="7081" w:type="dxa"/>
            <w:tcBorders>
              <w:bottom w:val="single" w:sz="4" w:space="0" w:color="auto"/>
            </w:tcBorders>
          </w:tcPr>
          <w:p w:rsidR="00B769B7" w:rsidRDefault="00B769B7" w:rsidP="00811BED">
            <w:r>
              <w:t>Bevat het antwoord op een downlink beep commando.</w:t>
            </w:r>
          </w:p>
        </w:tc>
      </w:tr>
      <w:tr w:rsidR="007D5C04" w:rsidTr="007D5C04">
        <w:tc>
          <w:tcPr>
            <w:tcW w:w="9628" w:type="dxa"/>
            <w:gridSpan w:val="3"/>
            <w:tcBorders>
              <w:top w:val="single" w:sz="4" w:space="0" w:color="auto"/>
              <w:left w:val="nil"/>
              <w:bottom w:val="nil"/>
              <w:right w:val="nil"/>
            </w:tcBorders>
          </w:tcPr>
          <w:p w:rsidR="007D5C04" w:rsidRPr="007D5C04" w:rsidRDefault="007D5C04" w:rsidP="007D5C04">
            <w:pPr>
              <w:jc w:val="center"/>
              <w:rPr>
                <w:b/>
              </w:rPr>
            </w:pPr>
            <w:r w:rsidRPr="007D5C04">
              <w:rPr>
                <w:b/>
              </w:rPr>
              <w:t>Tabel 3</w:t>
            </w:r>
            <w:r>
              <w:rPr>
                <w:b/>
              </w:rPr>
              <w:t xml:space="preserve"> – Bericht Types</w:t>
            </w:r>
          </w:p>
        </w:tc>
      </w:tr>
    </w:tbl>
    <w:p w:rsidR="00B769B7" w:rsidRDefault="00B769B7" w:rsidP="00811BED"/>
    <w:p w:rsidR="00125F4C" w:rsidRDefault="00125F4C">
      <w:pPr>
        <w:rPr>
          <w:rFonts w:ascii="Arial" w:hAnsi="Arial" w:cs="Arial"/>
          <w:b/>
          <w:bCs/>
          <w:kern w:val="32"/>
          <w:sz w:val="32"/>
          <w:szCs w:val="32"/>
        </w:rPr>
      </w:pPr>
      <w:r>
        <w:br w:type="page"/>
      </w:r>
    </w:p>
    <w:p w:rsidR="00125F4C" w:rsidRDefault="00125F4C" w:rsidP="00FF0156">
      <w:pPr>
        <w:pStyle w:val="Kop1"/>
      </w:pPr>
      <w:bookmarkStart w:id="77" w:name="_Toc25935112"/>
      <w:r>
        <w:lastRenderedPageBreak/>
        <w:t>Applicatie</w:t>
      </w:r>
      <w:bookmarkEnd w:id="77"/>
    </w:p>
    <w:p w:rsidR="00125F4C" w:rsidRDefault="00125F4C" w:rsidP="00125F4C">
      <w:pPr>
        <w:pStyle w:val="Kop2"/>
      </w:pPr>
      <w:bookmarkStart w:id="78" w:name="_Toc25935113"/>
      <w:r>
        <w:t>Buzzer geluiden</w:t>
      </w:r>
      <w:bookmarkEnd w:id="78"/>
    </w:p>
    <w:p w:rsidR="009B3715" w:rsidRDefault="009B3715" w:rsidP="009B3715">
      <w:r>
        <w:t>De buzzer wordt gebruikt om de gebruiker te informeren van de staat van de BEEPBASE. Via BLE of LoRaWAN berichten kan de buzzer ook worden aangestuurd. De BEEPBASE geeft de volgende status indicaties:</w:t>
      </w:r>
    </w:p>
    <w:tbl>
      <w:tblPr>
        <w:tblStyle w:val="Tabelraster"/>
        <w:tblW w:w="0" w:type="auto"/>
        <w:tblLook w:val="04A0" w:firstRow="1" w:lastRow="0" w:firstColumn="1" w:lastColumn="0" w:noHBand="0" w:noVBand="1"/>
      </w:tblPr>
      <w:tblGrid>
        <w:gridCol w:w="6516"/>
        <w:gridCol w:w="3112"/>
      </w:tblGrid>
      <w:tr w:rsidR="009B3715" w:rsidTr="009B3715">
        <w:tc>
          <w:tcPr>
            <w:tcW w:w="6516" w:type="dxa"/>
          </w:tcPr>
          <w:p w:rsidR="009B3715" w:rsidRPr="009B3715" w:rsidRDefault="009B3715" w:rsidP="009B3715">
            <w:pPr>
              <w:rPr>
                <w:b/>
              </w:rPr>
            </w:pPr>
            <w:r w:rsidRPr="009B3715">
              <w:rPr>
                <w:b/>
              </w:rPr>
              <w:t>Staat</w:t>
            </w:r>
          </w:p>
        </w:tc>
        <w:tc>
          <w:tcPr>
            <w:tcW w:w="3112" w:type="dxa"/>
          </w:tcPr>
          <w:p w:rsidR="009B3715" w:rsidRPr="009B3715" w:rsidRDefault="009B3715" w:rsidP="009B3715">
            <w:pPr>
              <w:rPr>
                <w:b/>
              </w:rPr>
            </w:pPr>
            <w:r w:rsidRPr="009B3715">
              <w:rPr>
                <w:b/>
              </w:rPr>
              <w:t>Melodie</w:t>
            </w:r>
            <w:r>
              <w:rPr>
                <w:b/>
              </w:rPr>
              <w:t>/indicatie</w:t>
            </w:r>
          </w:p>
        </w:tc>
      </w:tr>
      <w:tr w:rsidR="009B3715" w:rsidTr="009B3715">
        <w:tc>
          <w:tcPr>
            <w:tcW w:w="6516" w:type="dxa"/>
          </w:tcPr>
          <w:p w:rsidR="009B3715" w:rsidRDefault="009B3715" w:rsidP="009B3715">
            <w:r>
              <w:t xml:space="preserve">Als de Beepbase verticaal wordt geplaatst en de Beep base </w:t>
            </w:r>
            <w:proofErr w:type="spellStart"/>
            <w:r>
              <w:t>uitschakeld</w:t>
            </w:r>
            <w:proofErr w:type="spellEnd"/>
            <w:r>
              <w:t>.</w:t>
            </w:r>
          </w:p>
        </w:tc>
        <w:tc>
          <w:tcPr>
            <w:tcW w:w="3112" w:type="dxa"/>
          </w:tcPr>
          <w:p w:rsidR="009B3715" w:rsidRDefault="009B3715" w:rsidP="009B3715">
            <w:r>
              <w:t>Een lange piep</w:t>
            </w:r>
          </w:p>
        </w:tc>
      </w:tr>
      <w:tr w:rsidR="009B3715" w:rsidTr="009B3715">
        <w:tc>
          <w:tcPr>
            <w:tcW w:w="6516" w:type="dxa"/>
          </w:tcPr>
          <w:p w:rsidR="009B3715" w:rsidRDefault="009B3715" w:rsidP="009B3715">
            <w:r>
              <w:t xml:space="preserve">Als de BEEPBASE horizontaal wordt geplaatst of opstart nadat de batterijen zijn geplaatst. </w:t>
            </w:r>
          </w:p>
        </w:tc>
        <w:tc>
          <w:tcPr>
            <w:tcW w:w="3112" w:type="dxa"/>
          </w:tcPr>
          <w:p w:rsidR="009B3715" w:rsidRDefault="009B3715" w:rsidP="009B3715">
            <w:r>
              <w:t xml:space="preserve">Vier piepjes </w:t>
            </w:r>
          </w:p>
        </w:tc>
      </w:tr>
      <w:tr w:rsidR="009B3715" w:rsidTr="009B3715">
        <w:tc>
          <w:tcPr>
            <w:tcW w:w="6516" w:type="dxa"/>
          </w:tcPr>
          <w:p w:rsidR="009B3715" w:rsidRDefault="009B3715" w:rsidP="009B3715">
            <w:r>
              <w:t>Als de reed schakelaar wordt bekrachtigd met een magneet</w:t>
            </w:r>
          </w:p>
        </w:tc>
        <w:tc>
          <w:tcPr>
            <w:tcW w:w="3112" w:type="dxa"/>
          </w:tcPr>
          <w:p w:rsidR="009B3715" w:rsidRDefault="009B3715" w:rsidP="009B3715">
            <w:r>
              <w:t>Twee korte piepjes</w:t>
            </w:r>
          </w:p>
        </w:tc>
      </w:tr>
    </w:tbl>
    <w:p w:rsidR="009B3715" w:rsidRPr="009B3715" w:rsidRDefault="009B3715" w:rsidP="009B3715"/>
    <w:p w:rsidR="00125F4C" w:rsidRDefault="00125F4C" w:rsidP="00125F4C">
      <w:pPr>
        <w:pStyle w:val="Kop2"/>
        <w:rPr>
          <w:kern w:val="32"/>
        </w:rPr>
      </w:pPr>
      <w:bookmarkStart w:id="79" w:name="_Toc25935114"/>
      <w:r w:rsidRPr="00125F4C">
        <w:rPr>
          <w:kern w:val="32"/>
        </w:rPr>
        <w:t>Flash log</w:t>
      </w:r>
      <w:bookmarkEnd w:id="79"/>
    </w:p>
    <w:p w:rsidR="000A0FA4" w:rsidRPr="000A0FA4" w:rsidRDefault="000A0FA4" w:rsidP="000A0FA4">
      <w:r>
        <w:t xml:space="preserve">Om meetgegevens en andere informatie op te slaan wordt de MX25R6435 flash IC gebruikt met het </w:t>
      </w:r>
      <w:proofErr w:type="spellStart"/>
      <w:r>
        <w:t>fatfs</w:t>
      </w:r>
      <w:proofErr w:type="spellEnd"/>
      <w:r>
        <w:t xml:space="preserve"> bestand systeem om de gegeven op te slaan. Bij het opstarten wordt er altijd een opstart bericht geschreven naar de log met relevante gegevens zoals de </w:t>
      </w:r>
      <w:proofErr w:type="spellStart"/>
      <w:r>
        <w:t>bootcount</w:t>
      </w:r>
      <w:proofErr w:type="spellEnd"/>
      <w:r>
        <w:t xml:space="preserve"> en firmware en hardware versie nummers. Na elke meting op basis van het sample interval worden de meet gegevens volgens het BEEP protocol opgeslagen.</w:t>
      </w:r>
    </w:p>
    <w:p w:rsidR="000A0FA4" w:rsidRDefault="000A0FA4" w:rsidP="000A0FA4"/>
    <w:p w:rsidR="007D5C04" w:rsidRPr="007D5C04" w:rsidRDefault="007D5C04" w:rsidP="000A0FA4">
      <w:pPr>
        <w:pStyle w:val="Kop3"/>
        <w:rPr>
          <w:kern w:val="32"/>
          <w:sz w:val="32"/>
          <w:szCs w:val="32"/>
        </w:rPr>
      </w:pPr>
      <w:bookmarkStart w:id="80" w:name="_Toc25935115"/>
      <w:r>
        <w:t>Bericht opbouw</w:t>
      </w:r>
      <w:bookmarkEnd w:id="80"/>
    </w:p>
    <w:p w:rsidR="000A0FA4" w:rsidRDefault="000A0FA4" w:rsidP="000A0FA4">
      <w:r>
        <w:t xml:space="preserve">Om een opstart-bericht en een meet gegevens-bericht te onderscheiden begint elk bericht met een byte die het bericht type specificeert, vervolgens een byte die het aantal data bytes op geeft. Hierna volgt de data in een ASCII </w:t>
      </w:r>
      <w:proofErr w:type="spellStart"/>
      <w:r>
        <w:t>Hex</w:t>
      </w:r>
      <w:proofErr w:type="spellEnd"/>
      <w:r>
        <w:t xml:space="preserve"> formaat met een totale lengte van 2 maal het aantal data bytes, aangezien elke byte wordt weergegevens als twee hexadecimale karakters. Er is gekozen voor een hexadecimale weergave om te voorkomen dat de payload karakters bevat die </w:t>
      </w:r>
      <w:r w:rsidR="007D5C04">
        <w:t xml:space="preserve">het start of het einde van een bericht aangeven. Aan het eind van elk bericht volgt er nog een new line feed karakter ‘\n’. Dit de weergave van de data in een tekst editor zoals </w:t>
      </w:r>
      <w:proofErr w:type="spellStart"/>
      <w:r w:rsidR="007D5C04">
        <w:t>notepad</w:t>
      </w:r>
      <w:proofErr w:type="spellEnd"/>
      <w:r w:rsidR="007D5C04">
        <w:t>++ makkelijker aangezien elk bericht op een aparte regel wordt weergegeven.</w:t>
      </w:r>
    </w:p>
    <w:p w:rsidR="007D5C04" w:rsidRDefault="007D5C04" w:rsidP="000A0FA4"/>
    <w:p w:rsidR="007D5C04" w:rsidRDefault="007D5C04" w:rsidP="000A0FA4"/>
    <w:tbl>
      <w:tblPr>
        <w:tblStyle w:val="Tabelraster"/>
        <w:tblW w:w="0" w:type="auto"/>
        <w:tblLook w:val="04A0" w:firstRow="1" w:lastRow="0" w:firstColumn="1" w:lastColumn="0" w:noHBand="0" w:noVBand="1"/>
      </w:tblPr>
      <w:tblGrid>
        <w:gridCol w:w="2112"/>
        <w:gridCol w:w="1466"/>
        <w:gridCol w:w="1804"/>
        <w:gridCol w:w="4246"/>
      </w:tblGrid>
      <w:tr w:rsidR="007D5C04" w:rsidTr="007D5C04">
        <w:tc>
          <w:tcPr>
            <w:tcW w:w="2112" w:type="dxa"/>
          </w:tcPr>
          <w:p w:rsidR="007D5C04" w:rsidRPr="00B67BDB" w:rsidRDefault="007D5C04" w:rsidP="00E81D5B">
            <w:pPr>
              <w:rPr>
                <w:b/>
              </w:rPr>
            </w:pPr>
            <w:r w:rsidRPr="00B67BDB">
              <w:rPr>
                <w:b/>
              </w:rPr>
              <w:t>Veld</w:t>
            </w:r>
          </w:p>
        </w:tc>
        <w:tc>
          <w:tcPr>
            <w:tcW w:w="1466" w:type="dxa"/>
          </w:tcPr>
          <w:p w:rsidR="007D5C04" w:rsidRPr="00B67BDB" w:rsidRDefault="007D5C04" w:rsidP="00E81D5B">
            <w:pPr>
              <w:rPr>
                <w:b/>
              </w:rPr>
            </w:pPr>
            <w:r>
              <w:rPr>
                <w:b/>
              </w:rPr>
              <w:t>Grote</w:t>
            </w:r>
          </w:p>
        </w:tc>
        <w:tc>
          <w:tcPr>
            <w:tcW w:w="1804" w:type="dxa"/>
          </w:tcPr>
          <w:p w:rsidR="007D5C04" w:rsidRPr="00B67BDB" w:rsidRDefault="007D5C04" w:rsidP="00E81D5B">
            <w:pPr>
              <w:rPr>
                <w:b/>
              </w:rPr>
            </w:pPr>
            <w:r w:rsidRPr="00B67BDB">
              <w:rPr>
                <w:b/>
              </w:rPr>
              <w:t>Waarde</w:t>
            </w:r>
          </w:p>
        </w:tc>
        <w:tc>
          <w:tcPr>
            <w:tcW w:w="4246" w:type="dxa"/>
          </w:tcPr>
          <w:p w:rsidR="007D5C04" w:rsidRPr="00B67BDB" w:rsidRDefault="007D5C04" w:rsidP="00E81D5B">
            <w:pPr>
              <w:rPr>
                <w:b/>
              </w:rPr>
            </w:pPr>
            <w:r w:rsidRPr="00B67BDB">
              <w:rPr>
                <w:b/>
              </w:rPr>
              <w:t>Omschrijving</w:t>
            </w:r>
          </w:p>
        </w:tc>
      </w:tr>
      <w:tr w:rsidR="007D5C04" w:rsidTr="007D5C04">
        <w:tc>
          <w:tcPr>
            <w:tcW w:w="2112" w:type="dxa"/>
          </w:tcPr>
          <w:p w:rsidR="007D5C04" w:rsidRDefault="007D5C04" w:rsidP="00E81D5B">
            <w:r>
              <w:t>Bericht identificatie</w:t>
            </w:r>
          </w:p>
        </w:tc>
        <w:tc>
          <w:tcPr>
            <w:tcW w:w="1466" w:type="dxa"/>
          </w:tcPr>
          <w:p w:rsidR="007D5C04" w:rsidRDefault="007D5C04" w:rsidP="00E81D5B">
            <w:r>
              <w:t>Uint8_t</w:t>
            </w:r>
          </w:p>
        </w:tc>
        <w:tc>
          <w:tcPr>
            <w:tcW w:w="1804" w:type="dxa"/>
          </w:tcPr>
          <w:p w:rsidR="007D5C04" w:rsidRDefault="00AF3CBB" w:rsidP="00E81D5B">
            <w:r>
              <w:t>1 of 3</w:t>
            </w:r>
          </w:p>
        </w:tc>
        <w:tc>
          <w:tcPr>
            <w:tcW w:w="4246" w:type="dxa"/>
          </w:tcPr>
          <w:p w:rsidR="007D5C04" w:rsidRDefault="00AF3CBB" w:rsidP="00E81D5B">
            <w:r>
              <w:t xml:space="preserve">Bericht types zijn volgens tabel 3. Enkel het Sensor on (1) en Keep </w:t>
            </w:r>
            <w:proofErr w:type="spellStart"/>
            <w:r>
              <w:t>alive</w:t>
            </w:r>
            <w:proofErr w:type="spellEnd"/>
            <w:r>
              <w:t xml:space="preserve"> bericht (3) types worden gebruikt</w:t>
            </w:r>
          </w:p>
        </w:tc>
      </w:tr>
      <w:tr w:rsidR="007D5C04" w:rsidTr="007D5C04">
        <w:tc>
          <w:tcPr>
            <w:tcW w:w="2112" w:type="dxa"/>
          </w:tcPr>
          <w:p w:rsidR="007D5C04" w:rsidRPr="00BF6A91" w:rsidRDefault="007D5C04" w:rsidP="00E81D5B">
            <w:r>
              <w:t>Payload grote</w:t>
            </w:r>
          </w:p>
        </w:tc>
        <w:tc>
          <w:tcPr>
            <w:tcW w:w="1466" w:type="dxa"/>
          </w:tcPr>
          <w:p w:rsidR="007D5C04" w:rsidRDefault="007D5C04" w:rsidP="00E81D5B">
            <w:r>
              <w:t>Uint8_t</w:t>
            </w:r>
          </w:p>
        </w:tc>
        <w:tc>
          <w:tcPr>
            <w:tcW w:w="1804" w:type="dxa"/>
          </w:tcPr>
          <w:p w:rsidR="007D5C04" w:rsidRDefault="007D5C04" w:rsidP="007D5C04">
            <w:r>
              <w:t>&gt; 0</w:t>
            </w:r>
          </w:p>
        </w:tc>
        <w:tc>
          <w:tcPr>
            <w:tcW w:w="4246" w:type="dxa"/>
          </w:tcPr>
          <w:p w:rsidR="007D5C04" w:rsidRPr="00BF6A91" w:rsidRDefault="007D5C04" w:rsidP="00E81D5B"/>
        </w:tc>
      </w:tr>
      <w:tr w:rsidR="007D5C04" w:rsidTr="007D5C04">
        <w:tc>
          <w:tcPr>
            <w:tcW w:w="2112" w:type="dxa"/>
          </w:tcPr>
          <w:p w:rsidR="007D5C04" w:rsidRPr="00BF6A91" w:rsidRDefault="007D5C04" w:rsidP="00E81D5B">
            <w:r>
              <w:t>Payload</w:t>
            </w:r>
          </w:p>
        </w:tc>
        <w:tc>
          <w:tcPr>
            <w:tcW w:w="1466" w:type="dxa"/>
          </w:tcPr>
          <w:p w:rsidR="007D5C04" w:rsidRDefault="007D5C04" w:rsidP="007D5C04">
            <w:r>
              <w:t>Uint8_t array [Payload grote * 2]</w:t>
            </w:r>
          </w:p>
        </w:tc>
        <w:tc>
          <w:tcPr>
            <w:tcW w:w="1804" w:type="dxa"/>
          </w:tcPr>
          <w:p w:rsidR="007D5C04" w:rsidRDefault="007D5C04" w:rsidP="00E81D5B"/>
        </w:tc>
        <w:tc>
          <w:tcPr>
            <w:tcW w:w="4246" w:type="dxa"/>
          </w:tcPr>
          <w:p w:rsidR="007D5C04" w:rsidRPr="00BF6A91" w:rsidRDefault="007D5C04" w:rsidP="00E81D5B"/>
        </w:tc>
      </w:tr>
      <w:tr w:rsidR="007D5C04" w:rsidTr="007D5C04">
        <w:tc>
          <w:tcPr>
            <w:tcW w:w="2112" w:type="dxa"/>
          </w:tcPr>
          <w:p w:rsidR="007D5C04" w:rsidRPr="00BF6A91" w:rsidRDefault="007D5C04" w:rsidP="00E81D5B">
            <w:r>
              <w:t>Bericht einde</w:t>
            </w:r>
          </w:p>
        </w:tc>
        <w:tc>
          <w:tcPr>
            <w:tcW w:w="1466" w:type="dxa"/>
          </w:tcPr>
          <w:p w:rsidR="007D5C04" w:rsidRDefault="007D5C04" w:rsidP="00E81D5B">
            <w:r>
              <w:t>Uint8_t</w:t>
            </w:r>
          </w:p>
        </w:tc>
        <w:tc>
          <w:tcPr>
            <w:tcW w:w="1804" w:type="dxa"/>
          </w:tcPr>
          <w:p w:rsidR="007D5C04" w:rsidRDefault="007D5C04" w:rsidP="00E81D5B">
            <w:r>
              <w:t>‘\n’ = 0x0A/10d</w:t>
            </w:r>
          </w:p>
        </w:tc>
        <w:tc>
          <w:tcPr>
            <w:tcW w:w="4246" w:type="dxa"/>
          </w:tcPr>
          <w:p w:rsidR="007D5C04" w:rsidRPr="00BF6A91" w:rsidRDefault="007D5C04" w:rsidP="00E81D5B"/>
        </w:tc>
      </w:tr>
    </w:tbl>
    <w:p w:rsidR="007D5C04" w:rsidRDefault="007D5C04" w:rsidP="000A0FA4"/>
    <w:p w:rsidR="00AF3CBB" w:rsidRPr="000A0FA4" w:rsidRDefault="00AF3CBB" w:rsidP="000A0FA4">
      <w:r>
        <w:t>Elk bericht type heeft een hexadecimale data payload met de volgende parameters die volgens het BEEP protocol zijn opgebouwd:</w:t>
      </w:r>
    </w:p>
    <w:tbl>
      <w:tblPr>
        <w:tblStyle w:val="Tabelraster"/>
        <w:tblW w:w="0" w:type="auto"/>
        <w:tblLook w:val="04A0" w:firstRow="1" w:lastRow="0" w:firstColumn="1" w:lastColumn="0" w:noHBand="0" w:noVBand="1"/>
      </w:tblPr>
      <w:tblGrid>
        <w:gridCol w:w="1696"/>
        <w:gridCol w:w="851"/>
        <w:gridCol w:w="7081"/>
      </w:tblGrid>
      <w:tr w:rsidR="00AF3CBB" w:rsidTr="00E81D5B">
        <w:tc>
          <w:tcPr>
            <w:tcW w:w="1696" w:type="dxa"/>
          </w:tcPr>
          <w:p w:rsidR="00AF3CBB" w:rsidRPr="00B769B7" w:rsidRDefault="00AF3CBB" w:rsidP="00E81D5B">
            <w:pPr>
              <w:rPr>
                <w:b/>
              </w:rPr>
            </w:pPr>
            <w:r w:rsidRPr="00B769B7">
              <w:rPr>
                <w:b/>
              </w:rPr>
              <w:t>Bericht type</w:t>
            </w:r>
          </w:p>
        </w:tc>
        <w:tc>
          <w:tcPr>
            <w:tcW w:w="851" w:type="dxa"/>
          </w:tcPr>
          <w:p w:rsidR="00AF3CBB" w:rsidRPr="00B769B7" w:rsidRDefault="00AF3CBB" w:rsidP="00E81D5B">
            <w:pPr>
              <w:rPr>
                <w:b/>
              </w:rPr>
            </w:pPr>
            <w:proofErr w:type="spellStart"/>
            <w:r w:rsidRPr="00B769B7">
              <w:rPr>
                <w:b/>
              </w:rPr>
              <w:t>Fport</w:t>
            </w:r>
            <w:proofErr w:type="spellEnd"/>
          </w:p>
        </w:tc>
        <w:tc>
          <w:tcPr>
            <w:tcW w:w="7081" w:type="dxa"/>
          </w:tcPr>
          <w:p w:rsidR="00AF3CBB" w:rsidRPr="00B769B7" w:rsidRDefault="00AF3CBB" w:rsidP="00E81D5B">
            <w:pPr>
              <w:rPr>
                <w:b/>
              </w:rPr>
            </w:pPr>
            <w:r w:rsidRPr="00B769B7">
              <w:rPr>
                <w:b/>
              </w:rPr>
              <w:t>Bevat Beep Protocol veld</w:t>
            </w:r>
          </w:p>
        </w:tc>
      </w:tr>
      <w:tr w:rsidR="00AF3CBB" w:rsidRPr="007344D4" w:rsidTr="00E81D5B">
        <w:tc>
          <w:tcPr>
            <w:tcW w:w="1696" w:type="dxa"/>
          </w:tcPr>
          <w:p w:rsidR="00AF3CBB" w:rsidRDefault="00AF3CBB" w:rsidP="00E81D5B">
            <w:r>
              <w:t>Sensor on</w:t>
            </w:r>
          </w:p>
        </w:tc>
        <w:tc>
          <w:tcPr>
            <w:tcW w:w="851" w:type="dxa"/>
          </w:tcPr>
          <w:p w:rsidR="00AF3CBB" w:rsidRDefault="00AF3CBB" w:rsidP="00E81D5B">
            <w:r>
              <w:t>1</w:t>
            </w:r>
          </w:p>
        </w:tc>
        <w:tc>
          <w:tcPr>
            <w:tcW w:w="7081" w:type="dxa"/>
          </w:tcPr>
          <w:p w:rsidR="00AF3CBB" w:rsidRDefault="00AF3CBB" w:rsidP="00E81D5B">
            <w:pPr>
              <w:rPr>
                <w:lang w:val="en-GB"/>
              </w:rPr>
            </w:pPr>
            <w:r w:rsidRPr="00B67BDB">
              <w:rPr>
                <w:lang w:val="en-GB"/>
              </w:rPr>
              <w:t>READ</w:t>
            </w:r>
            <w:r>
              <w:rPr>
                <w:lang w:val="en-GB"/>
              </w:rPr>
              <w:t xml:space="preserve">_FIRMWARE_VERSION = 1d, </w:t>
            </w:r>
          </w:p>
          <w:p w:rsidR="00AF3CBB" w:rsidRDefault="00AF3CBB" w:rsidP="00E81D5B">
            <w:pPr>
              <w:rPr>
                <w:lang w:val="en-GB"/>
              </w:rPr>
            </w:pPr>
            <w:r w:rsidRPr="00B67BDB">
              <w:rPr>
                <w:lang w:val="en-GB"/>
              </w:rPr>
              <w:t>READ</w:t>
            </w:r>
            <w:r>
              <w:rPr>
                <w:lang w:val="en-GB"/>
              </w:rPr>
              <w:t>_FIRMWARE_VERSION = 2d,</w:t>
            </w:r>
          </w:p>
          <w:p w:rsidR="00AF3CBB" w:rsidRDefault="00AF3CBB" w:rsidP="00AF3CBB">
            <w:pPr>
              <w:rPr>
                <w:lang w:val="en-GB"/>
              </w:rPr>
            </w:pPr>
            <w:r w:rsidRPr="00AF3CBB">
              <w:rPr>
                <w:lang w:val="en-GB"/>
              </w:rPr>
              <w:t>READ_ATECC_READ_ID</w:t>
            </w:r>
            <w:r>
              <w:rPr>
                <w:lang w:val="en-GB"/>
              </w:rPr>
              <w:t xml:space="preserve"> = 14d,</w:t>
            </w:r>
          </w:p>
          <w:p w:rsidR="00AF3CBB" w:rsidRDefault="00AF3CBB" w:rsidP="00AF3CBB">
            <w:pPr>
              <w:rPr>
                <w:lang w:val="en-GB"/>
              </w:rPr>
            </w:pPr>
            <w:r w:rsidRPr="00AF3CBB">
              <w:rPr>
                <w:lang w:val="en-GB"/>
              </w:rPr>
              <w:t>READ_BOOT_COUNT</w:t>
            </w:r>
            <w:r>
              <w:rPr>
                <w:lang w:val="en-GB"/>
              </w:rPr>
              <w:t xml:space="preserve"> = 31,</w:t>
            </w:r>
          </w:p>
          <w:p w:rsidR="00AF3CBB" w:rsidRDefault="00AF3CBB" w:rsidP="00AF3CBB">
            <w:pPr>
              <w:rPr>
                <w:lang w:val="en-GB"/>
              </w:rPr>
            </w:pPr>
            <w:r w:rsidRPr="00AF3CBB">
              <w:rPr>
                <w:lang w:val="en-GB"/>
              </w:rPr>
              <w:t>READ_DS18B20_STATE</w:t>
            </w:r>
            <w:r>
              <w:rPr>
                <w:lang w:val="en-GB"/>
              </w:rPr>
              <w:t xml:space="preserve"> = 3,</w:t>
            </w:r>
          </w:p>
          <w:p w:rsidR="00AF3CBB" w:rsidRPr="008B7E31" w:rsidRDefault="00AF3CBB" w:rsidP="00AF3CBB">
            <w:pPr>
              <w:rPr>
                <w:lang w:val="en-GB"/>
              </w:rPr>
            </w:pPr>
            <w:r w:rsidRPr="00AF3CBB">
              <w:rPr>
                <w:lang w:val="en-GB"/>
              </w:rPr>
              <w:t>READ_APPLICATION_CONFIG</w:t>
            </w:r>
            <w:r>
              <w:rPr>
                <w:lang w:val="en-GB"/>
              </w:rPr>
              <w:t xml:space="preserve"> = 29,</w:t>
            </w:r>
          </w:p>
        </w:tc>
      </w:tr>
      <w:tr w:rsidR="00AF3CBB" w:rsidRPr="007344D4" w:rsidTr="00E81D5B">
        <w:tc>
          <w:tcPr>
            <w:tcW w:w="1696" w:type="dxa"/>
          </w:tcPr>
          <w:p w:rsidR="00AF3CBB" w:rsidRDefault="00AF3CBB" w:rsidP="00E81D5B">
            <w:r>
              <w:t xml:space="preserve">Keep </w:t>
            </w:r>
            <w:proofErr w:type="spellStart"/>
            <w:r>
              <w:t>alive</w:t>
            </w:r>
            <w:proofErr w:type="spellEnd"/>
          </w:p>
        </w:tc>
        <w:tc>
          <w:tcPr>
            <w:tcW w:w="851" w:type="dxa"/>
          </w:tcPr>
          <w:p w:rsidR="00AF3CBB" w:rsidRDefault="00AF3CBB" w:rsidP="00E81D5B">
            <w:r>
              <w:t>3</w:t>
            </w:r>
          </w:p>
        </w:tc>
        <w:tc>
          <w:tcPr>
            <w:tcW w:w="7081" w:type="dxa"/>
          </w:tcPr>
          <w:p w:rsidR="00AF3CBB" w:rsidRDefault="00AF3CBB" w:rsidP="00E81D5B">
            <w:pPr>
              <w:rPr>
                <w:lang w:val="en-GB"/>
              </w:rPr>
            </w:pPr>
            <w:proofErr w:type="spellStart"/>
            <w:r w:rsidRPr="008B7E31">
              <w:rPr>
                <w:lang w:val="en-GB"/>
              </w:rPr>
              <w:t>READ_nRF_ADC_CONVERSION</w:t>
            </w:r>
            <w:proofErr w:type="spellEnd"/>
            <w:r>
              <w:rPr>
                <w:lang w:val="en-GB"/>
              </w:rPr>
              <w:t xml:space="preserve"> = 27</w:t>
            </w:r>
            <w:r w:rsidRPr="008B7E31">
              <w:rPr>
                <w:lang w:val="en-GB"/>
              </w:rPr>
              <w:t xml:space="preserve">, </w:t>
            </w:r>
          </w:p>
          <w:p w:rsidR="00AF3CBB" w:rsidRDefault="00AF3CBB" w:rsidP="00E81D5B">
            <w:pPr>
              <w:rPr>
                <w:lang w:val="en-GB"/>
              </w:rPr>
            </w:pPr>
            <w:r>
              <w:rPr>
                <w:lang w:val="en-GB"/>
              </w:rPr>
              <w:t>READ_HX711_CONVERSION = 10,</w:t>
            </w:r>
          </w:p>
          <w:p w:rsidR="00AF3CBB" w:rsidRPr="008B7E31" w:rsidRDefault="00AF3CBB" w:rsidP="00E81D5B">
            <w:pPr>
              <w:rPr>
                <w:lang w:val="en-GB"/>
              </w:rPr>
            </w:pPr>
            <w:r w:rsidRPr="008B7E31">
              <w:rPr>
                <w:lang w:val="en-GB"/>
              </w:rPr>
              <w:lastRenderedPageBreak/>
              <w:t>READ_DS18B20_CONVERSION</w:t>
            </w:r>
            <w:r>
              <w:rPr>
                <w:lang w:val="en-GB"/>
              </w:rPr>
              <w:t xml:space="preserve"> = 4</w:t>
            </w:r>
          </w:p>
        </w:tc>
      </w:tr>
      <w:tr w:rsidR="00AF3CBB" w:rsidTr="00E81D5B">
        <w:tc>
          <w:tcPr>
            <w:tcW w:w="1696" w:type="dxa"/>
          </w:tcPr>
          <w:p w:rsidR="00AF3CBB" w:rsidRDefault="00AF3CBB" w:rsidP="00E81D5B">
            <w:r>
              <w:lastRenderedPageBreak/>
              <w:t>Alarm</w:t>
            </w:r>
          </w:p>
        </w:tc>
        <w:tc>
          <w:tcPr>
            <w:tcW w:w="851" w:type="dxa"/>
          </w:tcPr>
          <w:p w:rsidR="00AF3CBB" w:rsidRDefault="00AF3CBB" w:rsidP="00E81D5B">
            <w:r>
              <w:t>4</w:t>
            </w:r>
          </w:p>
        </w:tc>
        <w:tc>
          <w:tcPr>
            <w:tcW w:w="7081" w:type="dxa"/>
          </w:tcPr>
          <w:p w:rsidR="00AF3CBB" w:rsidRDefault="00AF3CBB" w:rsidP="00E81D5B">
            <w:r>
              <w:t>Niet gebruikt</w:t>
            </w:r>
          </w:p>
        </w:tc>
      </w:tr>
      <w:tr w:rsidR="00AF3CBB" w:rsidTr="00E81D5B">
        <w:tc>
          <w:tcPr>
            <w:tcW w:w="1696" w:type="dxa"/>
            <w:tcBorders>
              <w:bottom w:val="single" w:sz="4" w:space="0" w:color="auto"/>
            </w:tcBorders>
          </w:tcPr>
          <w:p w:rsidR="00AF3CBB" w:rsidRDefault="00AF3CBB" w:rsidP="00E81D5B">
            <w:r>
              <w:t xml:space="preserve">Uplink </w:t>
            </w:r>
            <w:proofErr w:type="spellStart"/>
            <w:r>
              <w:t>custom</w:t>
            </w:r>
            <w:proofErr w:type="spellEnd"/>
          </w:p>
        </w:tc>
        <w:tc>
          <w:tcPr>
            <w:tcW w:w="851" w:type="dxa"/>
            <w:tcBorders>
              <w:bottom w:val="single" w:sz="4" w:space="0" w:color="auto"/>
            </w:tcBorders>
          </w:tcPr>
          <w:p w:rsidR="00AF3CBB" w:rsidRDefault="00AF3CBB" w:rsidP="00E81D5B">
            <w:r>
              <w:t>5</w:t>
            </w:r>
          </w:p>
        </w:tc>
        <w:tc>
          <w:tcPr>
            <w:tcW w:w="7081" w:type="dxa"/>
            <w:tcBorders>
              <w:bottom w:val="single" w:sz="4" w:space="0" w:color="auto"/>
            </w:tcBorders>
          </w:tcPr>
          <w:p w:rsidR="00AF3CBB" w:rsidRDefault="00AF3CBB" w:rsidP="00E81D5B">
            <w:r>
              <w:t>Niet gebruikt</w:t>
            </w:r>
          </w:p>
        </w:tc>
      </w:tr>
      <w:tr w:rsidR="00AF3CBB" w:rsidTr="00E81D5B">
        <w:tc>
          <w:tcPr>
            <w:tcW w:w="1696" w:type="dxa"/>
            <w:tcBorders>
              <w:bottom w:val="single" w:sz="4" w:space="0" w:color="auto"/>
            </w:tcBorders>
          </w:tcPr>
          <w:p w:rsidR="00AF3CBB" w:rsidRDefault="00AF3CBB" w:rsidP="00E81D5B">
            <w:r>
              <w:t>Downlink response</w:t>
            </w:r>
          </w:p>
        </w:tc>
        <w:tc>
          <w:tcPr>
            <w:tcW w:w="851" w:type="dxa"/>
            <w:tcBorders>
              <w:bottom w:val="single" w:sz="4" w:space="0" w:color="auto"/>
            </w:tcBorders>
          </w:tcPr>
          <w:p w:rsidR="00AF3CBB" w:rsidRDefault="00AF3CBB" w:rsidP="00E81D5B">
            <w:r>
              <w:t>6</w:t>
            </w:r>
          </w:p>
        </w:tc>
        <w:tc>
          <w:tcPr>
            <w:tcW w:w="7081" w:type="dxa"/>
            <w:tcBorders>
              <w:bottom w:val="single" w:sz="4" w:space="0" w:color="auto"/>
            </w:tcBorders>
          </w:tcPr>
          <w:p w:rsidR="00AF3CBB" w:rsidRDefault="00AF3CBB" w:rsidP="00E81D5B">
            <w:r>
              <w:t>Niet gebruikt</w:t>
            </w:r>
          </w:p>
        </w:tc>
      </w:tr>
      <w:tr w:rsidR="00AF3CBB" w:rsidTr="00E81D5B">
        <w:tc>
          <w:tcPr>
            <w:tcW w:w="9628" w:type="dxa"/>
            <w:gridSpan w:val="3"/>
            <w:tcBorders>
              <w:top w:val="single" w:sz="4" w:space="0" w:color="auto"/>
              <w:left w:val="nil"/>
              <w:bottom w:val="nil"/>
              <w:right w:val="nil"/>
            </w:tcBorders>
          </w:tcPr>
          <w:p w:rsidR="00AF3CBB" w:rsidRPr="007D5C04" w:rsidRDefault="00AF3CBB" w:rsidP="00AF3CBB">
            <w:pPr>
              <w:jc w:val="center"/>
              <w:rPr>
                <w:b/>
              </w:rPr>
            </w:pPr>
            <w:r w:rsidRPr="007D5C04">
              <w:rPr>
                <w:b/>
              </w:rPr>
              <w:t>T</w:t>
            </w:r>
            <w:r>
              <w:rPr>
                <w:b/>
              </w:rPr>
              <w:t>abel 4 – Bericht inhoud</w:t>
            </w:r>
          </w:p>
        </w:tc>
      </w:tr>
    </w:tbl>
    <w:p w:rsidR="00C17C46" w:rsidRDefault="00C17C46" w:rsidP="00C17C46"/>
    <w:p w:rsidR="00C17C46" w:rsidRPr="00C17C46" w:rsidRDefault="00C17C46" w:rsidP="00C17C46">
      <w:pPr>
        <w:pStyle w:val="Kop3"/>
        <w:rPr>
          <w:kern w:val="32"/>
          <w:sz w:val="32"/>
          <w:szCs w:val="32"/>
        </w:rPr>
      </w:pPr>
      <w:bookmarkStart w:id="81" w:name="_Toc25935116"/>
      <w:r>
        <w:t>Opstart-bericht</w:t>
      </w:r>
      <w:bookmarkEnd w:id="81"/>
    </w:p>
    <w:p w:rsidR="00C17C46" w:rsidRDefault="00C17C46" w:rsidP="00C17C46">
      <w:r>
        <w:t>Voorbeeld van een opstart bericht:</w:t>
      </w:r>
    </w:p>
    <w:p w:rsidR="00C17C46" w:rsidRDefault="00C17C46" w:rsidP="00C17C46"/>
    <w:tbl>
      <w:tblPr>
        <w:tblStyle w:val="Tabelraster"/>
        <w:tblW w:w="0" w:type="auto"/>
        <w:tblInd w:w="-714" w:type="dxa"/>
        <w:tblLook w:val="04A0" w:firstRow="1" w:lastRow="0" w:firstColumn="1" w:lastColumn="0" w:noHBand="0" w:noVBand="1"/>
      </w:tblPr>
      <w:tblGrid>
        <w:gridCol w:w="10342"/>
      </w:tblGrid>
      <w:tr w:rsidR="00C17C46" w:rsidTr="0024624E">
        <w:tc>
          <w:tcPr>
            <w:tcW w:w="10342" w:type="dxa"/>
          </w:tcPr>
          <w:p w:rsidR="00C17C46" w:rsidRDefault="0024624E" w:rsidP="00C17C46">
            <w:r w:rsidRPr="0024624E">
              <w:t>024A30313030303130303032303030303032303030313030303030303032453730453045303132333344323330384543384539314545314630303030303030313033303931443030303030310A</w:t>
            </w:r>
          </w:p>
        </w:tc>
      </w:tr>
    </w:tbl>
    <w:p w:rsidR="00C17C46" w:rsidRDefault="00C17C46" w:rsidP="00C17C46"/>
    <w:p w:rsidR="0024624E" w:rsidRPr="00C20CDD" w:rsidRDefault="0024624E" w:rsidP="00C17C46">
      <w:pPr>
        <w:rPr>
          <w:b/>
        </w:rPr>
      </w:pPr>
      <w:r w:rsidRPr="00C20CDD">
        <w:rPr>
          <w:b/>
        </w:rPr>
        <w:t>Bericht opbouw</w:t>
      </w:r>
      <w:r w:rsidR="00C20CDD" w:rsidRPr="00C20CDD">
        <w:rPr>
          <w:b/>
        </w:rPr>
        <w:t>:</w:t>
      </w:r>
    </w:p>
    <w:tbl>
      <w:tblPr>
        <w:tblStyle w:val="Tabelraster"/>
        <w:tblW w:w="10774" w:type="dxa"/>
        <w:tblInd w:w="-856" w:type="dxa"/>
        <w:tblLook w:val="04A0" w:firstRow="1" w:lastRow="0" w:firstColumn="1" w:lastColumn="0" w:noHBand="0" w:noVBand="1"/>
      </w:tblPr>
      <w:tblGrid>
        <w:gridCol w:w="1638"/>
        <w:gridCol w:w="9136"/>
      </w:tblGrid>
      <w:tr w:rsidR="00C17C46" w:rsidTr="003315F7">
        <w:tc>
          <w:tcPr>
            <w:tcW w:w="1638" w:type="dxa"/>
          </w:tcPr>
          <w:p w:rsidR="00C17C46" w:rsidRPr="00C17C46" w:rsidRDefault="00C17C46" w:rsidP="00C17C46">
            <w:pPr>
              <w:rPr>
                <w:b/>
              </w:rPr>
            </w:pPr>
            <w:r w:rsidRPr="00C17C46">
              <w:rPr>
                <w:b/>
              </w:rPr>
              <w:t>Veld</w:t>
            </w:r>
          </w:p>
        </w:tc>
        <w:tc>
          <w:tcPr>
            <w:tcW w:w="9136" w:type="dxa"/>
          </w:tcPr>
          <w:p w:rsidR="00C17C46" w:rsidRPr="00C17C46" w:rsidRDefault="00C17C46" w:rsidP="00C17C46">
            <w:pPr>
              <w:rPr>
                <w:b/>
              </w:rPr>
            </w:pPr>
            <w:r w:rsidRPr="00C17C46">
              <w:rPr>
                <w:b/>
              </w:rPr>
              <w:t>Inhoud</w:t>
            </w:r>
          </w:p>
        </w:tc>
      </w:tr>
      <w:tr w:rsidR="00C17C46" w:rsidTr="003315F7">
        <w:tc>
          <w:tcPr>
            <w:tcW w:w="1638" w:type="dxa"/>
          </w:tcPr>
          <w:p w:rsidR="00C17C46" w:rsidRDefault="00C17C46" w:rsidP="00C17C46">
            <w:r>
              <w:t>Bericht type</w:t>
            </w:r>
          </w:p>
        </w:tc>
        <w:tc>
          <w:tcPr>
            <w:tcW w:w="9136" w:type="dxa"/>
          </w:tcPr>
          <w:p w:rsidR="00C17C46" w:rsidRDefault="00C17C46" w:rsidP="00C17C46">
            <w:r>
              <w:t>0x02/2d</w:t>
            </w:r>
          </w:p>
        </w:tc>
      </w:tr>
      <w:tr w:rsidR="00C17C46" w:rsidTr="003315F7">
        <w:tc>
          <w:tcPr>
            <w:tcW w:w="1638" w:type="dxa"/>
          </w:tcPr>
          <w:p w:rsidR="00C17C46" w:rsidRDefault="00C17C46" w:rsidP="00C17C46">
            <w:r>
              <w:t>Payload lengte</w:t>
            </w:r>
          </w:p>
        </w:tc>
        <w:tc>
          <w:tcPr>
            <w:tcW w:w="9136" w:type="dxa"/>
          </w:tcPr>
          <w:p w:rsidR="00C17C46" w:rsidRDefault="00C17C46" w:rsidP="0024624E">
            <w:r>
              <w:t>0x</w:t>
            </w:r>
            <w:r w:rsidR="0024624E">
              <w:t>4A/74</w:t>
            </w:r>
            <w:r>
              <w:t>d</w:t>
            </w:r>
            <w:r w:rsidR="0024624E">
              <w:t xml:space="preserve"> data bytes, 148 ASCII karakters</w:t>
            </w:r>
          </w:p>
        </w:tc>
      </w:tr>
      <w:tr w:rsidR="00C17C46" w:rsidTr="003315F7">
        <w:tc>
          <w:tcPr>
            <w:tcW w:w="1638" w:type="dxa"/>
          </w:tcPr>
          <w:p w:rsidR="00C17C46" w:rsidRDefault="00C17C46" w:rsidP="0024624E">
            <w:r>
              <w:t>Payload</w:t>
            </w:r>
            <w:r w:rsidR="0024624E">
              <w:t>[148]</w:t>
            </w:r>
          </w:p>
        </w:tc>
        <w:tc>
          <w:tcPr>
            <w:tcW w:w="9136" w:type="dxa"/>
          </w:tcPr>
          <w:p w:rsidR="0024624E" w:rsidRDefault="0024624E" w:rsidP="00C17C46">
            <w:r w:rsidRPr="0024624E">
              <w:t>30313030303130303032303030303032303030313030303030303032453730453045303132</w:t>
            </w:r>
          </w:p>
          <w:p w:rsidR="0024624E" w:rsidRDefault="0024624E" w:rsidP="00C17C46">
            <w:r w:rsidRPr="0024624E">
              <w:t>33334432333038454338453931454531463030303030303031303330393144303030303031</w:t>
            </w:r>
          </w:p>
        </w:tc>
      </w:tr>
      <w:tr w:rsidR="00C17C46" w:rsidTr="003315F7">
        <w:tc>
          <w:tcPr>
            <w:tcW w:w="1638" w:type="dxa"/>
          </w:tcPr>
          <w:p w:rsidR="00C17C46" w:rsidRDefault="00C17C46" w:rsidP="00C17C46">
            <w:r>
              <w:t>Bericht einde</w:t>
            </w:r>
          </w:p>
        </w:tc>
        <w:tc>
          <w:tcPr>
            <w:tcW w:w="9136" w:type="dxa"/>
          </w:tcPr>
          <w:p w:rsidR="00C17C46" w:rsidRDefault="00C17C46" w:rsidP="00C17C46">
            <w:r>
              <w:t>0x0A/10d ‘\n’</w:t>
            </w:r>
          </w:p>
        </w:tc>
      </w:tr>
    </w:tbl>
    <w:p w:rsidR="00C17C46" w:rsidRDefault="00C17C46" w:rsidP="00C17C46"/>
    <w:p w:rsidR="00C17C46" w:rsidRPr="00C20CDD" w:rsidRDefault="0024624E" w:rsidP="00C17C46">
      <w:pPr>
        <w:rPr>
          <w:b/>
        </w:rPr>
      </w:pPr>
      <w:r w:rsidRPr="00C20CDD">
        <w:rPr>
          <w:b/>
        </w:rPr>
        <w:t xml:space="preserve">Payload </w:t>
      </w:r>
      <w:proofErr w:type="spellStart"/>
      <w:r w:rsidRPr="00C20CDD">
        <w:rPr>
          <w:b/>
        </w:rPr>
        <w:t>decoding</w:t>
      </w:r>
      <w:proofErr w:type="spellEnd"/>
      <w:r w:rsidRPr="00C20CDD">
        <w:rPr>
          <w:b/>
        </w:rPr>
        <w:t>:</w:t>
      </w:r>
    </w:p>
    <w:tbl>
      <w:tblPr>
        <w:tblStyle w:val="Tabelraster"/>
        <w:tblW w:w="10774" w:type="dxa"/>
        <w:tblInd w:w="-856" w:type="dxa"/>
        <w:tblLook w:val="04A0" w:firstRow="1" w:lastRow="0" w:firstColumn="1" w:lastColumn="0" w:noHBand="0" w:noVBand="1"/>
      </w:tblPr>
      <w:tblGrid>
        <w:gridCol w:w="1977"/>
        <w:gridCol w:w="8797"/>
      </w:tblGrid>
      <w:tr w:rsidR="0024624E" w:rsidTr="003315F7">
        <w:tc>
          <w:tcPr>
            <w:tcW w:w="1977" w:type="dxa"/>
          </w:tcPr>
          <w:p w:rsidR="0024624E" w:rsidRDefault="0024624E" w:rsidP="00C17C46">
            <w:r>
              <w:t>ASCII</w:t>
            </w:r>
          </w:p>
        </w:tc>
        <w:tc>
          <w:tcPr>
            <w:tcW w:w="8797" w:type="dxa"/>
          </w:tcPr>
          <w:p w:rsidR="0024624E" w:rsidRDefault="0024624E" w:rsidP="0024624E">
            <w:r w:rsidRPr="0024624E">
              <w:t>30313030303130303032303030303032303030313030303030303032453730453045303132</w:t>
            </w:r>
          </w:p>
          <w:p w:rsidR="0024624E" w:rsidRDefault="0024624E" w:rsidP="0024624E">
            <w:r w:rsidRPr="0024624E">
              <w:t>33334432333038454338453931454531463030303030303031303330393144303030303031</w:t>
            </w:r>
          </w:p>
        </w:tc>
      </w:tr>
      <w:tr w:rsidR="0024624E" w:rsidTr="003315F7">
        <w:tc>
          <w:tcPr>
            <w:tcW w:w="1977" w:type="dxa"/>
          </w:tcPr>
          <w:p w:rsidR="0024624E" w:rsidRDefault="0024624E" w:rsidP="00C17C46">
            <w:r>
              <w:t>HEX</w:t>
            </w:r>
          </w:p>
        </w:tc>
        <w:tc>
          <w:tcPr>
            <w:tcW w:w="8797" w:type="dxa"/>
          </w:tcPr>
          <w:p w:rsidR="0024624E" w:rsidRDefault="00C20CDD" w:rsidP="00C17C46">
            <w:r w:rsidRPr="00C20CDD">
              <w:t>0100010002000002000100000002E70E0E01233D2308EC8E91EE1F0000000103091D000001</w:t>
            </w:r>
          </w:p>
        </w:tc>
      </w:tr>
    </w:tbl>
    <w:p w:rsidR="0024624E" w:rsidRDefault="0024624E" w:rsidP="00C17C46"/>
    <w:p w:rsidR="00C17C46" w:rsidRPr="00C20CDD" w:rsidRDefault="00C20CDD" w:rsidP="00C17C46">
      <w:pPr>
        <w:rPr>
          <w:b/>
        </w:rPr>
      </w:pPr>
      <w:r>
        <w:rPr>
          <w:b/>
        </w:rPr>
        <w:t>Payload p</w:t>
      </w:r>
      <w:r w:rsidRPr="00C20CDD">
        <w:rPr>
          <w:b/>
        </w:rPr>
        <w:t>arameters</w:t>
      </w:r>
    </w:p>
    <w:tbl>
      <w:tblPr>
        <w:tblStyle w:val="Tabelraster"/>
        <w:tblW w:w="10774" w:type="dxa"/>
        <w:tblInd w:w="-856" w:type="dxa"/>
        <w:tblLook w:val="04A0" w:firstRow="1" w:lastRow="0" w:firstColumn="1" w:lastColumn="0" w:noHBand="0" w:noVBand="1"/>
      </w:tblPr>
      <w:tblGrid>
        <w:gridCol w:w="2978"/>
        <w:gridCol w:w="3553"/>
        <w:gridCol w:w="4243"/>
      </w:tblGrid>
      <w:tr w:rsidR="00C20CDD" w:rsidTr="00C20CDD">
        <w:tc>
          <w:tcPr>
            <w:tcW w:w="2978" w:type="dxa"/>
          </w:tcPr>
          <w:p w:rsidR="00C20CDD" w:rsidRPr="00C20CDD" w:rsidRDefault="00C20CDD" w:rsidP="00C17C46">
            <w:pPr>
              <w:rPr>
                <w:b/>
              </w:rPr>
            </w:pPr>
            <w:proofErr w:type="spellStart"/>
            <w:r w:rsidRPr="00C20CDD">
              <w:rPr>
                <w:b/>
              </w:rPr>
              <w:t>Hex</w:t>
            </w:r>
            <w:proofErr w:type="spellEnd"/>
          </w:p>
        </w:tc>
        <w:tc>
          <w:tcPr>
            <w:tcW w:w="3553" w:type="dxa"/>
          </w:tcPr>
          <w:p w:rsidR="00C20CDD" w:rsidRPr="00C20CDD" w:rsidRDefault="00C20CDD" w:rsidP="00C17C46">
            <w:pPr>
              <w:rPr>
                <w:b/>
              </w:rPr>
            </w:pPr>
            <w:r w:rsidRPr="00C20CDD">
              <w:rPr>
                <w:b/>
              </w:rPr>
              <w:t>ID</w:t>
            </w:r>
          </w:p>
        </w:tc>
        <w:tc>
          <w:tcPr>
            <w:tcW w:w="4243" w:type="dxa"/>
          </w:tcPr>
          <w:p w:rsidR="00C20CDD" w:rsidRPr="00C20CDD" w:rsidRDefault="00C20CDD" w:rsidP="00C17C46">
            <w:pPr>
              <w:rPr>
                <w:b/>
              </w:rPr>
            </w:pPr>
            <w:r w:rsidRPr="00C20CDD">
              <w:rPr>
                <w:b/>
              </w:rPr>
              <w:t>Parameters</w:t>
            </w:r>
          </w:p>
        </w:tc>
      </w:tr>
      <w:tr w:rsidR="00C20CDD" w:rsidTr="00C20CDD">
        <w:tc>
          <w:tcPr>
            <w:tcW w:w="2978" w:type="dxa"/>
          </w:tcPr>
          <w:p w:rsidR="00C20CDD" w:rsidRDefault="00C20CDD" w:rsidP="00C17C46">
            <w:r w:rsidRPr="00C20CDD">
              <w:t>01000100020000</w:t>
            </w:r>
          </w:p>
        </w:tc>
        <w:tc>
          <w:tcPr>
            <w:tcW w:w="3553" w:type="dxa"/>
          </w:tcPr>
          <w:p w:rsidR="00C20CDD" w:rsidRPr="00C20CDD" w:rsidRDefault="00C20CDD" w:rsidP="00C17C46">
            <w:r w:rsidRPr="00C20CDD">
              <w:t>READ_FIRMWARE_VERSION = 1d</w:t>
            </w:r>
          </w:p>
        </w:tc>
        <w:tc>
          <w:tcPr>
            <w:tcW w:w="4243" w:type="dxa"/>
          </w:tcPr>
          <w:p w:rsidR="00C20CDD" w:rsidRDefault="00C20CDD" w:rsidP="00C17C46">
            <w:r w:rsidRPr="00C20CDD">
              <w:t xml:space="preserve">Firmware </w:t>
            </w:r>
            <w:proofErr w:type="spellStart"/>
            <w:r w:rsidRPr="00C20CDD">
              <w:t>version</w:t>
            </w:r>
            <w:proofErr w:type="spellEnd"/>
            <w:r w:rsidRPr="00C20CDD">
              <w:t>: 1.2.0</w:t>
            </w:r>
          </w:p>
        </w:tc>
      </w:tr>
      <w:tr w:rsidR="00C20CDD" w:rsidTr="00C20CDD">
        <w:tc>
          <w:tcPr>
            <w:tcW w:w="2978" w:type="dxa"/>
          </w:tcPr>
          <w:p w:rsidR="00C20CDD" w:rsidRDefault="00C20CDD" w:rsidP="00C17C46">
            <w:r w:rsidRPr="00C20CDD">
              <w:t>02000100000002E7</w:t>
            </w:r>
          </w:p>
        </w:tc>
        <w:tc>
          <w:tcPr>
            <w:tcW w:w="3553" w:type="dxa"/>
          </w:tcPr>
          <w:p w:rsidR="00C20CDD" w:rsidRPr="00C20CDD" w:rsidRDefault="00C20CDD" w:rsidP="00C17C46">
            <w:r w:rsidRPr="00C20CDD">
              <w:t>READ_FIRMWARE_VERSION = 2d</w:t>
            </w:r>
          </w:p>
        </w:tc>
        <w:tc>
          <w:tcPr>
            <w:tcW w:w="4243" w:type="dxa"/>
          </w:tcPr>
          <w:p w:rsidR="00C20CDD" w:rsidRDefault="00C20CDD" w:rsidP="00C17C46">
            <w:r w:rsidRPr="00C20CDD">
              <w:t xml:space="preserve">Hardware </w:t>
            </w:r>
            <w:proofErr w:type="spellStart"/>
            <w:r w:rsidRPr="00C20CDD">
              <w:t>version</w:t>
            </w:r>
            <w:proofErr w:type="spellEnd"/>
            <w:r w:rsidRPr="00C20CDD">
              <w:t>: 1.0 ID:190222</w:t>
            </w:r>
          </w:p>
        </w:tc>
      </w:tr>
      <w:tr w:rsidR="00C20CDD" w:rsidTr="00C20CDD">
        <w:tc>
          <w:tcPr>
            <w:tcW w:w="2978" w:type="dxa"/>
          </w:tcPr>
          <w:p w:rsidR="00C20CDD" w:rsidRDefault="00C20CDD" w:rsidP="00C17C46">
            <w:r w:rsidRPr="00C20CDD">
              <w:t>0E0E01233D2308EC8E91EE</w:t>
            </w:r>
          </w:p>
        </w:tc>
        <w:tc>
          <w:tcPr>
            <w:tcW w:w="3553" w:type="dxa"/>
          </w:tcPr>
          <w:p w:rsidR="00C20CDD" w:rsidRDefault="00C20CDD" w:rsidP="00C17C46">
            <w:r w:rsidRPr="00C20CDD">
              <w:t>READ_ATECC_READ_ID = 14d</w:t>
            </w:r>
          </w:p>
        </w:tc>
        <w:tc>
          <w:tcPr>
            <w:tcW w:w="4243" w:type="dxa"/>
          </w:tcPr>
          <w:p w:rsidR="00C20CDD" w:rsidRDefault="00C20CDD" w:rsidP="00C17C46">
            <w:r w:rsidRPr="00C20CDD">
              <w:t>ATECC ID: 01233D2308EC8E91EE</w:t>
            </w:r>
          </w:p>
        </w:tc>
      </w:tr>
      <w:tr w:rsidR="00C20CDD" w:rsidTr="00C20CDD">
        <w:tc>
          <w:tcPr>
            <w:tcW w:w="2978" w:type="dxa"/>
          </w:tcPr>
          <w:p w:rsidR="00C20CDD" w:rsidRDefault="00C20CDD" w:rsidP="00C17C46">
            <w:r w:rsidRPr="00C20CDD">
              <w:t>1F00000001</w:t>
            </w:r>
          </w:p>
        </w:tc>
        <w:tc>
          <w:tcPr>
            <w:tcW w:w="3553" w:type="dxa"/>
          </w:tcPr>
          <w:p w:rsidR="00C20CDD" w:rsidRDefault="00C20CDD" w:rsidP="00C17C46">
            <w:r w:rsidRPr="00C20CDD">
              <w:t>READ_BOOT_COUNT = 31</w:t>
            </w:r>
          </w:p>
        </w:tc>
        <w:tc>
          <w:tcPr>
            <w:tcW w:w="4243" w:type="dxa"/>
          </w:tcPr>
          <w:p w:rsidR="00C20CDD" w:rsidRDefault="00C20CDD" w:rsidP="00C17C46">
            <w:r w:rsidRPr="00C20CDD">
              <w:t xml:space="preserve">Boot </w:t>
            </w:r>
            <w:proofErr w:type="spellStart"/>
            <w:r w:rsidRPr="00C20CDD">
              <w:t>count</w:t>
            </w:r>
            <w:proofErr w:type="spellEnd"/>
            <w:r w:rsidRPr="00C20CDD">
              <w:t>: 1</w:t>
            </w:r>
          </w:p>
        </w:tc>
      </w:tr>
      <w:tr w:rsidR="00C20CDD" w:rsidTr="00C20CDD">
        <w:tc>
          <w:tcPr>
            <w:tcW w:w="2978" w:type="dxa"/>
          </w:tcPr>
          <w:p w:rsidR="00C20CDD" w:rsidRDefault="00C20CDD" w:rsidP="00C17C46">
            <w:r w:rsidRPr="00C20CDD">
              <w:t>0309</w:t>
            </w:r>
          </w:p>
        </w:tc>
        <w:tc>
          <w:tcPr>
            <w:tcW w:w="3553" w:type="dxa"/>
          </w:tcPr>
          <w:p w:rsidR="00C20CDD" w:rsidRDefault="00C20CDD" w:rsidP="00C17C46">
            <w:r w:rsidRPr="00C20CDD">
              <w:t>READ_DS18B20_STATE = 3</w:t>
            </w:r>
          </w:p>
        </w:tc>
        <w:tc>
          <w:tcPr>
            <w:tcW w:w="4243" w:type="dxa"/>
          </w:tcPr>
          <w:p w:rsidR="00C20CDD" w:rsidRDefault="00C20CDD" w:rsidP="00C17C46">
            <w:r w:rsidRPr="00C20CDD">
              <w:t>DS18B20 state: 9</w:t>
            </w:r>
          </w:p>
        </w:tc>
      </w:tr>
      <w:tr w:rsidR="00C20CDD" w:rsidTr="00C20CDD">
        <w:tc>
          <w:tcPr>
            <w:tcW w:w="2978" w:type="dxa"/>
          </w:tcPr>
          <w:p w:rsidR="00C20CDD" w:rsidRDefault="00C20CDD" w:rsidP="00C17C46">
            <w:r w:rsidRPr="00C20CDD">
              <w:t>1D000001</w:t>
            </w:r>
          </w:p>
        </w:tc>
        <w:tc>
          <w:tcPr>
            <w:tcW w:w="3553" w:type="dxa"/>
          </w:tcPr>
          <w:p w:rsidR="00C20CDD" w:rsidRDefault="00C20CDD" w:rsidP="00C17C46">
            <w:r w:rsidRPr="00C20CDD">
              <w:t>READ_APPLICATION_CONFIG = 29</w:t>
            </w:r>
          </w:p>
        </w:tc>
        <w:tc>
          <w:tcPr>
            <w:tcW w:w="4243" w:type="dxa"/>
          </w:tcPr>
          <w:p w:rsidR="00C20CDD" w:rsidRDefault="00C20CDD" w:rsidP="00C17C46">
            <w:r w:rsidRPr="00C20CDD">
              <w:t xml:space="preserve">App </w:t>
            </w:r>
            <w:proofErr w:type="spellStart"/>
            <w:r w:rsidRPr="00C20CDD">
              <w:t>Config</w:t>
            </w:r>
            <w:proofErr w:type="spellEnd"/>
            <w:r w:rsidRPr="00C20CDD">
              <w:t>: ratio:0, interval 1 min</w:t>
            </w:r>
          </w:p>
        </w:tc>
      </w:tr>
    </w:tbl>
    <w:p w:rsidR="00C20CDD" w:rsidRDefault="00C20CDD" w:rsidP="00C17C46"/>
    <w:p w:rsidR="00C20CDD" w:rsidRDefault="00C20CDD" w:rsidP="00C17C46"/>
    <w:p w:rsidR="00C20CDD" w:rsidRDefault="00C20CDD" w:rsidP="00C17C46"/>
    <w:p w:rsidR="00C20CDD" w:rsidRPr="00C17C46" w:rsidRDefault="00C20CDD" w:rsidP="00C17C46"/>
    <w:p w:rsidR="00C17C46" w:rsidRPr="00C17C46" w:rsidRDefault="00C17C46" w:rsidP="00C17C46">
      <w:pPr>
        <w:pStyle w:val="Kop3"/>
        <w:rPr>
          <w:kern w:val="32"/>
          <w:sz w:val="32"/>
          <w:szCs w:val="32"/>
        </w:rPr>
      </w:pPr>
      <w:bookmarkStart w:id="82" w:name="_Toc25935117"/>
      <w:r>
        <w:t>Meet gegevens bericht</w:t>
      </w:r>
      <w:bookmarkEnd w:id="82"/>
    </w:p>
    <w:p w:rsidR="00C17C46" w:rsidRDefault="00C17C46" w:rsidP="00C17C46"/>
    <w:p w:rsidR="00C17C46" w:rsidRPr="00510BC1" w:rsidRDefault="00510BC1" w:rsidP="00C17C46">
      <w:pPr>
        <w:rPr>
          <w:b/>
        </w:rPr>
      </w:pPr>
      <w:r w:rsidRPr="00510BC1">
        <w:rPr>
          <w:b/>
        </w:rPr>
        <w:t>Voorbeeld van een meetbericht:</w:t>
      </w:r>
    </w:p>
    <w:tbl>
      <w:tblPr>
        <w:tblStyle w:val="Tabelraster"/>
        <w:tblW w:w="0" w:type="auto"/>
        <w:tblInd w:w="-714" w:type="dxa"/>
        <w:tblLook w:val="04A0" w:firstRow="1" w:lastRow="0" w:firstColumn="1" w:lastColumn="0" w:noHBand="0" w:noVBand="1"/>
      </w:tblPr>
      <w:tblGrid>
        <w:gridCol w:w="10342"/>
      </w:tblGrid>
      <w:tr w:rsidR="00510BC1" w:rsidTr="003315F7">
        <w:tc>
          <w:tcPr>
            <w:tcW w:w="10342" w:type="dxa"/>
          </w:tcPr>
          <w:p w:rsidR="00510BC1" w:rsidRDefault="00510BC1" w:rsidP="00C17C46">
            <w:r w:rsidRPr="00510BC1">
              <w:t>0322314230414145304141343632304130313031383538303034303230383546303835390A</w:t>
            </w:r>
          </w:p>
        </w:tc>
      </w:tr>
    </w:tbl>
    <w:p w:rsidR="00510BC1" w:rsidRDefault="00510BC1" w:rsidP="00C17C46"/>
    <w:p w:rsidR="00C17C46" w:rsidRPr="00510BC1" w:rsidRDefault="00510BC1" w:rsidP="00C17C46">
      <w:pPr>
        <w:rPr>
          <w:b/>
        </w:rPr>
      </w:pPr>
      <w:r w:rsidRPr="00510BC1">
        <w:rPr>
          <w:b/>
        </w:rPr>
        <w:t>Bericht Opbouw:</w:t>
      </w:r>
    </w:p>
    <w:tbl>
      <w:tblPr>
        <w:tblStyle w:val="Tabelraster"/>
        <w:tblW w:w="0" w:type="auto"/>
        <w:tblInd w:w="-714" w:type="dxa"/>
        <w:tblLook w:val="04A0" w:firstRow="1" w:lastRow="0" w:firstColumn="1" w:lastColumn="0" w:noHBand="0" w:noVBand="1"/>
      </w:tblPr>
      <w:tblGrid>
        <w:gridCol w:w="1385"/>
        <w:gridCol w:w="8957"/>
      </w:tblGrid>
      <w:tr w:rsidR="00510BC1" w:rsidTr="00E81D5B">
        <w:tc>
          <w:tcPr>
            <w:tcW w:w="993" w:type="dxa"/>
          </w:tcPr>
          <w:p w:rsidR="00510BC1" w:rsidRPr="00C17C46" w:rsidRDefault="00510BC1" w:rsidP="00E81D5B">
            <w:pPr>
              <w:rPr>
                <w:b/>
              </w:rPr>
            </w:pPr>
            <w:r w:rsidRPr="00C17C46">
              <w:rPr>
                <w:b/>
              </w:rPr>
              <w:t>Veld</w:t>
            </w:r>
          </w:p>
        </w:tc>
        <w:tc>
          <w:tcPr>
            <w:tcW w:w="9349" w:type="dxa"/>
          </w:tcPr>
          <w:p w:rsidR="00510BC1" w:rsidRPr="00C17C46" w:rsidRDefault="00510BC1" w:rsidP="00E81D5B">
            <w:pPr>
              <w:rPr>
                <w:b/>
              </w:rPr>
            </w:pPr>
            <w:r w:rsidRPr="00C17C46">
              <w:rPr>
                <w:b/>
              </w:rPr>
              <w:t>Inhoud</w:t>
            </w:r>
          </w:p>
        </w:tc>
      </w:tr>
      <w:tr w:rsidR="00510BC1" w:rsidTr="00E81D5B">
        <w:tc>
          <w:tcPr>
            <w:tcW w:w="993" w:type="dxa"/>
          </w:tcPr>
          <w:p w:rsidR="00510BC1" w:rsidRDefault="00510BC1" w:rsidP="00E81D5B">
            <w:r>
              <w:t>Bericht type</w:t>
            </w:r>
          </w:p>
        </w:tc>
        <w:tc>
          <w:tcPr>
            <w:tcW w:w="9349" w:type="dxa"/>
          </w:tcPr>
          <w:p w:rsidR="00510BC1" w:rsidRDefault="00510BC1" w:rsidP="00E81D5B">
            <w:r>
              <w:t>0x03/3d</w:t>
            </w:r>
          </w:p>
        </w:tc>
      </w:tr>
      <w:tr w:rsidR="00510BC1" w:rsidTr="00E81D5B">
        <w:tc>
          <w:tcPr>
            <w:tcW w:w="993" w:type="dxa"/>
          </w:tcPr>
          <w:p w:rsidR="00510BC1" w:rsidRDefault="00510BC1" w:rsidP="00E81D5B">
            <w:r>
              <w:t>Payload lengte</w:t>
            </w:r>
          </w:p>
        </w:tc>
        <w:tc>
          <w:tcPr>
            <w:tcW w:w="9349" w:type="dxa"/>
          </w:tcPr>
          <w:p w:rsidR="00510BC1" w:rsidRDefault="00510BC1" w:rsidP="00510BC1">
            <w:r>
              <w:t>0x22/34d data bytes, 68 ASCII karakters</w:t>
            </w:r>
          </w:p>
        </w:tc>
      </w:tr>
      <w:tr w:rsidR="00510BC1" w:rsidTr="00E81D5B">
        <w:tc>
          <w:tcPr>
            <w:tcW w:w="993" w:type="dxa"/>
          </w:tcPr>
          <w:p w:rsidR="00510BC1" w:rsidRDefault="00510BC1" w:rsidP="00510BC1">
            <w:r>
              <w:t>Payload[68]</w:t>
            </w:r>
          </w:p>
        </w:tc>
        <w:tc>
          <w:tcPr>
            <w:tcW w:w="9349" w:type="dxa"/>
          </w:tcPr>
          <w:p w:rsidR="00510BC1" w:rsidRDefault="00510BC1" w:rsidP="00E81D5B">
            <w:r w:rsidRPr="00510BC1">
              <w:t>31423041414530414134363230413031303138353830303430323038354630383539</w:t>
            </w:r>
          </w:p>
        </w:tc>
      </w:tr>
      <w:tr w:rsidR="00510BC1" w:rsidTr="00E81D5B">
        <w:tc>
          <w:tcPr>
            <w:tcW w:w="993" w:type="dxa"/>
          </w:tcPr>
          <w:p w:rsidR="00510BC1" w:rsidRDefault="00510BC1" w:rsidP="00E81D5B">
            <w:r>
              <w:t>Bericht einde</w:t>
            </w:r>
          </w:p>
        </w:tc>
        <w:tc>
          <w:tcPr>
            <w:tcW w:w="9349" w:type="dxa"/>
          </w:tcPr>
          <w:p w:rsidR="00510BC1" w:rsidRDefault="00510BC1" w:rsidP="00E81D5B">
            <w:r>
              <w:t>0x0A/10d ‘\n’</w:t>
            </w:r>
          </w:p>
        </w:tc>
      </w:tr>
    </w:tbl>
    <w:p w:rsidR="00510BC1" w:rsidRDefault="00510BC1" w:rsidP="00C17C46"/>
    <w:p w:rsidR="00E94DD8" w:rsidRPr="00C20CDD" w:rsidRDefault="00E94DD8" w:rsidP="00E94DD8">
      <w:pPr>
        <w:rPr>
          <w:b/>
        </w:rPr>
      </w:pPr>
      <w:r w:rsidRPr="00C20CDD">
        <w:rPr>
          <w:b/>
        </w:rPr>
        <w:lastRenderedPageBreak/>
        <w:t xml:space="preserve">Payload </w:t>
      </w:r>
      <w:proofErr w:type="spellStart"/>
      <w:r w:rsidRPr="00C20CDD">
        <w:rPr>
          <w:b/>
        </w:rPr>
        <w:t>decoding</w:t>
      </w:r>
      <w:proofErr w:type="spellEnd"/>
      <w:r w:rsidRPr="00C20CDD">
        <w:rPr>
          <w:b/>
        </w:rPr>
        <w:t>:</w:t>
      </w:r>
    </w:p>
    <w:tbl>
      <w:tblPr>
        <w:tblStyle w:val="Tabelraster"/>
        <w:tblW w:w="10774" w:type="dxa"/>
        <w:tblInd w:w="-856" w:type="dxa"/>
        <w:tblLook w:val="04A0" w:firstRow="1" w:lastRow="0" w:firstColumn="1" w:lastColumn="0" w:noHBand="0" w:noVBand="1"/>
      </w:tblPr>
      <w:tblGrid>
        <w:gridCol w:w="1977"/>
        <w:gridCol w:w="8797"/>
      </w:tblGrid>
      <w:tr w:rsidR="00E94DD8" w:rsidTr="00E81D5B">
        <w:tc>
          <w:tcPr>
            <w:tcW w:w="1977" w:type="dxa"/>
          </w:tcPr>
          <w:p w:rsidR="00E94DD8" w:rsidRDefault="00E94DD8" w:rsidP="00E81D5B">
            <w:r>
              <w:t>ASCII</w:t>
            </w:r>
          </w:p>
        </w:tc>
        <w:tc>
          <w:tcPr>
            <w:tcW w:w="8797" w:type="dxa"/>
          </w:tcPr>
          <w:p w:rsidR="00E94DD8" w:rsidRDefault="00E94DD8" w:rsidP="00E81D5B">
            <w:r w:rsidRPr="00E94DD8">
              <w:t>31423041414530414134363230413031303138353830303430323038354630383539</w:t>
            </w:r>
          </w:p>
        </w:tc>
      </w:tr>
      <w:tr w:rsidR="00E94DD8" w:rsidTr="00E81D5B">
        <w:tc>
          <w:tcPr>
            <w:tcW w:w="1977" w:type="dxa"/>
          </w:tcPr>
          <w:p w:rsidR="00E94DD8" w:rsidRDefault="00E94DD8" w:rsidP="00E81D5B">
            <w:r>
              <w:t>HEX</w:t>
            </w:r>
          </w:p>
        </w:tc>
        <w:tc>
          <w:tcPr>
            <w:tcW w:w="8797" w:type="dxa"/>
          </w:tcPr>
          <w:p w:rsidR="00E94DD8" w:rsidRDefault="00E94DD8" w:rsidP="00E81D5B">
            <w:r w:rsidRPr="00E94DD8">
              <w:t>1B0AAE0AA4620A010185800402085F0859</w:t>
            </w:r>
          </w:p>
        </w:tc>
      </w:tr>
    </w:tbl>
    <w:p w:rsidR="00E94DD8" w:rsidRDefault="00E94DD8" w:rsidP="00E94DD8">
      <w:pPr>
        <w:rPr>
          <w:b/>
        </w:rPr>
      </w:pPr>
    </w:p>
    <w:p w:rsidR="00E94DD8" w:rsidRDefault="00E94DD8" w:rsidP="00E94DD8">
      <w:pPr>
        <w:rPr>
          <w:b/>
        </w:rPr>
      </w:pPr>
    </w:p>
    <w:p w:rsidR="00E94DD8" w:rsidRPr="00C20CDD" w:rsidRDefault="00E94DD8" w:rsidP="00E94DD8">
      <w:pPr>
        <w:rPr>
          <w:b/>
        </w:rPr>
      </w:pPr>
      <w:r>
        <w:rPr>
          <w:b/>
        </w:rPr>
        <w:t>Payload p</w:t>
      </w:r>
      <w:r w:rsidRPr="00C20CDD">
        <w:rPr>
          <w:b/>
        </w:rPr>
        <w:t>arameters</w:t>
      </w:r>
    </w:p>
    <w:tbl>
      <w:tblPr>
        <w:tblStyle w:val="Tabelraster"/>
        <w:tblW w:w="10774" w:type="dxa"/>
        <w:tblInd w:w="-856" w:type="dxa"/>
        <w:tblLook w:val="04A0" w:firstRow="1" w:lastRow="0" w:firstColumn="1" w:lastColumn="0" w:noHBand="0" w:noVBand="1"/>
      </w:tblPr>
      <w:tblGrid>
        <w:gridCol w:w="1902"/>
        <w:gridCol w:w="4194"/>
        <w:gridCol w:w="4678"/>
      </w:tblGrid>
      <w:tr w:rsidR="00E94DD8" w:rsidTr="00E94DD8">
        <w:tc>
          <w:tcPr>
            <w:tcW w:w="1902" w:type="dxa"/>
          </w:tcPr>
          <w:p w:rsidR="00E94DD8" w:rsidRPr="00C20CDD" w:rsidRDefault="00E94DD8" w:rsidP="00E81D5B">
            <w:pPr>
              <w:rPr>
                <w:b/>
              </w:rPr>
            </w:pPr>
            <w:proofErr w:type="spellStart"/>
            <w:r w:rsidRPr="00C20CDD">
              <w:rPr>
                <w:b/>
              </w:rPr>
              <w:t>Hex</w:t>
            </w:r>
            <w:proofErr w:type="spellEnd"/>
          </w:p>
        </w:tc>
        <w:tc>
          <w:tcPr>
            <w:tcW w:w="4194" w:type="dxa"/>
          </w:tcPr>
          <w:p w:rsidR="00E94DD8" w:rsidRPr="00C20CDD" w:rsidRDefault="00E94DD8" w:rsidP="00E81D5B">
            <w:pPr>
              <w:rPr>
                <w:b/>
              </w:rPr>
            </w:pPr>
            <w:r w:rsidRPr="00C20CDD">
              <w:rPr>
                <w:b/>
              </w:rPr>
              <w:t>ID</w:t>
            </w:r>
          </w:p>
        </w:tc>
        <w:tc>
          <w:tcPr>
            <w:tcW w:w="4678" w:type="dxa"/>
          </w:tcPr>
          <w:p w:rsidR="00E94DD8" w:rsidRPr="00C20CDD" w:rsidRDefault="00E94DD8" w:rsidP="00E81D5B">
            <w:pPr>
              <w:rPr>
                <w:b/>
              </w:rPr>
            </w:pPr>
            <w:r w:rsidRPr="00C20CDD">
              <w:rPr>
                <w:b/>
              </w:rPr>
              <w:t>Parameters</w:t>
            </w:r>
          </w:p>
        </w:tc>
      </w:tr>
      <w:tr w:rsidR="00E94DD8" w:rsidTr="00E94DD8">
        <w:tc>
          <w:tcPr>
            <w:tcW w:w="1902" w:type="dxa"/>
          </w:tcPr>
          <w:p w:rsidR="00E94DD8" w:rsidRDefault="00E94DD8" w:rsidP="00E94DD8">
            <w:r>
              <w:t>0x1B</w:t>
            </w:r>
            <w:r w:rsidRPr="00E94DD8">
              <w:t>0</w:t>
            </w:r>
            <w:r>
              <w:t>AAE</w:t>
            </w:r>
            <w:r w:rsidRPr="00E94DD8">
              <w:t>0</w:t>
            </w:r>
            <w:r>
              <w:t>AA</w:t>
            </w:r>
            <w:r w:rsidRPr="00E94DD8">
              <w:t>462</w:t>
            </w:r>
          </w:p>
        </w:tc>
        <w:tc>
          <w:tcPr>
            <w:tcW w:w="4194" w:type="dxa"/>
          </w:tcPr>
          <w:p w:rsidR="00E94DD8" w:rsidRPr="00C20CDD" w:rsidRDefault="00E94DD8" w:rsidP="00E81D5B">
            <w:proofErr w:type="spellStart"/>
            <w:r w:rsidRPr="00E94DD8">
              <w:t>READ_nRF_ADC_CONVERSION</w:t>
            </w:r>
            <w:proofErr w:type="spellEnd"/>
            <w:r>
              <w:t xml:space="preserve"> 0x1B/27d</w:t>
            </w:r>
          </w:p>
        </w:tc>
        <w:tc>
          <w:tcPr>
            <w:tcW w:w="4678" w:type="dxa"/>
          </w:tcPr>
          <w:p w:rsidR="00E94DD8" w:rsidRDefault="00E94DD8" w:rsidP="00E81D5B">
            <w:proofErr w:type="spellStart"/>
            <w:r w:rsidRPr="00E94DD8">
              <w:t>Vcc</w:t>
            </w:r>
            <w:proofErr w:type="spellEnd"/>
            <w:r w:rsidRPr="00E94DD8">
              <w:t xml:space="preserve">: 2734 mV, </w:t>
            </w:r>
            <w:proofErr w:type="spellStart"/>
            <w:r w:rsidRPr="00E94DD8">
              <w:t>Vbat</w:t>
            </w:r>
            <w:proofErr w:type="spellEnd"/>
            <w:r w:rsidRPr="00E94DD8">
              <w:t>: 2724 mV, Battery: 98%</w:t>
            </w:r>
          </w:p>
        </w:tc>
      </w:tr>
      <w:tr w:rsidR="00E94DD8" w:rsidTr="00E94DD8">
        <w:tc>
          <w:tcPr>
            <w:tcW w:w="1902" w:type="dxa"/>
          </w:tcPr>
          <w:p w:rsidR="00E94DD8" w:rsidRDefault="00E94DD8" w:rsidP="00E94DD8">
            <w:r>
              <w:t>0x0A</w:t>
            </w:r>
            <w:r w:rsidRPr="00E94DD8">
              <w:t>01018580</w:t>
            </w:r>
          </w:p>
        </w:tc>
        <w:tc>
          <w:tcPr>
            <w:tcW w:w="4194" w:type="dxa"/>
          </w:tcPr>
          <w:p w:rsidR="00E94DD8" w:rsidRPr="00C20CDD" w:rsidRDefault="00E94DD8" w:rsidP="00E81D5B">
            <w:r w:rsidRPr="00E94DD8">
              <w:t>READ_HX711_CONVERSION</w:t>
            </w:r>
            <w:r>
              <w:t xml:space="preserve"> 0x0A/10d</w:t>
            </w:r>
          </w:p>
        </w:tc>
        <w:tc>
          <w:tcPr>
            <w:tcW w:w="4678" w:type="dxa"/>
          </w:tcPr>
          <w:p w:rsidR="00E94DD8" w:rsidRDefault="00E94DD8" w:rsidP="00E81D5B">
            <w:r w:rsidRPr="00E94DD8">
              <w:t>HX711: A128: 99712/0x018580</w:t>
            </w:r>
          </w:p>
        </w:tc>
      </w:tr>
      <w:tr w:rsidR="00E94DD8" w:rsidTr="00E94DD8">
        <w:tc>
          <w:tcPr>
            <w:tcW w:w="1902" w:type="dxa"/>
          </w:tcPr>
          <w:p w:rsidR="00E94DD8" w:rsidRDefault="00E94DD8" w:rsidP="00E81D5B">
            <w:r>
              <w:t>0x</w:t>
            </w:r>
            <w:r w:rsidRPr="00E94DD8">
              <w:t>0402085f0859</w:t>
            </w:r>
          </w:p>
        </w:tc>
        <w:tc>
          <w:tcPr>
            <w:tcW w:w="4194" w:type="dxa"/>
          </w:tcPr>
          <w:p w:rsidR="00E94DD8" w:rsidRDefault="00E94DD8" w:rsidP="00E81D5B">
            <w:r w:rsidRPr="00E94DD8">
              <w:t>READ_DS18B20_CONVERSION</w:t>
            </w:r>
            <w:r>
              <w:t xml:space="preserve"> 0x04/4d</w:t>
            </w:r>
          </w:p>
        </w:tc>
        <w:tc>
          <w:tcPr>
            <w:tcW w:w="4678" w:type="dxa"/>
          </w:tcPr>
          <w:p w:rsidR="00E94DD8" w:rsidRDefault="00E94DD8" w:rsidP="00E81D5B">
            <w:r w:rsidRPr="00E94DD8">
              <w:t xml:space="preserve">DS18B20 2 </w:t>
            </w:r>
            <w:proofErr w:type="spellStart"/>
            <w:r w:rsidRPr="00E94DD8">
              <w:t>results</w:t>
            </w:r>
            <w:proofErr w:type="spellEnd"/>
            <w:r w:rsidRPr="00E94DD8">
              <w:t>:</w:t>
            </w:r>
          </w:p>
          <w:p w:rsidR="00E94DD8" w:rsidRDefault="00E94DD8" w:rsidP="00E81D5B">
            <w:r w:rsidRPr="00E94DD8">
              <w:t xml:space="preserve">[0]: 0x085F - 21.430 C, </w:t>
            </w:r>
          </w:p>
          <w:p w:rsidR="00E94DD8" w:rsidRDefault="00E94DD8" w:rsidP="00E81D5B">
            <w:r w:rsidRPr="00E94DD8">
              <w:t>[1]: 0x0859 - 21.370 C</w:t>
            </w:r>
          </w:p>
        </w:tc>
      </w:tr>
    </w:tbl>
    <w:p w:rsidR="00125F4C" w:rsidRPr="00C17C46" w:rsidRDefault="00125F4C" w:rsidP="00C17C46">
      <w:pPr>
        <w:rPr>
          <w:kern w:val="32"/>
          <w:sz w:val="32"/>
          <w:szCs w:val="32"/>
        </w:rPr>
      </w:pPr>
    </w:p>
    <w:p w:rsidR="007B2C97" w:rsidRDefault="00FF0156" w:rsidP="00FF0156">
      <w:pPr>
        <w:pStyle w:val="Kop1"/>
      </w:pPr>
      <w:bookmarkStart w:id="83" w:name="_Toc25935118"/>
      <w:r>
        <w:t>Programmeren</w:t>
      </w:r>
      <w:bookmarkEnd w:id="83"/>
    </w:p>
    <w:p w:rsidR="00FF0156" w:rsidRDefault="00FF0156" w:rsidP="00FF0156">
      <w:pPr>
        <w:pStyle w:val="Kop2"/>
      </w:pPr>
      <w:bookmarkStart w:id="84" w:name="_Toc25935119"/>
      <w:r>
        <w:t>BEEPBASE</w:t>
      </w:r>
      <w:bookmarkEnd w:id="84"/>
    </w:p>
    <w:p w:rsidR="006242E4" w:rsidRDefault="00FF0156" w:rsidP="00FF0156">
      <w:r>
        <w:t xml:space="preserve">De Beepbase moet na assemblage worden </w:t>
      </w:r>
      <w:proofErr w:type="spellStart"/>
      <w:r>
        <w:t>geprogrameerd</w:t>
      </w:r>
      <w:proofErr w:type="spellEnd"/>
      <w:r>
        <w:t xml:space="preserve">. Vanuit Ideetron worden zip en </w:t>
      </w:r>
      <w:proofErr w:type="spellStart"/>
      <w:r>
        <w:t>hex</w:t>
      </w:r>
      <w:proofErr w:type="spellEnd"/>
      <w:r>
        <w:t xml:space="preserve"> files aangeleverd per release.</w:t>
      </w:r>
      <w:r w:rsidR="006242E4">
        <w:t xml:space="preserve"> De </w:t>
      </w:r>
      <w:proofErr w:type="spellStart"/>
      <w:r w:rsidR="006242E4">
        <w:t>Hex</w:t>
      </w:r>
      <w:proofErr w:type="spellEnd"/>
      <w:r w:rsidR="006242E4">
        <w:t xml:space="preserve"> file is voor het programmeren met een programmer, bijvoorbeeld een ARM </w:t>
      </w:r>
      <w:proofErr w:type="spellStart"/>
      <w:r w:rsidR="006242E4">
        <w:t>flasher</w:t>
      </w:r>
      <w:proofErr w:type="spellEnd"/>
      <w:r w:rsidR="006242E4">
        <w:t xml:space="preserve"> of een nRF528xx development board. De zip bestanden zijn voor firmware update via BLE, bijvoorbeeld de </w:t>
      </w:r>
      <w:proofErr w:type="spellStart"/>
      <w:r w:rsidR="006242E4">
        <w:t>nRF</w:t>
      </w:r>
      <w:proofErr w:type="spellEnd"/>
      <w:r w:rsidR="006242E4">
        <w:t xml:space="preserve"> Connect desktop of telefoon App.</w:t>
      </w:r>
    </w:p>
    <w:p w:rsidR="006242E4" w:rsidRDefault="006242E4" w:rsidP="00FF0156">
      <w:r>
        <w:t xml:space="preserve">Om de zip en </w:t>
      </w:r>
      <w:proofErr w:type="spellStart"/>
      <w:r>
        <w:t>hex</w:t>
      </w:r>
      <w:proofErr w:type="spellEnd"/>
      <w:r>
        <w:t xml:space="preserve"> files te generen wordt een batch file gebruikt die de bootloader, applicatie en bootloader </w:t>
      </w:r>
      <w:proofErr w:type="spellStart"/>
      <w:r>
        <w:t>settings</w:t>
      </w:r>
      <w:proofErr w:type="spellEnd"/>
      <w:r>
        <w:t xml:space="preserve"> onder “Release” configuratie compileert en samenvoegt. </w:t>
      </w:r>
    </w:p>
    <w:p w:rsidR="006242E4" w:rsidRDefault="006242E4" w:rsidP="00FF0156"/>
    <w:p w:rsidR="00FF0156" w:rsidRDefault="006242E4" w:rsidP="00FF0156">
      <w:r>
        <w:t>Voor de zip files wordt er ook nog gebruik gemaakt van encryptie</w:t>
      </w:r>
      <w:r w:rsidR="000876CD">
        <w:t xml:space="preserve"> door middel van nrfutil.exe</w:t>
      </w:r>
      <w:r>
        <w:t>, zodat enkel firmware die met dezelfde sleutels is gecompileerd als de bootloader geaccepteerd wordt door de bootloader.</w:t>
      </w:r>
    </w:p>
    <w:p w:rsidR="006242E4" w:rsidRDefault="006242E4" w:rsidP="00FF0156"/>
    <w:p w:rsidR="006242E4" w:rsidRDefault="006242E4" w:rsidP="00FF0156">
      <w:r>
        <w:t xml:space="preserve">Er worden altijd twee zip files aangeleverd: enkel de applicatie en bootloader, </w:t>
      </w:r>
      <w:proofErr w:type="spellStart"/>
      <w:r>
        <w:t>softdevice</w:t>
      </w:r>
      <w:proofErr w:type="spellEnd"/>
      <w:r>
        <w:t xml:space="preserve"> en applicatie in een. Die laatste is erg handig tijdens ontwikkeling, zodat altijd alle firmware compatible is met elkaar en niet dat een oude bootloader een nieuwere applicatie niet kan laden. Hiervoor is wel de bootloader</w:t>
      </w:r>
      <w:r w:rsidR="00E60D34">
        <w:t xml:space="preserve"> en applicatie</w:t>
      </w:r>
      <w:r>
        <w:t xml:space="preserve"> versie nummer controle uitgeschakeld, omdat die anders niet accepteert dat bootloader</w:t>
      </w:r>
      <w:r w:rsidR="00E60D34">
        <w:t xml:space="preserve"> of applicatie</w:t>
      </w:r>
      <w:r>
        <w:t xml:space="preserve"> firmware met hetzelfde versie nummer wordt </w:t>
      </w:r>
      <w:r w:rsidR="00E60D34">
        <w:t>overschreven</w:t>
      </w:r>
      <w:r>
        <w:t>. Als dit niet is uitgeschakeld weigert de bootloader de complete firmware update.</w:t>
      </w:r>
    </w:p>
    <w:p w:rsidR="006242E4" w:rsidRDefault="006242E4" w:rsidP="00FF0156"/>
    <w:p w:rsidR="006242E4" w:rsidRDefault="006242E4" w:rsidP="00FF0156">
      <w:r>
        <w:t xml:space="preserve">Voor de uiteindelijk product release is het aan de klant of dat de versie nummer controle weer ingeschakeld moet worden. Het voegt namelijk wel wat extra eisen en controle toe aan firmware releases en </w:t>
      </w:r>
      <w:r w:rsidR="00E60D34">
        <w:t xml:space="preserve">de </w:t>
      </w:r>
      <w:r>
        <w:t>firmware kan niet meer ge-downgrade worden naar een vorige versie.</w:t>
      </w:r>
    </w:p>
    <w:p w:rsidR="006242E4" w:rsidRDefault="006242E4" w:rsidP="00FF0156"/>
    <w:p w:rsidR="006242E4" w:rsidRDefault="006242E4" w:rsidP="006242E4">
      <w:pPr>
        <w:pStyle w:val="Kop2"/>
      </w:pPr>
      <w:bookmarkStart w:id="85" w:name="_Toc25935120"/>
      <w:r>
        <w:t>Programeer script.</w:t>
      </w:r>
      <w:bookmarkEnd w:id="85"/>
    </w:p>
    <w:p w:rsidR="00E60D34" w:rsidRDefault="00E60D34" w:rsidP="00E60D34">
      <w:r>
        <w:t xml:space="preserve">Om de beepbase met de aangeleverde </w:t>
      </w:r>
      <w:proofErr w:type="spellStart"/>
      <w:r>
        <w:t>hex</w:t>
      </w:r>
      <w:proofErr w:type="spellEnd"/>
      <w:r>
        <w:t xml:space="preserve"> file te </w:t>
      </w:r>
      <w:proofErr w:type="spellStart"/>
      <w:r>
        <w:t>programeren</w:t>
      </w:r>
      <w:proofErr w:type="spellEnd"/>
      <w:r>
        <w:t xml:space="preserve"> wordt de volgende batch file gebruikt:</w:t>
      </w:r>
    </w:p>
    <w:tbl>
      <w:tblPr>
        <w:tblStyle w:val="Tabelraster"/>
        <w:tblW w:w="0" w:type="auto"/>
        <w:tblLook w:val="04A0" w:firstRow="1" w:lastRow="0" w:firstColumn="1" w:lastColumn="0" w:noHBand="0" w:noVBand="1"/>
      </w:tblPr>
      <w:tblGrid>
        <w:gridCol w:w="9628"/>
      </w:tblGrid>
      <w:tr w:rsidR="00E60D34" w:rsidTr="00E60D34">
        <w:tc>
          <w:tcPr>
            <w:tcW w:w="9628" w:type="dxa"/>
          </w:tcPr>
          <w:p w:rsidR="00E60D34" w:rsidRPr="008B7E31" w:rsidRDefault="00E60D34" w:rsidP="00E60D34">
            <w:pPr>
              <w:rPr>
                <w:lang w:val="en-GB"/>
              </w:rPr>
            </w:pPr>
            <w:r w:rsidRPr="008B7E31">
              <w:rPr>
                <w:lang w:val="en-GB"/>
              </w:rPr>
              <w:t>@ECHO OFF</w:t>
            </w:r>
          </w:p>
          <w:p w:rsidR="00E60D34" w:rsidRPr="008B7E31" w:rsidRDefault="00E60D34" w:rsidP="00E60D34">
            <w:pPr>
              <w:rPr>
                <w:lang w:val="en-GB"/>
              </w:rPr>
            </w:pPr>
            <w:r w:rsidRPr="008B7E31">
              <w:rPr>
                <w:lang w:val="en-GB"/>
              </w:rPr>
              <w:t xml:space="preserve">SET </w:t>
            </w:r>
            <w:proofErr w:type="spellStart"/>
            <w:r w:rsidRPr="008B7E31">
              <w:rPr>
                <w:lang w:val="en-GB"/>
              </w:rPr>
              <w:t>hw_major</w:t>
            </w:r>
            <w:proofErr w:type="spellEnd"/>
            <w:r w:rsidRPr="008B7E31">
              <w:rPr>
                <w:lang w:val="en-GB"/>
              </w:rPr>
              <w:t>=1</w:t>
            </w:r>
          </w:p>
          <w:p w:rsidR="00E60D34" w:rsidRPr="008B7E31" w:rsidRDefault="00E60D34" w:rsidP="00E60D34">
            <w:pPr>
              <w:rPr>
                <w:lang w:val="en-GB"/>
              </w:rPr>
            </w:pPr>
            <w:r w:rsidRPr="008B7E31">
              <w:rPr>
                <w:lang w:val="en-GB"/>
              </w:rPr>
              <w:t xml:space="preserve">SET </w:t>
            </w:r>
            <w:proofErr w:type="spellStart"/>
            <w:r w:rsidRPr="008B7E31">
              <w:rPr>
                <w:lang w:val="en-GB"/>
              </w:rPr>
              <w:t>hw_minor</w:t>
            </w:r>
            <w:proofErr w:type="spellEnd"/>
            <w:r w:rsidRPr="008B7E31">
              <w:rPr>
                <w:lang w:val="en-GB"/>
              </w:rPr>
              <w:t>=0</w:t>
            </w:r>
          </w:p>
          <w:p w:rsidR="00E60D34" w:rsidRPr="008B7E31" w:rsidRDefault="00E60D34" w:rsidP="00E60D34">
            <w:pPr>
              <w:rPr>
                <w:lang w:val="en-GB"/>
              </w:rPr>
            </w:pPr>
            <w:r w:rsidRPr="008B7E31">
              <w:rPr>
                <w:lang w:val="en-GB"/>
              </w:rPr>
              <w:t xml:space="preserve">SET </w:t>
            </w:r>
            <w:proofErr w:type="spellStart"/>
            <w:r w:rsidRPr="008B7E31">
              <w:rPr>
                <w:lang w:val="en-GB"/>
              </w:rPr>
              <w:t>hw_ID</w:t>
            </w:r>
            <w:proofErr w:type="spellEnd"/>
            <w:r w:rsidRPr="008B7E31">
              <w:rPr>
                <w:lang w:val="en-GB"/>
              </w:rPr>
              <w:t>=190222</w:t>
            </w:r>
          </w:p>
          <w:p w:rsidR="00E60D34" w:rsidRPr="008B7E31" w:rsidRDefault="00E60D34" w:rsidP="00E60D34">
            <w:pPr>
              <w:rPr>
                <w:lang w:val="en-GB"/>
              </w:rPr>
            </w:pPr>
            <w:r w:rsidRPr="008B7E31">
              <w:rPr>
                <w:lang w:val="en-GB"/>
              </w:rPr>
              <w:t xml:space="preserve">SET /A </w:t>
            </w:r>
            <w:proofErr w:type="spellStart"/>
            <w:r w:rsidRPr="008B7E31">
              <w:rPr>
                <w:lang w:val="en-GB"/>
              </w:rPr>
              <w:t>hw_reg_val</w:t>
            </w:r>
            <w:proofErr w:type="spellEnd"/>
            <w:r w:rsidRPr="008B7E31">
              <w:rPr>
                <w:lang w:val="en-GB"/>
              </w:rPr>
              <w:t>=%</w:t>
            </w:r>
            <w:proofErr w:type="spellStart"/>
            <w:r w:rsidRPr="008B7E31">
              <w:rPr>
                <w:lang w:val="en-GB"/>
              </w:rPr>
              <w:t>hw_major</w:t>
            </w:r>
            <w:proofErr w:type="spellEnd"/>
            <w:r w:rsidRPr="008B7E31">
              <w:rPr>
                <w:lang w:val="en-GB"/>
              </w:rPr>
              <w:t>%*65536 + %</w:t>
            </w:r>
            <w:proofErr w:type="spellStart"/>
            <w:r w:rsidRPr="008B7E31">
              <w:rPr>
                <w:lang w:val="en-GB"/>
              </w:rPr>
              <w:t>hw_minor</w:t>
            </w:r>
            <w:proofErr w:type="spellEnd"/>
            <w:r w:rsidRPr="008B7E31">
              <w:rPr>
                <w:lang w:val="en-GB"/>
              </w:rPr>
              <w:t>%</w:t>
            </w:r>
          </w:p>
          <w:p w:rsidR="00E60D34" w:rsidRPr="008B7E31" w:rsidRDefault="00E60D34" w:rsidP="00E60D34">
            <w:pPr>
              <w:rPr>
                <w:lang w:val="en-GB"/>
              </w:rPr>
            </w:pPr>
            <w:r w:rsidRPr="008B7E31">
              <w:rPr>
                <w:lang w:val="en-GB"/>
              </w:rPr>
              <w:t xml:space="preserve">SET </w:t>
            </w:r>
            <w:proofErr w:type="spellStart"/>
            <w:r w:rsidRPr="008B7E31">
              <w:rPr>
                <w:lang w:val="en-GB"/>
              </w:rPr>
              <w:t>jlink_id</w:t>
            </w:r>
            <w:proofErr w:type="spellEnd"/>
            <w:r w:rsidRPr="008B7E31">
              <w:rPr>
                <w:lang w:val="en-GB"/>
              </w:rPr>
              <w:t>=682613435</w:t>
            </w:r>
          </w:p>
          <w:p w:rsidR="00E60D34" w:rsidRPr="008B7E31" w:rsidRDefault="00E60D34" w:rsidP="00E60D34">
            <w:pPr>
              <w:rPr>
                <w:lang w:val="en-GB"/>
              </w:rPr>
            </w:pPr>
          </w:p>
          <w:p w:rsidR="00E60D34" w:rsidRPr="008B7E31" w:rsidRDefault="00E60D34" w:rsidP="00E60D34">
            <w:pPr>
              <w:rPr>
                <w:lang w:val="en-GB"/>
              </w:rPr>
            </w:pPr>
            <w:r w:rsidRPr="008B7E31">
              <w:rPr>
                <w:lang w:val="en-GB"/>
              </w:rPr>
              <w:t>ECHO Start programming HW %</w:t>
            </w:r>
            <w:proofErr w:type="spellStart"/>
            <w:r w:rsidRPr="008B7E31">
              <w:rPr>
                <w:lang w:val="en-GB"/>
              </w:rPr>
              <w:t>hw_major</w:t>
            </w:r>
            <w:proofErr w:type="spellEnd"/>
            <w:r w:rsidRPr="008B7E31">
              <w:rPr>
                <w:lang w:val="en-GB"/>
              </w:rPr>
              <w:t>%.%</w:t>
            </w:r>
            <w:proofErr w:type="spellStart"/>
            <w:r w:rsidRPr="008B7E31">
              <w:rPr>
                <w:lang w:val="en-GB"/>
              </w:rPr>
              <w:t>hw_minor</w:t>
            </w:r>
            <w:proofErr w:type="spellEnd"/>
            <w:r w:rsidRPr="008B7E31">
              <w:rPr>
                <w:lang w:val="en-GB"/>
              </w:rPr>
              <w:t xml:space="preserve">%; </w:t>
            </w:r>
            <w:proofErr w:type="spellStart"/>
            <w:r w:rsidRPr="008B7E31">
              <w:rPr>
                <w:lang w:val="en-GB"/>
              </w:rPr>
              <w:t>reg</w:t>
            </w:r>
            <w:proofErr w:type="spellEnd"/>
            <w:r w:rsidRPr="008B7E31">
              <w:rPr>
                <w:lang w:val="en-GB"/>
              </w:rPr>
              <w:t>:%</w:t>
            </w:r>
            <w:proofErr w:type="spellStart"/>
            <w:r w:rsidRPr="008B7E31">
              <w:rPr>
                <w:lang w:val="en-GB"/>
              </w:rPr>
              <w:t>hw_reg_val</w:t>
            </w:r>
            <w:proofErr w:type="spellEnd"/>
            <w:r w:rsidRPr="008B7E31">
              <w:rPr>
                <w:lang w:val="en-GB"/>
              </w:rPr>
              <w:t>%</w:t>
            </w:r>
          </w:p>
          <w:p w:rsidR="00E60D34" w:rsidRPr="008B7E31" w:rsidRDefault="00E60D34" w:rsidP="00E60D34">
            <w:pPr>
              <w:rPr>
                <w:lang w:val="en-GB"/>
              </w:rPr>
            </w:pPr>
            <w:r w:rsidRPr="008B7E31">
              <w:rPr>
                <w:lang w:val="en-GB"/>
              </w:rPr>
              <w:lastRenderedPageBreak/>
              <w:t xml:space="preserve">start /B /wait </w:t>
            </w:r>
            <w:proofErr w:type="spellStart"/>
            <w:r w:rsidRPr="008B7E31">
              <w:rPr>
                <w:lang w:val="en-GB"/>
              </w:rPr>
              <w:t>nrfjprog</w:t>
            </w:r>
            <w:proofErr w:type="spellEnd"/>
            <w:r w:rsidRPr="008B7E31">
              <w:rPr>
                <w:lang w:val="en-GB"/>
              </w:rPr>
              <w:t xml:space="preserve"> --snr %</w:t>
            </w:r>
            <w:proofErr w:type="spellStart"/>
            <w:r w:rsidRPr="008B7E31">
              <w:rPr>
                <w:lang w:val="en-GB"/>
              </w:rPr>
              <w:t>jlink_id</w:t>
            </w:r>
            <w:proofErr w:type="spellEnd"/>
            <w:r w:rsidRPr="008B7E31">
              <w:rPr>
                <w:lang w:val="en-GB"/>
              </w:rPr>
              <w:t>% --</w:t>
            </w:r>
            <w:proofErr w:type="spellStart"/>
            <w:r w:rsidRPr="008B7E31">
              <w:rPr>
                <w:lang w:val="en-GB"/>
              </w:rPr>
              <w:t>eraseall</w:t>
            </w:r>
            <w:proofErr w:type="spellEnd"/>
          </w:p>
          <w:p w:rsidR="00E60D34" w:rsidRDefault="00E60D34" w:rsidP="00E60D34">
            <w:r>
              <w:t>start /B /</w:t>
            </w:r>
            <w:proofErr w:type="spellStart"/>
            <w:r>
              <w:t>wait</w:t>
            </w:r>
            <w:proofErr w:type="spellEnd"/>
            <w:r>
              <w:t xml:space="preserve"> </w:t>
            </w:r>
            <w:proofErr w:type="spellStart"/>
            <w:r>
              <w:t>nrfjprog</w:t>
            </w:r>
            <w:proofErr w:type="spellEnd"/>
            <w:r>
              <w:t xml:space="preserve"> --</w:t>
            </w:r>
            <w:proofErr w:type="spellStart"/>
            <w:r>
              <w:t>snr</w:t>
            </w:r>
            <w:proofErr w:type="spellEnd"/>
            <w:r>
              <w:t xml:space="preserve"> %</w:t>
            </w:r>
            <w:proofErr w:type="spellStart"/>
            <w:r>
              <w:t>jlink_id</w:t>
            </w:r>
            <w:proofErr w:type="spellEnd"/>
            <w:r>
              <w:t>% --</w:t>
            </w:r>
            <w:proofErr w:type="spellStart"/>
            <w:r>
              <w:t>memwr</w:t>
            </w:r>
            <w:proofErr w:type="spellEnd"/>
            <w:r>
              <w:t xml:space="preserve"> 0x10001080 --val %</w:t>
            </w:r>
            <w:proofErr w:type="spellStart"/>
            <w:r>
              <w:t>hw_reg_val</w:t>
            </w:r>
            <w:proofErr w:type="spellEnd"/>
            <w:r>
              <w:t>%</w:t>
            </w:r>
          </w:p>
          <w:p w:rsidR="00E60D34" w:rsidRDefault="00E60D34" w:rsidP="00E60D34">
            <w:r>
              <w:t>start /B /</w:t>
            </w:r>
            <w:proofErr w:type="spellStart"/>
            <w:r>
              <w:t>wait</w:t>
            </w:r>
            <w:proofErr w:type="spellEnd"/>
            <w:r>
              <w:t xml:space="preserve"> </w:t>
            </w:r>
            <w:proofErr w:type="spellStart"/>
            <w:r>
              <w:t>nrfjprog</w:t>
            </w:r>
            <w:proofErr w:type="spellEnd"/>
            <w:r>
              <w:t xml:space="preserve"> --</w:t>
            </w:r>
            <w:proofErr w:type="spellStart"/>
            <w:r>
              <w:t>snr</w:t>
            </w:r>
            <w:proofErr w:type="spellEnd"/>
            <w:r>
              <w:t xml:space="preserve"> %</w:t>
            </w:r>
            <w:proofErr w:type="spellStart"/>
            <w:r>
              <w:t>jlink_id</w:t>
            </w:r>
            <w:proofErr w:type="spellEnd"/>
            <w:r>
              <w:t>% --</w:t>
            </w:r>
            <w:proofErr w:type="spellStart"/>
            <w:r>
              <w:t>memwr</w:t>
            </w:r>
            <w:proofErr w:type="spellEnd"/>
            <w:r>
              <w:t xml:space="preserve"> 0x10001084 --val %</w:t>
            </w:r>
            <w:proofErr w:type="spellStart"/>
            <w:r>
              <w:t>hw_ID</w:t>
            </w:r>
            <w:proofErr w:type="spellEnd"/>
            <w:r>
              <w:t>%</w:t>
            </w:r>
          </w:p>
          <w:p w:rsidR="00E60D34" w:rsidRDefault="00E60D34" w:rsidP="00E60D34">
            <w:r>
              <w:t>start /B /</w:t>
            </w:r>
            <w:proofErr w:type="spellStart"/>
            <w:r>
              <w:t>wait</w:t>
            </w:r>
            <w:proofErr w:type="spellEnd"/>
            <w:r>
              <w:t xml:space="preserve"> </w:t>
            </w:r>
            <w:proofErr w:type="spellStart"/>
            <w:r>
              <w:t>nrfjprog</w:t>
            </w:r>
            <w:proofErr w:type="spellEnd"/>
            <w:r>
              <w:t xml:space="preserve"> --</w:t>
            </w:r>
            <w:proofErr w:type="spellStart"/>
            <w:r>
              <w:t>snr</w:t>
            </w:r>
            <w:proofErr w:type="spellEnd"/>
            <w:r>
              <w:t xml:space="preserve"> %</w:t>
            </w:r>
            <w:proofErr w:type="spellStart"/>
            <w:r>
              <w:t>jlink_id</w:t>
            </w:r>
            <w:proofErr w:type="spellEnd"/>
            <w:r>
              <w:t>% --program Release/</w:t>
            </w:r>
            <w:proofErr w:type="spellStart"/>
            <w:r>
              <w:t>Beepbase.hex</w:t>
            </w:r>
            <w:proofErr w:type="spellEnd"/>
          </w:p>
          <w:p w:rsidR="00E60D34" w:rsidRPr="008B7E31" w:rsidRDefault="00E60D34" w:rsidP="00E60D34">
            <w:pPr>
              <w:rPr>
                <w:lang w:val="en-GB"/>
              </w:rPr>
            </w:pPr>
            <w:r w:rsidRPr="008B7E31">
              <w:rPr>
                <w:lang w:val="en-GB"/>
              </w:rPr>
              <w:t xml:space="preserve">start /B /wait </w:t>
            </w:r>
            <w:proofErr w:type="spellStart"/>
            <w:r w:rsidRPr="008B7E31">
              <w:rPr>
                <w:lang w:val="en-GB"/>
              </w:rPr>
              <w:t>nrfjprog</w:t>
            </w:r>
            <w:proofErr w:type="spellEnd"/>
            <w:r w:rsidRPr="008B7E31">
              <w:rPr>
                <w:lang w:val="en-GB"/>
              </w:rPr>
              <w:t xml:space="preserve"> --snr %</w:t>
            </w:r>
            <w:proofErr w:type="spellStart"/>
            <w:r w:rsidRPr="008B7E31">
              <w:rPr>
                <w:lang w:val="en-GB"/>
              </w:rPr>
              <w:t>jlink_id</w:t>
            </w:r>
            <w:proofErr w:type="spellEnd"/>
            <w:r w:rsidRPr="008B7E31">
              <w:rPr>
                <w:lang w:val="en-GB"/>
              </w:rPr>
              <w:t>% --reset</w:t>
            </w:r>
          </w:p>
          <w:p w:rsidR="00E60D34" w:rsidRPr="008B7E31" w:rsidRDefault="00E60D34" w:rsidP="00E60D34">
            <w:pPr>
              <w:rPr>
                <w:lang w:val="en-GB"/>
              </w:rPr>
            </w:pPr>
            <w:r w:rsidRPr="008B7E31">
              <w:rPr>
                <w:lang w:val="en-GB"/>
              </w:rPr>
              <w:t>ECHO Programming Done</w:t>
            </w:r>
          </w:p>
          <w:p w:rsidR="00E60D34" w:rsidRPr="008B7E31" w:rsidRDefault="00E60D34" w:rsidP="00E60D34">
            <w:pPr>
              <w:rPr>
                <w:lang w:val="en-GB"/>
              </w:rPr>
            </w:pPr>
          </w:p>
          <w:p w:rsidR="00E60D34" w:rsidRPr="008B7E31" w:rsidRDefault="00E60D34" w:rsidP="00E60D34">
            <w:pPr>
              <w:rPr>
                <w:lang w:val="en-GB"/>
              </w:rPr>
            </w:pPr>
            <w:r w:rsidRPr="008B7E31">
              <w:rPr>
                <w:lang w:val="en-GB"/>
              </w:rPr>
              <w:t>GOTO End</w:t>
            </w:r>
          </w:p>
          <w:p w:rsidR="00E60D34" w:rsidRDefault="00E60D34" w:rsidP="00E60D34">
            <w:r>
              <w:t>:End</w:t>
            </w:r>
          </w:p>
          <w:p w:rsidR="00E60D34" w:rsidRDefault="00E60D34" w:rsidP="00E60D34">
            <w:proofErr w:type="spellStart"/>
            <w:r>
              <w:t>pause</w:t>
            </w:r>
            <w:proofErr w:type="spellEnd"/>
          </w:p>
        </w:tc>
      </w:tr>
    </w:tbl>
    <w:p w:rsidR="00E60D34" w:rsidRDefault="00E60D34" w:rsidP="00E60D34"/>
    <w:p w:rsidR="00E60D34" w:rsidRDefault="00E60D34" w:rsidP="00E60D34">
      <w:pPr>
        <w:rPr>
          <w:b/>
          <w:color w:val="FF0000"/>
        </w:rPr>
      </w:pPr>
      <w:r w:rsidRPr="00E60D34">
        <w:rPr>
          <w:b/>
          <w:color w:val="FF0000"/>
        </w:rPr>
        <w:t xml:space="preserve">Dit batch script zet niet de </w:t>
      </w:r>
      <w:proofErr w:type="spellStart"/>
      <w:r w:rsidRPr="00E60D34">
        <w:rPr>
          <w:b/>
          <w:color w:val="FF0000"/>
        </w:rPr>
        <w:t>readback</w:t>
      </w:r>
      <w:proofErr w:type="spellEnd"/>
      <w:r w:rsidRPr="00E60D34">
        <w:rPr>
          <w:b/>
          <w:color w:val="FF0000"/>
        </w:rPr>
        <w:t xml:space="preserve"> protectie aan!</w:t>
      </w:r>
    </w:p>
    <w:p w:rsidR="00E60D34" w:rsidRDefault="00E60D34" w:rsidP="00E60D34"/>
    <w:p w:rsidR="00E60D34" w:rsidRPr="00E60D34" w:rsidRDefault="00E60D34" w:rsidP="00E60D34"/>
    <w:p w:rsidR="00E60D34" w:rsidRDefault="00E60D34" w:rsidP="00FF0156">
      <w:r>
        <w:t xml:space="preserve">Met de SET </w:t>
      </w:r>
      <w:proofErr w:type="spellStart"/>
      <w:r>
        <w:t>hw_major</w:t>
      </w:r>
      <w:proofErr w:type="spellEnd"/>
      <w:r>
        <w:t xml:space="preserve">, </w:t>
      </w:r>
      <w:proofErr w:type="spellStart"/>
      <w:r>
        <w:t>hw_minor</w:t>
      </w:r>
      <w:proofErr w:type="spellEnd"/>
      <w:r>
        <w:t xml:space="preserve"> en </w:t>
      </w:r>
      <w:proofErr w:type="spellStart"/>
      <w:r>
        <w:t>hw_ID</w:t>
      </w:r>
      <w:proofErr w:type="spellEnd"/>
      <w:r>
        <w:t xml:space="preserve"> worden de hardware versie en </w:t>
      </w:r>
      <w:proofErr w:type="spellStart"/>
      <w:r>
        <w:t>id</w:t>
      </w:r>
      <w:proofErr w:type="spellEnd"/>
      <w:r>
        <w:t xml:space="preserve"> nummers in de UUICR </w:t>
      </w:r>
      <w:proofErr w:type="spellStart"/>
      <w:r>
        <w:t>geprogrameerd</w:t>
      </w:r>
      <w:proofErr w:type="spellEnd"/>
      <w:r>
        <w:t>. Deze waardes worden in de firmware gebruikt voor het tonen van de hardware versie in de DIS service en kunnen worden uitgelezen via het BEEP protocol.</w:t>
      </w:r>
    </w:p>
    <w:p w:rsidR="00E60D34" w:rsidRDefault="00E60D34" w:rsidP="00FF0156"/>
    <w:p w:rsidR="00E60D34" w:rsidRDefault="00E60D34" w:rsidP="00FF0156">
      <w:r>
        <w:t xml:space="preserve">Bovenstaande batch file heeft wel een vast </w:t>
      </w:r>
      <w:proofErr w:type="spellStart"/>
      <w:r>
        <w:t>Jlink</w:t>
      </w:r>
      <w:proofErr w:type="spellEnd"/>
      <w:r>
        <w:t xml:space="preserve"> ingesteld met ID 682613435. Dit zal aangepast moeten worden voor de programmer die wordt gebruikt. Het ID kan ook worden weggelaten, dan toont de driver een pop-up met de beschikbare interface bij elk batch commando als er meerdere </w:t>
      </w:r>
      <w:proofErr w:type="spellStart"/>
      <w:r>
        <w:t>programmers</w:t>
      </w:r>
      <w:proofErr w:type="spellEnd"/>
      <w:r>
        <w:t xml:space="preserve"> zijn.</w:t>
      </w:r>
    </w:p>
    <w:p w:rsidR="008B7E31" w:rsidRDefault="008B7E31" w:rsidP="00FF0156"/>
    <w:p w:rsidR="008B7E31" w:rsidRDefault="008B7E31" w:rsidP="008B7E31">
      <w:pPr>
        <w:pStyle w:val="Kop2"/>
      </w:pPr>
      <w:bookmarkStart w:id="86" w:name="_Toc25935121"/>
      <w:proofErr w:type="spellStart"/>
      <w:r>
        <w:t>nRFutil</w:t>
      </w:r>
      <w:bookmarkEnd w:id="86"/>
      <w:proofErr w:type="spellEnd"/>
    </w:p>
    <w:p w:rsidR="008B7E31" w:rsidRDefault="008B7E31" w:rsidP="008B7E31">
      <w:r>
        <w:t xml:space="preserve">Om de zip bestanden te </w:t>
      </w:r>
      <w:proofErr w:type="spellStart"/>
      <w:r>
        <w:t>creren</w:t>
      </w:r>
      <w:proofErr w:type="spellEnd"/>
      <w:r>
        <w:t xml:space="preserve"> wordt er gebruik gemaakt van nRFutil.exe, een programman van Nordic dat </w:t>
      </w:r>
      <w:proofErr w:type="spellStart"/>
      <w:r>
        <w:t>hex</w:t>
      </w:r>
      <w:proofErr w:type="spellEnd"/>
      <w:r>
        <w:t xml:space="preserve"> bestanden kan </w:t>
      </w:r>
      <w:proofErr w:type="spellStart"/>
      <w:r>
        <w:t>encrypten</w:t>
      </w:r>
      <w:proofErr w:type="spellEnd"/>
      <w:r>
        <w:t xml:space="preserve"> voor DFU. Zorg er voor dat die inde map </w:t>
      </w:r>
      <w:proofErr w:type="spellStart"/>
      <w:r>
        <w:t>Util</w:t>
      </w:r>
      <w:proofErr w:type="spellEnd"/>
      <w:r>
        <w:t xml:space="preserve"> staat, aangezien deze </w:t>
      </w:r>
      <w:proofErr w:type="spellStart"/>
      <w:r>
        <w:t>executable</w:t>
      </w:r>
      <w:proofErr w:type="spellEnd"/>
      <w:r>
        <w:t xml:space="preserve"> niet in de </w:t>
      </w:r>
      <w:proofErr w:type="spellStart"/>
      <w:r>
        <w:t>repository</w:t>
      </w:r>
      <w:proofErr w:type="spellEnd"/>
      <w:r>
        <w:t xml:space="preserve"> systeem zit vanwege de grote van de applicatie. &gt; 10Mb.</w:t>
      </w:r>
    </w:p>
    <w:p w:rsidR="008B7E31" w:rsidRPr="008B7E31" w:rsidRDefault="008B7E31" w:rsidP="008B7E31">
      <w:r>
        <w:t xml:space="preserve">Voor ontwikkeling is </w:t>
      </w:r>
      <w:proofErr w:type="spellStart"/>
      <w:r>
        <w:t>nRFUtil</w:t>
      </w:r>
      <w:proofErr w:type="spellEnd"/>
      <w:r>
        <w:t xml:space="preserve"> 5.2.0 gebruikt. Oudere versies kunnen problemen opleveren die geen duidelijke fout weergeven.</w:t>
      </w:r>
    </w:p>
    <w:p w:rsidR="00E60D34" w:rsidRPr="00E60D34" w:rsidRDefault="00E60D34" w:rsidP="00FF0156">
      <w:pPr>
        <w:rPr>
          <w:b/>
          <w:color w:val="FF0000"/>
        </w:rPr>
      </w:pPr>
    </w:p>
    <w:p w:rsidR="00FF0156" w:rsidRDefault="00FF0156" w:rsidP="00FF0156">
      <w:pPr>
        <w:pStyle w:val="Kop2"/>
      </w:pPr>
      <w:bookmarkStart w:id="87" w:name="_Toc25935122"/>
      <w:proofErr w:type="spellStart"/>
      <w:r>
        <w:t>Segger</w:t>
      </w:r>
      <w:proofErr w:type="spellEnd"/>
      <w:r>
        <w:t xml:space="preserve"> Embedded Studio</w:t>
      </w:r>
      <w:bookmarkEnd w:id="87"/>
    </w:p>
    <w:p w:rsidR="00E60D34" w:rsidRDefault="00E60D34" w:rsidP="00E60D34">
      <w:r>
        <w:t xml:space="preserve">Voor de ontwikkeling van de firmware is er gebruik gemaakt van </w:t>
      </w:r>
      <w:proofErr w:type="spellStart"/>
      <w:r>
        <w:t>Segger</w:t>
      </w:r>
      <w:proofErr w:type="spellEnd"/>
      <w:r>
        <w:t xml:space="preserve"> Embedded Studio, oftewel SES afgekort in de Nordic SDK. Om dit programma te gebruiken is er wel een gratis licentie nodig die wordt gekoppeld aan een hardware ID van de PC.</w:t>
      </w:r>
    </w:p>
    <w:p w:rsidR="008B7E31" w:rsidRDefault="008B7E31" w:rsidP="00E60D34"/>
    <w:p w:rsidR="00E60D34" w:rsidRDefault="00E60D34" w:rsidP="00E60D34"/>
    <w:p w:rsidR="00E60D34" w:rsidRDefault="00E60D34" w:rsidP="00E60D34">
      <w:pPr>
        <w:pStyle w:val="Kop2"/>
      </w:pPr>
      <w:bookmarkStart w:id="88" w:name="_Toc25935123"/>
      <w:r>
        <w:t>Applicatie debuggen</w:t>
      </w:r>
      <w:bookmarkEnd w:id="88"/>
    </w:p>
    <w:p w:rsidR="00E60D34" w:rsidRDefault="00E60D34" w:rsidP="00E60D34">
      <w:r>
        <w:t>Om de applicatie te debuggen met de DFU service is er een bootloader nodig die de CRC check niet uitvoert en mee wordt geladen tijden het debuggen. Om een bootloader te compileren is er een batch file gemaakt genaamd “</w:t>
      </w:r>
      <w:proofErr w:type="spellStart"/>
      <w:r w:rsidRPr="00E60D34">
        <w:t>Compile_Bootloader_SkipCRC</w:t>
      </w:r>
      <w:proofErr w:type="spellEnd"/>
      <w:r>
        <w:t xml:space="preserve">” die de bootloader compileert onder een release die de CRC check negeert. </w:t>
      </w:r>
    </w:p>
    <w:p w:rsidR="00CF345C" w:rsidRDefault="00CF345C" w:rsidP="00E60D34"/>
    <w:p w:rsidR="00CF345C" w:rsidRDefault="00CF345C" w:rsidP="00E60D34">
      <w:r>
        <w:t xml:space="preserve">Als de bootloader firmware is aangepast of de source code is gedownload dient dit script eerst een keer te worden uitgevoerd om de </w:t>
      </w:r>
      <w:proofErr w:type="spellStart"/>
      <w:r>
        <w:t>hex</w:t>
      </w:r>
      <w:proofErr w:type="spellEnd"/>
      <w:r>
        <w:t xml:space="preserve"> file te </w:t>
      </w:r>
      <w:proofErr w:type="spellStart"/>
      <w:r>
        <w:t>creeren</w:t>
      </w:r>
      <w:proofErr w:type="spellEnd"/>
      <w:r>
        <w:t xml:space="preserve">. SES zal bij het laden van alle files voor het debuggen wel een waarschuwing geven als de </w:t>
      </w:r>
      <w:proofErr w:type="spellStart"/>
      <w:r>
        <w:t>hex</w:t>
      </w:r>
      <w:proofErr w:type="spellEnd"/>
      <w:r>
        <w:t xml:space="preserve"> file ontbreekt.</w:t>
      </w:r>
    </w:p>
    <w:p w:rsidR="00CF345C" w:rsidRDefault="00CF345C" w:rsidP="00E60D34"/>
    <w:p w:rsidR="00CF345C" w:rsidRPr="00E60D34" w:rsidRDefault="00CF345C" w:rsidP="00E60D34">
      <w:r>
        <w:t xml:space="preserve">Mocht er al een bootloader aanwezig is in de nRF52840 dan moet die eerst gewist worden om de nieuwe bootloader zonder </w:t>
      </w:r>
      <w:proofErr w:type="spellStart"/>
      <w:r>
        <w:t>crc</w:t>
      </w:r>
      <w:proofErr w:type="spellEnd"/>
      <w:r>
        <w:t xml:space="preserve"> check te programmeren.</w:t>
      </w:r>
    </w:p>
    <w:p w:rsidR="00FF0156" w:rsidRDefault="00FF0156" w:rsidP="00FF0156"/>
    <w:p w:rsidR="00FF0156" w:rsidRDefault="00FF0156" w:rsidP="00FF0156">
      <w:pPr>
        <w:pStyle w:val="Kop2"/>
      </w:pPr>
      <w:bookmarkStart w:id="89" w:name="_Toc25935124"/>
      <w:r>
        <w:lastRenderedPageBreak/>
        <w:t>Compilatie scripts</w:t>
      </w:r>
      <w:bookmarkEnd w:id="89"/>
    </w:p>
    <w:p w:rsidR="00FF0156" w:rsidRDefault="00CF345C" w:rsidP="00FF0156">
      <w:r>
        <w:t>De volgende batch script zijn er in de source code</w:t>
      </w:r>
      <w:r w:rsidR="000876CD">
        <w:t xml:space="preserve"> in de map </w:t>
      </w:r>
      <w:proofErr w:type="spellStart"/>
      <w:r w:rsidR="000876CD">
        <w:t>util</w:t>
      </w:r>
      <w:proofErr w:type="spellEnd"/>
      <w:r w:rsidR="000876CD">
        <w:t>/Program</w:t>
      </w:r>
      <w:r>
        <w:t>:</w:t>
      </w:r>
    </w:p>
    <w:tbl>
      <w:tblPr>
        <w:tblStyle w:val="Tabelraster"/>
        <w:tblW w:w="0" w:type="auto"/>
        <w:tblLook w:val="04A0" w:firstRow="1" w:lastRow="0" w:firstColumn="1" w:lastColumn="0" w:noHBand="0" w:noVBand="1"/>
      </w:tblPr>
      <w:tblGrid>
        <w:gridCol w:w="3146"/>
        <w:gridCol w:w="6482"/>
      </w:tblGrid>
      <w:tr w:rsidR="00CF345C" w:rsidTr="00CF345C">
        <w:tc>
          <w:tcPr>
            <w:tcW w:w="2689" w:type="dxa"/>
          </w:tcPr>
          <w:p w:rsidR="00CF345C" w:rsidRPr="00CF345C" w:rsidRDefault="00CF345C" w:rsidP="00FF0156">
            <w:pPr>
              <w:rPr>
                <w:b/>
              </w:rPr>
            </w:pPr>
            <w:r w:rsidRPr="00CF345C">
              <w:rPr>
                <w:b/>
              </w:rPr>
              <w:t>Batch file naam</w:t>
            </w:r>
          </w:p>
        </w:tc>
        <w:tc>
          <w:tcPr>
            <w:tcW w:w="6939" w:type="dxa"/>
          </w:tcPr>
          <w:p w:rsidR="00CF345C" w:rsidRPr="00CF345C" w:rsidRDefault="00CF345C" w:rsidP="00FF0156">
            <w:pPr>
              <w:rPr>
                <w:b/>
              </w:rPr>
            </w:pPr>
            <w:r w:rsidRPr="00CF345C">
              <w:rPr>
                <w:b/>
              </w:rPr>
              <w:t>Functie</w:t>
            </w:r>
          </w:p>
        </w:tc>
      </w:tr>
      <w:tr w:rsidR="00CF345C" w:rsidTr="00CF345C">
        <w:tc>
          <w:tcPr>
            <w:tcW w:w="2689" w:type="dxa"/>
          </w:tcPr>
          <w:p w:rsidR="00CF345C" w:rsidRDefault="00CF345C" w:rsidP="00FF0156">
            <w:proofErr w:type="spellStart"/>
            <w:r w:rsidRPr="00CF345C">
              <w:t>Compile_Beep_release</w:t>
            </w:r>
            <w:proofErr w:type="spellEnd"/>
          </w:p>
        </w:tc>
        <w:tc>
          <w:tcPr>
            <w:tcW w:w="6939" w:type="dxa"/>
          </w:tcPr>
          <w:p w:rsidR="00CF345C" w:rsidRDefault="00CF345C" w:rsidP="00FF0156">
            <w:r>
              <w:t xml:space="preserve">Compileert release versies van de applicatie en bootloader. Vervolgens worden die samen gevoegd met het soft device om de </w:t>
            </w:r>
            <w:proofErr w:type="spellStart"/>
            <w:r>
              <w:t>hex</w:t>
            </w:r>
            <w:proofErr w:type="spellEnd"/>
            <w:r>
              <w:t xml:space="preserve"> file te creëren. Vanuit de verschillende gecreëerde batch </w:t>
            </w:r>
            <w:proofErr w:type="spellStart"/>
            <w:r>
              <w:t>hex</w:t>
            </w:r>
            <w:proofErr w:type="spellEnd"/>
            <w:r>
              <w:t xml:space="preserve"> files worden de zip file gecreëerd voor het updaten van de firmware over BLE</w:t>
            </w:r>
          </w:p>
        </w:tc>
      </w:tr>
      <w:tr w:rsidR="00CF345C" w:rsidTr="00CF345C">
        <w:tc>
          <w:tcPr>
            <w:tcW w:w="2689" w:type="dxa"/>
          </w:tcPr>
          <w:p w:rsidR="00CF345C" w:rsidRDefault="00CF345C" w:rsidP="00FF0156">
            <w:proofErr w:type="spellStart"/>
            <w:r w:rsidRPr="00CF345C">
              <w:t>Compile_Bootloader_SkipCRC</w:t>
            </w:r>
            <w:proofErr w:type="spellEnd"/>
          </w:p>
        </w:tc>
        <w:tc>
          <w:tcPr>
            <w:tcW w:w="6939" w:type="dxa"/>
          </w:tcPr>
          <w:p w:rsidR="00CF345C" w:rsidRDefault="00CF345C" w:rsidP="00FF0156">
            <w:r>
              <w:t>Compileert een bootloader die geen CRC check uitvoert. Nodig voor het debuggen van een applicatie in SES.</w:t>
            </w:r>
          </w:p>
        </w:tc>
      </w:tr>
      <w:tr w:rsidR="00CF345C" w:rsidTr="00CF345C">
        <w:tc>
          <w:tcPr>
            <w:tcW w:w="2689" w:type="dxa"/>
          </w:tcPr>
          <w:p w:rsidR="00CF345C" w:rsidRDefault="00CF345C" w:rsidP="00FF0156">
            <w:proofErr w:type="spellStart"/>
            <w:r w:rsidRPr="00CF345C">
              <w:t>EnableRBP</w:t>
            </w:r>
            <w:proofErr w:type="spellEnd"/>
          </w:p>
        </w:tc>
        <w:tc>
          <w:tcPr>
            <w:tcW w:w="6939" w:type="dxa"/>
          </w:tcPr>
          <w:p w:rsidR="00CF345C" w:rsidRDefault="00CF345C" w:rsidP="00CF345C">
            <w:r>
              <w:t xml:space="preserve">Zet de </w:t>
            </w:r>
            <w:proofErr w:type="spellStart"/>
            <w:r>
              <w:t>readback</w:t>
            </w:r>
            <w:proofErr w:type="spellEnd"/>
            <w:r>
              <w:t xml:space="preserve"> protectie aan. Hierna moet de BEEPBASE worden </w:t>
            </w:r>
            <w:proofErr w:type="spellStart"/>
            <w:r>
              <w:t>gerecovered</w:t>
            </w:r>
            <w:proofErr w:type="spellEnd"/>
            <w:r>
              <w:t xml:space="preserve"> waarbij de volledig FLASH geheugen van de nRF52840 wordt gewist.</w:t>
            </w:r>
          </w:p>
        </w:tc>
      </w:tr>
      <w:tr w:rsidR="00CF345C" w:rsidTr="00CF345C">
        <w:tc>
          <w:tcPr>
            <w:tcW w:w="2689" w:type="dxa"/>
          </w:tcPr>
          <w:p w:rsidR="00CF345C" w:rsidRDefault="00CF345C" w:rsidP="00FF0156">
            <w:proofErr w:type="spellStart"/>
            <w:r w:rsidRPr="00CF345C">
              <w:t>erase</w:t>
            </w:r>
            <w:proofErr w:type="spellEnd"/>
          </w:p>
        </w:tc>
        <w:tc>
          <w:tcPr>
            <w:tcW w:w="6939" w:type="dxa"/>
          </w:tcPr>
          <w:p w:rsidR="00CF345C" w:rsidRDefault="00CF345C" w:rsidP="00FF0156">
            <w:r>
              <w:t>Hiermee wordt een microcontroller die aan een programmer gewist.</w:t>
            </w:r>
          </w:p>
        </w:tc>
      </w:tr>
      <w:tr w:rsidR="00CF345C" w:rsidTr="00CF345C">
        <w:tc>
          <w:tcPr>
            <w:tcW w:w="2689" w:type="dxa"/>
          </w:tcPr>
          <w:p w:rsidR="00CF345C" w:rsidRDefault="00CF345C" w:rsidP="00FF0156">
            <w:r w:rsidRPr="00CF345C">
              <w:t>erase_682613435</w:t>
            </w:r>
          </w:p>
        </w:tc>
        <w:tc>
          <w:tcPr>
            <w:tcW w:w="6939" w:type="dxa"/>
          </w:tcPr>
          <w:p w:rsidR="00CF345C" w:rsidRDefault="00CF345C" w:rsidP="00FF0156">
            <w:r>
              <w:t xml:space="preserve">Hiermee wordt een microcontroller die aan een programmer met </w:t>
            </w:r>
            <w:proofErr w:type="spellStart"/>
            <w:r>
              <w:t>id</w:t>
            </w:r>
            <w:proofErr w:type="spellEnd"/>
            <w:r>
              <w:t xml:space="preserve"> </w:t>
            </w:r>
            <w:r w:rsidRPr="00CF345C">
              <w:t>682613435</w:t>
            </w:r>
            <w:r>
              <w:t xml:space="preserve"> gewist.</w:t>
            </w:r>
          </w:p>
        </w:tc>
      </w:tr>
      <w:tr w:rsidR="00CF345C" w:rsidTr="00CF345C">
        <w:tc>
          <w:tcPr>
            <w:tcW w:w="2689" w:type="dxa"/>
          </w:tcPr>
          <w:p w:rsidR="00CF345C" w:rsidRPr="00CF345C" w:rsidRDefault="00CF345C" w:rsidP="00FF0156">
            <w:proofErr w:type="spellStart"/>
            <w:r w:rsidRPr="00CF345C">
              <w:t>FICR_read</w:t>
            </w:r>
            <w:proofErr w:type="spellEnd"/>
          </w:p>
        </w:tc>
        <w:tc>
          <w:tcPr>
            <w:tcW w:w="6939" w:type="dxa"/>
          </w:tcPr>
          <w:p w:rsidR="00CF345C" w:rsidRDefault="00CF345C" w:rsidP="00FF0156">
            <w:r>
              <w:t xml:space="preserve">Batch file waarmee enkele hardware parameters van een nRF52840 chip kan worden uitgelezen, zoals </w:t>
            </w:r>
            <w:proofErr w:type="spellStart"/>
            <w:r>
              <w:t>silicon</w:t>
            </w:r>
            <w:proofErr w:type="spellEnd"/>
            <w:r>
              <w:t xml:space="preserve"> </w:t>
            </w:r>
            <w:proofErr w:type="spellStart"/>
            <w:r>
              <w:t>version</w:t>
            </w:r>
            <w:proofErr w:type="spellEnd"/>
            <w:r w:rsidR="000876CD">
              <w:t>.</w:t>
            </w:r>
          </w:p>
        </w:tc>
      </w:tr>
      <w:tr w:rsidR="00CF345C" w:rsidTr="00CF345C">
        <w:tc>
          <w:tcPr>
            <w:tcW w:w="2689" w:type="dxa"/>
          </w:tcPr>
          <w:p w:rsidR="00CF345C" w:rsidRPr="00CF345C" w:rsidRDefault="000876CD" w:rsidP="00FF0156">
            <w:proofErr w:type="spellStart"/>
            <w:r w:rsidRPr="000876CD">
              <w:t>program_BeepFirmware</w:t>
            </w:r>
            <w:proofErr w:type="spellEnd"/>
          </w:p>
        </w:tc>
        <w:tc>
          <w:tcPr>
            <w:tcW w:w="6939" w:type="dxa"/>
          </w:tcPr>
          <w:p w:rsidR="00CF345C" w:rsidRDefault="000876CD" w:rsidP="00FF0156">
            <w:r>
              <w:t xml:space="preserve">Batch file die een aangesloten </w:t>
            </w:r>
            <w:proofErr w:type="spellStart"/>
            <w:r>
              <w:t>BeepBase</w:t>
            </w:r>
            <w:proofErr w:type="spellEnd"/>
            <w:r>
              <w:t xml:space="preserve"> </w:t>
            </w:r>
            <w:proofErr w:type="spellStart"/>
            <w:r>
              <w:t>programeerd</w:t>
            </w:r>
            <w:proofErr w:type="spellEnd"/>
            <w:r>
              <w:t xml:space="preserve"> met de gecompileerde </w:t>
            </w:r>
            <w:proofErr w:type="spellStart"/>
            <w:r>
              <w:t>hex</w:t>
            </w:r>
            <w:proofErr w:type="spellEnd"/>
            <w:r>
              <w:t xml:space="preserve"> file in de release map.</w:t>
            </w:r>
          </w:p>
        </w:tc>
      </w:tr>
    </w:tbl>
    <w:p w:rsidR="00CF345C" w:rsidRDefault="00CF345C" w:rsidP="00FF0156"/>
    <w:p w:rsidR="00FF0156" w:rsidRPr="00FF0156" w:rsidRDefault="00FF0156" w:rsidP="00FF0156"/>
    <w:p w:rsidR="007B2C97" w:rsidRDefault="007B2C97" w:rsidP="007B2C97">
      <w:pPr>
        <w:pStyle w:val="Kop1"/>
      </w:pPr>
      <w:bookmarkStart w:id="90" w:name="_Toc25935125"/>
      <w:r>
        <w:t>Elektrisch</w:t>
      </w:r>
      <w:bookmarkEnd w:id="90"/>
    </w:p>
    <w:p w:rsidR="007B2C97" w:rsidRPr="007B2C97" w:rsidRDefault="007B2C97" w:rsidP="007B2C97"/>
    <w:p w:rsidR="007B2C97" w:rsidRPr="007B2C97" w:rsidRDefault="007B2C97" w:rsidP="007B2C97"/>
    <w:sectPr w:rsidR="007B2C97" w:rsidRPr="007B2C97" w:rsidSect="006A27B6">
      <w:headerReference w:type="default" r:id="rId8"/>
      <w:footerReference w:type="default" r:id="rId9"/>
      <w:pgSz w:w="11906" w:h="16838" w:code="9"/>
      <w:pgMar w:top="1985" w:right="1134" w:bottom="1418" w:left="1134" w:header="709" w:footer="709"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0FE2" w:rsidRDefault="006F0FE2">
      <w:r>
        <w:separator/>
      </w:r>
    </w:p>
  </w:endnote>
  <w:endnote w:type="continuationSeparator" w:id="0">
    <w:p w:rsidR="006F0FE2" w:rsidRDefault="006F0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dour GM">
    <w:altName w:val="Times New Roman"/>
    <w:charset w:val="00"/>
    <w:family w:val="auto"/>
    <w:pitch w:val="variable"/>
    <w:sig w:usb0="800002A7" w:usb1="00000000" w:usb2="0000004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D5B" w:rsidRDefault="00E81D5B">
    <w:pPr>
      <w:pStyle w:val="Voettekst"/>
    </w:pPr>
    <w:r>
      <w:tab/>
      <w:t xml:space="preserve">Blad </w:t>
    </w:r>
    <w:r>
      <w:fldChar w:fldCharType="begin"/>
    </w:r>
    <w:r>
      <w:instrText xml:space="preserve"> PAGE </w:instrText>
    </w:r>
    <w:r>
      <w:fldChar w:fldCharType="separate"/>
    </w:r>
    <w:r w:rsidR="003B16C5">
      <w:rPr>
        <w:noProof/>
      </w:rPr>
      <w:t>20</w:t>
    </w:r>
    <w:r>
      <w:fldChar w:fldCharType="end"/>
    </w:r>
    <w:r>
      <w:t xml:space="preserve"> van </w:t>
    </w:r>
    <w:r>
      <w:rPr>
        <w:rStyle w:val="Paginanummer"/>
      </w:rPr>
      <w:fldChar w:fldCharType="begin"/>
    </w:r>
    <w:r>
      <w:rPr>
        <w:rStyle w:val="Paginanummer"/>
      </w:rPr>
      <w:instrText xml:space="preserve"> NUMPAGES </w:instrText>
    </w:r>
    <w:r>
      <w:rPr>
        <w:rStyle w:val="Paginanummer"/>
      </w:rPr>
      <w:fldChar w:fldCharType="separate"/>
    </w:r>
    <w:r w:rsidR="003B16C5">
      <w:rPr>
        <w:rStyle w:val="Paginanummer"/>
        <w:noProof/>
      </w:rPr>
      <w:t>34</w:t>
    </w:r>
    <w:r>
      <w:rPr>
        <w:rStyle w:val="Paginanummer"/>
      </w:rPr>
      <w:fldChar w:fldCharType="end"/>
    </w:r>
    <w:r>
      <w:tab/>
    </w:r>
    <w:r>
      <w:fldChar w:fldCharType="begin"/>
    </w:r>
    <w:r>
      <w:instrText xml:space="preserve"> DATE \@ "d-M-yyyy" </w:instrText>
    </w:r>
    <w:r>
      <w:fldChar w:fldCharType="separate"/>
    </w:r>
    <w:r w:rsidR="003B16C5">
      <w:rPr>
        <w:noProof/>
      </w:rPr>
      <w:t>29-11-2019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0FE2" w:rsidRDefault="006F0FE2">
      <w:r>
        <w:separator/>
      </w:r>
    </w:p>
  </w:footnote>
  <w:footnote w:type="continuationSeparator" w:id="0">
    <w:p w:rsidR="006F0FE2" w:rsidRDefault="006F0F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D5B" w:rsidRPr="00152408" w:rsidRDefault="00E81D5B" w:rsidP="00152408">
    <w:pPr>
      <w:pStyle w:val="Voettekst"/>
      <w:jc w:val="right"/>
      <w:rPr>
        <w:sz w:val="18"/>
        <w:szCs w:val="18"/>
      </w:rPr>
    </w:pPr>
    <w:r>
      <w:rPr>
        <w:b/>
        <w:noProof/>
        <w:sz w:val="18"/>
        <w:szCs w:val="18"/>
      </w:rPr>
      <mc:AlternateContent>
        <mc:Choice Requires="wps">
          <w:drawing>
            <wp:anchor distT="0" distB="0" distL="114300" distR="114300" simplePos="0" relativeHeight="251658240" behindDoc="0" locked="0" layoutInCell="1" allowOverlap="1">
              <wp:simplePos x="0" y="0"/>
              <wp:positionH relativeFrom="column">
                <wp:posOffset>3446145</wp:posOffset>
              </wp:positionH>
              <wp:positionV relativeFrom="paragraph">
                <wp:posOffset>123825</wp:posOffset>
              </wp:positionV>
              <wp:extent cx="2844165" cy="3429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1D5B" w:rsidRDefault="00E81D5B" w:rsidP="00842CB9">
                          <w:pPr>
                            <w:rPr>
                              <w:sz w:val="32"/>
                              <w:szCs w:val="32"/>
                            </w:rPr>
                          </w:pPr>
                          <w:r>
                            <w:rPr>
                              <w:sz w:val="32"/>
                              <w:szCs w:val="32"/>
                            </w:rPr>
                            <w:t>Beep Base handleiding</w:t>
                          </w:r>
                        </w:p>
                        <w:p w:rsidR="00E81D5B" w:rsidRPr="00842CB9" w:rsidRDefault="00E81D5B" w:rsidP="00842CB9">
                          <w:pPr>
                            <w:rPr>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71.35pt;margin-top:9.75pt;width:223.95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" filled="f" stroked="f">
              <v:textbox>
                <w:txbxContent>
                  <w:p w:rsidR="00E81D5B" w:rsidRDefault="00E81D5B" w:rsidP="00842CB9">
                    <w:pPr>
                      <w:rPr>
                        <w:sz w:val="32"/>
                        <w:szCs w:val="32"/>
                      </w:rPr>
                    </w:pPr>
                    <w:r>
                      <w:rPr>
                        <w:sz w:val="32"/>
                        <w:szCs w:val="32"/>
                      </w:rPr>
                      <w:t>Beep Base handleiding</w:t>
                    </w:r>
                  </w:p>
                  <w:p w:rsidR="00E81D5B" w:rsidRPr="00842CB9" w:rsidRDefault="00E81D5B" w:rsidP="00842CB9">
                    <w:pPr>
                      <w:rPr>
                        <w:sz w:val="32"/>
                        <w:szCs w:val="32"/>
                      </w:rPr>
                    </w:pPr>
                  </w:p>
                </w:txbxContent>
              </v:textbox>
            </v:shape>
          </w:pict>
        </mc:Fallback>
      </mc:AlternateContent>
    </w:r>
    <w:r w:rsidRPr="00152408">
      <w:rPr>
        <w:b/>
        <w:noProof/>
        <w:sz w:val="18"/>
        <w:szCs w:val="18"/>
      </w:rPr>
      <w:drawing>
        <wp:anchor distT="0" distB="0" distL="114300" distR="114300" simplePos="0" relativeHeight="251657216" behindDoc="0" locked="0" layoutInCell="1" allowOverlap="1">
          <wp:simplePos x="0" y="0"/>
          <wp:positionH relativeFrom="column">
            <wp:align>left</wp:align>
          </wp:positionH>
          <wp:positionV relativeFrom="page">
            <wp:posOffset>457200</wp:posOffset>
          </wp:positionV>
          <wp:extent cx="2876550" cy="691515"/>
          <wp:effectExtent l="0" t="0" r="0" b="0"/>
          <wp:wrapSquare wrapText="bothSides"/>
          <wp:docPr id="1" name="Afbeelding 1" descr="IDEETRON_LOGO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ETRON_LOGO_4"/>
                  <pic:cNvPicPr>
                    <a:picLocks noChangeAspect="1" noChangeArrowheads="1"/>
                  </pic:cNvPicPr>
                </pic:nvPicPr>
                <pic:blipFill>
                  <a:blip r:embed="rId1">
                    <a:lum bright="10000" contrast="10000"/>
                    <a:extLst>
                      <a:ext uri="{28A0092B-C50C-407E-A947-70E740481C1C}">
                        <a14:useLocalDpi xmlns:a14="http://schemas.microsoft.com/office/drawing/2010/main" val="0"/>
                      </a:ext>
                    </a:extLst>
                  </a:blip>
                  <a:srcRect b="7649"/>
                  <a:stretch>
                    <a:fillRect/>
                  </a:stretch>
                </pic:blipFill>
                <pic:spPr bwMode="auto">
                  <a:xfrm>
                    <a:off x="0" y="0"/>
                    <a:ext cx="2876550" cy="69151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0908C832"/>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91C17D4"/>
    <w:multiLevelType w:val="multilevel"/>
    <w:tmpl w:val="516646E0"/>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sz w:val="24"/>
        <w:szCs w:val="24"/>
      </w:rPr>
    </w:lvl>
    <w:lvl w:ilvl="2">
      <w:start w:val="1"/>
      <w:numFmt w:val="decimal"/>
      <w:pStyle w:val="Kop3"/>
      <w:lvlText w:val="%1.%2.%3"/>
      <w:lvlJc w:val="left"/>
      <w:pPr>
        <w:ind w:left="862" w:hanging="720"/>
      </w:pPr>
      <w:rPr>
        <w:rFonts w:hint="default"/>
        <w:sz w:val="20"/>
        <w:szCs w:val="20"/>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2" w15:restartNumberingAfterBreak="0">
    <w:nsid w:val="0B5610E6"/>
    <w:multiLevelType w:val="hybridMultilevel"/>
    <w:tmpl w:val="D602BAC2"/>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E352D38"/>
    <w:multiLevelType w:val="hybridMultilevel"/>
    <w:tmpl w:val="2CA28C54"/>
    <w:lvl w:ilvl="0" w:tplc="7E1EC6B2">
      <w:numFmt w:val="bullet"/>
      <w:lvlText w:val="-"/>
      <w:lvlJc w:val="left"/>
      <w:pPr>
        <w:ind w:left="720" w:hanging="360"/>
      </w:pPr>
      <w:rPr>
        <w:rFonts w:ascii="Century Gothic" w:eastAsia="Times New Roman" w:hAnsi="Century Gothic" w:cs="Ardour GM"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02D4EBD"/>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C36DC2"/>
    <w:multiLevelType w:val="hybridMultilevel"/>
    <w:tmpl w:val="01F679DC"/>
    <w:lvl w:ilvl="0" w:tplc="1E260D28">
      <w:start w:val="2"/>
      <w:numFmt w:val="bullet"/>
      <w:lvlText w:val="-"/>
      <w:lvlJc w:val="left"/>
      <w:pPr>
        <w:tabs>
          <w:tab w:val="num" w:pos="720"/>
        </w:tabs>
        <w:ind w:left="720" w:hanging="360"/>
      </w:pPr>
      <w:rPr>
        <w:rFonts w:ascii="Century Gothic" w:eastAsia="Times New Roman" w:hAnsi="Century Gothic" w:cs="Ardour GM"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5DD4660"/>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E663F65"/>
    <w:multiLevelType w:val="hybridMultilevel"/>
    <w:tmpl w:val="A4142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60F1E88"/>
    <w:multiLevelType w:val="hybridMultilevel"/>
    <w:tmpl w:val="20D6F3DA"/>
    <w:lvl w:ilvl="0" w:tplc="3B549002">
      <w:start w:val="27"/>
      <w:numFmt w:val="bullet"/>
      <w:lvlText w:val="-"/>
      <w:lvlJc w:val="left"/>
      <w:pPr>
        <w:ind w:left="720" w:hanging="360"/>
      </w:pPr>
      <w:rPr>
        <w:rFonts w:ascii="Century Gothic" w:eastAsia="Times New Roman" w:hAnsi="Century Gothic" w:cs="Ardour GM"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8060B93"/>
    <w:multiLevelType w:val="hybridMultilevel"/>
    <w:tmpl w:val="88C0A060"/>
    <w:lvl w:ilvl="0" w:tplc="2C6EE8EE">
      <w:start w:val="1"/>
      <w:numFmt w:val="decimal"/>
      <w:lvlText w:val="%1.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B310160"/>
    <w:multiLevelType w:val="hybridMultilevel"/>
    <w:tmpl w:val="C7D49550"/>
    <w:lvl w:ilvl="0" w:tplc="404891D2">
      <w:start w:val="2"/>
      <w:numFmt w:val="bullet"/>
      <w:lvlText w:val="-"/>
      <w:lvlJc w:val="left"/>
      <w:pPr>
        <w:ind w:left="720" w:hanging="360"/>
      </w:pPr>
      <w:rPr>
        <w:rFonts w:ascii="Century Gothic" w:eastAsia="Times New Roman" w:hAnsi="Century Gothic" w:cs="Ardour GM"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A572064"/>
    <w:multiLevelType w:val="hybridMultilevel"/>
    <w:tmpl w:val="780CCDA6"/>
    <w:lvl w:ilvl="0" w:tplc="08062DF4">
      <w:start w:val="2"/>
      <w:numFmt w:val="bullet"/>
      <w:lvlText w:val="-"/>
      <w:lvlJc w:val="left"/>
      <w:pPr>
        <w:ind w:left="720" w:hanging="360"/>
      </w:pPr>
      <w:rPr>
        <w:rFonts w:ascii="Century Gothic" w:eastAsia="Times New Roman" w:hAnsi="Century Gothic" w:cs="Ardour GM"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F26F45"/>
    <w:multiLevelType w:val="hybridMultilevel"/>
    <w:tmpl w:val="24AC233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4F9141A5"/>
    <w:multiLevelType w:val="hybridMultilevel"/>
    <w:tmpl w:val="1A326B6E"/>
    <w:lvl w:ilvl="0" w:tplc="2C66D1E0">
      <w:start w:val="5"/>
      <w:numFmt w:val="bullet"/>
      <w:lvlText w:val="-"/>
      <w:lvlJc w:val="left"/>
      <w:pPr>
        <w:ind w:left="720" w:hanging="360"/>
      </w:pPr>
      <w:rPr>
        <w:rFonts w:ascii="Century Gothic" w:eastAsia="Times New Roman" w:hAnsi="Century Gothic" w:cs="Ardour GM"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35B01F6"/>
    <w:multiLevelType w:val="hybridMultilevel"/>
    <w:tmpl w:val="D6CAB39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5EA47DE5"/>
    <w:multiLevelType w:val="hybridMultilevel"/>
    <w:tmpl w:val="50CC376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61430CD0"/>
    <w:multiLevelType w:val="hybridMultilevel"/>
    <w:tmpl w:val="6D3062B6"/>
    <w:lvl w:ilvl="0" w:tplc="697636EE">
      <w:start w:val="5"/>
      <w:numFmt w:val="decimal"/>
      <w:lvlText w:val="%1.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65CF790B"/>
    <w:multiLevelType w:val="multilevel"/>
    <w:tmpl w:val="B9DA6E76"/>
    <w:lvl w:ilvl="0">
      <w:start w:val="6"/>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73068EF"/>
    <w:multiLevelType w:val="multilevel"/>
    <w:tmpl w:val="608AE77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780A61A7"/>
    <w:multiLevelType w:val="hybridMultilevel"/>
    <w:tmpl w:val="24AC233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82C7E59"/>
    <w:multiLevelType w:val="hybridMultilevel"/>
    <w:tmpl w:val="4EFA6516"/>
    <w:lvl w:ilvl="0" w:tplc="A79C8866">
      <w:numFmt w:val="bullet"/>
      <w:lvlText w:val=""/>
      <w:lvlJc w:val="left"/>
      <w:pPr>
        <w:ind w:left="720" w:hanging="360"/>
      </w:pPr>
      <w:rPr>
        <w:rFonts w:ascii="Wingdings" w:eastAsia="Times New Roman" w:hAnsi="Wingdings" w:cs="Ardour GM"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8"/>
  </w:num>
  <w:num w:numId="2">
    <w:abstractNumId w:val="5"/>
  </w:num>
  <w:num w:numId="3">
    <w:abstractNumId w:val="11"/>
  </w:num>
  <w:num w:numId="4">
    <w:abstractNumId w:val="2"/>
  </w:num>
  <w:num w:numId="5">
    <w:abstractNumId w:val="9"/>
  </w:num>
  <w:num w:numId="6">
    <w:abstractNumId w:val="16"/>
  </w:num>
  <w:num w:numId="7">
    <w:abstractNumId w:val="4"/>
  </w:num>
  <w:num w:numId="8">
    <w:abstractNumId w:val="6"/>
  </w:num>
  <w:num w:numId="9">
    <w:abstractNumId w:val="18"/>
  </w:num>
  <w:num w:numId="10">
    <w:abstractNumId w:val="10"/>
  </w:num>
  <w:num w:numId="11">
    <w:abstractNumId w:val="1"/>
  </w:num>
  <w:num w:numId="12">
    <w:abstractNumId w:val="14"/>
  </w:num>
  <w:num w:numId="13">
    <w:abstractNumId w:val="12"/>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num>
  <w:num w:numId="16">
    <w:abstractNumId w:val="3"/>
  </w:num>
  <w:num w:numId="17">
    <w:abstractNumId w:val="0"/>
  </w:num>
  <w:num w:numId="18">
    <w:abstractNumId w:val="13"/>
  </w:num>
  <w:num w:numId="19">
    <w:abstractNumId w:val="7"/>
  </w:num>
  <w:num w:numId="20">
    <w:abstractNumId w:val="1"/>
    <w:lvlOverride w:ilvl="0">
      <w:startOverride w:val="5"/>
    </w:lvlOverride>
    <w:lvlOverride w:ilvl="1"/>
  </w:num>
  <w:num w:numId="21">
    <w:abstractNumId w:val="8"/>
  </w:num>
  <w:num w:numId="22">
    <w:abstractNumId w:val="17"/>
  </w:num>
  <w:num w:numId="23">
    <w:abstractNumId w:val="15"/>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isplayBackgroundShape/>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81"/>
  <w:drawingGridVerticalSpacing w:val="181"/>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3E4"/>
    <w:rsid w:val="0000179D"/>
    <w:rsid w:val="000062C8"/>
    <w:rsid w:val="0001277D"/>
    <w:rsid w:val="000129E5"/>
    <w:rsid w:val="00013088"/>
    <w:rsid w:val="00013C4F"/>
    <w:rsid w:val="00023875"/>
    <w:rsid w:val="0002442B"/>
    <w:rsid w:val="00025E1F"/>
    <w:rsid w:val="000308CE"/>
    <w:rsid w:val="000314C8"/>
    <w:rsid w:val="000330B2"/>
    <w:rsid w:val="0003524F"/>
    <w:rsid w:val="00045A3B"/>
    <w:rsid w:val="0004772F"/>
    <w:rsid w:val="0004777E"/>
    <w:rsid w:val="00047A43"/>
    <w:rsid w:val="00047CB9"/>
    <w:rsid w:val="00050AE3"/>
    <w:rsid w:val="00050CF0"/>
    <w:rsid w:val="000514F8"/>
    <w:rsid w:val="00052964"/>
    <w:rsid w:val="00054B28"/>
    <w:rsid w:val="00054CE0"/>
    <w:rsid w:val="00056145"/>
    <w:rsid w:val="00056418"/>
    <w:rsid w:val="00060259"/>
    <w:rsid w:val="00061958"/>
    <w:rsid w:val="0006359C"/>
    <w:rsid w:val="00063B05"/>
    <w:rsid w:val="00065FF2"/>
    <w:rsid w:val="0006662D"/>
    <w:rsid w:val="0006708E"/>
    <w:rsid w:val="00070BA0"/>
    <w:rsid w:val="00071DBD"/>
    <w:rsid w:val="00073998"/>
    <w:rsid w:val="00075D22"/>
    <w:rsid w:val="00077079"/>
    <w:rsid w:val="000774ED"/>
    <w:rsid w:val="000808E2"/>
    <w:rsid w:val="00080C8A"/>
    <w:rsid w:val="00081310"/>
    <w:rsid w:val="00081473"/>
    <w:rsid w:val="00082350"/>
    <w:rsid w:val="00083BF4"/>
    <w:rsid w:val="00084628"/>
    <w:rsid w:val="0008479A"/>
    <w:rsid w:val="000863E5"/>
    <w:rsid w:val="000865E3"/>
    <w:rsid w:val="000866B7"/>
    <w:rsid w:val="000876CD"/>
    <w:rsid w:val="00090392"/>
    <w:rsid w:val="00090728"/>
    <w:rsid w:val="00091A80"/>
    <w:rsid w:val="00094103"/>
    <w:rsid w:val="00094FCE"/>
    <w:rsid w:val="000964FA"/>
    <w:rsid w:val="000A025B"/>
    <w:rsid w:val="000A0715"/>
    <w:rsid w:val="000A0FA4"/>
    <w:rsid w:val="000A12E8"/>
    <w:rsid w:val="000A1F56"/>
    <w:rsid w:val="000A1FBD"/>
    <w:rsid w:val="000A2538"/>
    <w:rsid w:val="000A2D2A"/>
    <w:rsid w:val="000A39E3"/>
    <w:rsid w:val="000A51CA"/>
    <w:rsid w:val="000A5572"/>
    <w:rsid w:val="000A57A4"/>
    <w:rsid w:val="000A67B3"/>
    <w:rsid w:val="000B153B"/>
    <w:rsid w:val="000B195D"/>
    <w:rsid w:val="000B1E55"/>
    <w:rsid w:val="000B29EF"/>
    <w:rsid w:val="000B6CD5"/>
    <w:rsid w:val="000B7E44"/>
    <w:rsid w:val="000C232C"/>
    <w:rsid w:val="000C26AC"/>
    <w:rsid w:val="000C37A8"/>
    <w:rsid w:val="000C3F92"/>
    <w:rsid w:val="000C46C0"/>
    <w:rsid w:val="000C596A"/>
    <w:rsid w:val="000D1929"/>
    <w:rsid w:val="000D22D5"/>
    <w:rsid w:val="000D2988"/>
    <w:rsid w:val="000D305A"/>
    <w:rsid w:val="000D31DA"/>
    <w:rsid w:val="000D40C1"/>
    <w:rsid w:val="000D41F2"/>
    <w:rsid w:val="000D5886"/>
    <w:rsid w:val="000D600E"/>
    <w:rsid w:val="000D72AA"/>
    <w:rsid w:val="000D7799"/>
    <w:rsid w:val="000D7AEB"/>
    <w:rsid w:val="000E0460"/>
    <w:rsid w:val="000E1204"/>
    <w:rsid w:val="000E4CD9"/>
    <w:rsid w:val="000E4DA9"/>
    <w:rsid w:val="000E5592"/>
    <w:rsid w:val="000E5FA6"/>
    <w:rsid w:val="000E70E1"/>
    <w:rsid w:val="000F05A4"/>
    <w:rsid w:val="000F087B"/>
    <w:rsid w:val="000F40D0"/>
    <w:rsid w:val="000F44BD"/>
    <w:rsid w:val="000F52AF"/>
    <w:rsid w:val="000F5700"/>
    <w:rsid w:val="000F667C"/>
    <w:rsid w:val="00101843"/>
    <w:rsid w:val="001020D2"/>
    <w:rsid w:val="001029CA"/>
    <w:rsid w:val="00104036"/>
    <w:rsid w:val="001045B9"/>
    <w:rsid w:val="00106352"/>
    <w:rsid w:val="00106782"/>
    <w:rsid w:val="001078E0"/>
    <w:rsid w:val="001122ED"/>
    <w:rsid w:val="001124A5"/>
    <w:rsid w:val="00112E73"/>
    <w:rsid w:val="00113246"/>
    <w:rsid w:val="00113CFA"/>
    <w:rsid w:val="00113D62"/>
    <w:rsid w:val="001150D1"/>
    <w:rsid w:val="00120B65"/>
    <w:rsid w:val="00121F3D"/>
    <w:rsid w:val="001225A0"/>
    <w:rsid w:val="00122D73"/>
    <w:rsid w:val="001239CE"/>
    <w:rsid w:val="00123D34"/>
    <w:rsid w:val="001245DD"/>
    <w:rsid w:val="00125DDA"/>
    <w:rsid w:val="00125F4C"/>
    <w:rsid w:val="0012643D"/>
    <w:rsid w:val="00126BDF"/>
    <w:rsid w:val="00127874"/>
    <w:rsid w:val="00130451"/>
    <w:rsid w:val="00131DE7"/>
    <w:rsid w:val="00132D58"/>
    <w:rsid w:val="00133D94"/>
    <w:rsid w:val="00133D97"/>
    <w:rsid w:val="0013419A"/>
    <w:rsid w:val="00134776"/>
    <w:rsid w:val="00136AB1"/>
    <w:rsid w:val="00137A32"/>
    <w:rsid w:val="00137E24"/>
    <w:rsid w:val="00142E37"/>
    <w:rsid w:val="001434B1"/>
    <w:rsid w:val="00144B99"/>
    <w:rsid w:val="001454CC"/>
    <w:rsid w:val="00150852"/>
    <w:rsid w:val="00150F8B"/>
    <w:rsid w:val="00152408"/>
    <w:rsid w:val="00153564"/>
    <w:rsid w:val="00153DCE"/>
    <w:rsid w:val="00155C55"/>
    <w:rsid w:val="00155F31"/>
    <w:rsid w:val="00160EFE"/>
    <w:rsid w:val="0016402B"/>
    <w:rsid w:val="00166960"/>
    <w:rsid w:val="001677E4"/>
    <w:rsid w:val="0017031D"/>
    <w:rsid w:val="0017089C"/>
    <w:rsid w:val="0017125E"/>
    <w:rsid w:val="00171B85"/>
    <w:rsid w:val="00173321"/>
    <w:rsid w:val="001748CF"/>
    <w:rsid w:val="00177EFB"/>
    <w:rsid w:val="0018014C"/>
    <w:rsid w:val="001819B2"/>
    <w:rsid w:val="001819FD"/>
    <w:rsid w:val="00181A29"/>
    <w:rsid w:val="0018402B"/>
    <w:rsid w:val="00186489"/>
    <w:rsid w:val="0018783A"/>
    <w:rsid w:val="00190F2A"/>
    <w:rsid w:val="001927E6"/>
    <w:rsid w:val="001928CA"/>
    <w:rsid w:val="001933F6"/>
    <w:rsid w:val="001944AF"/>
    <w:rsid w:val="001944BB"/>
    <w:rsid w:val="00194B26"/>
    <w:rsid w:val="00195028"/>
    <w:rsid w:val="00195593"/>
    <w:rsid w:val="00195A5E"/>
    <w:rsid w:val="00196225"/>
    <w:rsid w:val="001966D6"/>
    <w:rsid w:val="0019682D"/>
    <w:rsid w:val="001A2743"/>
    <w:rsid w:val="001A2E11"/>
    <w:rsid w:val="001A3331"/>
    <w:rsid w:val="001A37EA"/>
    <w:rsid w:val="001A6F77"/>
    <w:rsid w:val="001A708F"/>
    <w:rsid w:val="001A73DF"/>
    <w:rsid w:val="001B00F3"/>
    <w:rsid w:val="001B09DC"/>
    <w:rsid w:val="001B0B24"/>
    <w:rsid w:val="001B6E05"/>
    <w:rsid w:val="001B6EA0"/>
    <w:rsid w:val="001B71B8"/>
    <w:rsid w:val="001C152D"/>
    <w:rsid w:val="001C2411"/>
    <w:rsid w:val="001C38E4"/>
    <w:rsid w:val="001C44A6"/>
    <w:rsid w:val="001C70B6"/>
    <w:rsid w:val="001D00CB"/>
    <w:rsid w:val="001D3BF6"/>
    <w:rsid w:val="001D681E"/>
    <w:rsid w:val="001D720E"/>
    <w:rsid w:val="001D7E3E"/>
    <w:rsid w:val="001E0E28"/>
    <w:rsid w:val="001E2120"/>
    <w:rsid w:val="001E2622"/>
    <w:rsid w:val="001E328F"/>
    <w:rsid w:val="001E3EF7"/>
    <w:rsid w:val="001E5BC4"/>
    <w:rsid w:val="001E7248"/>
    <w:rsid w:val="001E7A78"/>
    <w:rsid w:val="001F1702"/>
    <w:rsid w:val="001F2167"/>
    <w:rsid w:val="001F2A5B"/>
    <w:rsid w:val="001F2B5B"/>
    <w:rsid w:val="001F3B2E"/>
    <w:rsid w:val="001F48E2"/>
    <w:rsid w:val="001F49E5"/>
    <w:rsid w:val="001F4DB7"/>
    <w:rsid w:val="001F6ED1"/>
    <w:rsid w:val="001F7F75"/>
    <w:rsid w:val="00200941"/>
    <w:rsid w:val="00200CB5"/>
    <w:rsid w:val="00201E46"/>
    <w:rsid w:val="0020220E"/>
    <w:rsid w:val="00202775"/>
    <w:rsid w:val="00202B68"/>
    <w:rsid w:val="0020323E"/>
    <w:rsid w:val="002053E0"/>
    <w:rsid w:val="00205E48"/>
    <w:rsid w:val="00211422"/>
    <w:rsid w:val="00213299"/>
    <w:rsid w:val="0021382B"/>
    <w:rsid w:val="002152DC"/>
    <w:rsid w:val="0021629A"/>
    <w:rsid w:val="0022028C"/>
    <w:rsid w:val="0022078B"/>
    <w:rsid w:val="00224C5A"/>
    <w:rsid w:val="00225D95"/>
    <w:rsid w:val="00225F28"/>
    <w:rsid w:val="00227F29"/>
    <w:rsid w:val="0023029B"/>
    <w:rsid w:val="00230999"/>
    <w:rsid w:val="00230BE5"/>
    <w:rsid w:val="0023195D"/>
    <w:rsid w:val="00231FEC"/>
    <w:rsid w:val="00233168"/>
    <w:rsid w:val="002346E0"/>
    <w:rsid w:val="0023477A"/>
    <w:rsid w:val="00234EF7"/>
    <w:rsid w:val="002363C0"/>
    <w:rsid w:val="002403AE"/>
    <w:rsid w:val="00240786"/>
    <w:rsid w:val="00240EC8"/>
    <w:rsid w:val="00241E81"/>
    <w:rsid w:val="0024200D"/>
    <w:rsid w:val="002438D2"/>
    <w:rsid w:val="0024530C"/>
    <w:rsid w:val="0024549D"/>
    <w:rsid w:val="0024624E"/>
    <w:rsid w:val="0024644D"/>
    <w:rsid w:val="002478A7"/>
    <w:rsid w:val="0025087A"/>
    <w:rsid w:val="00250ADD"/>
    <w:rsid w:val="00250B93"/>
    <w:rsid w:val="002511D5"/>
    <w:rsid w:val="002522E7"/>
    <w:rsid w:val="00253990"/>
    <w:rsid w:val="002547E3"/>
    <w:rsid w:val="0025648B"/>
    <w:rsid w:val="002569A3"/>
    <w:rsid w:val="00256F9A"/>
    <w:rsid w:val="00263067"/>
    <w:rsid w:val="00263D79"/>
    <w:rsid w:val="00265204"/>
    <w:rsid w:val="002669F3"/>
    <w:rsid w:val="00266B26"/>
    <w:rsid w:val="00267EBB"/>
    <w:rsid w:val="00272D5F"/>
    <w:rsid w:val="00273091"/>
    <w:rsid w:val="002746FF"/>
    <w:rsid w:val="00281246"/>
    <w:rsid w:val="0028129D"/>
    <w:rsid w:val="00281A46"/>
    <w:rsid w:val="00281BDE"/>
    <w:rsid w:val="002823D2"/>
    <w:rsid w:val="00282524"/>
    <w:rsid w:val="0028364E"/>
    <w:rsid w:val="00283C7C"/>
    <w:rsid w:val="00284A47"/>
    <w:rsid w:val="00285989"/>
    <w:rsid w:val="00285AD2"/>
    <w:rsid w:val="00286016"/>
    <w:rsid w:val="002866A2"/>
    <w:rsid w:val="00290F66"/>
    <w:rsid w:val="00291FA9"/>
    <w:rsid w:val="00291FF4"/>
    <w:rsid w:val="00293F66"/>
    <w:rsid w:val="00294BB5"/>
    <w:rsid w:val="0029528F"/>
    <w:rsid w:val="00295ECB"/>
    <w:rsid w:val="002979B4"/>
    <w:rsid w:val="00297AB1"/>
    <w:rsid w:val="00297E1C"/>
    <w:rsid w:val="002A01BD"/>
    <w:rsid w:val="002A0D60"/>
    <w:rsid w:val="002A1299"/>
    <w:rsid w:val="002A188B"/>
    <w:rsid w:val="002A2567"/>
    <w:rsid w:val="002A37A3"/>
    <w:rsid w:val="002A429B"/>
    <w:rsid w:val="002A43A4"/>
    <w:rsid w:val="002A70C4"/>
    <w:rsid w:val="002A7302"/>
    <w:rsid w:val="002A79AD"/>
    <w:rsid w:val="002B163D"/>
    <w:rsid w:val="002C0272"/>
    <w:rsid w:val="002C0FF8"/>
    <w:rsid w:val="002C2F88"/>
    <w:rsid w:val="002C357E"/>
    <w:rsid w:val="002C376F"/>
    <w:rsid w:val="002C38D9"/>
    <w:rsid w:val="002C3ED0"/>
    <w:rsid w:val="002C40AB"/>
    <w:rsid w:val="002C486F"/>
    <w:rsid w:val="002C4D9E"/>
    <w:rsid w:val="002C60EF"/>
    <w:rsid w:val="002C6638"/>
    <w:rsid w:val="002C72D8"/>
    <w:rsid w:val="002C7876"/>
    <w:rsid w:val="002C7E5A"/>
    <w:rsid w:val="002D0930"/>
    <w:rsid w:val="002D228B"/>
    <w:rsid w:val="002D2D5C"/>
    <w:rsid w:val="002D5DEA"/>
    <w:rsid w:val="002D69E2"/>
    <w:rsid w:val="002D6EDD"/>
    <w:rsid w:val="002D7421"/>
    <w:rsid w:val="002E1D71"/>
    <w:rsid w:val="002E2B3F"/>
    <w:rsid w:val="002E2EE0"/>
    <w:rsid w:val="002E3277"/>
    <w:rsid w:val="002E3CC8"/>
    <w:rsid w:val="002E5341"/>
    <w:rsid w:val="002E73D8"/>
    <w:rsid w:val="002F1199"/>
    <w:rsid w:val="002F11B6"/>
    <w:rsid w:val="002F1764"/>
    <w:rsid w:val="002F19F4"/>
    <w:rsid w:val="002F1F90"/>
    <w:rsid w:val="002F3C9A"/>
    <w:rsid w:val="002F3E8D"/>
    <w:rsid w:val="002F44D2"/>
    <w:rsid w:val="00300BDE"/>
    <w:rsid w:val="003022EF"/>
    <w:rsid w:val="003030F5"/>
    <w:rsid w:val="0030598C"/>
    <w:rsid w:val="00311046"/>
    <w:rsid w:val="00312417"/>
    <w:rsid w:val="00314DED"/>
    <w:rsid w:val="00315258"/>
    <w:rsid w:val="0031559D"/>
    <w:rsid w:val="00315BE1"/>
    <w:rsid w:val="00315C41"/>
    <w:rsid w:val="003167B9"/>
    <w:rsid w:val="00316896"/>
    <w:rsid w:val="00321932"/>
    <w:rsid w:val="00321D37"/>
    <w:rsid w:val="003232DF"/>
    <w:rsid w:val="00323E23"/>
    <w:rsid w:val="00324986"/>
    <w:rsid w:val="0032531C"/>
    <w:rsid w:val="00325D52"/>
    <w:rsid w:val="003263B7"/>
    <w:rsid w:val="00327403"/>
    <w:rsid w:val="00327E26"/>
    <w:rsid w:val="00327F43"/>
    <w:rsid w:val="003302A0"/>
    <w:rsid w:val="003302AF"/>
    <w:rsid w:val="003315F7"/>
    <w:rsid w:val="00332B51"/>
    <w:rsid w:val="0033352F"/>
    <w:rsid w:val="0033410E"/>
    <w:rsid w:val="00335F26"/>
    <w:rsid w:val="003365E3"/>
    <w:rsid w:val="00336B9C"/>
    <w:rsid w:val="00336E95"/>
    <w:rsid w:val="00337C5B"/>
    <w:rsid w:val="00343F19"/>
    <w:rsid w:val="00344D86"/>
    <w:rsid w:val="0034532F"/>
    <w:rsid w:val="00345F57"/>
    <w:rsid w:val="00346893"/>
    <w:rsid w:val="003470D6"/>
    <w:rsid w:val="00347939"/>
    <w:rsid w:val="00351AA7"/>
    <w:rsid w:val="00353916"/>
    <w:rsid w:val="00353E10"/>
    <w:rsid w:val="00354069"/>
    <w:rsid w:val="003543E7"/>
    <w:rsid w:val="00355BDF"/>
    <w:rsid w:val="0035726F"/>
    <w:rsid w:val="00360E2C"/>
    <w:rsid w:val="00361B37"/>
    <w:rsid w:val="00366822"/>
    <w:rsid w:val="00366F65"/>
    <w:rsid w:val="00367A7D"/>
    <w:rsid w:val="003702AF"/>
    <w:rsid w:val="00374F2B"/>
    <w:rsid w:val="003771F5"/>
    <w:rsid w:val="00380E05"/>
    <w:rsid w:val="00381173"/>
    <w:rsid w:val="0038507E"/>
    <w:rsid w:val="0038547D"/>
    <w:rsid w:val="00385DD0"/>
    <w:rsid w:val="0038701E"/>
    <w:rsid w:val="003873FD"/>
    <w:rsid w:val="0039067C"/>
    <w:rsid w:val="003909C8"/>
    <w:rsid w:val="00391087"/>
    <w:rsid w:val="00392177"/>
    <w:rsid w:val="00394BAF"/>
    <w:rsid w:val="0039546D"/>
    <w:rsid w:val="0039567E"/>
    <w:rsid w:val="0039607C"/>
    <w:rsid w:val="003A0B50"/>
    <w:rsid w:val="003A20C3"/>
    <w:rsid w:val="003A3B09"/>
    <w:rsid w:val="003A3D78"/>
    <w:rsid w:val="003A5ACE"/>
    <w:rsid w:val="003A793C"/>
    <w:rsid w:val="003A7DB9"/>
    <w:rsid w:val="003B1072"/>
    <w:rsid w:val="003B16C5"/>
    <w:rsid w:val="003B2440"/>
    <w:rsid w:val="003B542C"/>
    <w:rsid w:val="003B5EA9"/>
    <w:rsid w:val="003B6E9D"/>
    <w:rsid w:val="003B72F5"/>
    <w:rsid w:val="003C0FE1"/>
    <w:rsid w:val="003C29D2"/>
    <w:rsid w:val="003C2B46"/>
    <w:rsid w:val="003C3435"/>
    <w:rsid w:val="003C400D"/>
    <w:rsid w:val="003C4D32"/>
    <w:rsid w:val="003C53A1"/>
    <w:rsid w:val="003C7831"/>
    <w:rsid w:val="003D0E59"/>
    <w:rsid w:val="003D18BC"/>
    <w:rsid w:val="003D7A98"/>
    <w:rsid w:val="003E2DC2"/>
    <w:rsid w:val="003E2F60"/>
    <w:rsid w:val="003E355C"/>
    <w:rsid w:val="003E3E48"/>
    <w:rsid w:val="003E4ED4"/>
    <w:rsid w:val="003E5785"/>
    <w:rsid w:val="003F01A6"/>
    <w:rsid w:val="003F07BD"/>
    <w:rsid w:val="003F1025"/>
    <w:rsid w:val="003F6C39"/>
    <w:rsid w:val="0040069B"/>
    <w:rsid w:val="004007E6"/>
    <w:rsid w:val="004008CB"/>
    <w:rsid w:val="00400917"/>
    <w:rsid w:val="00401B3E"/>
    <w:rsid w:val="00401B45"/>
    <w:rsid w:val="00401DC7"/>
    <w:rsid w:val="0040340D"/>
    <w:rsid w:val="00405065"/>
    <w:rsid w:val="0040676B"/>
    <w:rsid w:val="00406797"/>
    <w:rsid w:val="0041213D"/>
    <w:rsid w:val="00413FA0"/>
    <w:rsid w:val="00415C5E"/>
    <w:rsid w:val="00416346"/>
    <w:rsid w:val="004169AB"/>
    <w:rsid w:val="0041704D"/>
    <w:rsid w:val="00424B18"/>
    <w:rsid w:val="004265C4"/>
    <w:rsid w:val="00432863"/>
    <w:rsid w:val="00432DC8"/>
    <w:rsid w:val="00433220"/>
    <w:rsid w:val="0043332B"/>
    <w:rsid w:val="004336D0"/>
    <w:rsid w:val="00434F8E"/>
    <w:rsid w:val="004406D4"/>
    <w:rsid w:val="004414F2"/>
    <w:rsid w:val="00441E1D"/>
    <w:rsid w:val="00445DFA"/>
    <w:rsid w:val="00445FCA"/>
    <w:rsid w:val="00446858"/>
    <w:rsid w:val="00450272"/>
    <w:rsid w:val="0045613D"/>
    <w:rsid w:val="004620A5"/>
    <w:rsid w:val="004621E4"/>
    <w:rsid w:val="00463383"/>
    <w:rsid w:val="0046367E"/>
    <w:rsid w:val="00463EF9"/>
    <w:rsid w:val="00464BF8"/>
    <w:rsid w:val="00464F0E"/>
    <w:rsid w:val="004669D6"/>
    <w:rsid w:val="00470FA0"/>
    <w:rsid w:val="00471241"/>
    <w:rsid w:val="0047196A"/>
    <w:rsid w:val="00473017"/>
    <w:rsid w:val="0047359B"/>
    <w:rsid w:val="004741DE"/>
    <w:rsid w:val="00474FC0"/>
    <w:rsid w:val="00475CA3"/>
    <w:rsid w:val="00476380"/>
    <w:rsid w:val="0047753F"/>
    <w:rsid w:val="00477585"/>
    <w:rsid w:val="00477845"/>
    <w:rsid w:val="0048062E"/>
    <w:rsid w:val="0048083C"/>
    <w:rsid w:val="00481F38"/>
    <w:rsid w:val="00481F9D"/>
    <w:rsid w:val="004823E4"/>
    <w:rsid w:val="00482723"/>
    <w:rsid w:val="00483284"/>
    <w:rsid w:val="0048455F"/>
    <w:rsid w:val="00485576"/>
    <w:rsid w:val="00491716"/>
    <w:rsid w:val="00491AEC"/>
    <w:rsid w:val="00492C58"/>
    <w:rsid w:val="00493D44"/>
    <w:rsid w:val="00493DDB"/>
    <w:rsid w:val="00494004"/>
    <w:rsid w:val="00496BA3"/>
    <w:rsid w:val="00496D64"/>
    <w:rsid w:val="004A0592"/>
    <w:rsid w:val="004A05A3"/>
    <w:rsid w:val="004A0B60"/>
    <w:rsid w:val="004A19FC"/>
    <w:rsid w:val="004A1C9C"/>
    <w:rsid w:val="004A1E94"/>
    <w:rsid w:val="004A7991"/>
    <w:rsid w:val="004B05F4"/>
    <w:rsid w:val="004B0890"/>
    <w:rsid w:val="004B0989"/>
    <w:rsid w:val="004B1D12"/>
    <w:rsid w:val="004B2C76"/>
    <w:rsid w:val="004B2E35"/>
    <w:rsid w:val="004B5327"/>
    <w:rsid w:val="004B5E7E"/>
    <w:rsid w:val="004B7E48"/>
    <w:rsid w:val="004C4856"/>
    <w:rsid w:val="004C6E3E"/>
    <w:rsid w:val="004D1BF0"/>
    <w:rsid w:val="004D283D"/>
    <w:rsid w:val="004D2E94"/>
    <w:rsid w:val="004D465F"/>
    <w:rsid w:val="004D5346"/>
    <w:rsid w:val="004D5359"/>
    <w:rsid w:val="004D56A2"/>
    <w:rsid w:val="004D57E8"/>
    <w:rsid w:val="004D6993"/>
    <w:rsid w:val="004D6A5D"/>
    <w:rsid w:val="004E052C"/>
    <w:rsid w:val="004E0639"/>
    <w:rsid w:val="004E1C91"/>
    <w:rsid w:val="004E3C81"/>
    <w:rsid w:val="004E5392"/>
    <w:rsid w:val="004E54AF"/>
    <w:rsid w:val="004E56C9"/>
    <w:rsid w:val="004F0668"/>
    <w:rsid w:val="004F2581"/>
    <w:rsid w:val="004F2C54"/>
    <w:rsid w:val="004F3F96"/>
    <w:rsid w:val="004F4690"/>
    <w:rsid w:val="004F4B7A"/>
    <w:rsid w:val="00505C11"/>
    <w:rsid w:val="00505C33"/>
    <w:rsid w:val="00505CC3"/>
    <w:rsid w:val="00505D29"/>
    <w:rsid w:val="005103ED"/>
    <w:rsid w:val="0051044B"/>
    <w:rsid w:val="00510BC1"/>
    <w:rsid w:val="00511EBF"/>
    <w:rsid w:val="00512CE7"/>
    <w:rsid w:val="00513145"/>
    <w:rsid w:val="00514FBA"/>
    <w:rsid w:val="0051519B"/>
    <w:rsid w:val="005154EC"/>
    <w:rsid w:val="00516A50"/>
    <w:rsid w:val="005173F8"/>
    <w:rsid w:val="0051770A"/>
    <w:rsid w:val="00523D94"/>
    <w:rsid w:val="00523F11"/>
    <w:rsid w:val="00523FA3"/>
    <w:rsid w:val="00524179"/>
    <w:rsid w:val="0052455B"/>
    <w:rsid w:val="00525C42"/>
    <w:rsid w:val="00526E55"/>
    <w:rsid w:val="0052764C"/>
    <w:rsid w:val="00527F60"/>
    <w:rsid w:val="0053202B"/>
    <w:rsid w:val="0053295A"/>
    <w:rsid w:val="005338E8"/>
    <w:rsid w:val="00533A53"/>
    <w:rsid w:val="005343E2"/>
    <w:rsid w:val="005364EE"/>
    <w:rsid w:val="005369C0"/>
    <w:rsid w:val="005378F9"/>
    <w:rsid w:val="00540819"/>
    <w:rsid w:val="00541B27"/>
    <w:rsid w:val="005435A8"/>
    <w:rsid w:val="00544B5C"/>
    <w:rsid w:val="005458A0"/>
    <w:rsid w:val="005470B2"/>
    <w:rsid w:val="00547205"/>
    <w:rsid w:val="00547E9D"/>
    <w:rsid w:val="005510FE"/>
    <w:rsid w:val="005524E4"/>
    <w:rsid w:val="00552C27"/>
    <w:rsid w:val="00552DA6"/>
    <w:rsid w:val="00554D94"/>
    <w:rsid w:val="00555D85"/>
    <w:rsid w:val="005635E9"/>
    <w:rsid w:val="00563A72"/>
    <w:rsid w:val="00564935"/>
    <w:rsid w:val="00565272"/>
    <w:rsid w:val="00565D5C"/>
    <w:rsid w:val="005670AD"/>
    <w:rsid w:val="005707CF"/>
    <w:rsid w:val="00571D3C"/>
    <w:rsid w:val="0057276F"/>
    <w:rsid w:val="00573351"/>
    <w:rsid w:val="0057727A"/>
    <w:rsid w:val="0058000E"/>
    <w:rsid w:val="005809A6"/>
    <w:rsid w:val="005819D7"/>
    <w:rsid w:val="00581D44"/>
    <w:rsid w:val="00585947"/>
    <w:rsid w:val="00585A55"/>
    <w:rsid w:val="005862CC"/>
    <w:rsid w:val="005869DA"/>
    <w:rsid w:val="00587BB0"/>
    <w:rsid w:val="00590943"/>
    <w:rsid w:val="00591366"/>
    <w:rsid w:val="00592C63"/>
    <w:rsid w:val="005934D8"/>
    <w:rsid w:val="0059453C"/>
    <w:rsid w:val="005973BB"/>
    <w:rsid w:val="00597560"/>
    <w:rsid w:val="00597B16"/>
    <w:rsid w:val="005A1F4D"/>
    <w:rsid w:val="005A34B9"/>
    <w:rsid w:val="005A515C"/>
    <w:rsid w:val="005A5F18"/>
    <w:rsid w:val="005A6FF7"/>
    <w:rsid w:val="005A749D"/>
    <w:rsid w:val="005A7BF4"/>
    <w:rsid w:val="005B0A8F"/>
    <w:rsid w:val="005B22D9"/>
    <w:rsid w:val="005B23E4"/>
    <w:rsid w:val="005B2EC9"/>
    <w:rsid w:val="005B425E"/>
    <w:rsid w:val="005B4F05"/>
    <w:rsid w:val="005B5805"/>
    <w:rsid w:val="005B6064"/>
    <w:rsid w:val="005B6BF2"/>
    <w:rsid w:val="005C00DA"/>
    <w:rsid w:val="005C1E58"/>
    <w:rsid w:val="005C2983"/>
    <w:rsid w:val="005C4014"/>
    <w:rsid w:val="005C5CD3"/>
    <w:rsid w:val="005C674E"/>
    <w:rsid w:val="005C715F"/>
    <w:rsid w:val="005C7537"/>
    <w:rsid w:val="005D027B"/>
    <w:rsid w:val="005D0393"/>
    <w:rsid w:val="005D1BEF"/>
    <w:rsid w:val="005D1F1E"/>
    <w:rsid w:val="005D25E2"/>
    <w:rsid w:val="005D2787"/>
    <w:rsid w:val="005D3FF7"/>
    <w:rsid w:val="005D73AD"/>
    <w:rsid w:val="005E040B"/>
    <w:rsid w:val="005E2120"/>
    <w:rsid w:val="005E2926"/>
    <w:rsid w:val="005E2B09"/>
    <w:rsid w:val="005E38FF"/>
    <w:rsid w:val="005E7499"/>
    <w:rsid w:val="005E75B1"/>
    <w:rsid w:val="005F0238"/>
    <w:rsid w:val="005F108A"/>
    <w:rsid w:val="005F43C5"/>
    <w:rsid w:val="005F44DB"/>
    <w:rsid w:val="005F527C"/>
    <w:rsid w:val="005F6012"/>
    <w:rsid w:val="005F6963"/>
    <w:rsid w:val="005F70D0"/>
    <w:rsid w:val="00600ED0"/>
    <w:rsid w:val="00601BDF"/>
    <w:rsid w:val="006025A0"/>
    <w:rsid w:val="006045FD"/>
    <w:rsid w:val="006060C1"/>
    <w:rsid w:val="00606DAF"/>
    <w:rsid w:val="0060713D"/>
    <w:rsid w:val="006074F3"/>
    <w:rsid w:val="00607B1F"/>
    <w:rsid w:val="006110BE"/>
    <w:rsid w:val="0061117D"/>
    <w:rsid w:val="00612C99"/>
    <w:rsid w:val="00613F97"/>
    <w:rsid w:val="00614AEF"/>
    <w:rsid w:val="00615216"/>
    <w:rsid w:val="00615C24"/>
    <w:rsid w:val="006206C4"/>
    <w:rsid w:val="00621729"/>
    <w:rsid w:val="0062244B"/>
    <w:rsid w:val="006225D0"/>
    <w:rsid w:val="00622D41"/>
    <w:rsid w:val="00622E09"/>
    <w:rsid w:val="006242E4"/>
    <w:rsid w:val="006247C7"/>
    <w:rsid w:val="00625096"/>
    <w:rsid w:val="006250FA"/>
    <w:rsid w:val="006252F9"/>
    <w:rsid w:val="00630A03"/>
    <w:rsid w:val="006311F5"/>
    <w:rsid w:val="0063137B"/>
    <w:rsid w:val="00631FD4"/>
    <w:rsid w:val="00632616"/>
    <w:rsid w:val="00634A9F"/>
    <w:rsid w:val="00635E77"/>
    <w:rsid w:val="006418F5"/>
    <w:rsid w:val="0064468C"/>
    <w:rsid w:val="006448B8"/>
    <w:rsid w:val="00645562"/>
    <w:rsid w:val="00646903"/>
    <w:rsid w:val="00646912"/>
    <w:rsid w:val="00646913"/>
    <w:rsid w:val="00647EA9"/>
    <w:rsid w:val="00651FD3"/>
    <w:rsid w:val="0065246E"/>
    <w:rsid w:val="00654ABD"/>
    <w:rsid w:val="00654BF5"/>
    <w:rsid w:val="00655291"/>
    <w:rsid w:val="00656C27"/>
    <w:rsid w:val="0065744C"/>
    <w:rsid w:val="00657B48"/>
    <w:rsid w:val="00657D26"/>
    <w:rsid w:val="00660F43"/>
    <w:rsid w:val="00662CA4"/>
    <w:rsid w:val="00663684"/>
    <w:rsid w:val="0066635D"/>
    <w:rsid w:val="006672C4"/>
    <w:rsid w:val="006724D0"/>
    <w:rsid w:val="006727A1"/>
    <w:rsid w:val="00672D58"/>
    <w:rsid w:val="0067352C"/>
    <w:rsid w:val="00673959"/>
    <w:rsid w:val="00676505"/>
    <w:rsid w:val="0067684B"/>
    <w:rsid w:val="00677F9C"/>
    <w:rsid w:val="00680288"/>
    <w:rsid w:val="00680C7D"/>
    <w:rsid w:val="00681960"/>
    <w:rsid w:val="00681E1F"/>
    <w:rsid w:val="00683EE7"/>
    <w:rsid w:val="0068797F"/>
    <w:rsid w:val="006901B9"/>
    <w:rsid w:val="006914CA"/>
    <w:rsid w:val="006927B5"/>
    <w:rsid w:val="00692A13"/>
    <w:rsid w:val="00692F0D"/>
    <w:rsid w:val="006938E9"/>
    <w:rsid w:val="006941F2"/>
    <w:rsid w:val="00694C85"/>
    <w:rsid w:val="00694F3A"/>
    <w:rsid w:val="00695389"/>
    <w:rsid w:val="00696226"/>
    <w:rsid w:val="00697D03"/>
    <w:rsid w:val="006A0D38"/>
    <w:rsid w:val="006A0FC3"/>
    <w:rsid w:val="006A1625"/>
    <w:rsid w:val="006A17A1"/>
    <w:rsid w:val="006A1F2E"/>
    <w:rsid w:val="006A2740"/>
    <w:rsid w:val="006A27B6"/>
    <w:rsid w:val="006A2A59"/>
    <w:rsid w:val="006A448F"/>
    <w:rsid w:val="006A56B3"/>
    <w:rsid w:val="006B0474"/>
    <w:rsid w:val="006B04A2"/>
    <w:rsid w:val="006B1C95"/>
    <w:rsid w:val="006B411B"/>
    <w:rsid w:val="006B61A2"/>
    <w:rsid w:val="006B736B"/>
    <w:rsid w:val="006B78DE"/>
    <w:rsid w:val="006C1631"/>
    <w:rsid w:val="006C18BB"/>
    <w:rsid w:val="006C1E45"/>
    <w:rsid w:val="006C384F"/>
    <w:rsid w:val="006C55AC"/>
    <w:rsid w:val="006C726D"/>
    <w:rsid w:val="006D0865"/>
    <w:rsid w:val="006D2178"/>
    <w:rsid w:val="006D38FF"/>
    <w:rsid w:val="006D39AD"/>
    <w:rsid w:val="006D3D6C"/>
    <w:rsid w:val="006D4C10"/>
    <w:rsid w:val="006D4E91"/>
    <w:rsid w:val="006D51D6"/>
    <w:rsid w:val="006D5845"/>
    <w:rsid w:val="006E0DE1"/>
    <w:rsid w:val="006E2024"/>
    <w:rsid w:val="006E29DB"/>
    <w:rsid w:val="006E32E2"/>
    <w:rsid w:val="006E4725"/>
    <w:rsid w:val="006E5DD7"/>
    <w:rsid w:val="006E7BD6"/>
    <w:rsid w:val="006F0FE2"/>
    <w:rsid w:val="006F183E"/>
    <w:rsid w:val="006F2E60"/>
    <w:rsid w:val="006F34D1"/>
    <w:rsid w:val="00700E8F"/>
    <w:rsid w:val="00701836"/>
    <w:rsid w:val="00701BD7"/>
    <w:rsid w:val="007032BF"/>
    <w:rsid w:val="007038CA"/>
    <w:rsid w:val="0070394E"/>
    <w:rsid w:val="00706BF5"/>
    <w:rsid w:val="00707CA6"/>
    <w:rsid w:val="00707F30"/>
    <w:rsid w:val="00710F98"/>
    <w:rsid w:val="00711324"/>
    <w:rsid w:val="007127E4"/>
    <w:rsid w:val="007128D0"/>
    <w:rsid w:val="00713B8F"/>
    <w:rsid w:val="00714D0A"/>
    <w:rsid w:val="00715A7B"/>
    <w:rsid w:val="00715C2D"/>
    <w:rsid w:val="00715CDC"/>
    <w:rsid w:val="00716385"/>
    <w:rsid w:val="007168EC"/>
    <w:rsid w:val="007203C1"/>
    <w:rsid w:val="00720BFC"/>
    <w:rsid w:val="00721D97"/>
    <w:rsid w:val="00721E80"/>
    <w:rsid w:val="007227BE"/>
    <w:rsid w:val="00722B16"/>
    <w:rsid w:val="00724F49"/>
    <w:rsid w:val="0072621B"/>
    <w:rsid w:val="00726487"/>
    <w:rsid w:val="007276B7"/>
    <w:rsid w:val="00730064"/>
    <w:rsid w:val="00731826"/>
    <w:rsid w:val="00731F2C"/>
    <w:rsid w:val="0073237F"/>
    <w:rsid w:val="00732FC6"/>
    <w:rsid w:val="007330C6"/>
    <w:rsid w:val="00734121"/>
    <w:rsid w:val="007344D4"/>
    <w:rsid w:val="0073491C"/>
    <w:rsid w:val="00734C60"/>
    <w:rsid w:val="00735020"/>
    <w:rsid w:val="007362E1"/>
    <w:rsid w:val="007404EA"/>
    <w:rsid w:val="007413F1"/>
    <w:rsid w:val="0074380F"/>
    <w:rsid w:val="007441A8"/>
    <w:rsid w:val="007457EF"/>
    <w:rsid w:val="0074692D"/>
    <w:rsid w:val="00750314"/>
    <w:rsid w:val="00752006"/>
    <w:rsid w:val="00752222"/>
    <w:rsid w:val="007533C3"/>
    <w:rsid w:val="007538FE"/>
    <w:rsid w:val="0075493D"/>
    <w:rsid w:val="00754CC9"/>
    <w:rsid w:val="00761A4A"/>
    <w:rsid w:val="007622FF"/>
    <w:rsid w:val="007634F5"/>
    <w:rsid w:val="00763FE6"/>
    <w:rsid w:val="007646A4"/>
    <w:rsid w:val="00765792"/>
    <w:rsid w:val="00766534"/>
    <w:rsid w:val="007668E7"/>
    <w:rsid w:val="00766EA6"/>
    <w:rsid w:val="0077072C"/>
    <w:rsid w:val="0077121E"/>
    <w:rsid w:val="00772DE5"/>
    <w:rsid w:val="007737B6"/>
    <w:rsid w:val="00773FE2"/>
    <w:rsid w:val="007751DD"/>
    <w:rsid w:val="0078171A"/>
    <w:rsid w:val="00781CAA"/>
    <w:rsid w:val="00781F3C"/>
    <w:rsid w:val="007829F6"/>
    <w:rsid w:val="007836D9"/>
    <w:rsid w:val="00783742"/>
    <w:rsid w:val="00783778"/>
    <w:rsid w:val="007840ED"/>
    <w:rsid w:val="0078438B"/>
    <w:rsid w:val="007850AD"/>
    <w:rsid w:val="00785D7F"/>
    <w:rsid w:val="00786E6D"/>
    <w:rsid w:val="00787307"/>
    <w:rsid w:val="0079052F"/>
    <w:rsid w:val="00794A88"/>
    <w:rsid w:val="00795E37"/>
    <w:rsid w:val="007972EA"/>
    <w:rsid w:val="007A0152"/>
    <w:rsid w:val="007A015E"/>
    <w:rsid w:val="007A1A22"/>
    <w:rsid w:val="007A292B"/>
    <w:rsid w:val="007A3303"/>
    <w:rsid w:val="007A3F37"/>
    <w:rsid w:val="007A462F"/>
    <w:rsid w:val="007A47C8"/>
    <w:rsid w:val="007A5E0D"/>
    <w:rsid w:val="007A75C7"/>
    <w:rsid w:val="007A7761"/>
    <w:rsid w:val="007A7ADB"/>
    <w:rsid w:val="007B077E"/>
    <w:rsid w:val="007B1717"/>
    <w:rsid w:val="007B2C97"/>
    <w:rsid w:val="007B3D77"/>
    <w:rsid w:val="007B4A11"/>
    <w:rsid w:val="007B4D3B"/>
    <w:rsid w:val="007B5002"/>
    <w:rsid w:val="007B58A5"/>
    <w:rsid w:val="007B5A62"/>
    <w:rsid w:val="007C0307"/>
    <w:rsid w:val="007C17D2"/>
    <w:rsid w:val="007C1870"/>
    <w:rsid w:val="007C1E0D"/>
    <w:rsid w:val="007C3297"/>
    <w:rsid w:val="007C3581"/>
    <w:rsid w:val="007C386F"/>
    <w:rsid w:val="007C4206"/>
    <w:rsid w:val="007C6ABA"/>
    <w:rsid w:val="007C71D3"/>
    <w:rsid w:val="007D0A54"/>
    <w:rsid w:val="007D3365"/>
    <w:rsid w:val="007D352F"/>
    <w:rsid w:val="007D3726"/>
    <w:rsid w:val="007D4299"/>
    <w:rsid w:val="007D47A4"/>
    <w:rsid w:val="007D5797"/>
    <w:rsid w:val="007D59A7"/>
    <w:rsid w:val="007D5C04"/>
    <w:rsid w:val="007D627A"/>
    <w:rsid w:val="007D6312"/>
    <w:rsid w:val="007D65F8"/>
    <w:rsid w:val="007D6F3B"/>
    <w:rsid w:val="007E3DB4"/>
    <w:rsid w:val="007E638E"/>
    <w:rsid w:val="007E72C5"/>
    <w:rsid w:val="007E7AC2"/>
    <w:rsid w:val="007F0964"/>
    <w:rsid w:val="007F46EE"/>
    <w:rsid w:val="007F4E0E"/>
    <w:rsid w:val="007F516B"/>
    <w:rsid w:val="007F64FB"/>
    <w:rsid w:val="007F7048"/>
    <w:rsid w:val="007F70D9"/>
    <w:rsid w:val="007F72C6"/>
    <w:rsid w:val="00800CBB"/>
    <w:rsid w:val="00800E49"/>
    <w:rsid w:val="00800F03"/>
    <w:rsid w:val="00801FBA"/>
    <w:rsid w:val="00803F35"/>
    <w:rsid w:val="00803FD1"/>
    <w:rsid w:val="008044B2"/>
    <w:rsid w:val="00806EE7"/>
    <w:rsid w:val="00807DB0"/>
    <w:rsid w:val="00811725"/>
    <w:rsid w:val="00811BED"/>
    <w:rsid w:val="008136AC"/>
    <w:rsid w:val="0081498C"/>
    <w:rsid w:val="00814E81"/>
    <w:rsid w:val="00814F4F"/>
    <w:rsid w:val="00816150"/>
    <w:rsid w:val="0081680E"/>
    <w:rsid w:val="00816C1F"/>
    <w:rsid w:val="00816D29"/>
    <w:rsid w:val="00823622"/>
    <w:rsid w:val="00823C25"/>
    <w:rsid w:val="008253E6"/>
    <w:rsid w:val="00825632"/>
    <w:rsid w:val="00826E4F"/>
    <w:rsid w:val="008302F7"/>
    <w:rsid w:val="008312A5"/>
    <w:rsid w:val="00832B6D"/>
    <w:rsid w:val="00832FEB"/>
    <w:rsid w:val="00833262"/>
    <w:rsid w:val="00833446"/>
    <w:rsid w:val="0083405F"/>
    <w:rsid w:val="0083423D"/>
    <w:rsid w:val="00835122"/>
    <w:rsid w:val="00836391"/>
    <w:rsid w:val="008363C8"/>
    <w:rsid w:val="00837C4C"/>
    <w:rsid w:val="00842B8C"/>
    <w:rsid w:val="00842CB9"/>
    <w:rsid w:val="008436FA"/>
    <w:rsid w:val="0084389A"/>
    <w:rsid w:val="00843AD9"/>
    <w:rsid w:val="008442A8"/>
    <w:rsid w:val="008475C4"/>
    <w:rsid w:val="00850008"/>
    <w:rsid w:val="0085230D"/>
    <w:rsid w:val="008532BF"/>
    <w:rsid w:val="00854B4D"/>
    <w:rsid w:val="00855309"/>
    <w:rsid w:val="00855AC1"/>
    <w:rsid w:val="00856106"/>
    <w:rsid w:val="0085707E"/>
    <w:rsid w:val="00860571"/>
    <w:rsid w:val="00860B0A"/>
    <w:rsid w:val="00860F25"/>
    <w:rsid w:val="00862846"/>
    <w:rsid w:val="00863516"/>
    <w:rsid w:val="00864073"/>
    <w:rsid w:val="008644C0"/>
    <w:rsid w:val="00865778"/>
    <w:rsid w:val="00865BA0"/>
    <w:rsid w:val="00866B33"/>
    <w:rsid w:val="00867F24"/>
    <w:rsid w:val="00870C5B"/>
    <w:rsid w:val="00871760"/>
    <w:rsid w:val="00872C81"/>
    <w:rsid w:val="00872D24"/>
    <w:rsid w:val="008746BB"/>
    <w:rsid w:val="0087482F"/>
    <w:rsid w:val="00874BF6"/>
    <w:rsid w:val="008767D0"/>
    <w:rsid w:val="00882689"/>
    <w:rsid w:val="008833E4"/>
    <w:rsid w:val="00884373"/>
    <w:rsid w:val="0088440C"/>
    <w:rsid w:val="00885863"/>
    <w:rsid w:val="00885BD6"/>
    <w:rsid w:val="008867B2"/>
    <w:rsid w:val="00886E90"/>
    <w:rsid w:val="00890193"/>
    <w:rsid w:val="00890AB0"/>
    <w:rsid w:val="00891932"/>
    <w:rsid w:val="00892FD4"/>
    <w:rsid w:val="00894C33"/>
    <w:rsid w:val="00895783"/>
    <w:rsid w:val="00896C22"/>
    <w:rsid w:val="008973A0"/>
    <w:rsid w:val="008974E3"/>
    <w:rsid w:val="008A06AF"/>
    <w:rsid w:val="008A1531"/>
    <w:rsid w:val="008A35E5"/>
    <w:rsid w:val="008A38B0"/>
    <w:rsid w:val="008A3B54"/>
    <w:rsid w:val="008A3F8B"/>
    <w:rsid w:val="008A48DB"/>
    <w:rsid w:val="008A5482"/>
    <w:rsid w:val="008A7DEF"/>
    <w:rsid w:val="008A7E35"/>
    <w:rsid w:val="008B0344"/>
    <w:rsid w:val="008B0F2A"/>
    <w:rsid w:val="008B10E3"/>
    <w:rsid w:val="008B1AC5"/>
    <w:rsid w:val="008B2DED"/>
    <w:rsid w:val="008B3A78"/>
    <w:rsid w:val="008B48B7"/>
    <w:rsid w:val="008B5445"/>
    <w:rsid w:val="008B54AE"/>
    <w:rsid w:val="008B5797"/>
    <w:rsid w:val="008B5D00"/>
    <w:rsid w:val="008B7527"/>
    <w:rsid w:val="008B78A2"/>
    <w:rsid w:val="008B7E31"/>
    <w:rsid w:val="008C0372"/>
    <w:rsid w:val="008C05D5"/>
    <w:rsid w:val="008C3663"/>
    <w:rsid w:val="008C451A"/>
    <w:rsid w:val="008C6ADB"/>
    <w:rsid w:val="008C7860"/>
    <w:rsid w:val="008C7AB8"/>
    <w:rsid w:val="008C7AE7"/>
    <w:rsid w:val="008C7B0E"/>
    <w:rsid w:val="008D0DE6"/>
    <w:rsid w:val="008D1F1D"/>
    <w:rsid w:val="008D35A3"/>
    <w:rsid w:val="008D3D01"/>
    <w:rsid w:val="008D4444"/>
    <w:rsid w:val="008D4592"/>
    <w:rsid w:val="008D547D"/>
    <w:rsid w:val="008D6E2C"/>
    <w:rsid w:val="008D7214"/>
    <w:rsid w:val="008E0C8D"/>
    <w:rsid w:val="008E281B"/>
    <w:rsid w:val="008E2F70"/>
    <w:rsid w:val="008E3E7C"/>
    <w:rsid w:val="008E3EB8"/>
    <w:rsid w:val="008E4429"/>
    <w:rsid w:val="008E4CCB"/>
    <w:rsid w:val="008E4FAE"/>
    <w:rsid w:val="008E7A49"/>
    <w:rsid w:val="008F1532"/>
    <w:rsid w:val="008F1E06"/>
    <w:rsid w:val="008F48A9"/>
    <w:rsid w:val="008F64E5"/>
    <w:rsid w:val="008F7180"/>
    <w:rsid w:val="00900C5B"/>
    <w:rsid w:val="00902577"/>
    <w:rsid w:val="00903734"/>
    <w:rsid w:val="00903A2F"/>
    <w:rsid w:val="009044B2"/>
    <w:rsid w:val="009044D3"/>
    <w:rsid w:val="009049B8"/>
    <w:rsid w:val="00906275"/>
    <w:rsid w:val="00906ACC"/>
    <w:rsid w:val="00906C97"/>
    <w:rsid w:val="00906D5E"/>
    <w:rsid w:val="00906E39"/>
    <w:rsid w:val="009072C3"/>
    <w:rsid w:val="00912C2E"/>
    <w:rsid w:val="009144EE"/>
    <w:rsid w:val="009148ED"/>
    <w:rsid w:val="00914C9A"/>
    <w:rsid w:val="00914F9B"/>
    <w:rsid w:val="00916B6B"/>
    <w:rsid w:val="009171E1"/>
    <w:rsid w:val="00920475"/>
    <w:rsid w:val="009213F3"/>
    <w:rsid w:val="00921667"/>
    <w:rsid w:val="009231CC"/>
    <w:rsid w:val="00923BD1"/>
    <w:rsid w:val="00926426"/>
    <w:rsid w:val="00926D2C"/>
    <w:rsid w:val="0093059F"/>
    <w:rsid w:val="00930648"/>
    <w:rsid w:val="009306A1"/>
    <w:rsid w:val="009312D0"/>
    <w:rsid w:val="00936D41"/>
    <w:rsid w:val="00940FA1"/>
    <w:rsid w:val="0094516F"/>
    <w:rsid w:val="00945243"/>
    <w:rsid w:val="00945655"/>
    <w:rsid w:val="00945ACC"/>
    <w:rsid w:val="00946BB5"/>
    <w:rsid w:val="0094748A"/>
    <w:rsid w:val="0095089D"/>
    <w:rsid w:val="00951D2C"/>
    <w:rsid w:val="0095362E"/>
    <w:rsid w:val="00953C3B"/>
    <w:rsid w:val="00953DF8"/>
    <w:rsid w:val="0095551C"/>
    <w:rsid w:val="00955CE7"/>
    <w:rsid w:val="00963931"/>
    <w:rsid w:val="00964C11"/>
    <w:rsid w:val="00964E06"/>
    <w:rsid w:val="009656B0"/>
    <w:rsid w:val="0096678C"/>
    <w:rsid w:val="0098271D"/>
    <w:rsid w:val="00982BC4"/>
    <w:rsid w:val="00982D6B"/>
    <w:rsid w:val="009834FD"/>
    <w:rsid w:val="009840D3"/>
    <w:rsid w:val="00984E5C"/>
    <w:rsid w:val="00985477"/>
    <w:rsid w:val="00986C3F"/>
    <w:rsid w:val="00987720"/>
    <w:rsid w:val="00987D5A"/>
    <w:rsid w:val="00991106"/>
    <w:rsid w:val="009932C4"/>
    <w:rsid w:val="009932D9"/>
    <w:rsid w:val="00993402"/>
    <w:rsid w:val="00994B05"/>
    <w:rsid w:val="00994B16"/>
    <w:rsid w:val="00994DB3"/>
    <w:rsid w:val="0099550F"/>
    <w:rsid w:val="009A128D"/>
    <w:rsid w:val="009A2532"/>
    <w:rsid w:val="009A4D9F"/>
    <w:rsid w:val="009B1381"/>
    <w:rsid w:val="009B2568"/>
    <w:rsid w:val="009B3356"/>
    <w:rsid w:val="009B3715"/>
    <w:rsid w:val="009B4A8F"/>
    <w:rsid w:val="009B57F5"/>
    <w:rsid w:val="009B7490"/>
    <w:rsid w:val="009B7E5F"/>
    <w:rsid w:val="009C0D23"/>
    <w:rsid w:val="009C1B86"/>
    <w:rsid w:val="009C2D95"/>
    <w:rsid w:val="009C3090"/>
    <w:rsid w:val="009C4E85"/>
    <w:rsid w:val="009C6522"/>
    <w:rsid w:val="009C7A6C"/>
    <w:rsid w:val="009D00ED"/>
    <w:rsid w:val="009D060A"/>
    <w:rsid w:val="009D390E"/>
    <w:rsid w:val="009D45E6"/>
    <w:rsid w:val="009D4C2A"/>
    <w:rsid w:val="009D651D"/>
    <w:rsid w:val="009D77A3"/>
    <w:rsid w:val="009E10FA"/>
    <w:rsid w:val="009E35A7"/>
    <w:rsid w:val="009E378C"/>
    <w:rsid w:val="009E6BF4"/>
    <w:rsid w:val="009E6DC1"/>
    <w:rsid w:val="009E78EA"/>
    <w:rsid w:val="009F1220"/>
    <w:rsid w:val="009F1AF4"/>
    <w:rsid w:val="009F1F2B"/>
    <w:rsid w:val="009F3047"/>
    <w:rsid w:val="009F46A2"/>
    <w:rsid w:val="009F5BD2"/>
    <w:rsid w:val="00A0097D"/>
    <w:rsid w:val="00A009F4"/>
    <w:rsid w:val="00A02881"/>
    <w:rsid w:val="00A03E00"/>
    <w:rsid w:val="00A04711"/>
    <w:rsid w:val="00A05834"/>
    <w:rsid w:val="00A06482"/>
    <w:rsid w:val="00A06567"/>
    <w:rsid w:val="00A07590"/>
    <w:rsid w:val="00A07ACA"/>
    <w:rsid w:val="00A1138E"/>
    <w:rsid w:val="00A1252D"/>
    <w:rsid w:val="00A14B9F"/>
    <w:rsid w:val="00A15691"/>
    <w:rsid w:val="00A15D96"/>
    <w:rsid w:val="00A20220"/>
    <w:rsid w:val="00A223AB"/>
    <w:rsid w:val="00A23CBB"/>
    <w:rsid w:val="00A24CAA"/>
    <w:rsid w:val="00A25610"/>
    <w:rsid w:val="00A30FAC"/>
    <w:rsid w:val="00A3306F"/>
    <w:rsid w:val="00A344C6"/>
    <w:rsid w:val="00A356D4"/>
    <w:rsid w:val="00A36FC6"/>
    <w:rsid w:val="00A44B34"/>
    <w:rsid w:val="00A464E6"/>
    <w:rsid w:val="00A47292"/>
    <w:rsid w:val="00A5000F"/>
    <w:rsid w:val="00A510D7"/>
    <w:rsid w:val="00A51E26"/>
    <w:rsid w:val="00A554C7"/>
    <w:rsid w:val="00A5566E"/>
    <w:rsid w:val="00A55D0C"/>
    <w:rsid w:val="00A60B3F"/>
    <w:rsid w:val="00A610B3"/>
    <w:rsid w:val="00A62B97"/>
    <w:rsid w:val="00A62EF7"/>
    <w:rsid w:val="00A64058"/>
    <w:rsid w:val="00A6478D"/>
    <w:rsid w:val="00A6496C"/>
    <w:rsid w:val="00A652D4"/>
    <w:rsid w:val="00A6712D"/>
    <w:rsid w:val="00A67144"/>
    <w:rsid w:val="00A70992"/>
    <w:rsid w:val="00A71752"/>
    <w:rsid w:val="00A71CF4"/>
    <w:rsid w:val="00A71F66"/>
    <w:rsid w:val="00A72131"/>
    <w:rsid w:val="00A722A2"/>
    <w:rsid w:val="00A72E35"/>
    <w:rsid w:val="00A749F5"/>
    <w:rsid w:val="00A755A4"/>
    <w:rsid w:val="00A75B76"/>
    <w:rsid w:val="00A76631"/>
    <w:rsid w:val="00A7792F"/>
    <w:rsid w:val="00A80854"/>
    <w:rsid w:val="00A80E2D"/>
    <w:rsid w:val="00A838E6"/>
    <w:rsid w:val="00A8414E"/>
    <w:rsid w:val="00A84F01"/>
    <w:rsid w:val="00A86266"/>
    <w:rsid w:val="00A87125"/>
    <w:rsid w:val="00A90722"/>
    <w:rsid w:val="00A90729"/>
    <w:rsid w:val="00A91572"/>
    <w:rsid w:val="00A91A6D"/>
    <w:rsid w:val="00A91E75"/>
    <w:rsid w:val="00A92356"/>
    <w:rsid w:val="00A926DC"/>
    <w:rsid w:val="00A92C87"/>
    <w:rsid w:val="00A93826"/>
    <w:rsid w:val="00A93E5F"/>
    <w:rsid w:val="00A9573A"/>
    <w:rsid w:val="00A95956"/>
    <w:rsid w:val="00A96B47"/>
    <w:rsid w:val="00A97579"/>
    <w:rsid w:val="00A97986"/>
    <w:rsid w:val="00AA0A69"/>
    <w:rsid w:val="00AA1FE2"/>
    <w:rsid w:val="00AA28E0"/>
    <w:rsid w:val="00AA3789"/>
    <w:rsid w:val="00AA4A02"/>
    <w:rsid w:val="00AA5A81"/>
    <w:rsid w:val="00AA5BFB"/>
    <w:rsid w:val="00AA5E44"/>
    <w:rsid w:val="00AA66AF"/>
    <w:rsid w:val="00AB077C"/>
    <w:rsid w:val="00AB0B07"/>
    <w:rsid w:val="00AB1807"/>
    <w:rsid w:val="00AB3C2F"/>
    <w:rsid w:val="00AB50CD"/>
    <w:rsid w:val="00AB53FB"/>
    <w:rsid w:val="00AB5990"/>
    <w:rsid w:val="00AB6CF0"/>
    <w:rsid w:val="00AC0255"/>
    <w:rsid w:val="00AC07EA"/>
    <w:rsid w:val="00AC151C"/>
    <w:rsid w:val="00AC239B"/>
    <w:rsid w:val="00AC24BC"/>
    <w:rsid w:val="00AC26A6"/>
    <w:rsid w:val="00AC5EE9"/>
    <w:rsid w:val="00AC6B9E"/>
    <w:rsid w:val="00AC72C3"/>
    <w:rsid w:val="00AD00CB"/>
    <w:rsid w:val="00AD0E95"/>
    <w:rsid w:val="00AD121D"/>
    <w:rsid w:val="00AD43BA"/>
    <w:rsid w:val="00AD5CEF"/>
    <w:rsid w:val="00AD6D79"/>
    <w:rsid w:val="00AD756F"/>
    <w:rsid w:val="00AE060B"/>
    <w:rsid w:val="00AE0955"/>
    <w:rsid w:val="00AE0B28"/>
    <w:rsid w:val="00AE0BF8"/>
    <w:rsid w:val="00AE0E61"/>
    <w:rsid w:val="00AE1263"/>
    <w:rsid w:val="00AE13C4"/>
    <w:rsid w:val="00AE3269"/>
    <w:rsid w:val="00AE408A"/>
    <w:rsid w:val="00AE62B3"/>
    <w:rsid w:val="00AE6B9A"/>
    <w:rsid w:val="00AE6D1C"/>
    <w:rsid w:val="00AE77C6"/>
    <w:rsid w:val="00AF0663"/>
    <w:rsid w:val="00AF0ED0"/>
    <w:rsid w:val="00AF1653"/>
    <w:rsid w:val="00AF2512"/>
    <w:rsid w:val="00AF2A20"/>
    <w:rsid w:val="00AF3CBB"/>
    <w:rsid w:val="00AF7064"/>
    <w:rsid w:val="00B0144A"/>
    <w:rsid w:val="00B026CB"/>
    <w:rsid w:val="00B02E59"/>
    <w:rsid w:val="00B0680A"/>
    <w:rsid w:val="00B07167"/>
    <w:rsid w:val="00B072B1"/>
    <w:rsid w:val="00B07BCA"/>
    <w:rsid w:val="00B07E3D"/>
    <w:rsid w:val="00B07F24"/>
    <w:rsid w:val="00B10963"/>
    <w:rsid w:val="00B10D4F"/>
    <w:rsid w:val="00B11333"/>
    <w:rsid w:val="00B11AE1"/>
    <w:rsid w:val="00B12D59"/>
    <w:rsid w:val="00B13995"/>
    <w:rsid w:val="00B1405C"/>
    <w:rsid w:val="00B141FA"/>
    <w:rsid w:val="00B142FE"/>
    <w:rsid w:val="00B14557"/>
    <w:rsid w:val="00B1706A"/>
    <w:rsid w:val="00B1712D"/>
    <w:rsid w:val="00B2260F"/>
    <w:rsid w:val="00B24606"/>
    <w:rsid w:val="00B2671F"/>
    <w:rsid w:val="00B3029A"/>
    <w:rsid w:val="00B32D4F"/>
    <w:rsid w:val="00B33521"/>
    <w:rsid w:val="00B34829"/>
    <w:rsid w:val="00B34A54"/>
    <w:rsid w:val="00B34CD3"/>
    <w:rsid w:val="00B350F2"/>
    <w:rsid w:val="00B37A28"/>
    <w:rsid w:val="00B40EAE"/>
    <w:rsid w:val="00B420DE"/>
    <w:rsid w:val="00B43698"/>
    <w:rsid w:val="00B45516"/>
    <w:rsid w:val="00B47436"/>
    <w:rsid w:val="00B479AE"/>
    <w:rsid w:val="00B50A0D"/>
    <w:rsid w:val="00B52E02"/>
    <w:rsid w:val="00B5328F"/>
    <w:rsid w:val="00B5445F"/>
    <w:rsid w:val="00B545DF"/>
    <w:rsid w:val="00B54D37"/>
    <w:rsid w:val="00B55CCF"/>
    <w:rsid w:val="00B55E72"/>
    <w:rsid w:val="00B575AF"/>
    <w:rsid w:val="00B57E1B"/>
    <w:rsid w:val="00B61808"/>
    <w:rsid w:val="00B61DE0"/>
    <w:rsid w:val="00B62CFF"/>
    <w:rsid w:val="00B63653"/>
    <w:rsid w:val="00B63D50"/>
    <w:rsid w:val="00B63DFC"/>
    <w:rsid w:val="00B64734"/>
    <w:rsid w:val="00B65D4A"/>
    <w:rsid w:val="00B66669"/>
    <w:rsid w:val="00B66DAA"/>
    <w:rsid w:val="00B67BDB"/>
    <w:rsid w:val="00B718AC"/>
    <w:rsid w:val="00B72BE4"/>
    <w:rsid w:val="00B74A56"/>
    <w:rsid w:val="00B7540D"/>
    <w:rsid w:val="00B75CA1"/>
    <w:rsid w:val="00B761E6"/>
    <w:rsid w:val="00B769B7"/>
    <w:rsid w:val="00B76CAD"/>
    <w:rsid w:val="00B81378"/>
    <w:rsid w:val="00B82CA6"/>
    <w:rsid w:val="00B8386C"/>
    <w:rsid w:val="00B8395C"/>
    <w:rsid w:val="00B8412B"/>
    <w:rsid w:val="00B8471A"/>
    <w:rsid w:val="00B86161"/>
    <w:rsid w:val="00B869AC"/>
    <w:rsid w:val="00B873EA"/>
    <w:rsid w:val="00B90FBB"/>
    <w:rsid w:val="00B930C6"/>
    <w:rsid w:val="00B934FF"/>
    <w:rsid w:val="00B9374D"/>
    <w:rsid w:val="00B956C1"/>
    <w:rsid w:val="00B956F4"/>
    <w:rsid w:val="00B97402"/>
    <w:rsid w:val="00BA0EBE"/>
    <w:rsid w:val="00BA15FD"/>
    <w:rsid w:val="00BA1AC7"/>
    <w:rsid w:val="00BA3BEC"/>
    <w:rsid w:val="00BA4DA2"/>
    <w:rsid w:val="00BA5449"/>
    <w:rsid w:val="00BA5B3A"/>
    <w:rsid w:val="00BA643C"/>
    <w:rsid w:val="00BB09F4"/>
    <w:rsid w:val="00BB144F"/>
    <w:rsid w:val="00BB1C66"/>
    <w:rsid w:val="00BB3717"/>
    <w:rsid w:val="00BB4029"/>
    <w:rsid w:val="00BC079B"/>
    <w:rsid w:val="00BC0B07"/>
    <w:rsid w:val="00BC1CDA"/>
    <w:rsid w:val="00BC1F52"/>
    <w:rsid w:val="00BC28E0"/>
    <w:rsid w:val="00BC2DD5"/>
    <w:rsid w:val="00BC69B2"/>
    <w:rsid w:val="00BC6B4F"/>
    <w:rsid w:val="00BC6E66"/>
    <w:rsid w:val="00BC764F"/>
    <w:rsid w:val="00BC79B7"/>
    <w:rsid w:val="00BD1701"/>
    <w:rsid w:val="00BD3FCE"/>
    <w:rsid w:val="00BD4D51"/>
    <w:rsid w:val="00BD50E4"/>
    <w:rsid w:val="00BD5CD7"/>
    <w:rsid w:val="00BD644C"/>
    <w:rsid w:val="00BE189D"/>
    <w:rsid w:val="00BE1DF5"/>
    <w:rsid w:val="00BE3816"/>
    <w:rsid w:val="00BE502B"/>
    <w:rsid w:val="00BE6819"/>
    <w:rsid w:val="00BE708E"/>
    <w:rsid w:val="00BE7B81"/>
    <w:rsid w:val="00BF05DB"/>
    <w:rsid w:val="00BF0F95"/>
    <w:rsid w:val="00BF4155"/>
    <w:rsid w:val="00BF4604"/>
    <w:rsid w:val="00BF49CF"/>
    <w:rsid w:val="00BF4D1F"/>
    <w:rsid w:val="00BF6A91"/>
    <w:rsid w:val="00BF71ED"/>
    <w:rsid w:val="00BF76F6"/>
    <w:rsid w:val="00C00547"/>
    <w:rsid w:val="00C01C91"/>
    <w:rsid w:val="00C0438E"/>
    <w:rsid w:val="00C06286"/>
    <w:rsid w:val="00C0660C"/>
    <w:rsid w:val="00C10741"/>
    <w:rsid w:val="00C10EC9"/>
    <w:rsid w:val="00C11BAC"/>
    <w:rsid w:val="00C16441"/>
    <w:rsid w:val="00C17A92"/>
    <w:rsid w:val="00C17C46"/>
    <w:rsid w:val="00C20CDD"/>
    <w:rsid w:val="00C211B9"/>
    <w:rsid w:val="00C226AC"/>
    <w:rsid w:val="00C243EE"/>
    <w:rsid w:val="00C24985"/>
    <w:rsid w:val="00C30A94"/>
    <w:rsid w:val="00C321B3"/>
    <w:rsid w:val="00C32913"/>
    <w:rsid w:val="00C32E42"/>
    <w:rsid w:val="00C32EE0"/>
    <w:rsid w:val="00C3391B"/>
    <w:rsid w:val="00C35DEF"/>
    <w:rsid w:val="00C36D04"/>
    <w:rsid w:val="00C37525"/>
    <w:rsid w:val="00C37E80"/>
    <w:rsid w:val="00C40E21"/>
    <w:rsid w:val="00C438EA"/>
    <w:rsid w:val="00C454DD"/>
    <w:rsid w:val="00C50887"/>
    <w:rsid w:val="00C50EBF"/>
    <w:rsid w:val="00C51230"/>
    <w:rsid w:val="00C51E77"/>
    <w:rsid w:val="00C53671"/>
    <w:rsid w:val="00C539A5"/>
    <w:rsid w:val="00C54B2A"/>
    <w:rsid w:val="00C54F41"/>
    <w:rsid w:val="00C559BF"/>
    <w:rsid w:val="00C55B74"/>
    <w:rsid w:val="00C56400"/>
    <w:rsid w:val="00C56C24"/>
    <w:rsid w:val="00C57D36"/>
    <w:rsid w:val="00C57EC6"/>
    <w:rsid w:val="00C64C4C"/>
    <w:rsid w:val="00C66137"/>
    <w:rsid w:val="00C6715C"/>
    <w:rsid w:val="00C674C8"/>
    <w:rsid w:val="00C67AC5"/>
    <w:rsid w:val="00C67F58"/>
    <w:rsid w:val="00C719A7"/>
    <w:rsid w:val="00C733F9"/>
    <w:rsid w:val="00C7367E"/>
    <w:rsid w:val="00C738AC"/>
    <w:rsid w:val="00C741BF"/>
    <w:rsid w:val="00C74708"/>
    <w:rsid w:val="00C7485E"/>
    <w:rsid w:val="00C75C72"/>
    <w:rsid w:val="00C77B67"/>
    <w:rsid w:val="00C77CEE"/>
    <w:rsid w:val="00C8011A"/>
    <w:rsid w:val="00C8058E"/>
    <w:rsid w:val="00C82368"/>
    <w:rsid w:val="00C832DE"/>
    <w:rsid w:val="00C86998"/>
    <w:rsid w:val="00C869D1"/>
    <w:rsid w:val="00C90C78"/>
    <w:rsid w:val="00C91119"/>
    <w:rsid w:val="00C91653"/>
    <w:rsid w:val="00C93383"/>
    <w:rsid w:val="00C93CAD"/>
    <w:rsid w:val="00C946F7"/>
    <w:rsid w:val="00C9506B"/>
    <w:rsid w:val="00C95B59"/>
    <w:rsid w:val="00C97655"/>
    <w:rsid w:val="00CA0245"/>
    <w:rsid w:val="00CA06F5"/>
    <w:rsid w:val="00CA34B1"/>
    <w:rsid w:val="00CA3E7E"/>
    <w:rsid w:val="00CB0962"/>
    <w:rsid w:val="00CB09DA"/>
    <w:rsid w:val="00CB3A2F"/>
    <w:rsid w:val="00CB3B07"/>
    <w:rsid w:val="00CB4F4E"/>
    <w:rsid w:val="00CC0540"/>
    <w:rsid w:val="00CC071D"/>
    <w:rsid w:val="00CC07B8"/>
    <w:rsid w:val="00CC2855"/>
    <w:rsid w:val="00CC366F"/>
    <w:rsid w:val="00CC37FA"/>
    <w:rsid w:val="00CC49A2"/>
    <w:rsid w:val="00CC6919"/>
    <w:rsid w:val="00CC6E3C"/>
    <w:rsid w:val="00CD0D7E"/>
    <w:rsid w:val="00CD0DD4"/>
    <w:rsid w:val="00CD1280"/>
    <w:rsid w:val="00CD38D4"/>
    <w:rsid w:val="00CD3B24"/>
    <w:rsid w:val="00CE099E"/>
    <w:rsid w:val="00CE1792"/>
    <w:rsid w:val="00CE2D6C"/>
    <w:rsid w:val="00CE60A2"/>
    <w:rsid w:val="00CF345C"/>
    <w:rsid w:val="00CF355D"/>
    <w:rsid w:val="00CF3C9F"/>
    <w:rsid w:val="00CF5F35"/>
    <w:rsid w:val="00CF6852"/>
    <w:rsid w:val="00D03628"/>
    <w:rsid w:val="00D038FC"/>
    <w:rsid w:val="00D03DDE"/>
    <w:rsid w:val="00D04D8F"/>
    <w:rsid w:val="00D05101"/>
    <w:rsid w:val="00D05F4D"/>
    <w:rsid w:val="00D07786"/>
    <w:rsid w:val="00D10A66"/>
    <w:rsid w:val="00D11D67"/>
    <w:rsid w:val="00D11E3C"/>
    <w:rsid w:val="00D15E34"/>
    <w:rsid w:val="00D15E61"/>
    <w:rsid w:val="00D15F6D"/>
    <w:rsid w:val="00D160B6"/>
    <w:rsid w:val="00D1726A"/>
    <w:rsid w:val="00D178D7"/>
    <w:rsid w:val="00D17DBC"/>
    <w:rsid w:val="00D20B54"/>
    <w:rsid w:val="00D216E8"/>
    <w:rsid w:val="00D217F3"/>
    <w:rsid w:val="00D21EF7"/>
    <w:rsid w:val="00D24390"/>
    <w:rsid w:val="00D249E7"/>
    <w:rsid w:val="00D24A85"/>
    <w:rsid w:val="00D25EF3"/>
    <w:rsid w:val="00D267F5"/>
    <w:rsid w:val="00D26E74"/>
    <w:rsid w:val="00D27E5B"/>
    <w:rsid w:val="00D27FF6"/>
    <w:rsid w:val="00D30437"/>
    <w:rsid w:val="00D305E2"/>
    <w:rsid w:val="00D30B79"/>
    <w:rsid w:val="00D3255E"/>
    <w:rsid w:val="00D334AA"/>
    <w:rsid w:val="00D33714"/>
    <w:rsid w:val="00D33B43"/>
    <w:rsid w:val="00D34953"/>
    <w:rsid w:val="00D3554F"/>
    <w:rsid w:val="00D3570C"/>
    <w:rsid w:val="00D35932"/>
    <w:rsid w:val="00D35F5D"/>
    <w:rsid w:val="00D41279"/>
    <w:rsid w:val="00D4462D"/>
    <w:rsid w:val="00D462CC"/>
    <w:rsid w:val="00D51190"/>
    <w:rsid w:val="00D52077"/>
    <w:rsid w:val="00D52D98"/>
    <w:rsid w:val="00D53A63"/>
    <w:rsid w:val="00D54684"/>
    <w:rsid w:val="00D54732"/>
    <w:rsid w:val="00D55C92"/>
    <w:rsid w:val="00D56439"/>
    <w:rsid w:val="00D5757D"/>
    <w:rsid w:val="00D60394"/>
    <w:rsid w:val="00D62374"/>
    <w:rsid w:val="00D62514"/>
    <w:rsid w:val="00D63604"/>
    <w:rsid w:val="00D658EB"/>
    <w:rsid w:val="00D667BC"/>
    <w:rsid w:val="00D66C0A"/>
    <w:rsid w:val="00D66E13"/>
    <w:rsid w:val="00D67BEB"/>
    <w:rsid w:val="00D67C95"/>
    <w:rsid w:val="00D67F35"/>
    <w:rsid w:val="00D703A9"/>
    <w:rsid w:val="00D7128A"/>
    <w:rsid w:val="00D71DAB"/>
    <w:rsid w:val="00D72B74"/>
    <w:rsid w:val="00D7304C"/>
    <w:rsid w:val="00D73115"/>
    <w:rsid w:val="00D7358C"/>
    <w:rsid w:val="00D75691"/>
    <w:rsid w:val="00D757FE"/>
    <w:rsid w:val="00D761E6"/>
    <w:rsid w:val="00D77355"/>
    <w:rsid w:val="00D77C6F"/>
    <w:rsid w:val="00D80F3B"/>
    <w:rsid w:val="00D810AB"/>
    <w:rsid w:val="00D8193A"/>
    <w:rsid w:val="00D82005"/>
    <w:rsid w:val="00D836C0"/>
    <w:rsid w:val="00D83765"/>
    <w:rsid w:val="00D84945"/>
    <w:rsid w:val="00D84BD5"/>
    <w:rsid w:val="00D857CB"/>
    <w:rsid w:val="00D85A10"/>
    <w:rsid w:val="00D91742"/>
    <w:rsid w:val="00D92D51"/>
    <w:rsid w:val="00D96A33"/>
    <w:rsid w:val="00D97577"/>
    <w:rsid w:val="00DA0A0C"/>
    <w:rsid w:val="00DA0DCA"/>
    <w:rsid w:val="00DA0E69"/>
    <w:rsid w:val="00DA1132"/>
    <w:rsid w:val="00DA13D5"/>
    <w:rsid w:val="00DA2B57"/>
    <w:rsid w:val="00DA3487"/>
    <w:rsid w:val="00DA3B11"/>
    <w:rsid w:val="00DA3C51"/>
    <w:rsid w:val="00DA4DDA"/>
    <w:rsid w:val="00DA5860"/>
    <w:rsid w:val="00DA645A"/>
    <w:rsid w:val="00DB0C95"/>
    <w:rsid w:val="00DB2C35"/>
    <w:rsid w:val="00DB3213"/>
    <w:rsid w:val="00DB42EE"/>
    <w:rsid w:val="00DB5F78"/>
    <w:rsid w:val="00DB66DF"/>
    <w:rsid w:val="00DB7101"/>
    <w:rsid w:val="00DB7556"/>
    <w:rsid w:val="00DC065C"/>
    <w:rsid w:val="00DC20B9"/>
    <w:rsid w:val="00DC3D2B"/>
    <w:rsid w:val="00DC4AF2"/>
    <w:rsid w:val="00DC5C9A"/>
    <w:rsid w:val="00DC6712"/>
    <w:rsid w:val="00DC7120"/>
    <w:rsid w:val="00DC7EF5"/>
    <w:rsid w:val="00DC7F52"/>
    <w:rsid w:val="00DD19DD"/>
    <w:rsid w:val="00DD449E"/>
    <w:rsid w:val="00DD548A"/>
    <w:rsid w:val="00DD73F5"/>
    <w:rsid w:val="00DD7E51"/>
    <w:rsid w:val="00DE0427"/>
    <w:rsid w:val="00DE0F52"/>
    <w:rsid w:val="00DE1776"/>
    <w:rsid w:val="00DE22A6"/>
    <w:rsid w:val="00DE3ED6"/>
    <w:rsid w:val="00DE4F15"/>
    <w:rsid w:val="00DE61C1"/>
    <w:rsid w:val="00DE659F"/>
    <w:rsid w:val="00DE770E"/>
    <w:rsid w:val="00DF2769"/>
    <w:rsid w:val="00DF2B27"/>
    <w:rsid w:val="00DF320B"/>
    <w:rsid w:val="00DF5A46"/>
    <w:rsid w:val="00DF5E46"/>
    <w:rsid w:val="00DF6EDC"/>
    <w:rsid w:val="00DF7880"/>
    <w:rsid w:val="00E00003"/>
    <w:rsid w:val="00E03416"/>
    <w:rsid w:val="00E043CD"/>
    <w:rsid w:val="00E061FA"/>
    <w:rsid w:val="00E06A3B"/>
    <w:rsid w:val="00E06C2E"/>
    <w:rsid w:val="00E0721B"/>
    <w:rsid w:val="00E11D4D"/>
    <w:rsid w:val="00E14974"/>
    <w:rsid w:val="00E15DE1"/>
    <w:rsid w:val="00E1672C"/>
    <w:rsid w:val="00E20B84"/>
    <w:rsid w:val="00E20E03"/>
    <w:rsid w:val="00E22863"/>
    <w:rsid w:val="00E249E1"/>
    <w:rsid w:val="00E25A38"/>
    <w:rsid w:val="00E25AD1"/>
    <w:rsid w:val="00E2780F"/>
    <w:rsid w:val="00E27FDC"/>
    <w:rsid w:val="00E32B01"/>
    <w:rsid w:val="00E33FFC"/>
    <w:rsid w:val="00E35A82"/>
    <w:rsid w:val="00E36BC8"/>
    <w:rsid w:val="00E40EA5"/>
    <w:rsid w:val="00E42CC8"/>
    <w:rsid w:val="00E43503"/>
    <w:rsid w:val="00E438B1"/>
    <w:rsid w:val="00E43B05"/>
    <w:rsid w:val="00E45128"/>
    <w:rsid w:val="00E4708C"/>
    <w:rsid w:val="00E478F6"/>
    <w:rsid w:val="00E51783"/>
    <w:rsid w:val="00E53CCF"/>
    <w:rsid w:val="00E54323"/>
    <w:rsid w:val="00E544C1"/>
    <w:rsid w:val="00E55D8F"/>
    <w:rsid w:val="00E56477"/>
    <w:rsid w:val="00E56A45"/>
    <w:rsid w:val="00E56F76"/>
    <w:rsid w:val="00E56FFE"/>
    <w:rsid w:val="00E57969"/>
    <w:rsid w:val="00E57D1D"/>
    <w:rsid w:val="00E601C0"/>
    <w:rsid w:val="00E60C1B"/>
    <w:rsid w:val="00E60D34"/>
    <w:rsid w:val="00E64A26"/>
    <w:rsid w:val="00E64EF2"/>
    <w:rsid w:val="00E65ED8"/>
    <w:rsid w:val="00E66201"/>
    <w:rsid w:val="00E72EBA"/>
    <w:rsid w:val="00E74A05"/>
    <w:rsid w:val="00E75285"/>
    <w:rsid w:val="00E752E3"/>
    <w:rsid w:val="00E80333"/>
    <w:rsid w:val="00E8056B"/>
    <w:rsid w:val="00E80BE9"/>
    <w:rsid w:val="00E81D5B"/>
    <w:rsid w:val="00E82FE5"/>
    <w:rsid w:val="00E838AD"/>
    <w:rsid w:val="00E84EA8"/>
    <w:rsid w:val="00E86DD0"/>
    <w:rsid w:val="00E91806"/>
    <w:rsid w:val="00E9217B"/>
    <w:rsid w:val="00E93E78"/>
    <w:rsid w:val="00E946F8"/>
    <w:rsid w:val="00E94DD8"/>
    <w:rsid w:val="00E94DF9"/>
    <w:rsid w:val="00E95CB2"/>
    <w:rsid w:val="00E97147"/>
    <w:rsid w:val="00E97576"/>
    <w:rsid w:val="00EA07AB"/>
    <w:rsid w:val="00EA0F24"/>
    <w:rsid w:val="00EA1739"/>
    <w:rsid w:val="00EA17AB"/>
    <w:rsid w:val="00EA248F"/>
    <w:rsid w:val="00EA269E"/>
    <w:rsid w:val="00EA31EE"/>
    <w:rsid w:val="00EA3776"/>
    <w:rsid w:val="00EA3D42"/>
    <w:rsid w:val="00EA45FB"/>
    <w:rsid w:val="00EA512E"/>
    <w:rsid w:val="00EA5204"/>
    <w:rsid w:val="00EA591A"/>
    <w:rsid w:val="00EA615C"/>
    <w:rsid w:val="00EB02D1"/>
    <w:rsid w:val="00EB1223"/>
    <w:rsid w:val="00EB1558"/>
    <w:rsid w:val="00EB2DAF"/>
    <w:rsid w:val="00EB4758"/>
    <w:rsid w:val="00EB61A1"/>
    <w:rsid w:val="00EB6EED"/>
    <w:rsid w:val="00EC1248"/>
    <w:rsid w:val="00EC1AEE"/>
    <w:rsid w:val="00EC23F9"/>
    <w:rsid w:val="00EC2845"/>
    <w:rsid w:val="00EC3E6C"/>
    <w:rsid w:val="00EC56AD"/>
    <w:rsid w:val="00EC6375"/>
    <w:rsid w:val="00ED20C0"/>
    <w:rsid w:val="00ED287E"/>
    <w:rsid w:val="00ED36D8"/>
    <w:rsid w:val="00ED3F47"/>
    <w:rsid w:val="00ED43B2"/>
    <w:rsid w:val="00ED5FB2"/>
    <w:rsid w:val="00ED7419"/>
    <w:rsid w:val="00ED7B8F"/>
    <w:rsid w:val="00EE01E7"/>
    <w:rsid w:val="00EE045E"/>
    <w:rsid w:val="00EE0769"/>
    <w:rsid w:val="00EE1B63"/>
    <w:rsid w:val="00EE2355"/>
    <w:rsid w:val="00EE2548"/>
    <w:rsid w:val="00EE5850"/>
    <w:rsid w:val="00EE6212"/>
    <w:rsid w:val="00EE62FC"/>
    <w:rsid w:val="00EF023B"/>
    <w:rsid w:val="00EF18D8"/>
    <w:rsid w:val="00EF3587"/>
    <w:rsid w:val="00EF398C"/>
    <w:rsid w:val="00EF3AE9"/>
    <w:rsid w:val="00EF4801"/>
    <w:rsid w:val="00EF5428"/>
    <w:rsid w:val="00EF6C2B"/>
    <w:rsid w:val="00EF6EC9"/>
    <w:rsid w:val="00EF77FE"/>
    <w:rsid w:val="00EF7949"/>
    <w:rsid w:val="00F002A7"/>
    <w:rsid w:val="00F00906"/>
    <w:rsid w:val="00F02ED2"/>
    <w:rsid w:val="00F04402"/>
    <w:rsid w:val="00F06115"/>
    <w:rsid w:val="00F070E3"/>
    <w:rsid w:val="00F07CE0"/>
    <w:rsid w:val="00F113C8"/>
    <w:rsid w:val="00F130AD"/>
    <w:rsid w:val="00F13583"/>
    <w:rsid w:val="00F16D60"/>
    <w:rsid w:val="00F20905"/>
    <w:rsid w:val="00F21A85"/>
    <w:rsid w:val="00F22798"/>
    <w:rsid w:val="00F22978"/>
    <w:rsid w:val="00F24088"/>
    <w:rsid w:val="00F24B68"/>
    <w:rsid w:val="00F24E43"/>
    <w:rsid w:val="00F25F2A"/>
    <w:rsid w:val="00F26036"/>
    <w:rsid w:val="00F265F5"/>
    <w:rsid w:val="00F27BB9"/>
    <w:rsid w:val="00F32058"/>
    <w:rsid w:val="00F325CC"/>
    <w:rsid w:val="00F3333D"/>
    <w:rsid w:val="00F41733"/>
    <w:rsid w:val="00F41BD9"/>
    <w:rsid w:val="00F41BDD"/>
    <w:rsid w:val="00F44FF6"/>
    <w:rsid w:val="00F47435"/>
    <w:rsid w:val="00F47598"/>
    <w:rsid w:val="00F47C47"/>
    <w:rsid w:val="00F505A0"/>
    <w:rsid w:val="00F52512"/>
    <w:rsid w:val="00F52560"/>
    <w:rsid w:val="00F529CB"/>
    <w:rsid w:val="00F53670"/>
    <w:rsid w:val="00F54068"/>
    <w:rsid w:val="00F540CB"/>
    <w:rsid w:val="00F549C1"/>
    <w:rsid w:val="00F57352"/>
    <w:rsid w:val="00F61042"/>
    <w:rsid w:val="00F61582"/>
    <w:rsid w:val="00F6265C"/>
    <w:rsid w:val="00F6699D"/>
    <w:rsid w:val="00F71622"/>
    <w:rsid w:val="00F723F2"/>
    <w:rsid w:val="00F74024"/>
    <w:rsid w:val="00F74987"/>
    <w:rsid w:val="00F764D9"/>
    <w:rsid w:val="00F7692B"/>
    <w:rsid w:val="00F76971"/>
    <w:rsid w:val="00F76BB2"/>
    <w:rsid w:val="00F80F26"/>
    <w:rsid w:val="00F8129F"/>
    <w:rsid w:val="00F82411"/>
    <w:rsid w:val="00F839F4"/>
    <w:rsid w:val="00F83FAD"/>
    <w:rsid w:val="00F842CB"/>
    <w:rsid w:val="00F85305"/>
    <w:rsid w:val="00F86B14"/>
    <w:rsid w:val="00F86EBA"/>
    <w:rsid w:val="00F87885"/>
    <w:rsid w:val="00F90654"/>
    <w:rsid w:val="00F90A7E"/>
    <w:rsid w:val="00F90FD0"/>
    <w:rsid w:val="00F9206C"/>
    <w:rsid w:val="00F9266A"/>
    <w:rsid w:val="00F9598E"/>
    <w:rsid w:val="00F95C04"/>
    <w:rsid w:val="00F96A52"/>
    <w:rsid w:val="00F97084"/>
    <w:rsid w:val="00F97ED5"/>
    <w:rsid w:val="00FA1E8C"/>
    <w:rsid w:val="00FA23E6"/>
    <w:rsid w:val="00FA26A5"/>
    <w:rsid w:val="00FA2BC1"/>
    <w:rsid w:val="00FA3FBC"/>
    <w:rsid w:val="00FA5209"/>
    <w:rsid w:val="00FA6992"/>
    <w:rsid w:val="00FA70C1"/>
    <w:rsid w:val="00FA71F8"/>
    <w:rsid w:val="00FB5076"/>
    <w:rsid w:val="00FB7DF4"/>
    <w:rsid w:val="00FC3FDA"/>
    <w:rsid w:val="00FC66CE"/>
    <w:rsid w:val="00FD26DC"/>
    <w:rsid w:val="00FD4FF1"/>
    <w:rsid w:val="00FD5458"/>
    <w:rsid w:val="00FD6B8D"/>
    <w:rsid w:val="00FD70A1"/>
    <w:rsid w:val="00FD710E"/>
    <w:rsid w:val="00FE064A"/>
    <w:rsid w:val="00FE2B92"/>
    <w:rsid w:val="00FE3062"/>
    <w:rsid w:val="00FE5621"/>
    <w:rsid w:val="00FE58AB"/>
    <w:rsid w:val="00FE5AF3"/>
    <w:rsid w:val="00FE6700"/>
    <w:rsid w:val="00FF0156"/>
    <w:rsid w:val="00FF0A1C"/>
    <w:rsid w:val="00FF0A9C"/>
    <w:rsid w:val="00FF0C21"/>
    <w:rsid w:val="00FF13AB"/>
    <w:rsid w:val="00FF431A"/>
    <w:rsid w:val="00FF4639"/>
    <w:rsid w:val="00FF4A1F"/>
    <w:rsid w:val="00FF52DC"/>
    <w:rsid w:val="00FF68A7"/>
    <w:rsid w:val="00FF745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A5A457"/>
  <w15:chartTrackingRefBased/>
  <w15:docId w15:val="{2470DB1D-EA31-4734-92C7-F414BF00B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B7E31"/>
    <w:rPr>
      <w:rFonts w:ascii="Century Gothic" w:hAnsi="Century Gothic" w:cs="Ardour GM"/>
    </w:rPr>
  </w:style>
  <w:style w:type="paragraph" w:styleId="Kop1">
    <w:name w:val="heading 1"/>
    <w:basedOn w:val="Standaard"/>
    <w:next w:val="Standaard"/>
    <w:link w:val="Kop1Char"/>
    <w:qFormat/>
    <w:rsid w:val="00DA3487"/>
    <w:pPr>
      <w:keepNext/>
      <w:numPr>
        <w:numId w:val="11"/>
      </w:numPr>
      <w:spacing w:before="240" w:after="60"/>
      <w:outlineLvl w:val="0"/>
    </w:pPr>
    <w:rPr>
      <w:rFonts w:ascii="Arial" w:hAnsi="Arial" w:cs="Arial"/>
      <w:b/>
      <w:bCs/>
      <w:kern w:val="32"/>
      <w:sz w:val="32"/>
      <w:szCs w:val="32"/>
    </w:rPr>
  </w:style>
  <w:style w:type="paragraph" w:styleId="Kop2">
    <w:name w:val="heading 2"/>
    <w:basedOn w:val="Standaard"/>
    <w:next w:val="Standaard"/>
    <w:link w:val="Kop2Char"/>
    <w:qFormat/>
    <w:rsid w:val="00A06567"/>
    <w:pPr>
      <w:keepNext/>
      <w:numPr>
        <w:ilvl w:val="1"/>
        <w:numId w:val="11"/>
      </w:numPr>
      <w:spacing w:before="240" w:after="60"/>
      <w:outlineLvl w:val="1"/>
    </w:pPr>
    <w:rPr>
      <w:rFonts w:ascii="Arial" w:hAnsi="Arial" w:cs="Arial"/>
      <w:b/>
      <w:bCs/>
      <w:iCs/>
      <w:sz w:val="24"/>
      <w:szCs w:val="24"/>
    </w:rPr>
  </w:style>
  <w:style w:type="paragraph" w:styleId="Kop3">
    <w:name w:val="heading 3"/>
    <w:basedOn w:val="Standaard"/>
    <w:next w:val="Standaard"/>
    <w:link w:val="Kop3Char"/>
    <w:qFormat/>
    <w:rsid w:val="00336E95"/>
    <w:pPr>
      <w:keepNext/>
      <w:numPr>
        <w:ilvl w:val="2"/>
        <w:numId w:val="11"/>
      </w:numPr>
      <w:outlineLvl w:val="2"/>
    </w:pPr>
    <w:rPr>
      <w:rFonts w:ascii="Arial" w:hAnsi="Arial" w:cs="Times New Roman"/>
      <w:b/>
      <w:bCs/>
      <w:szCs w:val="26"/>
    </w:rPr>
  </w:style>
  <w:style w:type="paragraph" w:styleId="Kop4">
    <w:name w:val="heading 4"/>
    <w:basedOn w:val="Standaard"/>
    <w:next w:val="Standaard"/>
    <w:link w:val="Kop4Char"/>
    <w:qFormat/>
    <w:rsid w:val="009D060A"/>
    <w:pPr>
      <w:keepNext/>
      <w:numPr>
        <w:ilvl w:val="3"/>
        <w:numId w:val="11"/>
      </w:numPr>
      <w:spacing w:before="240" w:after="60"/>
      <w:outlineLvl w:val="3"/>
    </w:pPr>
    <w:rPr>
      <w:rFonts w:ascii="Calibri" w:hAnsi="Calibri" w:cs="Times New Roman"/>
      <w:b/>
      <w:bCs/>
      <w:sz w:val="28"/>
      <w:szCs w:val="28"/>
    </w:rPr>
  </w:style>
  <w:style w:type="paragraph" w:styleId="Kop5">
    <w:name w:val="heading 5"/>
    <w:basedOn w:val="Standaard"/>
    <w:next w:val="Standaard"/>
    <w:link w:val="Kop5Char"/>
    <w:semiHidden/>
    <w:unhideWhenUsed/>
    <w:qFormat/>
    <w:rsid w:val="009D060A"/>
    <w:pPr>
      <w:numPr>
        <w:ilvl w:val="4"/>
        <w:numId w:val="11"/>
      </w:numPr>
      <w:spacing w:before="240" w:after="60"/>
      <w:outlineLvl w:val="4"/>
    </w:pPr>
    <w:rPr>
      <w:rFonts w:ascii="Calibri" w:hAnsi="Calibri" w:cs="Times New Roman"/>
      <w:b/>
      <w:bCs/>
      <w:i/>
      <w:iCs/>
      <w:sz w:val="26"/>
      <w:szCs w:val="26"/>
    </w:rPr>
  </w:style>
  <w:style w:type="paragraph" w:styleId="Kop6">
    <w:name w:val="heading 6"/>
    <w:basedOn w:val="Standaard"/>
    <w:next w:val="Standaard"/>
    <w:link w:val="Kop6Char"/>
    <w:semiHidden/>
    <w:unhideWhenUsed/>
    <w:qFormat/>
    <w:rsid w:val="009D060A"/>
    <w:pPr>
      <w:numPr>
        <w:ilvl w:val="5"/>
        <w:numId w:val="11"/>
      </w:numPr>
      <w:spacing w:before="240" w:after="60"/>
      <w:outlineLvl w:val="5"/>
    </w:pPr>
    <w:rPr>
      <w:rFonts w:ascii="Calibri" w:hAnsi="Calibri" w:cs="Times New Roman"/>
      <w:b/>
      <w:bCs/>
      <w:sz w:val="22"/>
      <w:szCs w:val="22"/>
    </w:rPr>
  </w:style>
  <w:style w:type="paragraph" w:styleId="Kop7">
    <w:name w:val="heading 7"/>
    <w:basedOn w:val="Standaard"/>
    <w:next w:val="Standaard"/>
    <w:link w:val="Kop7Char"/>
    <w:semiHidden/>
    <w:unhideWhenUsed/>
    <w:qFormat/>
    <w:rsid w:val="009D060A"/>
    <w:pPr>
      <w:numPr>
        <w:ilvl w:val="6"/>
        <w:numId w:val="11"/>
      </w:numPr>
      <w:spacing w:before="240" w:after="60"/>
      <w:outlineLvl w:val="6"/>
    </w:pPr>
    <w:rPr>
      <w:rFonts w:ascii="Calibri" w:hAnsi="Calibri" w:cs="Times New Roman"/>
      <w:sz w:val="24"/>
      <w:szCs w:val="24"/>
    </w:rPr>
  </w:style>
  <w:style w:type="paragraph" w:styleId="Kop8">
    <w:name w:val="heading 8"/>
    <w:basedOn w:val="Standaard"/>
    <w:next w:val="Standaard"/>
    <w:link w:val="Kop8Char"/>
    <w:semiHidden/>
    <w:unhideWhenUsed/>
    <w:qFormat/>
    <w:rsid w:val="009D060A"/>
    <w:pPr>
      <w:numPr>
        <w:ilvl w:val="7"/>
        <w:numId w:val="11"/>
      </w:numPr>
      <w:spacing w:before="240" w:after="60"/>
      <w:outlineLvl w:val="7"/>
    </w:pPr>
    <w:rPr>
      <w:rFonts w:ascii="Calibri" w:hAnsi="Calibri" w:cs="Times New Roman"/>
      <w:i/>
      <w:iCs/>
      <w:sz w:val="24"/>
      <w:szCs w:val="24"/>
    </w:rPr>
  </w:style>
  <w:style w:type="paragraph" w:styleId="Kop9">
    <w:name w:val="heading 9"/>
    <w:basedOn w:val="Standaard"/>
    <w:next w:val="Standaard"/>
    <w:link w:val="Kop9Char"/>
    <w:semiHidden/>
    <w:unhideWhenUsed/>
    <w:qFormat/>
    <w:rsid w:val="009D060A"/>
    <w:pPr>
      <w:numPr>
        <w:ilvl w:val="8"/>
        <w:numId w:val="11"/>
      </w:numPr>
      <w:spacing w:before="240" w:after="60"/>
      <w:outlineLvl w:val="8"/>
    </w:pPr>
    <w:rPr>
      <w:rFonts w:ascii="Cambria" w:hAnsi="Cambria" w:cs="Times New Roman"/>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621729"/>
    <w:pPr>
      <w:tabs>
        <w:tab w:val="center" w:pos="4320"/>
        <w:tab w:val="right" w:pos="8640"/>
      </w:tabs>
    </w:pPr>
  </w:style>
  <w:style w:type="paragraph" w:styleId="Voettekst">
    <w:name w:val="footer"/>
    <w:basedOn w:val="Standaard"/>
    <w:rsid w:val="00621729"/>
    <w:pPr>
      <w:tabs>
        <w:tab w:val="center" w:pos="4320"/>
        <w:tab w:val="right" w:pos="8640"/>
      </w:tabs>
    </w:pPr>
  </w:style>
  <w:style w:type="table" w:styleId="Tabelraster">
    <w:name w:val="Table Grid"/>
    <w:basedOn w:val="Standaardtabel"/>
    <w:uiPriority w:val="59"/>
    <w:rsid w:val="006217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inanummer">
    <w:name w:val="page number"/>
    <w:basedOn w:val="Standaardalinea-lettertype"/>
    <w:rsid w:val="004D5346"/>
  </w:style>
  <w:style w:type="paragraph" w:styleId="Ballontekst">
    <w:name w:val="Balloon Text"/>
    <w:basedOn w:val="Standaard"/>
    <w:semiHidden/>
    <w:rsid w:val="00982BC4"/>
    <w:rPr>
      <w:rFonts w:ascii="Tahoma" w:hAnsi="Tahoma" w:cs="Tahoma"/>
      <w:sz w:val="16"/>
      <w:szCs w:val="16"/>
    </w:rPr>
  </w:style>
  <w:style w:type="paragraph" w:styleId="Inhopg1">
    <w:name w:val="toc 1"/>
    <w:basedOn w:val="Standaard"/>
    <w:next w:val="Standaard"/>
    <w:autoRedefine/>
    <w:uiPriority w:val="39"/>
    <w:rsid w:val="006C55AC"/>
    <w:pPr>
      <w:spacing w:before="360"/>
    </w:pPr>
    <w:rPr>
      <w:rFonts w:ascii="Arial" w:hAnsi="Arial" w:cs="Arial"/>
      <w:b/>
      <w:bCs/>
      <w:caps/>
      <w:sz w:val="24"/>
      <w:szCs w:val="24"/>
    </w:rPr>
  </w:style>
  <w:style w:type="paragraph" w:styleId="Inhopg2">
    <w:name w:val="toc 2"/>
    <w:basedOn w:val="Standaard"/>
    <w:next w:val="Standaard"/>
    <w:autoRedefine/>
    <w:uiPriority w:val="39"/>
    <w:rsid w:val="006C55AC"/>
    <w:pPr>
      <w:spacing w:before="240"/>
    </w:pPr>
    <w:rPr>
      <w:rFonts w:ascii="Times New Roman" w:hAnsi="Times New Roman" w:cs="Times New Roman"/>
      <w:b/>
      <w:bCs/>
    </w:rPr>
  </w:style>
  <w:style w:type="paragraph" w:styleId="Inhopg3">
    <w:name w:val="toc 3"/>
    <w:basedOn w:val="Standaard"/>
    <w:next w:val="Standaard"/>
    <w:autoRedefine/>
    <w:uiPriority w:val="39"/>
    <w:rsid w:val="006C55AC"/>
    <w:pPr>
      <w:ind w:left="200"/>
    </w:pPr>
    <w:rPr>
      <w:rFonts w:ascii="Times New Roman" w:hAnsi="Times New Roman" w:cs="Times New Roman"/>
    </w:rPr>
  </w:style>
  <w:style w:type="paragraph" w:styleId="Inhopg4">
    <w:name w:val="toc 4"/>
    <w:basedOn w:val="Standaard"/>
    <w:next w:val="Standaard"/>
    <w:autoRedefine/>
    <w:semiHidden/>
    <w:rsid w:val="006C55AC"/>
    <w:pPr>
      <w:ind w:left="400"/>
    </w:pPr>
    <w:rPr>
      <w:rFonts w:ascii="Times New Roman" w:hAnsi="Times New Roman" w:cs="Times New Roman"/>
    </w:rPr>
  </w:style>
  <w:style w:type="paragraph" w:styleId="Inhopg5">
    <w:name w:val="toc 5"/>
    <w:basedOn w:val="Standaard"/>
    <w:next w:val="Standaard"/>
    <w:autoRedefine/>
    <w:semiHidden/>
    <w:rsid w:val="006C55AC"/>
    <w:pPr>
      <w:ind w:left="600"/>
    </w:pPr>
    <w:rPr>
      <w:rFonts w:ascii="Times New Roman" w:hAnsi="Times New Roman" w:cs="Times New Roman"/>
    </w:rPr>
  </w:style>
  <w:style w:type="paragraph" w:styleId="Inhopg6">
    <w:name w:val="toc 6"/>
    <w:basedOn w:val="Standaard"/>
    <w:next w:val="Standaard"/>
    <w:autoRedefine/>
    <w:semiHidden/>
    <w:rsid w:val="006C55AC"/>
    <w:pPr>
      <w:ind w:left="800"/>
    </w:pPr>
    <w:rPr>
      <w:rFonts w:ascii="Times New Roman" w:hAnsi="Times New Roman" w:cs="Times New Roman"/>
    </w:rPr>
  </w:style>
  <w:style w:type="paragraph" w:styleId="Inhopg7">
    <w:name w:val="toc 7"/>
    <w:basedOn w:val="Standaard"/>
    <w:next w:val="Standaard"/>
    <w:autoRedefine/>
    <w:semiHidden/>
    <w:rsid w:val="006C55AC"/>
    <w:pPr>
      <w:ind w:left="1000"/>
    </w:pPr>
    <w:rPr>
      <w:rFonts w:ascii="Times New Roman" w:hAnsi="Times New Roman" w:cs="Times New Roman"/>
    </w:rPr>
  </w:style>
  <w:style w:type="paragraph" w:styleId="Inhopg8">
    <w:name w:val="toc 8"/>
    <w:basedOn w:val="Standaard"/>
    <w:next w:val="Standaard"/>
    <w:autoRedefine/>
    <w:semiHidden/>
    <w:rsid w:val="006C55AC"/>
    <w:pPr>
      <w:ind w:left="1200"/>
    </w:pPr>
    <w:rPr>
      <w:rFonts w:ascii="Times New Roman" w:hAnsi="Times New Roman" w:cs="Times New Roman"/>
    </w:rPr>
  </w:style>
  <w:style w:type="paragraph" w:styleId="Inhopg9">
    <w:name w:val="toc 9"/>
    <w:basedOn w:val="Standaard"/>
    <w:next w:val="Standaard"/>
    <w:autoRedefine/>
    <w:semiHidden/>
    <w:rsid w:val="006C55AC"/>
    <w:pPr>
      <w:ind w:left="1400"/>
    </w:pPr>
    <w:rPr>
      <w:rFonts w:ascii="Times New Roman" w:hAnsi="Times New Roman" w:cs="Times New Roman"/>
    </w:rPr>
  </w:style>
  <w:style w:type="character" w:styleId="Hyperlink">
    <w:name w:val="Hyperlink"/>
    <w:uiPriority w:val="99"/>
    <w:rsid w:val="006C55AC"/>
    <w:rPr>
      <w:color w:val="0000FF"/>
      <w:u w:val="single"/>
    </w:rPr>
  </w:style>
  <w:style w:type="paragraph" w:styleId="Bijschrift">
    <w:name w:val="caption"/>
    <w:basedOn w:val="Standaard"/>
    <w:next w:val="Standaard"/>
    <w:qFormat/>
    <w:rsid w:val="00A06567"/>
    <w:rPr>
      <w:b/>
      <w:bCs/>
    </w:rPr>
  </w:style>
  <w:style w:type="character" w:customStyle="1" w:styleId="Kop1Char">
    <w:name w:val="Kop 1 Char"/>
    <w:link w:val="Kop1"/>
    <w:rsid w:val="00DA3487"/>
    <w:rPr>
      <w:rFonts w:ascii="Arial" w:hAnsi="Arial" w:cs="Arial"/>
      <w:b/>
      <w:bCs/>
      <w:kern w:val="32"/>
      <w:sz w:val="32"/>
      <w:szCs w:val="32"/>
    </w:rPr>
  </w:style>
  <w:style w:type="character" w:customStyle="1" w:styleId="Kop2Char">
    <w:name w:val="Kop 2 Char"/>
    <w:link w:val="Kop2"/>
    <w:rsid w:val="00336E95"/>
    <w:rPr>
      <w:rFonts w:ascii="Arial" w:hAnsi="Arial" w:cs="Arial"/>
      <w:b/>
      <w:bCs/>
      <w:iCs/>
      <w:sz w:val="24"/>
      <w:szCs w:val="24"/>
    </w:rPr>
  </w:style>
  <w:style w:type="character" w:customStyle="1" w:styleId="Kop3Char">
    <w:name w:val="Kop 3 Char"/>
    <w:link w:val="Kop3"/>
    <w:rsid w:val="00336E95"/>
    <w:rPr>
      <w:rFonts w:ascii="Arial" w:hAnsi="Arial"/>
      <w:b/>
      <w:bCs/>
      <w:szCs w:val="26"/>
    </w:rPr>
  </w:style>
  <w:style w:type="character" w:customStyle="1" w:styleId="Kop4Char">
    <w:name w:val="Kop 4 Char"/>
    <w:link w:val="Kop4"/>
    <w:rsid w:val="008B7E31"/>
    <w:rPr>
      <w:rFonts w:ascii="Calibri" w:hAnsi="Calibri"/>
      <w:b/>
      <w:bCs/>
      <w:sz w:val="28"/>
      <w:szCs w:val="28"/>
    </w:rPr>
  </w:style>
  <w:style w:type="character" w:customStyle="1" w:styleId="Kop5Char">
    <w:name w:val="Kop 5 Char"/>
    <w:link w:val="Kop5"/>
    <w:semiHidden/>
    <w:rsid w:val="009D060A"/>
    <w:rPr>
      <w:rFonts w:ascii="Calibri" w:hAnsi="Calibri"/>
      <w:b/>
      <w:bCs/>
      <w:i/>
      <w:iCs/>
      <w:sz w:val="26"/>
      <w:szCs w:val="26"/>
    </w:rPr>
  </w:style>
  <w:style w:type="character" w:customStyle="1" w:styleId="Kop6Char">
    <w:name w:val="Kop 6 Char"/>
    <w:link w:val="Kop6"/>
    <w:semiHidden/>
    <w:rsid w:val="009D060A"/>
    <w:rPr>
      <w:rFonts w:ascii="Calibri" w:hAnsi="Calibri"/>
      <w:b/>
      <w:bCs/>
      <w:sz w:val="22"/>
      <w:szCs w:val="22"/>
    </w:rPr>
  </w:style>
  <w:style w:type="character" w:customStyle="1" w:styleId="Kop7Char">
    <w:name w:val="Kop 7 Char"/>
    <w:link w:val="Kop7"/>
    <w:semiHidden/>
    <w:rsid w:val="009D060A"/>
    <w:rPr>
      <w:rFonts w:ascii="Calibri" w:hAnsi="Calibri"/>
      <w:sz w:val="24"/>
      <w:szCs w:val="24"/>
    </w:rPr>
  </w:style>
  <w:style w:type="character" w:customStyle="1" w:styleId="Kop8Char">
    <w:name w:val="Kop 8 Char"/>
    <w:link w:val="Kop8"/>
    <w:semiHidden/>
    <w:rsid w:val="009D060A"/>
    <w:rPr>
      <w:rFonts w:ascii="Calibri" w:hAnsi="Calibri"/>
      <w:i/>
      <w:iCs/>
      <w:sz w:val="24"/>
      <w:szCs w:val="24"/>
    </w:rPr>
  </w:style>
  <w:style w:type="character" w:customStyle="1" w:styleId="Kop9Char">
    <w:name w:val="Kop 9 Char"/>
    <w:link w:val="Kop9"/>
    <w:semiHidden/>
    <w:rsid w:val="009D060A"/>
    <w:rPr>
      <w:rFonts w:ascii="Cambria" w:hAnsi="Cambria"/>
      <w:sz w:val="22"/>
      <w:szCs w:val="22"/>
    </w:rPr>
  </w:style>
  <w:style w:type="character" w:customStyle="1" w:styleId="Onopgelostemelding">
    <w:name w:val="Onopgeloste melding"/>
    <w:uiPriority w:val="99"/>
    <w:semiHidden/>
    <w:unhideWhenUsed/>
    <w:rsid w:val="004D56A2"/>
    <w:rPr>
      <w:color w:val="605E5C"/>
      <w:shd w:val="clear" w:color="auto" w:fill="E1DFDD"/>
    </w:rPr>
  </w:style>
  <w:style w:type="paragraph" w:styleId="Lijstalinea">
    <w:name w:val="List Paragraph"/>
    <w:basedOn w:val="Standaard"/>
    <w:uiPriority w:val="34"/>
    <w:qFormat/>
    <w:rsid w:val="00B34A54"/>
    <w:pPr>
      <w:spacing w:after="160" w:line="256" w:lineRule="auto"/>
      <w:ind w:left="720"/>
      <w:contextualSpacing/>
    </w:pPr>
    <w:rPr>
      <w:rFonts w:ascii="Calibri" w:eastAsia="Calibri" w:hAnsi="Calibri" w:cs="Times New Roman"/>
      <w:sz w:val="22"/>
      <w:szCs w:val="22"/>
      <w:lang w:val="en-US" w:eastAsia="en-US"/>
    </w:rPr>
  </w:style>
  <w:style w:type="character" w:customStyle="1" w:styleId="c-messagebody">
    <w:name w:val="c-message__body"/>
    <w:rsid w:val="008B5445"/>
  </w:style>
  <w:style w:type="character" w:styleId="Tekstvantijdelijkeaanduiding">
    <w:name w:val="Placeholder Text"/>
    <w:basedOn w:val="Standaardalinea-lettertype"/>
    <w:uiPriority w:val="99"/>
    <w:semiHidden/>
    <w:rsid w:val="00AE6D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591400">
      <w:bodyDiv w:val="1"/>
      <w:marLeft w:val="0"/>
      <w:marRight w:val="0"/>
      <w:marTop w:val="0"/>
      <w:marBottom w:val="0"/>
      <w:divBdr>
        <w:top w:val="none" w:sz="0" w:space="0" w:color="auto"/>
        <w:left w:val="none" w:sz="0" w:space="0" w:color="auto"/>
        <w:bottom w:val="none" w:sz="0" w:space="0" w:color="auto"/>
        <w:right w:val="none" w:sz="0" w:space="0" w:color="auto"/>
      </w:divBdr>
    </w:div>
    <w:div w:id="778336250">
      <w:bodyDiv w:val="1"/>
      <w:marLeft w:val="0"/>
      <w:marRight w:val="0"/>
      <w:marTop w:val="0"/>
      <w:marBottom w:val="0"/>
      <w:divBdr>
        <w:top w:val="none" w:sz="0" w:space="0" w:color="auto"/>
        <w:left w:val="none" w:sz="0" w:space="0" w:color="auto"/>
        <w:bottom w:val="none" w:sz="0" w:space="0" w:color="auto"/>
        <w:right w:val="none" w:sz="0" w:space="0" w:color="auto"/>
      </w:divBdr>
    </w:div>
    <w:div w:id="1037313812">
      <w:bodyDiv w:val="1"/>
      <w:marLeft w:val="0"/>
      <w:marRight w:val="0"/>
      <w:marTop w:val="0"/>
      <w:marBottom w:val="0"/>
      <w:divBdr>
        <w:top w:val="none" w:sz="0" w:space="0" w:color="auto"/>
        <w:left w:val="none" w:sz="0" w:space="0" w:color="auto"/>
        <w:bottom w:val="none" w:sz="0" w:space="0" w:color="auto"/>
        <w:right w:val="none" w:sz="0" w:space="0" w:color="auto"/>
      </w:divBdr>
    </w:div>
    <w:div w:id="1596356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art.P450\Application%20Data\Microsoft\Sjablonen\Brief_Ideetron.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BC012A-7A67-4CEF-9A0D-DE8499B69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Brief_Ideetron</Template>
  <TotalTime>1254</TotalTime>
  <Pages>1</Pages>
  <Words>9917</Words>
  <Characters>54548</Characters>
  <Application>Microsoft Office Word</Application>
  <DocSecurity>0</DocSecurity>
  <Lines>454</Lines>
  <Paragraphs>128</Paragraphs>
  <ScaleCrop>false</ScaleCrop>
  <HeadingPairs>
    <vt:vector size="2" baseType="variant">
      <vt:variant>
        <vt:lpstr>Titel</vt:lpstr>
      </vt:variant>
      <vt:variant>
        <vt:i4>1</vt:i4>
      </vt:variant>
    </vt:vector>
  </HeadingPairs>
  <TitlesOfParts>
    <vt:vector size="1" baseType="lpstr">
      <vt:lpstr>Functionele Specificatie</vt:lpstr>
    </vt:vector>
  </TitlesOfParts>
  <Company>Ideetron</Company>
  <LinksUpToDate>false</LinksUpToDate>
  <CharactersWithSpaces>64337</CharactersWithSpaces>
  <SharedDoc>false</SharedDoc>
  <HLinks>
    <vt:vector size="42" baseType="variant">
      <vt:variant>
        <vt:i4>1507377</vt:i4>
      </vt:variant>
      <vt:variant>
        <vt:i4>38</vt:i4>
      </vt:variant>
      <vt:variant>
        <vt:i4>0</vt:i4>
      </vt:variant>
      <vt:variant>
        <vt:i4>5</vt:i4>
      </vt:variant>
      <vt:variant>
        <vt:lpwstr/>
      </vt:variant>
      <vt:variant>
        <vt:lpwstr>_Toc23411765</vt:lpwstr>
      </vt:variant>
      <vt:variant>
        <vt:i4>1441841</vt:i4>
      </vt:variant>
      <vt:variant>
        <vt:i4>32</vt:i4>
      </vt:variant>
      <vt:variant>
        <vt:i4>0</vt:i4>
      </vt:variant>
      <vt:variant>
        <vt:i4>5</vt:i4>
      </vt:variant>
      <vt:variant>
        <vt:lpwstr/>
      </vt:variant>
      <vt:variant>
        <vt:lpwstr>_Toc23411764</vt:lpwstr>
      </vt:variant>
      <vt:variant>
        <vt:i4>1114161</vt:i4>
      </vt:variant>
      <vt:variant>
        <vt:i4>26</vt:i4>
      </vt:variant>
      <vt:variant>
        <vt:i4>0</vt:i4>
      </vt:variant>
      <vt:variant>
        <vt:i4>5</vt:i4>
      </vt:variant>
      <vt:variant>
        <vt:lpwstr/>
      </vt:variant>
      <vt:variant>
        <vt:lpwstr>_Toc23411763</vt:lpwstr>
      </vt:variant>
      <vt:variant>
        <vt:i4>1048625</vt:i4>
      </vt:variant>
      <vt:variant>
        <vt:i4>20</vt:i4>
      </vt:variant>
      <vt:variant>
        <vt:i4>0</vt:i4>
      </vt:variant>
      <vt:variant>
        <vt:i4>5</vt:i4>
      </vt:variant>
      <vt:variant>
        <vt:lpwstr/>
      </vt:variant>
      <vt:variant>
        <vt:lpwstr>_Toc23411762</vt:lpwstr>
      </vt:variant>
      <vt:variant>
        <vt:i4>1245233</vt:i4>
      </vt:variant>
      <vt:variant>
        <vt:i4>14</vt:i4>
      </vt:variant>
      <vt:variant>
        <vt:i4>0</vt:i4>
      </vt:variant>
      <vt:variant>
        <vt:i4>5</vt:i4>
      </vt:variant>
      <vt:variant>
        <vt:lpwstr/>
      </vt:variant>
      <vt:variant>
        <vt:lpwstr>_Toc23411761</vt:lpwstr>
      </vt:variant>
      <vt:variant>
        <vt:i4>1179697</vt:i4>
      </vt:variant>
      <vt:variant>
        <vt:i4>8</vt:i4>
      </vt:variant>
      <vt:variant>
        <vt:i4>0</vt:i4>
      </vt:variant>
      <vt:variant>
        <vt:i4>5</vt:i4>
      </vt:variant>
      <vt:variant>
        <vt:lpwstr/>
      </vt:variant>
      <vt:variant>
        <vt:lpwstr>_Toc23411760</vt:lpwstr>
      </vt:variant>
      <vt:variant>
        <vt:i4>1769522</vt:i4>
      </vt:variant>
      <vt:variant>
        <vt:i4>2</vt:i4>
      </vt:variant>
      <vt:variant>
        <vt:i4>0</vt:i4>
      </vt:variant>
      <vt:variant>
        <vt:i4>5</vt:i4>
      </vt:variant>
      <vt:variant>
        <vt:lpwstr/>
      </vt:variant>
      <vt:variant>
        <vt:lpwstr>_Toc23411759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Functionele Specificatie</dc:title>
  <dc:subject/>
  <dc:creator>Bart Hiddink</dc:creator>
  <cp:keywords/>
  <dc:description/>
  <cp:lastModifiedBy>Adri Verhoef</cp:lastModifiedBy>
  <cp:revision>52</cp:revision>
  <cp:lastPrinted>2019-11-29T14:51:00Z</cp:lastPrinted>
  <dcterms:created xsi:type="dcterms:W3CDTF">2019-10-31T13:17:00Z</dcterms:created>
  <dcterms:modified xsi:type="dcterms:W3CDTF">2019-11-29T14:51:00Z</dcterms:modified>
</cp:coreProperties>
</file>